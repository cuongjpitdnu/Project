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4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520"/>
        <w:gridCol w:w="8280"/>
      </w:tblGrid>
      <w:tr w:rsidR="001F7254" w:rsidRPr="00C265CB" w14:paraId="498B70CC" w14:textId="77777777">
        <w:trPr>
          <w:trHeight w:val="968"/>
        </w:trPr>
        <w:tc>
          <w:tcPr>
            <w:tcW w:w="10800" w:type="dxa"/>
            <w:gridSpan w:val="2"/>
            <w:shd w:val="pct15" w:color="auto" w:fill="auto"/>
          </w:tcPr>
          <w:p w14:paraId="166C0869" w14:textId="77777777" w:rsidR="001F7254" w:rsidRPr="00C265CB" w:rsidRDefault="00346C8E">
            <w:pPr>
              <w:autoSpaceDE w:val="0"/>
              <w:autoSpaceDN w:val="0"/>
              <w:spacing w:line="240" w:lineRule="auto"/>
              <w:textAlignment w:val="bottom"/>
              <w:rPr>
                <w:rFonts w:ascii="Times New Roman" w:eastAsia="MS Gothic" w:hAnsi="Times New Roman"/>
                <w:spacing w:val="0"/>
              </w:rPr>
            </w:pPr>
            <w:r w:rsidRPr="00C265CB">
              <w:rPr>
                <w:rFonts w:ascii="Times New Roman" w:eastAsia="MS Gothic" w:hAnsi="Times New Roman"/>
                <w:noProof/>
                <w:spacing w:val="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46C5D573" wp14:editId="2E9A7DF6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83820</wp:posOffset>
                      </wp:positionV>
                      <wp:extent cx="4038600" cy="381000"/>
                      <wp:effectExtent l="0" t="0" r="0" b="0"/>
                      <wp:wrapNone/>
                      <wp:docPr id="25" name="Text Box 4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none" w="sm" len="sm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21F06C6" w14:textId="77777777" w:rsidR="00F70F89" w:rsidRDefault="00F70F89">
                                  <w:pPr>
                                    <w:spacing w:line="380" w:lineRule="exact"/>
                                    <w:jc w:val="center"/>
                                    <w:textAlignment w:val="center"/>
                                    <w:rPr>
                                      <w:rFonts w:ascii="MS Gothic" w:eastAsia="MS Gothic" w:hAnsi="MS Gothic"/>
                                      <w:b/>
                                      <w:i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MS Gothic" w:eastAsia="MS Gothic" w:hAnsi="MS Gothic" w:hint="eastAsia"/>
                                      <w:b/>
                                      <w:i/>
                                      <w:sz w:val="44"/>
                                      <w:szCs w:val="44"/>
                                    </w:rPr>
                                    <w:t>ケービーソフトウェア株式会社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6C5D5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01" o:spid="_x0000_s1026" type="#_x0000_t202" style="position:absolute;left:0;text-align:left;margin-left:96.55pt;margin-top:6.6pt;width:318pt;height:30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" filled="f" stroked="f">
                      <v:stroke endarrowwidth="narrow" endarrowlength="short"/>
                      <v:textbox>
                        <w:txbxContent>
                          <w:p w14:paraId="521F06C6" w14:textId="77777777" w:rsidR="00F70F89" w:rsidRDefault="00F70F89">
                            <w:pPr>
                              <w:spacing w:line="380" w:lineRule="exact"/>
                              <w:jc w:val="center"/>
                              <w:textAlignment w:val="center"/>
                              <w:rPr>
                                <w:rFonts w:ascii="ＭＳ ゴシック" w:eastAsia="ＭＳ ゴシック" w:hAnsi="ＭＳ ゴシック"/>
                                <w:b/>
                                <w:i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i/>
                                <w:sz w:val="44"/>
                                <w:szCs w:val="44"/>
                              </w:rPr>
                              <w:t>ケービーソフトウェア株式会社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7254" w:rsidRPr="00C265CB" w14:paraId="2AF8B6FA" w14:textId="77777777">
        <w:trPr>
          <w:trHeight w:val="1536"/>
        </w:trPr>
        <w:tc>
          <w:tcPr>
            <w:tcW w:w="10800" w:type="dxa"/>
            <w:gridSpan w:val="2"/>
          </w:tcPr>
          <w:p w14:paraId="057314FC" w14:textId="77777777" w:rsidR="001F7254" w:rsidRPr="00C265CB" w:rsidRDefault="001F7254">
            <w:pPr>
              <w:autoSpaceDE w:val="0"/>
              <w:autoSpaceDN w:val="0"/>
              <w:spacing w:line="240" w:lineRule="auto"/>
              <w:jc w:val="center"/>
              <w:textAlignment w:val="bottom"/>
              <w:rPr>
                <w:rFonts w:ascii="Times New Roman" w:eastAsia="MS Gothic" w:hAnsi="Times New Roman"/>
                <w:spacing w:val="0"/>
              </w:rPr>
            </w:pPr>
          </w:p>
        </w:tc>
      </w:tr>
      <w:tr w:rsidR="001F7254" w:rsidRPr="00C265CB" w14:paraId="3AFEA7C5" w14:textId="77777777">
        <w:trPr>
          <w:trHeight w:val="1166"/>
        </w:trPr>
        <w:tc>
          <w:tcPr>
            <w:tcW w:w="2520" w:type="dxa"/>
          </w:tcPr>
          <w:p w14:paraId="22906DD6" w14:textId="77777777" w:rsidR="001F7254" w:rsidRPr="00C265CB" w:rsidRDefault="00346C8E">
            <w:pPr>
              <w:autoSpaceDE w:val="0"/>
              <w:autoSpaceDN w:val="0"/>
              <w:spacing w:line="240" w:lineRule="auto"/>
              <w:jc w:val="center"/>
              <w:textAlignment w:val="bottom"/>
              <w:rPr>
                <w:rFonts w:ascii="Times New Roman" w:eastAsia="MS Gothic" w:hAnsi="Times New Roman"/>
                <w:spacing w:val="0"/>
              </w:rPr>
            </w:pPr>
            <w:r w:rsidRPr="00C265CB">
              <w:rPr>
                <w:rFonts w:ascii="Times New Roman" w:eastAsia="MS Gothic" w:hAnsi="Times New Roman"/>
                <w:noProof/>
                <w:spacing w:val="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77DF1065" wp14:editId="4384DE37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203200</wp:posOffset>
                      </wp:positionV>
                      <wp:extent cx="1219200" cy="381000"/>
                      <wp:effectExtent l="0" t="0" r="0" b="0"/>
                      <wp:wrapNone/>
                      <wp:docPr id="24" name="Text Box 4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none" w="sm" len="sm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8950BC" w14:textId="77777777" w:rsidR="00F70F89" w:rsidRDefault="00F70F89">
                                  <w:pPr>
                                    <w:spacing w:line="380" w:lineRule="exact"/>
                                    <w:textAlignment w:val="center"/>
                                    <w:rPr>
                                      <w:rFonts w:ascii="MS Gothic" w:eastAsia="MS Gothic" w:hAnsi="MS Gothic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7DF1065" id="Text Box 4603" o:spid="_x0000_s1027" type="#_x0000_t202" style="position:absolute;left:0;text-align:left;margin-left:18.5pt;margin-top:16pt;width:96pt;height:30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" filled="f" stroked="f">
                      <v:stroke endarrowwidth="narrow" endarrowlength="short"/>
                      <v:textbox>
                        <w:txbxContent>
                          <w:p w14:paraId="238950BC" w14:textId="77777777" w:rsidR="00F70F89" w:rsidRDefault="00F70F89">
                            <w:pPr>
                              <w:spacing w:line="380" w:lineRule="exact"/>
                              <w:textAlignment w:val="center"/>
                              <w:rPr>
                                <w:rFonts w:ascii="ＭＳ ゴシック" w:eastAsia="ＭＳ ゴシック" w:hAnsi="ＭＳ ゴシック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80" w:type="dxa"/>
          </w:tcPr>
          <w:p w14:paraId="19D27C7E" w14:textId="77777777" w:rsidR="001F7254" w:rsidRPr="00C265CB" w:rsidRDefault="001F7254">
            <w:pPr>
              <w:autoSpaceDE w:val="0"/>
              <w:autoSpaceDN w:val="0"/>
              <w:spacing w:line="240" w:lineRule="auto"/>
              <w:jc w:val="center"/>
              <w:textAlignment w:val="bottom"/>
              <w:rPr>
                <w:rFonts w:ascii="Times New Roman" w:eastAsia="MS Gothic" w:hAnsi="Times New Roman"/>
                <w:spacing w:val="0"/>
              </w:rPr>
            </w:pPr>
          </w:p>
        </w:tc>
      </w:tr>
      <w:tr w:rsidR="001F7254" w:rsidRPr="00C265CB" w14:paraId="71CFA37D" w14:textId="77777777">
        <w:trPr>
          <w:trHeight w:val="1199"/>
        </w:trPr>
        <w:tc>
          <w:tcPr>
            <w:tcW w:w="2520" w:type="dxa"/>
          </w:tcPr>
          <w:p w14:paraId="5676FAAB" w14:textId="77777777" w:rsidR="001F7254" w:rsidRPr="00C265CB" w:rsidRDefault="00346C8E">
            <w:pPr>
              <w:autoSpaceDE w:val="0"/>
              <w:autoSpaceDN w:val="0"/>
              <w:spacing w:line="240" w:lineRule="auto"/>
              <w:jc w:val="center"/>
              <w:textAlignment w:val="bottom"/>
              <w:rPr>
                <w:rFonts w:ascii="Times New Roman" w:eastAsia="MS Gothic" w:hAnsi="Times New Roman"/>
                <w:spacing w:val="0"/>
              </w:rPr>
            </w:pPr>
            <w:r w:rsidRPr="00C265CB">
              <w:rPr>
                <w:rFonts w:ascii="Times New Roman" w:eastAsia="MS Gothic" w:hAnsi="Times New Roman"/>
                <w:noProof/>
                <w:spacing w:val="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5B4DB0A1" wp14:editId="4E7E09B9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204470</wp:posOffset>
                      </wp:positionV>
                      <wp:extent cx="922020" cy="381000"/>
                      <wp:effectExtent l="0" t="0" r="0" b="0"/>
                      <wp:wrapNone/>
                      <wp:docPr id="23" name="Text Box 46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202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none" w="sm" len="sm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2FFD975" w14:textId="77777777" w:rsidR="00F70F89" w:rsidRDefault="00F70F89">
                                  <w:pPr>
                                    <w:spacing w:line="380" w:lineRule="exact"/>
                                    <w:textAlignment w:val="center"/>
                                    <w:rPr>
                                      <w:rFonts w:ascii="MS Gothic" w:eastAsia="MS Gothic" w:hAnsi="MS Gothic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B4DB0A1" id="Text Box 4604" o:spid="_x0000_s1028" type="#_x0000_t202" style="position:absolute;left:0;text-align:left;margin-left:29.65pt;margin-top:16.1pt;width:72.6pt;height:30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" filled="f" stroked="f">
                      <v:stroke endarrowwidth="narrow" endarrowlength="short"/>
                      <v:textbox>
                        <w:txbxContent>
                          <w:p w14:paraId="02FFD975" w14:textId="77777777" w:rsidR="00F70F89" w:rsidRDefault="00F70F89">
                            <w:pPr>
                              <w:spacing w:line="380" w:lineRule="exact"/>
                              <w:textAlignment w:val="center"/>
                              <w:rPr>
                                <w:rFonts w:ascii="ＭＳ ゴシック" w:eastAsia="ＭＳ ゴシック" w:hAnsi="ＭＳ ゴシック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32"/>
                                <w:szCs w:val="32"/>
                              </w:rPr>
                              <w:t>資料名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80" w:type="dxa"/>
          </w:tcPr>
          <w:p w14:paraId="2D7B649D" w14:textId="77777777" w:rsidR="001F7254" w:rsidRPr="00C265CB" w:rsidRDefault="00346C8E">
            <w:pPr>
              <w:autoSpaceDE w:val="0"/>
              <w:autoSpaceDN w:val="0"/>
              <w:spacing w:line="240" w:lineRule="auto"/>
              <w:jc w:val="center"/>
              <w:textAlignment w:val="bottom"/>
              <w:rPr>
                <w:rFonts w:ascii="Times New Roman" w:eastAsia="MS Gothic" w:hAnsi="Times New Roman"/>
                <w:spacing w:val="0"/>
              </w:rPr>
            </w:pPr>
            <w:r w:rsidRPr="00C265CB">
              <w:rPr>
                <w:rFonts w:ascii="Times New Roman" w:eastAsia="MS Gothic" w:hAnsi="Times New Roman"/>
                <w:noProof/>
                <w:spacing w:val="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5447D400" wp14:editId="629CDD03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189230</wp:posOffset>
                      </wp:positionV>
                      <wp:extent cx="5024755" cy="458470"/>
                      <wp:effectExtent l="0" t="0" r="0" b="0"/>
                      <wp:wrapNone/>
                      <wp:docPr id="22" name="Text Box 4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4755" cy="458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none" w="sm" len="sm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5A4AEC5" w14:textId="77777777" w:rsidR="00F70F89" w:rsidRPr="00725AB3" w:rsidRDefault="0059383C" w:rsidP="00725AB3">
                                  <w:pPr>
                                    <w:rPr>
                                      <w:rFonts w:ascii="MS PGothic" w:eastAsia="MS PGothic" w:hAnsi="MS PGothic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S PGothic" w:eastAsia="MS PGothic" w:hAnsi="MS PGothic"/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  <w:r w:rsidR="00F70F89" w:rsidRPr="00725AB3">
                                    <w:rPr>
                                      <w:rFonts w:ascii="MS PGothic" w:eastAsia="MS PGothic" w:hAnsi="MS PGothic" w:hint="eastAsia"/>
                                      <w:sz w:val="24"/>
                                      <w:szCs w:val="24"/>
                                    </w:rPr>
                                    <w:t>言語を用いたシステム開発時のコーディングルール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447D400" id="Text Box 4614" o:spid="_x0000_s1029" type="#_x0000_t202" style="position:absolute;left:0;text-align:left;margin-left:9.15pt;margin-top:14.9pt;width:395.65pt;height:36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" filled="f" stroked="f">
                      <v:stroke endarrowwidth="narrow" endarrowlength="short"/>
                      <v:textbox>
                        <w:txbxContent>
                          <w:p w14:paraId="15A4AEC5" w14:textId="77777777" w:rsidR="00F70F89" w:rsidRPr="00725AB3" w:rsidRDefault="0059383C" w:rsidP="00725AB3">
                            <w:pP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  <w:t>PHP</w:t>
                            </w:r>
                            <w:r w:rsidR="00F70F89" w:rsidRPr="00725AB3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言語を用いたシステム開発時のコーディングルール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5BFE50D" w14:textId="77777777" w:rsidR="001F7254" w:rsidRPr="00C265CB" w:rsidRDefault="001F7254">
      <w:pPr>
        <w:autoSpaceDE w:val="0"/>
        <w:autoSpaceDN w:val="0"/>
        <w:spacing w:line="240" w:lineRule="auto"/>
        <w:textAlignment w:val="bottom"/>
        <w:rPr>
          <w:rFonts w:ascii="Times New Roman" w:eastAsia="MS Gothic" w:hAnsi="Times New Roman"/>
          <w:spacing w:val="0"/>
        </w:rPr>
      </w:pPr>
    </w:p>
    <w:p w14:paraId="6DC2FA43" w14:textId="77777777" w:rsidR="001F7254" w:rsidRPr="00C265CB" w:rsidRDefault="001F7254">
      <w:pPr>
        <w:autoSpaceDE w:val="0"/>
        <w:autoSpaceDN w:val="0"/>
        <w:spacing w:line="240" w:lineRule="auto"/>
        <w:textAlignment w:val="bottom"/>
        <w:rPr>
          <w:rFonts w:ascii="Times New Roman" w:eastAsia="MS Gothic" w:hAnsi="Times New Roman"/>
          <w:spacing w:val="0"/>
        </w:rPr>
      </w:pPr>
    </w:p>
    <w:p w14:paraId="6C07D4AC" w14:textId="77777777" w:rsidR="001F7254" w:rsidRPr="00C265CB" w:rsidRDefault="001F7254">
      <w:pPr>
        <w:autoSpaceDE w:val="0"/>
        <w:autoSpaceDN w:val="0"/>
        <w:spacing w:line="240" w:lineRule="auto"/>
        <w:textAlignment w:val="bottom"/>
        <w:rPr>
          <w:rFonts w:ascii="Times New Roman" w:eastAsia="MS Gothic" w:hAnsi="Times New Roman"/>
          <w:spacing w:val="0"/>
        </w:rPr>
      </w:pPr>
    </w:p>
    <w:p w14:paraId="0376BFE7" w14:textId="77777777" w:rsidR="001F7254" w:rsidRPr="00C265CB" w:rsidRDefault="001F7254">
      <w:pPr>
        <w:autoSpaceDE w:val="0"/>
        <w:autoSpaceDN w:val="0"/>
        <w:spacing w:line="240" w:lineRule="auto"/>
        <w:textAlignment w:val="bottom"/>
        <w:rPr>
          <w:rFonts w:ascii="Times New Roman" w:eastAsia="MS Gothic" w:hAnsi="Times New Roman"/>
          <w:spacing w:val="0"/>
        </w:rPr>
      </w:pPr>
    </w:p>
    <w:p w14:paraId="7DACA64E" w14:textId="77777777" w:rsidR="001F7254" w:rsidRPr="00C265CB" w:rsidRDefault="001F7254">
      <w:pPr>
        <w:autoSpaceDE w:val="0"/>
        <w:autoSpaceDN w:val="0"/>
        <w:spacing w:line="240" w:lineRule="auto"/>
        <w:textAlignment w:val="bottom"/>
        <w:rPr>
          <w:rFonts w:ascii="Times New Roman" w:eastAsia="MS Gothic" w:hAnsi="Times New Roman"/>
          <w:spacing w:val="0"/>
        </w:rPr>
      </w:pPr>
    </w:p>
    <w:p w14:paraId="6374F0AD" w14:textId="77777777" w:rsidR="001F7254" w:rsidRPr="00C265CB" w:rsidRDefault="001F7254">
      <w:pPr>
        <w:autoSpaceDE w:val="0"/>
        <w:autoSpaceDN w:val="0"/>
        <w:spacing w:line="240" w:lineRule="auto"/>
        <w:textAlignment w:val="bottom"/>
        <w:rPr>
          <w:rFonts w:ascii="Times New Roman" w:eastAsia="MS Gothic" w:hAnsi="Times New Roman"/>
          <w:spacing w:val="0"/>
        </w:rPr>
      </w:pPr>
    </w:p>
    <w:p w14:paraId="1841FDE2" w14:textId="77777777" w:rsidR="001F7254" w:rsidRPr="00C265CB" w:rsidRDefault="001F7254">
      <w:pPr>
        <w:autoSpaceDE w:val="0"/>
        <w:autoSpaceDN w:val="0"/>
        <w:spacing w:line="240" w:lineRule="auto"/>
        <w:textAlignment w:val="bottom"/>
        <w:rPr>
          <w:rFonts w:ascii="Times New Roman" w:eastAsia="MS Gothic" w:hAnsi="Times New Roman"/>
          <w:spacing w:val="0"/>
        </w:rPr>
      </w:pPr>
    </w:p>
    <w:p w14:paraId="36B58332" w14:textId="77777777" w:rsidR="001F7254" w:rsidRPr="00C265CB" w:rsidRDefault="001F7254">
      <w:pPr>
        <w:autoSpaceDE w:val="0"/>
        <w:autoSpaceDN w:val="0"/>
        <w:spacing w:line="240" w:lineRule="auto"/>
        <w:textAlignment w:val="bottom"/>
        <w:rPr>
          <w:rFonts w:ascii="Times New Roman" w:eastAsia="MS Gothic" w:hAnsi="Times New Roman"/>
          <w:spacing w:val="0"/>
        </w:rPr>
      </w:pPr>
    </w:p>
    <w:p w14:paraId="6C76E290" w14:textId="77777777" w:rsidR="001F7254" w:rsidRPr="00C265CB" w:rsidRDefault="001F7254">
      <w:pPr>
        <w:autoSpaceDE w:val="0"/>
        <w:autoSpaceDN w:val="0"/>
        <w:spacing w:line="240" w:lineRule="auto"/>
        <w:textAlignment w:val="bottom"/>
        <w:rPr>
          <w:rFonts w:ascii="Times New Roman" w:eastAsia="MS Gothic" w:hAnsi="Times New Roman"/>
          <w:spacing w:val="0"/>
        </w:rPr>
      </w:pPr>
    </w:p>
    <w:p w14:paraId="27DEA081" w14:textId="77777777" w:rsidR="001F7254" w:rsidRPr="00C265CB" w:rsidRDefault="001F7254">
      <w:pPr>
        <w:autoSpaceDE w:val="0"/>
        <w:autoSpaceDN w:val="0"/>
        <w:spacing w:line="240" w:lineRule="auto"/>
        <w:textAlignment w:val="bottom"/>
        <w:rPr>
          <w:rFonts w:ascii="Times New Roman" w:eastAsia="MS Gothic" w:hAnsi="Times New Roman"/>
          <w:spacing w:val="0"/>
        </w:rPr>
      </w:pPr>
    </w:p>
    <w:p w14:paraId="22C047D0" w14:textId="77777777" w:rsidR="00C07FE3" w:rsidRPr="00C265CB" w:rsidRDefault="00C07FE3">
      <w:pPr>
        <w:autoSpaceDE w:val="0"/>
        <w:autoSpaceDN w:val="0"/>
        <w:spacing w:line="240" w:lineRule="auto"/>
        <w:textAlignment w:val="bottom"/>
        <w:rPr>
          <w:rFonts w:ascii="Times New Roman" w:eastAsia="MS Gothic" w:hAnsi="Times New Roman"/>
          <w:spacing w:val="0"/>
        </w:rPr>
      </w:pPr>
    </w:p>
    <w:p w14:paraId="458FACF6" w14:textId="77777777" w:rsidR="00C07FE3" w:rsidRPr="00C265CB" w:rsidRDefault="00C07FE3">
      <w:pPr>
        <w:autoSpaceDE w:val="0"/>
        <w:autoSpaceDN w:val="0"/>
        <w:spacing w:line="240" w:lineRule="auto"/>
        <w:textAlignment w:val="bottom"/>
        <w:rPr>
          <w:rFonts w:ascii="Times New Roman" w:eastAsia="MS Gothic" w:hAnsi="Times New Roman"/>
          <w:spacing w:val="0"/>
        </w:rPr>
      </w:pPr>
    </w:p>
    <w:p w14:paraId="33EB2E43" w14:textId="77777777" w:rsidR="001F7254" w:rsidRPr="00C265CB" w:rsidRDefault="001F7254">
      <w:pPr>
        <w:autoSpaceDE w:val="0"/>
        <w:autoSpaceDN w:val="0"/>
        <w:spacing w:line="240" w:lineRule="auto"/>
        <w:textAlignment w:val="bottom"/>
        <w:rPr>
          <w:rFonts w:ascii="Times New Roman" w:eastAsia="MS Gothic" w:hAnsi="Times New Roman"/>
          <w:spacing w:val="0"/>
        </w:rPr>
      </w:pPr>
    </w:p>
    <w:p w14:paraId="605A9276" w14:textId="6029AAC1" w:rsidR="001F7254" w:rsidRPr="00C265CB" w:rsidRDefault="0059383C">
      <w:pPr>
        <w:spacing w:line="240" w:lineRule="auto"/>
        <w:jc w:val="center"/>
        <w:rPr>
          <w:rFonts w:ascii="Times New Roman" w:eastAsia="MS Gothic" w:hAnsi="Times New Roman"/>
          <w:b/>
          <w:spacing w:val="0"/>
          <w:sz w:val="28"/>
          <w:szCs w:val="28"/>
        </w:rPr>
      </w:pPr>
      <w:r w:rsidRPr="00C265CB">
        <w:rPr>
          <w:rFonts w:ascii="Times New Roman" w:eastAsia="MS Gothic" w:hAnsi="Times New Roman"/>
          <w:b/>
          <w:spacing w:val="0"/>
          <w:sz w:val="28"/>
          <w:szCs w:val="28"/>
        </w:rPr>
        <w:t>２０１９</w:t>
      </w:r>
      <w:r w:rsidR="001F7254" w:rsidRPr="00C265CB">
        <w:rPr>
          <w:rFonts w:ascii="Times New Roman" w:eastAsia="MS Gothic" w:hAnsi="Times New Roman"/>
          <w:b/>
          <w:spacing w:val="0"/>
          <w:sz w:val="28"/>
          <w:szCs w:val="28"/>
        </w:rPr>
        <w:t xml:space="preserve">年　</w:t>
      </w:r>
      <w:r w:rsidRPr="00C265CB">
        <w:rPr>
          <w:rFonts w:ascii="Times New Roman" w:eastAsia="MS Gothic" w:hAnsi="Times New Roman"/>
          <w:b/>
          <w:spacing w:val="0"/>
          <w:sz w:val="28"/>
          <w:szCs w:val="28"/>
        </w:rPr>
        <w:t>９</w:t>
      </w:r>
      <w:r w:rsidR="001F7254" w:rsidRPr="00C265CB">
        <w:rPr>
          <w:rFonts w:ascii="Times New Roman" w:eastAsia="MS Gothic" w:hAnsi="Times New Roman"/>
          <w:b/>
          <w:spacing w:val="0"/>
          <w:sz w:val="28"/>
          <w:szCs w:val="28"/>
        </w:rPr>
        <w:t>月（初版）</w:t>
      </w:r>
    </w:p>
    <w:p w14:paraId="3988A3FA" w14:textId="6D055519" w:rsidR="005758B8" w:rsidRPr="00C265CB" w:rsidRDefault="005758B8">
      <w:pPr>
        <w:spacing w:line="240" w:lineRule="auto"/>
        <w:jc w:val="center"/>
        <w:rPr>
          <w:rFonts w:ascii="Times New Roman" w:eastAsia="MS Gothic" w:hAnsi="Times New Roman"/>
          <w:b/>
          <w:spacing w:val="0"/>
          <w:sz w:val="28"/>
          <w:szCs w:val="28"/>
        </w:rPr>
      </w:pPr>
      <w:r w:rsidRPr="00C265CB">
        <w:rPr>
          <w:rFonts w:ascii="Times New Roman" w:eastAsia="MS Gothic" w:hAnsi="Times New Roman"/>
          <w:b/>
          <w:spacing w:val="0"/>
          <w:sz w:val="28"/>
          <w:szCs w:val="28"/>
        </w:rPr>
        <w:t xml:space="preserve">２０２０年　</w:t>
      </w:r>
      <w:r w:rsidR="005A1EA6" w:rsidRPr="00C265CB">
        <w:rPr>
          <w:rFonts w:ascii="Times New Roman" w:eastAsia="MS Gothic" w:hAnsi="Times New Roman"/>
          <w:b/>
          <w:spacing w:val="0"/>
          <w:sz w:val="28"/>
          <w:szCs w:val="28"/>
        </w:rPr>
        <w:t>７</w:t>
      </w:r>
      <w:r w:rsidRPr="00C265CB">
        <w:rPr>
          <w:rFonts w:ascii="Times New Roman" w:eastAsia="MS Gothic" w:hAnsi="Times New Roman"/>
          <w:b/>
          <w:spacing w:val="0"/>
          <w:sz w:val="28"/>
          <w:szCs w:val="28"/>
        </w:rPr>
        <w:t>月（二版）</w:t>
      </w:r>
    </w:p>
    <w:p w14:paraId="0DB195B5" w14:textId="77777777" w:rsidR="00486BE6" w:rsidRPr="00C265CB" w:rsidRDefault="00486BE6">
      <w:pPr>
        <w:spacing w:line="240" w:lineRule="auto"/>
        <w:jc w:val="center"/>
        <w:rPr>
          <w:rFonts w:ascii="Times New Roman" w:eastAsia="MS Gothic" w:hAnsi="Times New Roman"/>
          <w:b/>
          <w:spacing w:val="0"/>
          <w:sz w:val="24"/>
          <w:szCs w:val="24"/>
        </w:rPr>
      </w:pPr>
    </w:p>
    <w:p w14:paraId="70C8F640" w14:textId="77777777" w:rsidR="00486BE6" w:rsidRPr="00C265CB" w:rsidRDefault="00486BE6" w:rsidP="00486BE6">
      <w:pPr>
        <w:spacing w:line="240" w:lineRule="auto"/>
        <w:jc w:val="center"/>
        <w:rPr>
          <w:rFonts w:ascii="Times New Roman" w:eastAsia="MS Gothic" w:hAnsi="Times New Roman"/>
          <w:b/>
          <w:spacing w:val="0"/>
          <w:sz w:val="24"/>
          <w:szCs w:val="24"/>
        </w:rPr>
      </w:pPr>
    </w:p>
    <w:p w14:paraId="689BE99D" w14:textId="77777777" w:rsidR="00486BE6" w:rsidRPr="00C265CB" w:rsidRDefault="00354D31">
      <w:pPr>
        <w:spacing w:line="240" w:lineRule="auto"/>
        <w:jc w:val="center"/>
        <w:rPr>
          <w:rFonts w:ascii="Times New Roman" w:eastAsia="MS Gothic" w:hAnsi="Times New Roman"/>
          <w:b/>
          <w:spacing w:val="0"/>
          <w:sz w:val="24"/>
          <w:szCs w:val="24"/>
        </w:rPr>
      </w:pPr>
      <w:r w:rsidRPr="00C265CB">
        <w:rPr>
          <w:rFonts w:ascii="Times New Roman" w:eastAsia="MS Gothic" w:hAnsi="Times New Roman"/>
          <w:b/>
          <w:spacing w:val="0"/>
          <w:sz w:val="24"/>
          <w:szCs w:val="24"/>
        </w:rPr>
        <w:br w:type="page"/>
      </w:r>
    </w:p>
    <w:p w14:paraId="405E0952" w14:textId="77777777" w:rsidR="00354D31" w:rsidRPr="00C265CB" w:rsidRDefault="00354D31">
      <w:pPr>
        <w:spacing w:line="240" w:lineRule="auto"/>
        <w:jc w:val="center"/>
        <w:rPr>
          <w:rFonts w:ascii="Times New Roman" w:eastAsia="MS Gothic" w:hAnsi="Times New Roman"/>
          <w:b/>
          <w:spacing w:val="0"/>
          <w:sz w:val="24"/>
          <w:szCs w:val="24"/>
        </w:rPr>
      </w:pPr>
      <w:r w:rsidRPr="00C265CB">
        <w:rPr>
          <w:rFonts w:ascii="Times New Roman" w:eastAsia="MS Gothic" w:hAnsi="Times New Roman"/>
          <w:b/>
          <w:spacing w:val="0"/>
          <w:sz w:val="24"/>
          <w:szCs w:val="24"/>
        </w:rPr>
        <w:lastRenderedPageBreak/>
        <w:t>改訂履歴</w:t>
      </w:r>
    </w:p>
    <w:p w14:paraId="72986E18" w14:textId="77777777" w:rsidR="00354D31" w:rsidRPr="00C265CB" w:rsidRDefault="00354D31">
      <w:pPr>
        <w:spacing w:line="240" w:lineRule="auto"/>
        <w:jc w:val="center"/>
        <w:rPr>
          <w:rFonts w:ascii="Times New Roman" w:eastAsia="MS Gothic" w:hAnsi="Times New Roman"/>
          <w:b/>
          <w:spacing w:val="0"/>
          <w:sz w:val="24"/>
          <w:szCs w:val="24"/>
        </w:rPr>
      </w:pPr>
    </w:p>
    <w:tbl>
      <w:tblPr>
        <w:tblW w:w="96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1E0" w:firstRow="1" w:lastRow="1" w:firstColumn="1" w:lastColumn="1" w:noHBand="0" w:noVBand="0"/>
      </w:tblPr>
      <w:tblGrid>
        <w:gridCol w:w="617"/>
        <w:gridCol w:w="1303"/>
        <w:gridCol w:w="6840"/>
        <w:gridCol w:w="840"/>
      </w:tblGrid>
      <w:tr w:rsidR="00354D31" w:rsidRPr="00C265CB" w14:paraId="0834322C" w14:textId="77777777" w:rsidTr="00354D31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CC490B8" w14:textId="77777777" w:rsidR="00354D31" w:rsidRPr="00C265CB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Times New Roman" w:eastAsia="MS Gothic" w:hAnsi="Times New Roman"/>
                <w:spacing w:val="0"/>
                <w:szCs w:val="18"/>
              </w:rPr>
            </w:pPr>
            <w:r w:rsidRPr="00C265CB">
              <w:rPr>
                <w:rFonts w:ascii="Times New Roman" w:eastAsia="MS Gothic" w:hAnsi="Times New Roman"/>
                <w:spacing w:val="0"/>
                <w:szCs w:val="18"/>
              </w:rPr>
              <w:t>改訂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BF0C260" w14:textId="77777777" w:rsidR="00354D31" w:rsidRPr="00C265CB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Times New Roman" w:eastAsia="MS Gothic" w:hAnsi="Times New Roman"/>
                <w:spacing w:val="0"/>
                <w:szCs w:val="18"/>
              </w:rPr>
            </w:pPr>
            <w:r w:rsidRPr="00C265CB">
              <w:rPr>
                <w:rFonts w:ascii="Times New Roman" w:eastAsia="MS Gothic" w:hAnsi="Times New Roman"/>
                <w:spacing w:val="0"/>
                <w:szCs w:val="18"/>
              </w:rPr>
              <w:t>日付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E5DCD6A" w14:textId="77777777" w:rsidR="00354D31" w:rsidRPr="00C265CB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Times New Roman" w:eastAsia="MS Gothic" w:hAnsi="Times New Roman"/>
                <w:spacing w:val="0"/>
                <w:szCs w:val="18"/>
              </w:rPr>
            </w:pPr>
            <w:r w:rsidRPr="00C265CB">
              <w:rPr>
                <w:rFonts w:ascii="Times New Roman" w:eastAsia="MS Gothic" w:hAnsi="Times New Roman"/>
                <w:spacing w:val="0"/>
                <w:szCs w:val="18"/>
              </w:rPr>
              <w:t>改訂内容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F9E551E" w14:textId="77777777" w:rsidR="00354D31" w:rsidRPr="00C265CB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Times New Roman" w:eastAsia="MS Gothic" w:hAnsi="Times New Roman"/>
                <w:spacing w:val="0"/>
                <w:szCs w:val="18"/>
              </w:rPr>
            </w:pPr>
            <w:r w:rsidRPr="00C265CB">
              <w:rPr>
                <w:rFonts w:ascii="Times New Roman" w:eastAsia="MS Gothic" w:hAnsi="Times New Roman"/>
                <w:spacing w:val="0"/>
                <w:szCs w:val="18"/>
              </w:rPr>
              <w:t>担当</w:t>
            </w:r>
          </w:p>
        </w:tc>
      </w:tr>
      <w:tr w:rsidR="00354D31" w:rsidRPr="00C265CB" w14:paraId="7B39CF93" w14:textId="77777777" w:rsidTr="00354D31">
        <w:tc>
          <w:tcPr>
            <w:tcW w:w="6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8665" w14:textId="77777777" w:rsidR="00354D31" w:rsidRPr="00C265CB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Times New Roman" w:eastAsia="MS Gothic" w:hAnsi="Times New Roman"/>
                <w:spacing w:val="0"/>
                <w:szCs w:val="18"/>
              </w:rPr>
            </w:pPr>
            <w:r w:rsidRPr="00C265CB">
              <w:rPr>
                <w:rFonts w:ascii="Times New Roman" w:eastAsia="MS Gothic" w:hAnsi="Times New Roman"/>
                <w:spacing w:val="0"/>
                <w:szCs w:val="18"/>
              </w:rPr>
              <w:t>初版</w:t>
            </w:r>
          </w:p>
        </w:tc>
        <w:tc>
          <w:tcPr>
            <w:tcW w:w="13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A450" w14:textId="77777777" w:rsidR="00354D31" w:rsidRPr="00C265CB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Times New Roman" w:eastAsia="MS Gothic" w:hAnsi="Times New Roman"/>
                <w:spacing w:val="0"/>
                <w:szCs w:val="18"/>
              </w:rPr>
            </w:pPr>
            <w:r w:rsidRPr="00C265CB">
              <w:rPr>
                <w:rFonts w:ascii="Times New Roman" w:eastAsia="MS Gothic" w:hAnsi="Times New Roman"/>
                <w:spacing w:val="0"/>
                <w:szCs w:val="18"/>
              </w:rPr>
              <w:t>20</w:t>
            </w:r>
            <w:r w:rsidR="0059383C" w:rsidRPr="00C265CB">
              <w:rPr>
                <w:rFonts w:ascii="Times New Roman" w:eastAsia="MS Gothic" w:hAnsi="Times New Roman"/>
                <w:spacing w:val="0"/>
                <w:szCs w:val="18"/>
              </w:rPr>
              <w:t>19/9/4</w:t>
            </w:r>
          </w:p>
        </w:tc>
        <w:tc>
          <w:tcPr>
            <w:tcW w:w="68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5FCF" w14:textId="77777777" w:rsidR="00354D31" w:rsidRPr="00C265CB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textAlignment w:val="bottom"/>
              <w:rPr>
                <w:rFonts w:ascii="Times New Roman" w:eastAsia="MS Gothic" w:hAnsi="Times New Roman"/>
                <w:spacing w:val="0"/>
                <w:szCs w:val="18"/>
              </w:rPr>
            </w:pPr>
            <w:r w:rsidRPr="00C265CB">
              <w:rPr>
                <w:rFonts w:ascii="Times New Roman" w:eastAsia="MS Gothic" w:hAnsi="Times New Roman"/>
                <w:spacing w:val="0"/>
                <w:szCs w:val="18"/>
              </w:rPr>
              <w:t>初版発行</w:t>
            </w:r>
          </w:p>
        </w:tc>
        <w:tc>
          <w:tcPr>
            <w:tcW w:w="8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84BC" w14:textId="77777777" w:rsidR="00354D31" w:rsidRPr="00C265CB" w:rsidRDefault="0059383C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Times New Roman" w:eastAsia="MS Gothic" w:hAnsi="Times New Roman"/>
                <w:spacing w:val="0"/>
                <w:szCs w:val="18"/>
              </w:rPr>
            </w:pPr>
            <w:r w:rsidRPr="00C265CB">
              <w:rPr>
                <w:rFonts w:ascii="Times New Roman" w:eastAsia="MS Gothic" w:hAnsi="Times New Roman"/>
                <w:spacing w:val="0"/>
                <w:szCs w:val="18"/>
              </w:rPr>
              <w:t>本村</w:t>
            </w:r>
          </w:p>
        </w:tc>
      </w:tr>
      <w:tr w:rsidR="00354D31" w:rsidRPr="00C265CB" w14:paraId="3E7ED2D8" w14:textId="77777777" w:rsidTr="00354D31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2BD7" w14:textId="05721E30" w:rsidR="00354D31" w:rsidRPr="00C265CB" w:rsidRDefault="005758B8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Times New Roman" w:eastAsia="MS Gothic" w:hAnsi="Times New Roman"/>
                <w:spacing w:val="0"/>
                <w:szCs w:val="18"/>
              </w:rPr>
            </w:pPr>
            <w:r w:rsidRPr="00C265CB">
              <w:rPr>
                <w:rFonts w:ascii="Times New Roman" w:eastAsia="MS Gothic" w:hAnsi="Times New Roman"/>
                <w:spacing w:val="0"/>
                <w:szCs w:val="18"/>
              </w:rPr>
              <w:t>二版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D79C" w14:textId="2FBB2EDA" w:rsidR="00354D31" w:rsidRPr="00C265CB" w:rsidRDefault="005758B8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Times New Roman" w:eastAsia="MS Gothic" w:hAnsi="Times New Roman"/>
                <w:spacing w:val="0"/>
                <w:szCs w:val="18"/>
              </w:rPr>
            </w:pPr>
            <w:r w:rsidRPr="00C265CB">
              <w:rPr>
                <w:rFonts w:ascii="Times New Roman" w:eastAsia="MS Gothic" w:hAnsi="Times New Roman"/>
                <w:spacing w:val="0"/>
                <w:szCs w:val="18"/>
              </w:rPr>
              <w:t>2020/</w:t>
            </w:r>
            <w:r w:rsidR="005A1EA6" w:rsidRPr="00C265CB">
              <w:rPr>
                <w:rFonts w:ascii="Times New Roman" w:eastAsia="MS Gothic" w:hAnsi="Times New Roman"/>
                <w:spacing w:val="0"/>
                <w:szCs w:val="18"/>
              </w:rPr>
              <w:t>7</w:t>
            </w:r>
            <w:r w:rsidRPr="00C265CB">
              <w:rPr>
                <w:rFonts w:ascii="Times New Roman" w:eastAsia="MS Gothic" w:hAnsi="Times New Roman"/>
                <w:spacing w:val="0"/>
                <w:szCs w:val="18"/>
              </w:rPr>
              <w:t>/</w:t>
            </w:r>
            <w:r w:rsidR="005A1EA6" w:rsidRPr="00C265CB">
              <w:rPr>
                <w:rFonts w:ascii="Times New Roman" w:eastAsia="MS Gothic" w:hAnsi="Times New Roman"/>
                <w:spacing w:val="0"/>
                <w:szCs w:val="18"/>
              </w:rPr>
              <w:t>3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42EF" w14:textId="66C4F600" w:rsidR="004D72CA" w:rsidRPr="00C265CB" w:rsidRDefault="005A1EA6" w:rsidP="00354D31">
            <w:pPr>
              <w:tabs>
                <w:tab w:val="left" w:pos="621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textAlignment w:val="bottom"/>
              <w:rPr>
                <w:rFonts w:ascii="Times New Roman" w:eastAsia="MS Gothic" w:hAnsi="Times New Roman"/>
                <w:spacing w:val="0"/>
                <w:szCs w:val="18"/>
              </w:rPr>
            </w:pPr>
            <w:r w:rsidRPr="00C265CB">
              <w:rPr>
                <w:rFonts w:ascii="Times New Roman" w:eastAsia="MS Gothic" w:hAnsi="Times New Roman"/>
                <w:spacing w:val="0"/>
                <w:szCs w:val="18"/>
              </w:rPr>
              <w:t>生産管理システム用にカスタマイズ</w:t>
            </w:r>
            <w:r w:rsidR="00F96C1D" w:rsidRPr="00C265CB">
              <w:rPr>
                <w:rFonts w:ascii="Times New Roman" w:eastAsia="MS Gothic" w:hAnsi="Times New Roman"/>
                <w:spacing w:val="0"/>
                <w:szCs w:val="18"/>
              </w:rPr>
              <w:t>（</w:t>
            </w:r>
            <w:r w:rsidR="00F96C1D" w:rsidRPr="00C265CB">
              <w:rPr>
                <w:rFonts w:ascii="Times New Roman" w:eastAsia="MS Gothic" w:hAnsi="Times New Roman"/>
                <w:spacing w:val="0"/>
                <w:szCs w:val="18"/>
              </w:rPr>
              <w:t>Laravel</w:t>
            </w:r>
            <w:r w:rsidR="00F96C1D" w:rsidRPr="00C265CB">
              <w:rPr>
                <w:rFonts w:ascii="Times New Roman" w:eastAsia="MS Gothic" w:hAnsi="Times New Roman"/>
                <w:spacing w:val="0"/>
                <w:szCs w:val="18"/>
              </w:rPr>
              <w:t>対応）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7455" w14:textId="39456D5D" w:rsidR="00354D31" w:rsidRPr="00C265CB" w:rsidRDefault="003F6716" w:rsidP="00354D31">
            <w:pPr>
              <w:pStyle w:val="Header"/>
              <w:tabs>
                <w:tab w:val="clear" w:pos="4252"/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atLeast"/>
              <w:jc w:val="center"/>
              <w:textAlignment w:val="bottom"/>
              <w:rPr>
                <w:rFonts w:ascii="Times New Roman" w:eastAsia="MS Gothic" w:hAnsi="Times New Roman"/>
                <w:sz w:val="20"/>
                <w:szCs w:val="18"/>
              </w:rPr>
            </w:pPr>
            <w:r w:rsidRPr="00C265CB">
              <w:rPr>
                <w:rFonts w:ascii="Times New Roman" w:eastAsia="MS Gothic" w:hAnsi="Times New Roman"/>
                <w:sz w:val="20"/>
                <w:szCs w:val="18"/>
              </w:rPr>
              <w:t>西田</w:t>
            </w:r>
          </w:p>
        </w:tc>
      </w:tr>
      <w:tr w:rsidR="005758B8" w:rsidRPr="00C265CB" w14:paraId="66ED49A4" w14:textId="77777777" w:rsidTr="00354D31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B5BA" w14:textId="77777777" w:rsidR="005758B8" w:rsidRPr="00C265CB" w:rsidRDefault="005758B8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Times New Roman" w:eastAsia="MS Gothic" w:hAnsi="Times New Roman"/>
                <w:spacing w:val="0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F52" w14:textId="77777777" w:rsidR="005758B8" w:rsidRPr="00C265CB" w:rsidRDefault="005758B8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Times New Roman" w:eastAsia="MS Gothic" w:hAnsi="Times New Roman"/>
                <w:spacing w:val="0"/>
                <w:szCs w:val="18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72F5" w14:textId="77777777" w:rsidR="005758B8" w:rsidRPr="00C265CB" w:rsidRDefault="005758B8" w:rsidP="00354D31">
            <w:pPr>
              <w:tabs>
                <w:tab w:val="left" w:pos="621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textAlignment w:val="bottom"/>
              <w:rPr>
                <w:rFonts w:ascii="Times New Roman" w:eastAsia="MS Gothic" w:hAnsi="Times New Roman"/>
                <w:spacing w:val="0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F67F" w14:textId="77777777" w:rsidR="005758B8" w:rsidRPr="00C265CB" w:rsidRDefault="005758B8" w:rsidP="00354D31">
            <w:pPr>
              <w:pStyle w:val="Header"/>
              <w:tabs>
                <w:tab w:val="clear" w:pos="4252"/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atLeast"/>
              <w:jc w:val="center"/>
              <w:textAlignment w:val="bottom"/>
              <w:rPr>
                <w:rFonts w:ascii="Times New Roman" w:eastAsia="MS Gothic" w:hAnsi="Times New Roman"/>
                <w:sz w:val="20"/>
                <w:szCs w:val="18"/>
              </w:rPr>
            </w:pPr>
          </w:p>
        </w:tc>
      </w:tr>
      <w:tr w:rsidR="00354D31" w:rsidRPr="00C265CB" w14:paraId="7B7E1938" w14:textId="77777777" w:rsidTr="00354D31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8CE0" w14:textId="77777777" w:rsidR="00354D31" w:rsidRPr="00C265CB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Times New Roman" w:eastAsia="MS Gothic" w:hAnsi="Times New Roman"/>
                <w:spacing w:val="0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3024" w14:textId="77777777" w:rsidR="00354D31" w:rsidRPr="00C265CB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Times New Roman" w:eastAsia="MS Gothic" w:hAnsi="Times New Roman"/>
                <w:spacing w:val="0"/>
                <w:szCs w:val="18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827C" w14:textId="77777777" w:rsidR="00354D31" w:rsidRPr="00C265CB" w:rsidRDefault="00354D31" w:rsidP="00354D31">
            <w:pPr>
              <w:tabs>
                <w:tab w:val="left" w:pos="621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textAlignment w:val="bottom"/>
              <w:rPr>
                <w:rFonts w:ascii="Times New Roman" w:eastAsia="MS Gothic" w:hAnsi="Times New Roman"/>
                <w:spacing w:val="0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ABBB" w14:textId="77777777" w:rsidR="00354D31" w:rsidRPr="00C265CB" w:rsidRDefault="00354D31" w:rsidP="00354D31">
            <w:pPr>
              <w:pStyle w:val="Header"/>
              <w:tabs>
                <w:tab w:val="clear" w:pos="4252"/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atLeast"/>
              <w:jc w:val="center"/>
              <w:textAlignment w:val="bottom"/>
              <w:rPr>
                <w:rFonts w:ascii="Times New Roman" w:eastAsia="MS Gothic" w:hAnsi="Times New Roman"/>
                <w:sz w:val="20"/>
                <w:szCs w:val="18"/>
              </w:rPr>
            </w:pPr>
          </w:p>
        </w:tc>
      </w:tr>
    </w:tbl>
    <w:p w14:paraId="2F9A75F3" w14:textId="77777777" w:rsidR="001F7254" w:rsidRPr="00C265CB" w:rsidRDefault="001F7254">
      <w:pPr>
        <w:rPr>
          <w:rFonts w:ascii="Times New Roman" w:hAnsi="Times New Roman"/>
          <w:spacing w:val="0"/>
        </w:rPr>
      </w:pPr>
    </w:p>
    <w:p w14:paraId="53ABC7D0" w14:textId="77777777" w:rsidR="001F7254" w:rsidRPr="00C265CB" w:rsidRDefault="001F7254">
      <w:pPr>
        <w:autoSpaceDE w:val="0"/>
        <w:autoSpaceDN w:val="0"/>
        <w:spacing w:line="240" w:lineRule="auto"/>
        <w:textAlignment w:val="bottom"/>
        <w:rPr>
          <w:rFonts w:ascii="Times New Roman" w:eastAsia="MS Gothic" w:hAnsi="Times New Roman"/>
          <w:spacing w:val="0"/>
        </w:rPr>
      </w:pPr>
    </w:p>
    <w:p w14:paraId="001D5CEB" w14:textId="77777777" w:rsidR="001F7254" w:rsidRPr="00C265CB" w:rsidRDefault="001F7254">
      <w:pPr>
        <w:autoSpaceDE w:val="0"/>
        <w:autoSpaceDN w:val="0"/>
        <w:spacing w:line="240" w:lineRule="auto"/>
        <w:textAlignment w:val="bottom"/>
        <w:rPr>
          <w:rFonts w:ascii="Times New Roman" w:eastAsia="MS Gothic" w:hAnsi="Times New Roman"/>
          <w:spacing w:val="0"/>
        </w:rPr>
      </w:pPr>
    </w:p>
    <w:p w14:paraId="01825B7F" w14:textId="77777777" w:rsidR="001F7254" w:rsidRPr="00C265CB" w:rsidRDefault="001F7254" w:rsidP="002A0135">
      <w:pPr>
        <w:pStyle w:val="a4"/>
        <w:spacing w:line="0" w:lineRule="atLeast"/>
        <w:rPr>
          <w:rFonts w:ascii="Times New Roman" w:eastAsia="MS Gothic" w:hAnsi="Times New Roman"/>
          <w:sz w:val="20"/>
        </w:rPr>
      </w:pPr>
      <w:r w:rsidRPr="00C265CB">
        <w:rPr>
          <w:rFonts w:ascii="Times New Roman" w:eastAsia="MS Gothic" w:hAnsi="Times New Roman"/>
          <w:sz w:val="20"/>
        </w:rPr>
        <w:lastRenderedPageBreak/>
        <w:t>目</w:t>
      </w:r>
      <w:r w:rsidRPr="00C265CB">
        <w:rPr>
          <w:rFonts w:ascii="Times New Roman" w:eastAsia="MS Gothic" w:hAnsi="Times New Roman"/>
          <w:sz w:val="20"/>
        </w:rPr>
        <w:t xml:space="preserve">   </w:t>
      </w:r>
      <w:r w:rsidRPr="00C265CB">
        <w:rPr>
          <w:rFonts w:ascii="Times New Roman" w:eastAsia="MS Gothic" w:hAnsi="Times New Roman"/>
          <w:sz w:val="20"/>
        </w:rPr>
        <w:t>次</w:t>
      </w:r>
    </w:p>
    <w:p w14:paraId="00FCCC7E" w14:textId="77777777" w:rsidR="00E63037" w:rsidRPr="00C265CB" w:rsidRDefault="00E63037">
      <w:pPr>
        <w:pStyle w:val="TOC1"/>
        <w:tabs>
          <w:tab w:val="left" w:pos="400"/>
        </w:tabs>
        <w:rPr>
          <w:rFonts w:ascii="Times New Roman" w:eastAsia="MS Mincho" w:hAnsi="Times New Roman"/>
          <w:b w:val="0"/>
          <w:caps w:val="0"/>
          <w:noProof/>
          <w:spacing w:val="0"/>
          <w:kern w:val="2"/>
          <w:sz w:val="21"/>
          <w:szCs w:val="24"/>
        </w:rPr>
      </w:pPr>
      <w:r w:rsidRPr="00C265CB">
        <w:rPr>
          <w:rFonts w:ascii="Times New Roman" w:hAnsi="Times New Roman"/>
          <w:b w:val="0"/>
          <w:caps w:val="0"/>
        </w:rPr>
        <w:fldChar w:fldCharType="begin"/>
      </w:r>
      <w:r w:rsidRPr="00C265CB">
        <w:rPr>
          <w:rFonts w:ascii="Times New Roman" w:hAnsi="Times New Roman"/>
          <w:b w:val="0"/>
          <w:caps w:val="0"/>
        </w:rPr>
        <w:instrText xml:space="preserve"> TOC \o "1-3" \h \z \u </w:instrText>
      </w:r>
      <w:r w:rsidRPr="00C265CB">
        <w:rPr>
          <w:rFonts w:ascii="Times New Roman" w:hAnsi="Times New Roman"/>
          <w:b w:val="0"/>
          <w:caps w:val="0"/>
        </w:rPr>
        <w:fldChar w:fldCharType="separate"/>
      </w:r>
      <w:hyperlink w:anchor="_Toc220492369" w:history="1">
        <w:r w:rsidRPr="00C265CB">
          <w:rPr>
            <w:rStyle w:val="Hyperlink"/>
            <w:rFonts w:ascii="Times New Roman" w:hAnsi="Times New Roman"/>
            <w:noProof/>
          </w:rPr>
          <w:t>1</w:t>
        </w:r>
        <w:r w:rsidRPr="00C265CB">
          <w:rPr>
            <w:rFonts w:ascii="Times New Roman" w:eastAsia="MS Mincho" w:hAnsi="Times New Roman"/>
            <w:b w:val="0"/>
            <w:caps w:val="0"/>
            <w:noProof/>
            <w:spacing w:val="0"/>
            <w:kern w:val="2"/>
            <w:sz w:val="21"/>
            <w:szCs w:val="24"/>
          </w:rPr>
          <w:tab/>
        </w:r>
        <w:r w:rsidRPr="00C265CB">
          <w:rPr>
            <w:rStyle w:val="Hyperlink"/>
            <w:rFonts w:ascii="Times New Roman" w:hAnsi="Times New Roman"/>
            <w:noProof/>
          </w:rPr>
          <w:t>本書類の位置付け</w:t>
        </w:r>
        <w:r w:rsidRPr="00C265CB">
          <w:rPr>
            <w:rFonts w:ascii="Times New Roman" w:hAnsi="Times New Roman"/>
            <w:noProof/>
            <w:webHidden/>
          </w:rPr>
          <w:tab/>
        </w:r>
        <w:r w:rsidRPr="00C265CB">
          <w:rPr>
            <w:rFonts w:ascii="Times New Roman" w:hAnsi="Times New Roman"/>
            <w:noProof/>
            <w:webHidden/>
          </w:rPr>
          <w:fldChar w:fldCharType="begin"/>
        </w:r>
        <w:r w:rsidRPr="00C265CB">
          <w:rPr>
            <w:rFonts w:ascii="Times New Roman" w:hAnsi="Times New Roman"/>
            <w:noProof/>
            <w:webHidden/>
          </w:rPr>
          <w:instrText xml:space="preserve"> PAGEREF _Toc220492369 \h </w:instrText>
        </w:r>
        <w:r w:rsidRPr="00C265CB">
          <w:rPr>
            <w:rFonts w:ascii="Times New Roman" w:hAnsi="Times New Roman"/>
            <w:noProof/>
            <w:webHidden/>
          </w:rPr>
        </w:r>
        <w:r w:rsidRPr="00C265CB">
          <w:rPr>
            <w:rFonts w:ascii="Times New Roman" w:hAnsi="Times New Roman"/>
            <w:noProof/>
            <w:webHidden/>
          </w:rPr>
          <w:fldChar w:fldCharType="separate"/>
        </w:r>
        <w:r w:rsidRPr="00C265CB">
          <w:rPr>
            <w:rFonts w:ascii="Times New Roman" w:hAnsi="Times New Roman"/>
            <w:noProof/>
            <w:webHidden/>
          </w:rPr>
          <w:t>3</w:t>
        </w:r>
        <w:r w:rsidRPr="00C265C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D3DA5D8" w14:textId="77777777" w:rsidR="00E63037" w:rsidRPr="00C265CB" w:rsidRDefault="0083186C">
      <w:pPr>
        <w:pStyle w:val="TOC1"/>
        <w:tabs>
          <w:tab w:val="left" w:pos="400"/>
        </w:tabs>
        <w:rPr>
          <w:rFonts w:ascii="Times New Roman" w:eastAsia="MS Mincho" w:hAnsi="Times New Roman"/>
          <w:b w:val="0"/>
          <w:caps w:val="0"/>
          <w:noProof/>
          <w:spacing w:val="0"/>
          <w:kern w:val="2"/>
          <w:sz w:val="21"/>
          <w:szCs w:val="24"/>
        </w:rPr>
      </w:pPr>
      <w:hyperlink w:anchor="_Toc220492370" w:history="1">
        <w:r w:rsidR="00E63037" w:rsidRPr="00C265CB">
          <w:rPr>
            <w:rStyle w:val="Hyperlink"/>
            <w:rFonts w:ascii="Times New Roman" w:hAnsi="Times New Roman"/>
            <w:noProof/>
          </w:rPr>
          <w:t>2</w:t>
        </w:r>
        <w:r w:rsidR="00E63037" w:rsidRPr="00C265CB">
          <w:rPr>
            <w:rFonts w:ascii="Times New Roman" w:eastAsia="MS Mincho" w:hAnsi="Times New Roman"/>
            <w:b w:val="0"/>
            <w:caps w:val="0"/>
            <w:noProof/>
            <w:spacing w:val="0"/>
            <w:kern w:val="2"/>
            <w:sz w:val="21"/>
            <w:szCs w:val="24"/>
          </w:rPr>
          <w:tab/>
        </w:r>
        <w:r w:rsidR="00E63037" w:rsidRPr="00C265CB">
          <w:rPr>
            <w:rStyle w:val="Hyperlink"/>
            <w:rFonts w:ascii="Times New Roman" w:hAnsi="Times New Roman"/>
            <w:noProof/>
          </w:rPr>
          <w:t>コーディング規約</w:t>
        </w:r>
        <w:r w:rsidR="00E63037" w:rsidRPr="00C265CB">
          <w:rPr>
            <w:rFonts w:ascii="Times New Roman" w:hAnsi="Times New Roman"/>
            <w:noProof/>
            <w:webHidden/>
          </w:rPr>
          <w:tab/>
        </w:r>
        <w:r w:rsidR="00E63037" w:rsidRPr="00C265CB">
          <w:rPr>
            <w:rFonts w:ascii="Times New Roman" w:hAnsi="Times New Roman"/>
            <w:noProof/>
            <w:webHidden/>
          </w:rPr>
          <w:fldChar w:fldCharType="begin"/>
        </w:r>
        <w:r w:rsidR="00E63037" w:rsidRPr="00C265CB">
          <w:rPr>
            <w:rFonts w:ascii="Times New Roman" w:hAnsi="Times New Roman"/>
            <w:noProof/>
            <w:webHidden/>
          </w:rPr>
          <w:instrText xml:space="preserve"> PAGEREF _Toc220492370 \h </w:instrText>
        </w:r>
        <w:r w:rsidR="00E63037" w:rsidRPr="00C265CB">
          <w:rPr>
            <w:rFonts w:ascii="Times New Roman" w:hAnsi="Times New Roman"/>
            <w:noProof/>
            <w:webHidden/>
          </w:rPr>
        </w:r>
        <w:r w:rsidR="00E63037" w:rsidRPr="00C265CB">
          <w:rPr>
            <w:rFonts w:ascii="Times New Roman" w:hAnsi="Times New Roman"/>
            <w:noProof/>
            <w:webHidden/>
          </w:rPr>
          <w:fldChar w:fldCharType="separate"/>
        </w:r>
        <w:r w:rsidR="00E63037" w:rsidRPr="00C265CB">
          <w:rPr>
            <w:rFonts w:ascii="Times New Roman" w:hAnsi="Times New Roman"/>
            <w:noProof/>
            <w:webHidden/>
          </w:rPr>
          <w:t>3</w:t>
        </w:r>
        <w:r w:rsidR="00E63037" w:rsidRPr="00C265C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1104B1A" w14:textId="77777777" w:rsidR="00E63037" w:rsidRPr="00C265CB" w:rsidRDefault="0083186C">
      <w:pPr>
        <w:pStyle w:val="TOC2"/>
        <w:tabs>
          <w:tab w:val="left" w:pos="800"/>
        </w:tabs>
        <w:rPr>
          <w:rFonts w:ascii="Times New Roman" w:eastAsia="MS Mincho" w:hAnsi="Times New Roman"/>
          <w:smallCaps w:val="0"/>
          <w:noProof/>
          <w:spacing w:val="0"/>
          <w:kern w:val="2"/>
          <w:sz w:val="21"/>
          <w:szCs w:val="24"/>
        </w:rPr>
      </w:pPr>
      <w:hyperlink w:anchor="_Toc220492371" w:history="1">
        <w:r w:rsidR="00E63037" w:rsidRPr="00C265CB">
          <w:rPr>
            <w:rStyle w:val="Hyperlink"/>
            <w:rFonts w:ascii="Times New Roman" w:hAnsi="Times New Roman"/>
            <w:b/>
            <w:noProof/>
          </w:rPr>
          <w:t>2.1</w:t>
        </w:r>
        <w:r w:rsidR="00E63037" w:rsidRPr="00C265CB">
          <w:rPr>
            <w:rFonts w:ascii="Times New Roman" w:eastAsia="MS Mincho" w:hAnsi="Times New Roman"/>
            <w:smallCaps w:val="0"/>
            <w:noProof/>
            <w:spacing w:val="0"/>
            <w:kern w:val="2"/>
            <w:sz w:val="21"/>
            <w:szCs w:val="24"/>
          </w:rPr>
          <w:tab/>
        </w:r>
        <w:r w:rsidR="00E63037" w:rsidRPr="00C265CB">
          <w:rPr>
            <w:rStyle w:val="Hyperlink"/>
            <w:rFonts w:ascii="Times New Roman" w:hAnsi="Times New Roman"/>
            <w:b/>
            <w:noProof/>
          </w:rPr>
          <w:t>はじめに</w:t>
        </w:r>
        <w:r w:rsidR="00E63037" w:rsidRPr="00C265CB">
          <w:rPr>
            <w:rFonts w:ascii="Times New Roman" w:hAnsi="Times New Roman"/>
            <w:noProof/>
            <w:webHidden/>
          </w:rPr>
          <w:tab/>
        </w:r>
        <w:r w:rsidR="00E63037" w:rsidRPr="00C265CB">
          <w:rPr>
            <w:rFonts w:ascii="Times New Roman" w:hAnsi="Times New Roman"/>
            <w:noProof/>
            <w:webHidden/>
          </w:rPr>
          <w:fldChar w:fldCharType="begin"/>
        </w:r>
        <w:r w:rsidR="00E63037" w:rsidRPr="00C265CB">
          <w:rPr>
            <w:rFonts w:ascii="Times New Roman" w:hAnsi="Times New Roman"/>
            <w:noProof/>
            <w:webHidden/>
          </w:rPr>
          <w:instrText xml:space="preserve"> PAGEREF _Toc220492371 \h </w:instrText>
        </w:r>
        <w:r w:rsidR="00E63037" w:rsidRPr="00C265CB">
          <w:rPr>
            <w:rFonts w:ascii="Times New Roman" w:hAnsi="Times New Roman"/>
            <w:noProof/>
            <w:webHidden/>
          </w:rPr>
        </w:r>
        <w:r w:rsidR="00E63037" w:rsidRPr="00C265CB">
          <w:rPr>
            <w:rFonts w:ascii="Times New Roman" w:hAnsi="Times New Roman"/>
            <w:noProof/>
            <w:webHidden/>
          </w:rPr>
          <w:fldChar w:fldCharType="separate"/>
        </w:r>
        <w:r w:rsidR="00E63037" w:rsidRPr="00C265CB">
          <w:rPr>
            <w:rFonts w:ascii="Times New Roman" w:hAnsi="Times New Roman"/>
            <w:noProof/>
            <w:webHidden/>
          </w:rPr>
          <w:t>3</w:t>
        </w:r>
        <w:r w:rsidR="00E63037" w:rsidRPr="00C265C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91E0A20" w14:textId="77777777" w:rsidR="00E63037" w:rsidRPr="00C265CB" w:rsidRDefault="0083186C">
      <w:pPr>
        <w:pStyle w:val="TOC2"/>
        <w:tabs>
          <w:tab w:val="left" w:pos="800"/>
        </w:tabs>
        <w:rPr>
          <w:rFonts w:ascii="Times New Roman" w:eastAsia="MS Mincho" w:hAnsi="Times New Roman"/>
          <w:smallCaps w:val="0"/>
          <w:noProof/>
          <w:spacing w:val="0"/>
          <w:kern w:val="2"/>
          <w:sz w:val="21"/>
          <w:szCs w:val="24"/>
        </w:rPr>
      </w:pPr>
      <w:hyperlink w:anchor="_Toc220492372" w:history="1">
        <w:r w:rsidR="00E63037" w:rsidRPr="00C265CB">
          <w:rPr>
            <w:rStyle w:val="Hyperlink"/>
            <w:rFonts w:ascii="Times New Roman" w:hAnsi="Times New Roman"/>
            <w:b/>
            <w:noProof/>
          </w:rPr>
          <w:t>2.2</w:t>
        </w:r>
        <w:r w:rsidR="00E63037" w:rsidRPr="00C265CB">
          <w:rPr>
            <w:rFonts w:ascii="Times New Roman" w:eastAsia="MS Mincho" w:hAnsi="Times New Roman"/>
            <w:smallCaps w:val="0"/>
            <w:noProof/>
            <w:spacing w:val="0"/>
            <w:kern w:val="2"/>
            <w:sz w:val="21"/>
            <w:szCs w:val="24"/>
          </w:rPr>
          <w:tab/>
        </w:r>
        <w:r w:rsidR="00E63037" w:rsidRPr="00C265CB">
          <w:rPr>
            <w:rStyle w:val="Hyperlink"/>
            <w:rFonts w:ascii="Times New Roman" w:hAnsi="Times New Roman"/>
            <w:b/>
            <w:noProof/>
          </w:rPr>
          <w:t>コメントの記述</w:t>
        </w:r>
        <w:r w:rsidR="00E63037" w:rsidRPr="00C265CB">
          <w:rPr>
            <w:rFonts w:ascii="Times New Roman" w:hAnsi="Times New Roman"/>
            <w:noProof/>
            <w:webHidden/>
          </w:rPr>
          <w:tab/>
        </w:r>
        <w:r w:rsidR="00E63037" w:rsidRPr="00C265CB">
          <w:rPr>
            <w:rFonts w:ascii="Times New Roman" w:hAnsi="Times New Roman"/>
            <w:noProof/>
            <w:webHidden/>
          </w:rPr>
          <w:fldChar w:fldCharType="begin"/>
        </w:r>
        <w:r w:rsidR="00E63037" w:rsidRPr="00C265CB">
          <w:rPr>
            <w:rFonts w:ascii="Times New Roman" w:hAnsi="Times New Roman"/>
            <w:noProof/>
            <w:webHidden/>
          </w:rPr>
          <w:instrText xml:space="preserve"> PAGEREF _Toc220492372 \h </w:instrText>
        </w:r>
        <w:r w:rsidR="00E63037" w:rsidRPr="00C265CB">
          <w:rPr>
            <w:rFonts w:ascii="Times New Roman" w:hAnsi="Times New Roman"/>
            <w:noProof/>
            <w:webHidden/>
          </w:rPr>
        </w:r>
        <w:r w:rsidR="00E63037" w:rsidRPr="00C265CB">
          <w:rPr>
            <w:rFonts w:ascii="Times New Roman" w:hAnsi="Times New Roman"/>
            <w:noProof/>
            <w:webHidden/>
          </w:rPr>
          <w:fldChar w:fldCharType="separate"/>
        </w:r>
        <w:r w:rsidR="00E63037" w:rsidRPr="00C265CB">
          <w:rPr>
            <w:rFonts w:ascii="Times New Roman" w:hAnsi="Times New Roman"/>
            <w:noProof/>
            <w:webHidden/>
          </w:rPr>
          <w:t>3</w:t>
        </w:r>
        <w:r w:rsidR="00E63037" w:rsidRPr="00C265C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07733C3" w14:textId="77777777" w:rsidR="00E63037" w:rsidRPr="00C265CB" w:rsidRDefault="0083186C">
      <w:pPr>
        <w:pStyle w:val="TOC2"/>
        <w:tabs>
          <w:tab w:val="left" w:pos="800"/>
        </w:tabs>
        <w:rPr>
          <w:rFonts w:ascii="Times New Roman" w:eastAsia="MS Mincho" w:hAnsi="Times New Roman"/>
          <w:smallCaps w:val="0"/>
          <w:noProof/>
          <w:spacing w:val="0"/>
          <w:kern w:val="2"/>
          <w:sz w:val="21"/>
          <w:szCs w:val="24"/>
        </w:rPr>
      </w:pPr>
      <w:hyperlink w:anchor="_Toc220492373" w:history="1">
        <w:r w:rsidR="00E63037" w:rsidRPr="00C265CB">
          <w:rPr>
            <w:rStyle w:val="Hyperlink"/>
            <w:rFonts w:ascii="Times New Roman" w:hAnsi="Times New Roman"/>
            <w:b/>
            <w:noProof/>
          </w:rPr>
          <w:t>2.3</w:t>
        </w:r>
        <w:r w:rsidR="00E63037" w:rsidRPr="00C265CB">
          <w:rPr>
            <w:rFonts w:ascii="Times New Roman" w:eastAsia="MS Mincho" w:hAnsi="Times New Roman"/>
            <w:smallCaps w:val="0"/>
            <w:noProof/>
            <w:spacing w:val="0"/>
            <w:kern w:val="2"/>
            <w:sz w:val="21"/>
            <w:szCs w:val="24"/>
          </w:rPr>
          <w:tab/>
        </w:r>
        <w:r w:rsidR="00E63037" w:rsidRPr="00C265CB">
          <w:rPr>
            <w:rStyle w:val="Hyperlink"/>
            <w:rFonts w:ascii="Times New Roman" w:hAnsi="Times New Roman"/>
            <w:b/>
            <w:noProof/>
          </w:rPr>
          <w:t>変数について</w:t>
        </w:r>
        <w:r w:rsidR="00E63037" w:rsidRPr="00C265CB">
          <w:rPr>
            <w:rFonts w:ascii="Times New Roman" w:hAnsi="Times New Roman"/>
            <w:noProof/>
            <w:webHidden/>
          </w:rPr>
          <w:tab/>
        </w:r>
        <w:r w:rsidR="00E63037" w:rsidRPr="00C265CB">
          <w:rPr>
            <w:rFonts w:ascii="Times New Roman" w:hAnsi="Times New Roman"/>
            <w:noProof/>
            <w:webHidden/>
          </w:rPr>
          <w:fldChar w:fldCharType="begin"/>
        </w:r>
        <w:r w:rsidR="00E63037" w:rsidRPr="00C265CB">
          <w:rPr>
            <w:rFonts w:ascii="Times New Roman" w:hAnsi="Times New Roman"/>
            <w:noProof/>
            <w:webHidden/>
          </w:rPr>
          <w:instrText xml:space="preserve"> PAGEREF _Toc220492373 \h </w:instrText>
        </w:r>
        <w:r w:rsidR="00E63037" w:rsidRPr="00C265CB">
          <w:rPr>
            <w:rFonts w:ascii="Times New Roman" w:hAnsi="Times New Roman"/>
            <w:noProof/>
            <w:webHidden/>
          </w:rPr>
        </w:r>
        <w:r w:rsidR="00E63037" w:rsidRPr="00C265CB">
          <w:rPr>
            <w:rFonts w:ascii="Times New Roman" w:hAnsi="Times New Roman"/>
            <w:noProof/>
            <w:webHidden/>
          </w:rPr>
          <w:fldChar w:fldCharType="separate"/>
        </w:r>
        <w:r w:rsidR="00E63037" w:rsidRPr="00C265CB">
          <w:rPr>
            <w:rFonts w:ascii="Times New Roman" w:hAnsi="Times New Roman"/>
            <w:noProof/>
            <w:webHidden/>
          </w:rPr>
          <w:t>6</w:t>
        </w:r>
        <w:r w:rsidR="00E63037" w:rsidRPr="00C265C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80973E9" w14:textId="77777777" w:rsidR="00E63037" w:rsidRPr="00C265CB" w:rsidRDefault="0083186C">
      <w:pPr>
        <w:pStyle w:val="TOC2"/>
        <w:tabs>
          <w:tab w:val="left" w:pos="800"/>
        </w:tabs>
        <w:rPr>
          <w:rFonts w:ascii="Times New Roman" w:eastAsia="MS Mincho" w:hAnsi="Times New Roman"/>
          <w:smallCaps w:val="0"/>
          <w:noProof/>
          <w:spacing w:val="0"/>
          <w:kern w:val="2"/>
          <w:sz w:val="21"/>
          <w:szCs w:val="24"/>
        </w:rPr>
      </w:pPr>
      <w:hyperlink w:anchor="_Toc220492374" w:history="1">
        <w:r w:rsidR="00E63037" w:rsidRPr="00C265CB">
          <w:rPr>
            <w:rStyle w:val="Hyperlink"/>
            <w:rFonts w:ascii="Times New Roman" w:hAnsi="Times New Roman"/>
            <w:b/>
            <w:noProof/>
          </w:rPr>
          <w:t>2.4</w:t>
        </w:r>
        <w:r w:rsidR="00E63037" w:rsidRPr="00C265CB">
          <w:rPr>
            <w:rFonts w:ascii="Times New Roman" w:eastAsia="MS Mincho" w:hAnsi="Times New Roman"/>
            <w:smallCaps w:val="0"/>
            <w:noProof/>
            <w:spacing w:val="0"/>
            <w:kern w:val="2"/>
            <w:sz w:val="21"/>
            <w:szCs w:val="24"/>
          </w:rPr>
          <w:tab/>
        </w:r>
        <w:r w:rsidR="00E63037" w:rsidRPr="00C265CB">
          <w:rPr>
            <w:rStyle w:val="Hyperlink"/>
            <w:rFonts w:ascii="Times New Roman" w:hAnsi="Times New Roman"/>
            <w:b/>
            <w:noProof/>
          </w:rPr>
          <w:t>ネーミングルール</w:t>
        </w:r>
        <w:r w:rsidR="00E63037" w:rsidRPr="00C265CB">
          <w:rPr>
            <w:rFonts w:ascii="Times New Roman" w:hAnsi="Times New Roman"/>
            <w:noProof/>
            <w:webHidden/>
          </w:rPr>
          <w:tab/>
        </w:r>
        <w:r w:rsidR="00E63037" w:rsidRPr="00C265CB">
          <w:rPr>
            <w:rFonts w:ascii="Times New Roman" w:hAnsi="Times New Roman"/>
            <w:noProof/>
            <w:webHidden/>
          </w:rPr>
          <w:fldChar w:fldCharType="begin"/>
        </w:r>
        <w:r w:rsidR="00E63037" w:rsidRPr="00C265CB">
          <w:rPr>
            <w:rFonts w:ascii="Times New Roman" w:hAnsi="Times New Roman"/>
            <w:noProof/>
            <w:webHidden/>
          </w:rPr>
          <w:instrText xml:space="preserve"> PAGEREF _Toc220492374 \h </w:instrText>
        </w:r>
        <w:r w:rsidR="00E63037" w:rsidRPr="00C265CB">
          <w:rPr>
            <w:rFonts w:ascii="Times New Roman" w:hAnsi="Times New Roman"/>
            <w:noProof/>
            <w:webHidden/>
          </w:rPr>
        </w:r>
        <w:r w:rsidR="00E63037" w:rsidRPr="00C265CB">
          <w:rPr>
            <w:rFonts w:ascii="Times New Roman" w:hAnsi="Times New Roman"/>
            <w:noProof/>
            <w:webHidden/>
          </w:rPr>
          <w:fldChar w:fldCharType="separate"/>
        </w:r>
        <w:r w:rsidR="00E63037" w:rsidRPr="00C265CB">
          <w:rPr>
            <w:rFonts w:ascii="Times New Roman" w:hAnsi="Times New Roman"/>
            <w:noProof/>
            <w:webHidden/>
          </w:rPr>
          <w:t>7</w:t>
        </w:r>
        <w:r w:rsidR="00E63037" w:rsidRPr="00C265C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DB0BB11" w14:textId="77777777" w:rsidR="00E63037" w:rsidRPr="00C265CB" w:rsidRDefault="0083186C">
      <w:pPr>
        <w:pStyle w:val="TOC2"/>
        <w:tabs>
          <w:tab w:val="left" w:pos="800"/>
        </w:tabs>
        <w:rPr>
          <w:rFonts w:ascii="Times New Roman" w:eastAsia="MS Mincho" w:hAnsi="Times New Roman"/>
          <w:smallCaps w:val="0"/>
          <w:noProof/>
          <w:spacing w:val="0"/>
          <w:kern w:val="2"/>
          <w:sz w:val="21"/>
          <w:szCs w:val="24"/>
        </w:rPr>
      </w:pPr>
      <w:hyperlink w:anchor="_Toc220492375" w:history="1">
        <w:r w:rsidR="00E63037" w:rsidRPr="00C265CB">
          <w:rPr>
            <w:rStyle w:val="Hyperlink"/>
            <w:rFonts w:ascii="Times New Roman" w:hAnsi="Times New Roman"/>
            <w:b/>
            <w:noProof/>
          </w:rPr>
          <w:t>2.5</w:t>
        </w:r>
        <w:r w:rsidR="00E63037" w:rsidRPr="00C265CB">
          <w:rPr>
            <w:rFonts w:ascii="Times New Roman" w:eastAsia="MS Mincho" w:hAnsi="Times New Roman"/>
            <w:smallCaps w:val="0"/>
            <w:noProof/>
            <w:spacing w:val="0"/>
            <w:kern w:val="2"/>
            <w:sz w:val="21"/>
            <w:szCs w:val="24"/>
          </w:rPr>
          <w:tab/>
        </w:r>
        <w:r w:rsidR="00E63037" w:rsidRPr="00C265CB">
          <w:rPr>
            <w:rStyle w:val="Hyperlink"/>
            <w:rFonts w:ascii="Times New Roman" w:hAnsi="Times New Roman"/>
            <w:b/>
            <w:noProof/>
          </w:rPr>
          <w:t>プレフィックス</w:t>
        </w:r>
        <w:r w:rsidR="00E63037" w:rsidRPr="00C265CB">
          <w:rPr>
            <w:rFonts w:ascii="Times New Roman" w:hAnsi="Times New Roman"/>
            <w:noProof/>
            <w:webHidden/>
          </w:rPr>
          <w:tab/>
        </w:r>
        <w:r w:rsidR="00E63037" w:rsidRPr="00C265CB">
          <w:rPr>
            <w:rFonts w:ascii="Times New Roman" w:hAnsi="Times New Roman"/>
            <w:noProof/>
            <w:webHidden/>
          </w:rPr>
          <w:fldChar w:fldCharType="begin"/>
        </w:r>
        <w:r w:rsidR="00E63037" w:rsidRPr="00C265CB">
          <w:rPr>
            <w:rFonts w:ascii="Times New Roman" w:hAnsi="Times New Roman"/>
            <w:noProof/>
            <w:webHidden/>
          </w:rPr>
          <w:instrText xml:space="preserve"> PAGEREF _Toc220492375 \h </w:instrText>
        </w:r>
        <w:r w:rsidR="00E63037" w:rsidRPr="00C265CB">
          <w:rPr>
            <w:rFonts w:ascii="Times New Roman" w:hAnsi="Times New Roman"/>
            <w:noProof/>
            <w:webHidden/>
          </w:rPr>
        </w:r>
        <w:r w:rsidR="00E63037" w:rsidRPr="00C265CB">
          <w:rPr>
            <w:rFonts w:ascii="Times New Roman" w:hAnsi="Times New Roman"/>
            <w:noProof/>
            <w:webHidden/>
          </w:rPr>
          <w:fldChar w:fldCharType="separate"/>
        </w:r>
        <w:r w:rsidR="00E63037" w:rsidRPr="00C265CB">
          <w:rPr>
            <w:rFonts w:ascii="Times New Roman" w:hAnsi="Times New Roman"/>
            <w:noProof/>
            <w:webHidden/>
          </w:rPr>
          <w:t>9</w:t>
        </w:r>
        <w:r w:rsidR="00E63037" w:rsidRPr="00C265C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0053F23" w14:textId="77777777" w:rsidR="00E63037" w:rsidRPr="00C265CB" w:rsidRDefault="0083186C">
      <w:pPr>
        <w:pStyle w:val="TOC1"/>
        <w:tabs>
          <w:tab w:val="left" w:pos="400"/>
        </w:tabs>
        <w:rPr>
          <w:rFonts w:ascii="Times New Roman" w:eastAsia="MS Mincho" w:hAnsi="Times New Roman"/>
          <w:b w:val="0"/>
          <w:caps w:val="0"/>
          <w:noProof/>
          <w:spacing w:val="0"/>
          <w:kern w:val="2"/>
          <w:sz w:val="21"/>
          <w:szCs w:val="24"/>
        </w:rPr>
      </w:pPr>
      <w:hyperlink w:anchor="_Toc220492376" w:history="1">
        <w:r w:rsidR="00E63037" w:rsidRPr="00C265CB">
          <w:rPr>
            <w:rStyle w:val="Hyperlink"/>
            <w:rFonts w:ascii="Times New Roman" w:hAnsi="Times New Roman"/>
            <w:noProof/>
          </w:rPr>
          <w:t>3</w:t>
        </w:r>
        <w:r w:rsidR="00E63037" w:rsidRPr="00C265CB">
          <w:rPr>
            <w:rFonts w:ascii="Times New Roman" w:eastAsia="MS Mincho" w:hAnsi="Times New Roman"/>
            <w:b w:val="0"/>
            <w:caps w:val="0"/>
            <w:noProof/>
            <w:spacing w:val="0"/>
            <w:kern w:val="2"/>
            <w:sz w:val="21"/>
            <w:szCs w:val="24"/>
          </w:rPr>
          <w:tab/>
        </w:r>
        <w:r w:rsidR="00E63037" w:rsidRPr="00C265CB">
          <w:rPr>
            <w:rStyle w:val="Hyperlink"/>
            <w:rFonts w:ascii="Times New Roman" w:hAnsi="Times New Roman"/>
            <w:noProof/>
          </w:rPr>
          <w:t>コーディング時の注意点</w:t>
        </w:r>
        <w:r w:rsidR="00E63037" w:rsidRPr="00C265CB">
          <w:rPr>
            <w:rFonts w:ascii="Times New Roman" w:hAnsi="Times New Roman"/>
            <w:noProof/>
            <w:webHidden/>
          </w:rPr>
          <w:tab/>
        </w:r>
        <w:r w:rsidR="00E63037" w:rsidRPr="00C265CB">
          <w:rPr>
            <w:rFonts w:ascii="Times New Roman" w:hAnsi="Times New Roman"/>
            <w:noProof/>
            <w:webHidden/>
          </w:rPr>
          <w:fldChar w:fldCharType="begin"/>
        </w:r>
        <w:r w:rsidR="00E63037" w:rsidRPr="00C265CB">
          <w:rPr>
            <w:rFonts w:ascii="Times New Roman" w:hAnsi="Times New Roman"/>
            <w:noProof/>
            <w:webHidden/>
          </w:rPr>
          <w:instrText xml:space="preserve"> PAGEREF _Toc220492376 \h </w:instrText>
        </w:r>
        <w:r w:rsidR="00E63037" w:rsidRPr="00C265CB">
          <w:rPr>
            <w:rFonts w:ascii="Times New Roman" w:hAnsi="Times New Roman"/>
            <w:noProof/>
            <w:webHidden/>
          </w:rPr>
        </w:r>
        <w:r w:rsidR="00E63037" w:rsidRPr="00C265CB">
          <w:rPr>
            <w:rFonts w:ascii="Times New Roman" w:hAnsi="Times New Roman"/>
            <w:noProof/>
            <w:webHidden/>
          </w:rPr>
          <w:fldChar w:fldCharType="separate"/>
        </w:r>
        <w:r w:rsidR="00E63037" w:rsidRPr="00C265CB">
          <w:rPr>
            <w:rFonts w:ascii="Times New Roman" w:hAnsi="Times New Roman"/>
            <w:noProof/>
            <w:webHidden/>
          </w:rPr>
          <w:t>10</w:t>
        </w:r>
        <w:r w:rsidR="00E63037" w:rsidRPr="00C265C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453F1E4" w14:textId="77777777" w:rsidR="00E63037" w:rsidRPr="00C265CB" w:rsidRDefault="0083186C">
      <w:pPr>
        <w:pStyle w:val="TOC2"/>
        <w:tabs>
          <w:tab w:val="left" w:pos="800"/>
        </w:tabs>
        <w:rPr>
          <w:rFonts w:ascii="Times New Roman" w:eastAsia="MS Mincho" w:hAnsi="Times New Roman"/>
          <w:smallCaps w:val="0"/>
          <w:noProof/>
          <w:spacing w:val="0"/>
          <w:kern w:val="2"/>
          <w:sz w:val="21"/>
          <w:szCs w:val="24"/>
        </w:rPr>
      </w:pPr>
      <w:hyperlink w:anchor="_Toc220492377" w:history="1">
        <w:r w:rsidR="00E63037" w:rsidRPr="00C265CB">
          <w:rPr>
            <w:rStyle w:val="Hyperlink"/>
            <w:rFonts w:ascii="Times New Roman" w:hAnsi="Times New Roman"/>
            <w:b/>
            <w:noProof/>
          </w:rPr>
          <w:t>3.1</w:t>
        </w:r>
        <w:r w:rsidR="00E63037" w:rsidRPr="00C265CB">
          <w:rPr>
            <w:rFonts w:ascii="Times New Roman" w:eastAsia="MS Mincho" w:hAnsi="Times New Roman"/>
            <w:smallCaps w:val="0"/>
            <w:noProof/>
            <w:spacing w:val="0"/>
            <w:kern w:val="2"/>
            <w:sz w:val="21"/>
            <w:szCs w:val="24"/>
          </w:rPr>
          <w:tab/>
        </w:r>
        <w:r w:rsidR="00E63037" w:rsidRPr="00C265CB">
          <w:rPr>
            <w:rStyle w:val="Hyperlink"/>
            <w:rFonts w:ascii="Times New Roman" w:hAnsi="Times New Roman"/>
            <w:b/>
            <w:noProof/>
          </w:rPr>
          <w:t>例外（エラー）処理について</w:t>
        </w:r>
        <w:r w:rsidR="00E63037" w:rsidRPr="00C265CB">
          <w:rPr>
            <w:rFonts w:ascii="Times New Roman" w:hAnsi="Times New Roman"/>
            <w:noProof/>
            <w:webHidden/>
          </w:rPr>
          <w:tab/>
        </w:r>
        <w:r w:rsidR="00E63037" w:rsidRPr="00C265CB">
          <w:rPr>
            <w:rFonts w:ascii="Times New Roman" w:hAnsi="Times New Roman"/>
            <w:noProof/>
            <w:webHidden/>
          </w:rPr>
          <w:fldChar w:fldCharType="begin"/>
        </w:r>
        <w:r w:rsidR="00E63037" w:rsidRPr="00C265CB">
          <w:rPr>
            <w:rFonts w:ascii="Times New Roman" w:hAnsi="Times New Roman"/>
            <w:noProof/>
            <w:webHidden/>
          </w:rPr>
          <w:instrText xml:space="preserve"> PAGEREF _Toc220492377 \h </w:instrText>
        </w:r>
        <w:r w:rsidR="00E63037" w:rsidRPr="00C265CB">
          <w:rPr>
            <w:rFonts w:ascii="Times New Roman" w:hAnsi="Times New Roman"/>
            <w:noProof/>
            <w:webHidden/>
          </w:rPr>
        </w:r>
        <w:r w:rsidR="00E63037" w:rsidRPr="00C265CB">
          <w:rPr>
            <w:rFonts w:ascii="Times New Roman" w:hAnsi="Times New Roman"/>
            <w:noProof/>
            <w:webHidden/>
          </w:rPr>
          <w:fldChar w:fldCharType="separate"/>
        </w:r>
        <w:r w:rsidR="00E63037" w:rsidRPr="00C265CB">
          <w:rPr>
            <w:rFonts w:ascii="Times New Roman" w:hAnsi="Times New Roman"/>
            <w:noProof/>
            <w:webHidden/>
          </w:rPr>
          <w:t>10</w:t>
        </w:r>
        <w:r w:rsidR="00E63037" w:rsidRPr="00C265C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37378F1" w14:textId="77777777" w:rsidR="00E63037" w:rsidRPr="00C265CB" w:rsidRDefault="0083186C">
      <w:pPr>
        <w:pStyle w:val="TOC2"/>
        <w:tabs>
          <w:tab w:val="left" w:pos="800"/>
        </w:tabs>
        <w:rPr>
          <w:rFonts w:ascii="Times New Roman" w:eastAsia="MS Mincho" w:hAnsi="Times New Roman"/>
          <w:smallCaps w:val="0"/>
          <w:noProof/>
          <w:spacing w:val="0"/>
          <w:kern w:val="2"/>
          <w:sz w:val="21"/>
          <w:szCs w:val="24"/>
        </w:rPr>
      </w:pPr>
      <w:hyperlink w:anchor="_Toc220492378" w:history="1">
        <w:r w:rsidR="00E63037" w:rsidRPr="00C265CB">
          <w:rPr>
            <w:rStyle w:val="Hyperlink"/>
            <w:rFonts w:ascii="Times New Roman" w:hAnsi="Times New Roman"/>
            <w:b/>
            <w:noProof/>
          </w:rPr>
          <w:t>3.2</w:t>
        </w:r>
        <w:r w:rsidR="00E63037" w:rsidRPr="00C265CB">
          <w:rPr>
            <w:rFonts w:ascii="Times New Roman" w:eastAsia="MS Mincho" w:hAnsi="Times New Roman"/>
            <w:smallCaps w:val="0"/>
            <w:noProof/>
            <w:spacing w:val="0"/>
            <w:kern w:val="2"/>
            <w:sz w:val="21"/>
            <w:szCs w:val="24"/>
          </w:rPr>
          <w:tab/>
        </w:r>
        <w:r w:rsidR="00E63037" w:rsidRPr="00C265CB">
          <w:rPr>
            <w:rStyle w:val="Hyperlink"/>
            <w:rFonts w:ascii="Times New Roman" w:hAnsi="Times New Roman"/>
            <w:b/>
            <w:noProof/>
          </w:rPr>
          <w:t>エラーログファイルの出力について</w:t>
        </w:r>
        <w:r w:rsidR="00E63037" w:rsidRPr="00C265CB">
          <w:rPr>
            <w:rFonts w:ascii="Times New Roman" w:hAnsi="Times New Roman"/>
            <w:noProof/>
            <w:webHidden/>
          </w:rPr>
          <w:tab/>
        </w:r>
        <w:r w:rsidR="00E63037" w:rsidRPr="00C265CB">
          <w:rPr>
            <w:rFonts w:ascii="Times New Roman" w:hAnsi="Times New Roman"/>
            <w:noProof/>
            <w:webHidden/>
          </w:rPr>
          <w:fldChar w:fldCharType="begin"/>
        </w:r>
        <w:r w:rsidR="00E63037" w:rsidRPr="00C265CB">
          <w:rPr>
            <w:rFonts w:ascii="Times New Roman" w:hAnsi="Times New Roman"/>
            <w:noProof/>
            <w:webHidden/>
          </w:rPr>
          <w:instrText xml:space="preserve"> PAGEREF _Toc220492378 \h </w:instrText>
        </w:r>
        <w:r w:rsidR="00E63037" w:rsidRPr="00C265CB">
          <w:rPr>
            <w:rFonts w:ascii="Times New Roman" w:hAnsi="Times New Roman"/>
            <w:noProof/>
            <w:webHidden/>
          </w:rPr>
        </w:r>
        <w:r w:rsidR="00E63037" w:rsidRPr="00C265CB">
          <w:rPr>
            <w:rFonts w:ascii="Times New Roman" w:hAnsi="Times New Roman"/>
            <w:noProof/>
            <w:webHidden/>
          </w:rPr>
          <w:fldChar w:fldCharType="separate"/>
        </w:r>
        <w:r w:rsidR="00E63037" w:rsidRPr="00C265CB">
          <w:rPr>
            <w:rFonts w:ascii="Times New Roman" w:hAnsi="Times New Roman"/>
            <w:noProof/>
            <w:webHidden/>
          </w:rPr>
          <w:t>11</w:t>
        </w:r>
        <w:r w:rsidR="00E63037" w:rsidRPr="00C265C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FF38979" w14:textId="77777777" w:rsidR="001F7254" w:rsidRPr="00C265CB" w:rsidRDefault="00E63037">
      <w:pPr>
        <w:pStyle w:val="a4"/>
        <w:jc w:val="both"/>
        <w:rPr>
          <w:rFonts w:ascii="Times New Roman" w:eastAsia="MS Gothic" w:hAnsi="Times New Roman"/>
          <w:sz w:val="20"/>
        </w:rPr>
      </w:pPr>
      <w:r w:rsidRPr="00C265CB">
        <w:rPr>
          <w:rFonts w:ascii="Times New Roman" w:eastAsia="MS Gothic" w:hAnsi="Times New Roman"/>
          <w:b/>
          <w:caps/>
          <w:sz w:val="20"/>
        </w:rPr>
        <w:lastRenderedPageBreak/>
        <w:fldChar w:fldCharType="end"/>
      </w:r>
      <w:r w:rsidR="001F7254" w:rsidRPr="00C265CB">
        <w:rPr>
          <w:rFonts w:ascii="Times New Roman" w:eastAsia="MS Gothic" w:hAnsi="Times New Roman"/>
          <w:sz w:val="20"/>
        </w:rPr>
        <w:t xml:space="preserve"> </w:t>
      </w:r>
    </w:p>
    <w:p w14:paraId="5CEDAB37" w14:textId="69B0D351" w:rsidR="001F7254" w:rsidRPr="00C265CB" w:rsidRDefault="00C265CB">
      <w:pPr>
        <w:pStyle w:val="Heading1"/>
        <w:pageBreakBefore w:val="0"/>
        <w:rPr>
          <w:rFonts w:ascii="Times New Roman" w:hAnsi="Times New Roman"/>
          <w:spacing w:val="0"/>
          <w:sz w:val="20"/>
        </w:rPr>
      </w:pPr>
      <w:bookmarkStart w:id="0" w:name="_Toc220492369"/>
      <w:r>
        <w:rPr>
          <w:rFonts w:ascii="Times New Roman" w:hAnsi="Times New Roman"/>
          <w:spacing w:val="0"/>
          <w:sz w:val="20"/>
        </w:rPr>
        <w:t>Mục đích</w:t>
      </w:r>
      <w:r w:rsidRPr="00C265CB">
        <w:rPr>
          <w:rFonts w:ascii="Times New Roman" w:hAnsi="Times New Roman"/>
          <w:spacing w:val="0"/>
          <w:sz w:val="20"/>
        </w:rPr>
        <w:t xml:space="preserve"> tài liệu </w:t>
      </w:r>
      <w:bookmarkEnd w:id="0"/>
    </w:p>
    <w:p w14:paraId="18D4688A" w14:textId="3E3BFC8B" w:rsidR="003D2472" w:rsidRPr="00C265CB" w:rsidRDefault="00C265CB" w:rsidP="00C265CB">
      <w:pPr>
        <w:pStyle w:val="a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ài </w:t>
      </w:r>
      <w:r>
        <w:rPr>
          <w:rFonts w:ascii="Times New Roman" w:hAnsi="Times New Roman"/>
        </w:rPr>
        <w:t xml:space="preserve">liệu này mô tả quy tắc code của program sử dụng </w:t>
      </w:r>
      <w:r w:rsidRPr="00C265CB">
        <w:rPr>
          <w:rFonts w:ascii="Times New Roman" w:hAnsi="Times New Roman"/>
        </w:rPr>
        <w:t xml:space="preserve"> </w:t>
      </w:r>
      <w:r w:rsidR="0059383C" w:rsidRPr="00C265CB">
        <w:rPr>
          <w:rFonts w:ascii="Times New Roman" w:hAnsi="Times New Roman"/>
        </w:rPr>
        <w:t>PHP</w:t>
      </w:r>
    </w:p>
    <w:p w14:paraId="27BB2531" w14:textId="77777777" w:rsidR="001A0619" w:rsidRPr="00C265CB" w:rsidRDefault="001A0619" w:rsidP="003D2472">
      <w:pPr>
        <w:pStyle w:val="a0"/>
        <w:ind w:left="0" w:firstLine="0"/>
        <w:rPr>
          <w:rFonts w:ascii="Times New Roman" w:hAnsi="Times New Roman"/>
        </w:rPr>
      </w:pPr>
    </w:p>
    <w:p w14:paraId="518E7EF9" w14:textId="6114A5D1" w:rsidR="003D2472" w:rsidRPr="00C265CB" w:rsidRDefault="00C265CB" w:rsidP="003D2472">
      <w:pPr>
        <w:pStyle w:val="Heading1"/>
        <w:pageBreakBefore w:val="0"/>
        <w:rPr>
          <w:rFonts w:ascii="Times New Roman" w:hAnsi="Times New Roman"/>
          <w:spacing w:val="0"/>
          <w:sz w:val="20"/>
        </w:rPr>
      </w:pPr>
      <w:bookmarkStart w:id="1" w:name="_Toc220492370"/>
      <w:r>
        <w:rPr>
          <w:rFonts w:ascii="Times New Roman" w:hAnsi="Times New Roman"/>
          <w:spacing w:val="0"/>
          <w:sz w:val="20"/>
        </w:rPr>
        <w:t>Q</w:t>
      </w:r>
      <w:r>
        <w:rPr>
          <w:rFonts w:ascii="Times New Roman" w:hAnsi="Times New Roman" w:hint="eastAsia"/>
          <w:spacing w:val="0"/>
          <w:sz w:val="20"/>
        </w:rPr>
        <w:t xml:space="preserve">uy </w:t>
      </w:r>
      <w:r>
        <w:rPr>
          <w:rFonts w:ascii="Times New Roman" w:hAnsi="Times New Roman"/>
          <w:spacing w:val="0"/>
          <w:sz w:val="20"/>
        </w:rPr>
        <w:t xml:space="preserve">tắc coding </w:t>
      </w:r>
      <w:bookmarkEnd w:id="1"/>
    </w:p>
    <w:p w14:paraId="62A9FCCF" w14:textId="77777777" w:rsidR="003D2472" w:rsidRPr="00C265CB" w:rsidRDefault="003D2472" w:rsidP="00081F56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2E546FAF" w14:textId="2FCDC780" w:rsidR="00E2086E" w:rsidRPr="00C265CB" w:rsidRDefault="00C265CB" w:rsidP="00E2086E">
      <w:pPr>
        <w:pStyle w:val="Heading2"/>
        <w:ind w:left="425"/>
        <w:rPr>
          <w:rFonts w:ascii="Times New Roman" w:hAnsi="Times New Roman"/>
          <w:b/>
          <w:spacing w:val="0"/>
          <w:sz w:val="20"/>
          <w:u w:val="single"/>
        </w:rPr>
      </w:pPr>
      <w:r>
        <w:rPr>
          <w:rFonts w:ascii="Times New Roman" w:hAnsi="Times New Roman"/>
          <w:b/>
          <w:spacing w:val="0"/>
          <w:sz w:val="20"/>
          <w:u w:val="single"/>
        </w:rPr>
        <w:t>Mở đầu</w:t>
      </w:r>
    </w:p>
    <w:p w14:paraId="784D6849" w14:textId="77777777" w:rsidR="003D2472" w:rsidRPr="00C265CB" w:rsidRDefault="003D2472" w:rsidP="00BA535B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4CA69EF2" w14:textId="23C529A7" w:rsidR="00414111" w:rsidRPr="00C265CB" w:rsidRDefault="00C265CB" w:rsidP="00414111">
      <w:pPr>
        <w:pStyle w:val="a0"/>
        <w:ind w:left="0" w:firstLine="0"/>
        <w:rPr>
          <w:rFonts w:ascii="Times New Roman" w:eastAsia="MS Gothic" w:hAnsi="Times New Roman" w:hint="eastAsia"/>
          <w:spacing w:val="0"/>
        </w:rPr>
      </w:pPr>
      <w:r>
        <w:rPr>
          <w:rFonts w:ascii="Times New Roman" w:eastAsia="MS Gothic" w:hAnsi="Times New Roman"/>
          <w:spacing w:val="0"/>
        </w:rPr>
        <w:t>（１）</w:t>
      </w:r>
      <w:r>
        <w:rPr>
          <w:rFonts w:ascii="Times New Roman" w:eastAsia="MS Gothic" w:hAnsi="Times New Roman"/>
          <w:spacing w:val="0"/>
        </w:rPr>
        <w:t>Endcode</w:t>
      </w:r>
    </w:p>
    <w:p w14:paraId="2F2C8F71" w14:textId="77777777" w:rsidR="00414111" w:rsidRPr="00C265CB" w:rsidRDefault="00414111" w:rsidP="00414111">
      <w:pPr>
        <w:pStyle w:val="a0"/>
        <w:rPr>
          <w:rFonts w:ascii="Times New Roman" w:hAnsi="Times New Roman"/>
        </w:rPr>
      </w:pPr>
    </w:p>
    <w:p w14:paraId="5B87C09C" w14:textId="63491AE1" w:rsidR="00414111" w:rsidRPr="00C265CB" w:rsidRDefault="00C265CB" w:rsidP="00414111">
      <w:pPr>
        <w:pStyle w:val="a0"/>
        <w:rPr>
          <w:rFonts w:ascii="Times New Roman" w:eastAsia="MS Gothic" w:hAnsi="Times New Roman" w:hint="eastAsia"/>
          <w:spacing w:val="0"/>
        </w:rPr>
      </w:pPr>
      <w:r>
        <w:rPr>
          <w:rFonts w:ascii="Times New Roman" w:eastAsia="MS Gothic" w:hAnsi="Times New Roman" w:hint="eastAsia"/>
          <w:spacing w:val="0"/>
        </w:rPr>
        <w:t>Endcode sử dụng</w:t>
      </w:r>
      <w:r w:rsidR="00414111" w:rsidRPr="00C265CB">
        <w:rPr>
          <w:rFonts w:ascii="Times New Roman" w:eastAsia="MS Gothic" w:hAnsi="Times New Roman"/>
          <w:spacing w:val="0"/>
        </w:rPr>
        <w:t>「</w:t>
      </w:r>
      <w:r w:rsidR="00414111" w:rsidRPr="00C265CB">
        <w:rPr>
          <w:rFonts w:ascii="Times New Roman" w:eastAsia="MS Gothic" w:hAnsi="Times New Roman"/>
          <w:spacing w:val="0"/>
        </w:rPr>
        <w:t>UTF-8</w:t>
      </w:r>
      <w:r>
        <w:rPr>
          <w:rFonts w:ascii="Times New Roman" w:eastAsia="MS Gothic" w:hAnsi="Times New Roman"/>
          <w:spacing w:val="0"/>
        </w:rPr>
        <w:t>」</w:t>
      </w:r>
    </w:p>
    <w:p w14:paraId="01F5035B" w14:textId="77777777" w:rsidR="00414111" w:rsidRPr="00C265CB" w:rsidRDefault="00414111" w:rsidP="00414111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2F8E7601" w14:textId="39785BED" w:rsidR="00414111" w:rsidRPr="00C265CB" w:rsidRDefault="00414111" w:rsidP="00414111">
      <w:pPr>
        <w:pStyle w:val="a0"/>
        <w:ind w:left="0" w:firstLine="0"/>
        <w:rPr>
          <w:rFonts w:ascii="Times New Roman" w:eastAsia="MS Gothic" w:hAnsi="Times New Roman" w:hint="eastAsia"/>
          <w:spacing w:val="0"/>
        </w:rPr>
      </w:pPr>
      <w:r w:rsidRPr="00C265CB">
        <w:rPr>
          <w:rFonts w:ascii="Times New Roman" w:eastAsia="MS Gothic" w:hAnsi="Times New Roman"/>
          <w:spacing w:val="0"/>
        </w:rPr>
        <w:t>（２）</w:t>
      </w:r>
      <w:r w:rsidR="00C265CB">
        <w:rPr>
          <w:rFonts w:ascii="Times New Roman" w:eastAsia="MS Gothic" w:hAnsi="Times New Roman" w:hint="eastAsia"/>
          <w:spacing w:val="0"/>
        </w:rPr>
        <w:t xml:space="preserve">Code </w:t>
      </w:r>
      <w:r w:rsidRPr="00C265CB">
        <w:rPr>
          <w:rFonts w:ascii="Times New Roman" w:eastAsia="MS Gothic" w:hAnsi="Times New Roman"/>
          <w:spacing w:val="0"/>
        </w:rPr>
        <w:t>PHP</w:t>
      </w:r>
    </w:p>
    <w:p w14:paraId="0751C3D5" w14:textId="77777777" w:rsidR="00414111" w:rsidRPr="00C265CB" w:rsidRDefault="00414111" w:rsidP="00414111">
      <w:pPr>
        <w:pStyle w:val="a0"/>
        <w:rPr>
          <w:rFonts w:ascii="Times New Roman" w:hAnsi="Times New Roman"/>
        </w:rPr>
      </w:pPr>
    </w:p>
    <w:p w14:paraId="66D28716" w14:textId="7F2E816F" w:rsidR="00414111" w:rsidRPr="00C265CB" w:rsidRDefault="00C265CB" w:rsidP="00414111">
      <w:pPr>
        <w:pStyle w:val="a0"/>
        <w:rPr>
          <w:rFonts w:ascii="Times New Roman" w:eastAsia="MS Gothic" w:hAnsi="Times New Roman" w:hint="eastAsia"/>
          <w:spacing w:val="0"/>
        </w:rPr>
      </w:pPr>
      <w:r>
        <w:rPr>
          <w:rFonts w:ascii="Times New Roman" w:eastAsia="MS Gothic" w:hAnsi="Times New Roman"/>
          <w:spacing w:val="0"/>
        </w:rPr>
        <w:t xml:space="preserve">Code </w:t>
      </w:r>
      <w:r w:rsidR="00414111" w:rsidRPr="00C265CB">
        <w:rPr>
          <w:rFonts w:ascii="Times New Roman" w:eastAsia="MS Gothic" w:hAnsi="Times New Roman"/>
          <w:spacing w:val="0"/>
        </w:rPr>
        <w:t>PHP</w:t>
      </w:r>
      <w:r>
        <w:rPr>
          <w:rFonts w:ascii="Times New Roman" w:eastAsia="MS Gothic" w:hAnsi="Times New Roman" w:hint="eastAsia"/>
          <w:spacing w:val="0"/>
        </w:rPr>
        <w:t xml:space="preserve"> sử dụng</w:t>
      </w:r>
      <w:r w:rsidR="00414111" w:rsidRPr="00C265CB">
        <w:rPr>
          <w:rFonts w:ascii="Times New Roman" w:eastAsia="MS Gothic" w:hAnsi="Times New Roman"/>
          <w:spacing w:val="0"/>
        </w:rPr>
        <w:t>「</w:t>
      </w:r>
      <w:r w:rsidR="00414111" w:rsidRPr="00C265CB">
        <w:rPr>
          <w:rFonts w:ascii="Times New Roman" w:eastAsia="MS Gothic" w:hAnsi="Times New Roman"/>
          <w:spacing w:val="0"/>
        </w:rPr>
        <w:t>&lt;?php? &gt;</w:t>
      </w:r>
      <w:r>
        <w:rPr>
          <w:rFonts w:ascii="Times New Roman" w:eastAsia="MS Gothic" w:hAnsi="Times New Roman"/>
          <w:spacing w:val="0"/>
        </w:rPr>
        <w:t>」</w:t>
      </w:r>
    </w:p>
    <w:p w14:paraId="3595467D" w14:textId="0E14CADC" w:rsidR="00414111" w:rsidRPr="00C265CB" w:rsidRDefault="00C265CB" w:rsidP="00414111">
      <w:pPr>
        <w:pStyle w:val="a0"/>
        <w:rPr>
          <w:rFonts w:ascii="Times New Roman" w:eastAsia="MS Gothic" w:hAnsi="Times New Roman"/>
          <w:spacing w:val="0"/>
        </w:rPr>
      </w:pPr>
      <w:r>
        <w:rPr>
          <w:rFonts w:ascii="Times New Roman" w:eastAsia="MS Gothic" w:hAnsi="Times New Roman"/>
          <w:spacing w:val="0"/>
        </w:rPr>
        <w:t>Và file chỉ có code PHP</w:t>
      </w:r>
      <w:r>
        <w:rPr>
          <w:rFonts w:ascii="Times New Roman" w:eastAsia="MS Gothic" w:hAnsi="Times New Roman" w:hint="eastAsia"/>
          <w:spacing w:val="0"/>
        </w:rPr>
        <w:t xml:space="preserve"> th</w:t>
      </w:r>
      <w:r>
        <w:rPr>
          <w:rFonts w:ascii="Times New Roman" w:eastAsia="MS Gothic" w:hAnsi="Times New Roman"/>
          <w:spacing w:val="0"/>
        </w:rPr>
        <w:t>ì không viết</w:t>
      </w:r>
      <w:r w:rsidR="00414111" w:rsidRPr="00C265CB">
        <w:rPr>
          <w:rFonts w:ascii="Times New Roman" w:eastAsia="MS Gothic" w:hAnsi="Times New Roman"/>
          <w:spacing w:val="0"/>
        </w:rPr>
        <w:t>「</w:t>
      </w:r>
      <w:r w:rsidR="00414111" w:rsidRPr="00C265CB">
        <w:rPr>
          <w:rFonts w:ascii="Times New Roman" w:eastAsia="MS Gothic" w:hAnsi="Times New Roman"/>
          <w:spacing w:val="0"/>
        </w:rPr>
        <w:t>?&gt;</w:t>
      </w:r>
      <w:r w:rsidR="00414111" w:rsidRPr="00C265CB">
        <w:rPr>
          <w:rFonts w:ascii="Times New Roman" w:eastAsia="MS Gothic" w:hAnsi="Times New Roman"/>
          <w:spacing w:val="0"/>
        </w:rPr>
        <w:t>」</w:t>
      </w:r>
      <w:r>
        <w:rPr>
          <w:rFonts w:ascii="Times New Roman" w:eastAsia="MS Gothic" w:hAnsi="Times New Roman" w:hint="eastAsia"/>
          <w:spacing w:val="0"/>
        </w:rPr>
        <w:t>ở cuối</w:t>
      </w:r>
    </w:p>
    <w:p w14:paraId="3ABDE7AD" w14:textId="77777777" w:rsidR="00414111" w:rsidRPr="00C265CB" w:rsidRDefault="00414111" w:rsidP="00BA535B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226DAF84" w14:textId="60616A07" w:rsidR="00BA535B" w:rsidRPr="00C265CB" w:rsidRDefault="00BA535B" w:rsidP="00BA535B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spacing w:val="0"/>
        </w:rPr>
        <w:t>（</w:t>
      </w:r>
      <w:r w:rsidR="00414111" w:rsidRPr="00C265CB">
        <w:rPr>
          <w:rFonts w:ascii="Times New Roman" w:eastAsia="MS Gothic" w:hAnsi="Times New Roman"/>
          <w:spacing w:val="0"/>
        </w:rPr>
        <w:t>３</w:t>
      </w:r>
      <w:r w:rsidRPr="00C265CB">
        <w:rPr>
          <w:rFonts w:ascii="Times New Roman" w:eastAsia="MS Gothic" w:hAnsi="Times New Roman"/>
          <w:spacing w:val="0"/>
        </w:rPr>
        <w:t>）</w:t>
      </w:r>
      <w:r w:rsidR="00C265CB">
        <w:rPr>
          <w:rFonts w:ascii="Times New Roman" w:eastAsia="MS Gothic" w:hAnsi="Times New Roman" w:hint="eastAsia"/>
          <w:spacing w:val="0"/>
        </w:rPr>
        <w:t xml:space="preserve">chiều dài 1 dòng </w:t>
      </w:r>
    </w:p>
    <w:p w14:paraId="64F3225C" w14:textId="77777777" w:rsidR="00BA535B" w:rsidRPr="00C265CB" w:rsidRDefault="00BA535B" w:rsidP="00BA535B">
      <w:pPr>
        <w:pStyle w:val="a0"/>
        <w:rPr>
          <w:rFonts w:ascii="Times New Roman" w:hAnsi="Times New Roman"/>
        </w:rPr>
      </w:pPr>
    </w:p>
    <w:p w14:paraId="5E7A013B" w14:textId="63A882DD" w:rsidR="00BA535B" w:rsidRPr="00C265CB" w:rsidRDefault="00C265CB" w:rsidP="00BA535B">
      <w:pPr>
        <w:pStyle w:val="a0"/>
        <w:rPr>
          <w:rFonts w:ascii="Times New Roman" w:eastAsia="MS Gothic" w:hAnsi="Times New Roman"/>
          <w:spacing w:val="0"/>
        </w:rPr>
      </w:pPr>
      <w:r>
        <w:rPr>
          <w:rFonts w:ascii="Times New Roman" w:hAnsi="Times New Roman"/>
        </w:rPr>
        <w:t>K</w:t>
      </w:r>
      <w:r>
        <w:rPr>
          <w:rFonts w:ascii="Times New Roman" w:hAnsi="Times New Roman" w:hint="eastAsia"/>
        </w:rPr>
        <w:t xml:space="preserve">hông </w:t>
      </w:r>
      <w:r>
        <w:rPr>
          <w:rFonts w:ascii="Times New Roman" w:hAnsi="Times New Roman"/>
        </w:rPr>
        <w:t xml:space="preserve">vượt quá 120 ký tự haflsize </w:t>
      </w:r>
    </w:p>
    <w:p w14:paraId="098E1E29" w14:textId="77777777" w:rsidR="00BA535B" w:rsidRPr="00C265CB" w:rsidRDefault="00BA535B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2C27C9B0" w14:textId="31C57ED1" w:rsidR="00BA535B" w:rsidRPr="00C265CB" w:rsidRDefault="00BA535B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spacing w:val="0"/>
        </w:rPr>
        <w:t>（</w:t>
      </w:r>
      <w:r w:rsidR="00414111" w:rsidRPr="00C265CB">
        <w:rPr>
          <w:rFonts w:ascii="Times New Roman" w:eastAsia="MS Gothic" w:hAnsi="Times New Roman"/>
          <w:spacing w:val="0"/>
        </w:rPr>
        <w:t>４</w:t>
      </w:r>
      <w:r w:rsidRPr="00C265CB">
        <w:rPr>
          <w:rFonts w:ascii="Times New Roman" w:eastAsia="MS Gothic" w:hAnsi="Times New Roman"/>
          <w:spacing w:val="0"/>
        </w:rPr>
        <w:t>）</w:t>
      </w:r>
      <w:r w:rsidR="00C265CB">
        <w:rPr>
          <w:rFonts w:ascii="Times New Roman" w:eastAsia="MS Gothic" w:hAnsi="Times New Roman" w:hint="eastAsia"/>
          <w:spacing w:val="0"/>
        </w:rPr>
        <w:t xml:space="preserve">lặp lại dòng </w:t>
      </w:r>
    </w:p>
    <w:p w14:paraId="0D7120A9" w14:textId="77777777" w:rsidR="00BA535B" w:rsidRPr="00C265CB" w:rsidRDefault="00BA535B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47FE9DF4" w14:textId="71849950" w:rsidR="00BA535B" w:rsidRPr="00C265CB" w:rsidRDefault="00C265CB" w:rsidP="00BA535B">
      <w:pPr>
        <w:pStyle w:val="a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>rườ</w:t>
      </w:r>
      <w:r>
        <w:rPr>
          <w:rFonts w:ascii="Times New Roman" w:hAnsi="Times New Roman"/>
        </w:rPr>
        <w:t xml:space="preserve">ng hợp không thể viết </w:t>
      </w:r>
      <w:r w:rsidR="00C7673B">
        <w:rPr>
          <w:rFonts w:ascii="Times New Roman" w:hAnsi="Times New Roman"/>
        </w:rPr>
        <w:t xml:space="preserve">hết biểu thức ở  1 dòng thì tách  thành nhiều dòng theo quy tắc sau đây </w:t>
      </w:r>
    </w:p>
    <w:p w14:paraId="0DFE7A14" w14:textId="77777777" w:rsidR="00BA535B" w:rsidRPr="00C265CB" w:rsidRDefault="00BA535B" w:rsidP="00BA535B">
      <w:pPr>
        <w:pStyle w:val="a0"/>
        <w:ind w:left="0" w:firstLine="2268"/>
        <w:rPr>
          <w:rFonts w:ascii="Times New Roman" w:hAnsi="Times New Roman"/>
        </w:rPr>
      </w:pPr>
      <w:r w:rsidRPr="00C265CB">
        <w:rPr>
          <w:rFonts w:ascii="Times New Roman" w:hAnsi="Times New Roman"/>
        </w:rPr>
        <w:tab/>
      </w:r>
    </w:p>
    <w:p w14:paraId="769DFBF9" w14:textId="53CD436A" w:rsidR="00BA535B" w:rsidRPr="00C265CB" w:rsidRDefault="00BA535B" w:rsidP="00BA535B">
      <w:pPr>
        <w:pStyle w:val="a0"/>
        <w:rPr>
          <w:rFonts w:ascii="Times New Roman" w:hAnsi="Times New Roman"/>
        </w:rPr>
      </w:pPr>
      <w:r w:rsidRPr="00C265CB">
        <w:rPr>
          <w:rFonts w:ascii="Times New Roman" w:hAnsi="Times New Roman"/>
        </w:rPr>
        <w:t>・</w:t>
      </w:r>
      <w:r w:rsidR="00C7673B">
        <w:rPr>
          <w:rFonts w:ascii="Times New Roman" w:hAnsi="Times New Roman" w:hint="eastAsia"/>
        </w:rPr>
        <w:t>ngắt sau command</w:t>
      </w:r>
    </w:p>
    <w:p w14:paraId="25D86DD4" w14:textId="109298D3" w:rsidR="00BA535B" w:rsidRPr="00C265CB" w:rsidRDefault="00BA535B" w:rsidP="00BA535B">
      <w:pPr>
        <w:pStyle w:val="a0"/>
        <w:rPr>
          <w:rFonts w:ascii="Times New Roman" w:hAnsi="Times New Roman"/>
        </w:rPr>
      </w:pPr>
      <w:r w:rsidRPr="00C265CB">
        <w:rPr>
          <w:rFonts w:ascii="Times New Roman" w:hAnsi="Times New Roman"/>
        </w:rPr>
        <w:t>・</w:t>
      </w:r>
      <w:r w:rsidR="00C7673B">
        <w:rPr>
          <w:rFonts w:ascii="Times New Roman" w:hAnsi="Times New Roman" w:hint="eastAsia"/>
        </w:rPr>
        <w:t xml:space="preserve">ngắt trước </w:t>
      </w:r>
      <w:r w:rsidR="00C7673B" w:rsidRPr="00C7673B">
        <w:rPr>
          <w:rFonts w:ascii="Times New Roman" w:hAnsi="Times New Roman"/>
        </w:rPr>
        <w:t>operator</w:t>
      </w:r>
    </w:p>
    <w:p w14:paraId="7AFA26EB" w14:textId="23EDC3D1" w:rsidR="00BA535B" w:rsidRPr="00C265CB" w:rsidRDefault="00BA535B" w:rsidP="00BA535B">
      <w:pPr>
        <w:pStyle w:val="a0"/>
        <w:rPr>
          <w:rFonts w:ascii="Times New Roman" w:hAnsi="Times New Roman"/>
        </w:rPr>
      </w:pPr>
      <w:r w:rsidRPr="00C265CB">
        <w:rPr>
          <w:rFonts w:ascii="Times New Roman" w:hAnsi="Times New Roman"/>
        </w:rPr>
        <w:t>・</w:t>
      </w:r>
      <w:r w:rsidR="00C7673B">
        <w:rPr>
          <w:rFonts w:ascii="Times New Roman" w:hAnsi="Times New Roman" w:hint="eastAsia"/>
        </w:rPr>
        <w:t>ở indent</w:t>
      </w:r>
      <w:r w:rsidR="00C7673B">
        <w:rPr>
          <w:rFonts w:ascii="Times New Roman" w:hAnsi="Times New Roman"/>
        </w:rPr>
        <w:t xml:space="preserve"> thứ 2 trở đi thì căn chỉnh mép trái ở vị trí giống với dòng trước </w:t>
      </w:r>
    </w:p>
    <w:p w14:paraId="69B3FB75" w14:textId="77777777" w:rsidR="001A0619" w:rsidRPr="00C265CB" w:rsidRDefault="001A0619" w:rsidP="00BA535B">
      <w:pPr>
        <w:pStyle w:val="a0"/>
        <w:rPr>
          <w:rFonts w:ascii="Times New Roman" w:eastAsia="MS Gothic" w:hAnsi="Times New Roman"/>
          <w:spacing w:val="0"/>
        </w:rPr>
      </w:pPr>
    </w:p>
    <w:p w14:paraId="38C29B89" w14:textId="77777777" w:rsidR="001A0619" w:rsidRPr="00C265CB" w:rsidRDefault="001A0619" w:rsidP="001A0619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1CD59D0E" w14:textId="053112B3" w:rsidR="001A0619" w:rsidRPr="00C265CB" w:rsidRDefault="001A0619" w:rsidP="001A0619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spacing w:val="0"/>
        </w:rPr>
        <w:t>（</w:t>
      </w:r>
      <w:r w:rsidR="00414111" w:rsidRPr="00C265CB">
        <w:rPr>
          <w:rFonts w:ascii="Times New Roman" w:eastAsia="MS Gothic" w:hAnsi="Times New Roman"/>
          <w:spacing w:val="0"/>
        </w:rPr>
        <w:t>５</w:t>
      </w:r>
      <w:r w:rsidR="00C7673B">
        <w:rPr>
          <w:rFonts w:ascii="Times New Roman" w:eastAsia="MS Gothic" w:hAnsi="Times New Roman"/>
          <w:spacing w:val="0"/>
        </w:rPr>
        <w:t>）</w:t>
      </w:r>
      <w:r w:rsidR="00C7673B">
        <w:rPr>
          <w:rFonts w:ascii="Times New Roman" w:eastAsia="MS Gothic" w:hAnsi="Times New Roman"/>
          <w:spacing w:val="0"/>
        </w:rPr>
        <w:t>từ dành riêng</w:t>
      </w:r>
      <w:r w:rsidRPr="00C265CB">
        <w:rPr>
          <w:rFonts w:ascii="Times New Roman" w:eastAsia="MS Gothic" w:hAnsi="Times New Roman"/>
          <w:spacing w:val="0"/>
        </w:rPr>
        <w:t xml:space="preserve">　</w:t>
      </w:r>
      <w:r w:rsidRPr="00C265CB">
        <w:rPr>
          <w:rFonts w:ascii="Times New Roman" w:eastAsia="MS Gothic" w:hAnsi="Times New Roman"/>
          <w:spacing w:val="0"/>
        </w:rPr>
        <w:t>True/False/Null</w:t>
      </w:r>
    </w:p>
    <w:p w14:paraId="49F6E419" w14:textId="77777777" w:rsidR="001A0619" w:rsidRPr="00C265CB" w:rsidRDefault="001A0619" w:rsidP="001A0619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1F996DE6" w14:textId="79DF8BBC" w:rsidR="001A0619" w:rsidRPr="00C265CB" w:rsidRDefault="00C7673B" w:rsidP="001A0619">
      <w:pPr>
        <w:pStyle w:val="a0"/>
        <w:rPr>
          <w:rFonts w:ascii="Times New Roman" w:hAnsi="Times New Roman" w:hint="eastAsia"/>
        </w:rPr>
      </w:pPr>
      <w:r>
        <w:rPr>
          <w:rFonts w:ascii="Times New Roman" w:hAnsi="Times New Roman"/>
        </w:rPr>
        <w:t xml:space="preserve">Từ dành riêng của </w:t>
      </w:r>
      <w:r w:rsidR="001A0619" w:rsidRPr="00C265CB">
        <w:rPr>
          <w:rFonts w:ascii="Times New Roman" w:hAnsi="Times New Roman"/>
        </w:rPr>
        <w:t>PHP</w:t>
      </w:r>
      <w:r>
        <w:rPr>
          <w:rFonts w:ascii="Times New Roman" w:hAnsi="Times New Roman" w:hint="eastAsia"/>
        </w:rPr>
        <w:t xml:space="preserve"> sử dụng chữ in thường</w:t>
      </w:r>
    </w:p>
    <w:p w14:paraId="5C19C9B9" w14:textId="7AA98169" w:rsidR="001A0619" w:rsidRPr="00C265CB" w:rsidRDefault="001A0619" w:rsidP="001A0619">
      <w:pPr>
        <w:pStyle w:val="a0"/>
        <w:rPr>
          <w:rFonts w:ascii="Times New Roman" w:hAnsi="Times New Roman"/>
        </w:rPr>
      </w:pPr>
      <w:r w:rsidRPr="00C265CB">
        <w:rPr>
          <w:rFonts w:ascii="Times New Roman" w:hAnsi="Times New Roman"/>
        </w:rPr>
        <w:t>true, false, null</w:t>
      </w:r>
      <w:r w:rsidR="00C7673B">
        <w:rPr>
          <w:rFonts w:ascii="Times New Roman" w:hAnsi="Times New Roman"/>
        </w:rPr>
        <w:t xml:space="preserve"> là hằng số PHP cũng để chữ in thường </w:t>
      </w:r>
    </w:p>
    <w:p w14:paraId="645CAEBF" w14:textId="77777777" w:rsidR="001A0619" w:rsidRPr="00C265CB" w:rsidRDefault="001A0619" w:rsidP="00BA535B">
      <w:pPr>
        <w:pStyle w:val="a0"/>
        <w:rPr>
          <w:rFonts w:ascii="Times New Roman" w:eastAsia="MS Gothic" w:hAnsi="Times New Roman"/>
          <w:spacing w:val="0"/>
        </w:rPr>
      </w:pPr>
    </w:p>
    <w:p w14:paraId="52A8CED8" w14:textId="77777777" w:rsidR="005A12BE" w:rsidRPr="00C265CB" w:rsidRDefault="005A12BE" w:rsidP="005A12B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31141F2B" w14:textId="69055140" w:rsidR="005A12BE" w:rsidRPr="00C265CB" w:rsidRDefault="00C7673B" w:rsidP="005A12BE">
      <w:pPr>
        <w:pStyle w:val="a0"/>
        <w:ind w:left="0" w:firstLine="0"/>
        <w:rPr>
          <w:rFonts w:ascii="Times New Roman" w:eastAsia="MS Gothic" w:hAnsi="Times New Roman" w:hint="eastAsia"/>
          <w:spacing w:val="0"/>
        </w:rPr>
      </w:pPr>
      <w:r>
        <w:rPr>
          <w:rFonts w:ascii="Times New Roman" w:eastAsia="MS Gothic" w:hAnsi="Times New Roman"/>
          <w:spacing w:val="0"/>
        </w:rPr>
        <w:t>（６）</w:t>
      </w:r>
      <w:r>
        <w:rPr>
          <w:rFonts w:ascii="Times New Roman" w:eastAsia="MS Gothic" w:hAnsi="Times New Roman"/>
          <w:spacing w:val="0"/>
        </w:rPr>
        <w:t>Font</w:t>
      </w:r>
    </w:p>
    <w:p w14:paraId="6BFC8145" w14:textId="77777777" w:rsidR="005A12BE" w:rsidRPr="00C265CB" w:rsidRDefault="005A12BE" w:rsidP="005A12BE">
      <w:pPr>
        <w:pStyle w:val="a0"/>
        <w:rPr>
          <w:rFonts w:ascii="Times New Roman" w:hAnsi="Times New Roman"/>
        </w:rPr>
      </w:pPr>
    </w:p>
    <w:p w14:paraId="50F82D4D" w14:textId="1C04AE61" w:rsidR="005A12BE" w:rsidRPr="00C265CB" w:rsidRDefault="00C7673B" w:rsidP="005A12BE">
      <w:pPr>
        <w:pStyle w:val="a0"/>
        <w:rPr>
          <w:rFonts w:ascii="Times New Roman" w:eastAsia="MS Gothic" w:hAnsi="Times New Roman"/>
          <w:spacing w:val="0"/>
        </w:rPr>
      </w:pPr>
      <w:r>
        <w:rPr>
          <w:rFonts w:ascii="Times New Roman" w:eastAsia="MS Gothic" w:hAnsi="Times New Roman"/>
          <w:spacing w:val="0"/>
        </w:rPr>
        <w:t>C</w:t>
      </w:r>
      <w:r>
        <w:rPr>
          <w:rFonts w:ascii="Times New Roman" w:eastAsia="MS Gothic" w:hAnsi="Times New Roman" w:hint="eastAsia"/>
          <w:spacing w:val="0"/>
        </w:rPr>
        <w:t xml:space="preserve">ó </w:t>
      </w:r>
      <w:r>
        <w:rPr>
          <w:rFonts w:ascii="Times New Roman" w:eastAsia="MS Gothic" w:hAnsi="Times New Roman"/>
          <w:spacing w:val="0"/>
        </w:rPr>
        <w:t>thể input, hiển thị tiếng nhật (multibyte)</w:t>
      </w:r>
    </w:p>
    <w:p w14:paraId="5BEEB8EA" w14:textId="156BAA1D" w:rsidR="005A12BE" w:rsidRPr="00C265CB" w:rsidRDefault="00A147BD" w:rsidP="005A12BE">
      <w:pPr>
        <w:pStyle w:val="a0"/>
        <w:rPr>
          <w:rFonts w:ascii="Times New Roman" w:eastAsia="MS Gothic" w:hAnsi="Times New Roman" w:hint="eastAsia"/>
          <w:spacing w:val="0"/>
        </w:rPr>
      </w:pPr>
      <w:r>
        <w:rPr>
          <w:rFonts w:ascii="Times New Roman" w:eastAsia="MS Gothic" w:hAnsi="Times New Roman"/>
          <w:spacing w:val="0"/>
        </w:rPr>
        <w:t>F</w:t>
      </w:r>
      <w:r>
        <w:rPr>
          <w:rFonts w:ascii="Times New Roman" w:eastAsia="MS Gothic" w:hAnsi="Times New Roman" w:hint="eastAsia"/>
          <w:spacing w:val="0"/>
        </w:rPr>
        <w:t xml:space="preserve">ont </w:t>
      </w:r>
      <w:r>
        <w:rPr>
          <w:rFonts w:ascii="Times New Roman" w:eastAsia="MS Gothic" w:hAnsi="Times New Roman"/>
          <w:spacing w:val="0"/>
        </w:rPr>
        <w:t>là</w:t>
      </w:r>
      <w:r w:rsidR="000F4A6E" w:rsidRPr="00C265CB">
        <w:rPr>
          <w:rFonts w:ascii="Times New Roman" w:eastAsia="MS Gothic" w:hAnsi="Times New Roman"/>
          <w:spacing w:val="0"/>
        </w:rPr>
        <w:t>「</w:t>
      </w:r>
      <w:r w:rsidR="008C0E86" w:rsidRPr="00C265CB">
        <w:rPr>
          <w:rFonts w:ascii="Times New Roman" w:eastAsia="MS Gothic" w:hAnsi="Times New Roman"/>
          <w:spacing w:val="0"/>
        </w:rPr>
        <w:t>MS</w:t>
      </w:r>
      <w:r w:rsidR="008C0E86" w:rsidRPr="00C265CB">
        <w:rPr>
          <w:rFonts w:ascii="Times New Roman" w:eastAsia="MS Gothic" w:hAnsi="Times New Roman"/>
          <w:spacing w:val="0"/>
        </w:rPr>
        <w:t>ゴシック</w:t>
      </w:r>
      <w:r>
        <w:rPr>
          <w:rFonts w:ascii="Times New Roman" w:eastAsia="MS Gothic" w:hAnsi="Times New Roman"/>
          <w:spacing w:val="0"/>
        </w:rPr>
        <w:t>」</w:t>
      </w:r>
    </w:p>
    <w:p w14:paraId="7038CFF5" w14:textId="1DE2C5D0" w:rsidR="000F4A6E" w:rsidRPr="00C265CB" w:rsidRDefault="000F4A6E" w:rsidP="005A12BE">
      <w:pPr>
        <w:pStyle w:val="a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spacing w:val="0"/>
        </w:rPr>
        <w:t>※</w:t>
      </w:r>
      <w:r w:rsidR="00A147BD">
        <w:rPr>
          <w:rFonts w:ascii="Times New Roman" w:eastAsia="MS Gothic" w:hAnsi="Times New Roman"/>
          <w:spacing w:val="0"/>
        </w:rPr>
        <w:t xml:space="preserve">định nghĩa ở file </w:t>
      </w:r>
      <w:r w:rsidRPr="00C265CB">
        <w:rPr>
          <w:rFonts w:ascii="Times New Roman" w:eastAsia="MS Gothic" w:hAnsi="Times New Roman"/>
          <w:spacing w:val="0"/>
        </w:rPr>
        <w:t>CSS</w:t>
      </w:r>
    </w:p>
    <w:p w14:paraId="4E8ED9DF" w14:textId="77777777" w:rsidR="005A12BE" w:rsidRPr="00C265CB" w:rsidRDefault="005A12BE" w:rsidP="005A12B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7943847B" w14:textId="5DF45A81" w:rsidR="00FC4A90" w:rsidRPr="00C265CB" w:rsidRDefault="00FC4A90" w:rsidP="00FC4A90">
      <w:pPr>
        <w:pStyle w:val="a0"/>
        <w:ind w:left="0" w:firstLine="0"/>
        <w:rPr>
          <w:rFonts w:ascii="Times New Roman" w:eastAsia="MS Gothic" w:hAnsi="Times New Roman"/>
          <w:color w:val="FF0000"/>
          <w:spacing w:val="0"/>
        </w:rPr>
      </w:pPr>
      <w:r w:rsidRPr="00C265CB">
        <w:rPr>
          <w:rFonts w:ascii="Times New Roman" w:eastAsia="MS Gothic" w:hAnsi="Times New Roman"/>
          <w:color w:val="FF0000"/>
          <w:spacing w:val="0"/>
        </w:rPr>
        <w:t>（７）</w:t>
      </w:r>
      <w:r w:rsidR="00A147BD">
        <w:rPr>
          <w:rFonts w:ascii="Times New Roman" w:eastAsia="MS Gothic" w:hAnsi="Times New Roman" w:hint="eastAsia"/>
          <w:color w:val="FF0000"/>
          <w:spacing w:val="0"/>
        </w:rPr>
        <w:t xml:space="preserve">Indent </w:t>
      </w:r>
    </w:p>
    <w:p w14:paraId="2E3E630A" w14:textId="77777777" w:rsidR="00FC4A90" w:rsidRPr="00C265CB" w:rsidRDefault="00FC4A90" w:rsidP="00FC4A90">
      <w:pPr>
        <w:pStyle w:val="a0"/>
        <w:rPr>
          <w:rFonts w:ascii="Times New Roman" w:hAnsi="Times New Roman"/>
          <w:color w:val="FF0000"/>
        </w:rPr>
      </w:pPr>
    </w:p>
    <w:p w14:paraId="2A6A2FF4" w14:textId="7EAEBFDA" w:rsidR="00FC4A90" w:rsidRPr="00C265CB" w:rsidRDefault="00A147BD" w:rsidP="00FC4A90">
      <w:pPr>
        <w:pStyle w:val="a0"/>
        <w:rPr>
          <w:rFonts w:ascii="Times New Roman" w:eastAsia="MS Gothic" w:hAnsi="Times New Roman"/>
          <w:color w:val="FF0000"/>
          <w:spacing w:val="0"/>
        </w:rPr>
      </w:pPr>
      <w:r>
        <w:rPr>
          <w:rFonts w:ascii="Times New Roman" w:eastAsia="MS Gothic" w:hAnsi="Times New Roman"/>
          <w:color w:val="FF0000"/>
          <w:spacing w:val="0"/>
        </w:rPr>
        <w:t xml:space="preserve">Indent sẽ tùy thuộc vào tab, size là 4 </w:t>
      </w:r>
    </w:p>
    <w:p w14:paraId="103B91D7" w14:textId="688CCFB5" w:rsidR="001A0619" w:rsidRPr="00C265CB" w:rsidRDefault="001A0619" w:rsidP="003D2472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7D09453E" w14:textId="76F3BE01" w:rsidR="008D5E96" w:rsidRPr="00C265CB" w:rsidRDefault="008D5E96" w:rsidP="003D2472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0219490B" w14:textId="3E602463" w:rsidR="00D97671" w:rsidRPr="00C265CB" w:rsidRDefault="00D97671" w:rsidP="00D97671">
      <w:pPr>
        <w:pStyle w:val="a0"/>
        <w:ind w:left="0" w:firstLine="0"/>
        <w:rPr>
          <w:rFonts w:ascii="Times New Roman" w:eastAsia="MS Gothic" w:hAnsi="Times New Roman" w:hint="eastAsia"/>
          <w:color w:val="FF0000"/>
          <w:spacing w:val="0"/>
        </w:rPr>
      </w:pPr>
      <w:r w:rsidRPr="00C265CB">
        <w:rPr>
          <w:rFonts w:ascii="Times New Roman" w:eastAsia="MS Gothic" w:hAnsi="Times New Roman"/>
          <w:color w:val="FF0000"/>
          <w:spacing w:val="0"/>
        </w:rPr>
        <w:t>（８）</w:t>
      </w:r>
      <w:r w:rsidR="00A147BD">
        <w:rPr>
          <w:rFonts w:ascii="Times New Roman" w:eastAsia="MS Gothic" w:hAnsi="Times New Roman"/>
          <w:color w:val="FF0000"/>
          <w:spacing w:val="0"/>
        </w:rPr>
        <w:t xml:space="preserve">code cách dòng </w:t>
      </w:r>
    </w:p>
    <w:p w14:paraId="1F13D3D6" w14:textId="77777777" w:rsidR="00D97671" w:rsidRPr="00C265CB" w:rsidRDefault="00D97671" w:rsidP="00D97671">
      <w:pPr>
        <w:pStyle w:val="a0"/>
        <w:rPr>
          <w:rFonts w:ascii="Times New Roman" w:hAnsi="Times New Roman"/>
          <w:color w:val="FF0000"/>
        </w:rPr>
      </w:pPr>
    </w:p>
    <w:p w14:paraId="56B26BFF" w14:textId="5F72B0F2" w:rsidR="00D97671" w:rsidRPr="00A147BD" w:rsidRDefault="00D97671" w:rsidP="00D97671">
      <w:pPr>
        <w:pStyle w:val="a0"/>
        <w:rPr>
          <w:rFonts w:ascii="Calibri" w:eastAsia="MS Gothic" w:hAnsi="Calibri" w:cs="Calibri"/>
          <w:color w:val="FF0000"/>
          <w:spacing w:val="0"/>
          <w:lang w:val="vi-VN"/>
        </w:rPr>
      </w:pPr>
      <w:r w:rsidRPr="00C265CB">
        <w:rPr>
          <w:rFonts w:ascii="Times New Roman" w:eastAsia="MS Gothic" w:hAnsi="Times New Roman"/>
          <w:color w:val="FF0000"/>
          <w:spacing w:val="0"/>
        </w:rPr>
        <w:t>CRLF</w:t>
      </w:r>
    </w:p>
    <w:p w14:paraId="15E5E969" w14:textId="77777777" w:rsidR="00D97671" w:rsidRPr="00C265CB" w:rsidRDefault="00D97671" w:rsidP="00D97671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68EFBBA1" w14:textId="38111FD3" w:rsidR="00FC472B" w:rsidRPr="00C265CB" w:rsidRDefault="00FC472B" w:rsidP="00FC472B">
      <w:pPr>
        <w:pStyle w:val="a0"/>
        <w:ind w:left="0" w:firstLine="0"/>
        <w:rPr>
          <w:rFonts w:ascii="Times New Roman" w:eastAsia="MS Gothic" w:hAnsi="Times New Roman" w:hint="eastAsia"/>
          <w:color w:val="FF0000"/>
          <w:spacing w:val="0"/>
        </w:rPr>
      </w:pPr>
      <w:r w:rsidRPr="00C265CB">
        <w:rPr>
          <w:rFonts w:ascii="Times New Roman" w:eastAsia="MS Gothic" w:hAnsi="Times New Roman"/>
          <w:color w:val="FF0000"/>
          <w:spacing w:val="0"/>
        </w:rPr>
        <w:t>（９）</w:t>
      </w:r>
      <w:r w:rsidR="00A147BD">
        <w:rPr>
          <w:rFonts w:ascii="Times New Roman" w:eastAsia="MS Gothic" w:hAnsi="Times New Roman"/>
          <w:color w:val="FF0000"/>
          <w:spacing w:val="0"/>
        </w:rPr>
        <w:t>chuỗi ký tự</w:t>
      </w:r>
    </w:p>
    <w:p w14:paraId="4FFDF95C" w14:textId="77777777" w:rsidR="00FC472B" w:rsidRPr="00C265CB" w:rsidRDefault="00FC472B" w:rsidP="00FC472B">
      <w:pPr>
        <w:pStyle w:val="a0"/>
        <w:rPr>
          <w:rFonts w:ascii="Times New Roman" w:hAnsi="Times New Roman"/>
          <w:color w:val="FF0000"/>
        </w:rPr>
      </w:pPr>
    </w:p>
    <w:p w14:paraId="5D543183" w14:textId="0358367C" w:rsidR="00FC472B" w:rsidRPr="00A147BD" w:rsidRDefault="00A147BD" w:rsidP="00FC472B">
      <w:pPr>
        <w:pStyle w:val="a0"/>
        <w:rPr>
          <w:rFonts w:ascii="Times New Roman" w:eastAsia="MS Gothic" w:hAnsi="Times New Roman"/>
          <w:color w:val="FF0000"/>
          <w:spacing w:val="0"/>
        </w:rPr>
      </w:pPr>
      <w:r w:rsidRPr="00A147BD">
        <w:rPr>
          <w:rFonts w:ascii="Times New Roman" w:eastAsia="MS Gothic" w:hAnsi="Times New Roman"/>
          <w:color w:val="FF0000"/>
          <w:spacing w:val="0"/>
        </w:rPr>
        <w:t xml:space="preserve">Trường hợp bao quanh chuỗi ký tự, thì sử dụng </w:t>
      </w:r>
      <w:r w:rsidRPr="00A147BD">
        <w:rPr>
          <w:rFonts w:ascii="Times New Roman" w:hAnsi="Times New Roman"/>
          <w:color w:val="FF0000"/>
          <w:shd w:val="clear" w:color="auto" w:fill="FFFFFF"/>
        </w:rPr>
        <w:t>single-quotation</w:t>
      </w:r>
      <w:r w:rsidRPr="00A147BD">
        <w:rPr>
          <w:rFonts w:ascii="Times New Roman" w:hAnsi="Times New Roman"/>
          <w:color w:val="FF0000"/>
          <w:shd w:val="clear" w:color="auto" w:fill="FFFFFF"/>
        </w:rPr>
        <w:t xml:space="preserve"> – nháy đơn </w:t>
      </w:r>
    </w:p>
    <w:p w14:paraId="358275D8" w14:textId="77777777" w:rsidR="00FC472B" w:rsidRPr="00C265CB" w:rsidRDefault="00FC472B" w:rsidP="003D2472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3A027DCB" w14:textId="500C2F2C" w:rsidR="008D5E96" w:rsidRPr="00C265CB" w:rsidRDefault="008D5E96" w:rsidP="008D5E96">
      <w:pPr>
        <w:pStyle w:val="a0"/>
        <w:ind w:left="0" w:firstLine="0"/>
        <w:rPr>
          <w:rFonts w:ascii="Times New Roman" w:eastAsia="MS Gothic" w:hAnsi="Times New Roman"/>
          <w:color w:val="FF0000"/>
          <w:spacing w:val="0"/>
        </w:rPr>
      </w:pPr>
      <w:r w:rsidRPr="00C265CB">
        <w:rPr>
          <w:rFonts w:ascii="Times New Roman" w:eastAsia="MS Gothic" w:hAnsi="Times New Roman"/>
          <w:color w:val="FF0000"/>
          <w:spacing w:val="0"/>
        </w:rPr>
        <w:t>（</w:t>
      </w:r>
      <w:r w:rsidR="00FC472B" w:rsidRPr="00C265CB">
        <w:rPr>
          <w:rFonts w:ascii="Times New Roman" w:eastAsia="MS Gothic" w:hAnsi="Times New Roman"/>
          <w:color w:val="FF0000"/>
          <w:spacing w:val="0"/>
        </w:rPr>
        <w:t>１０</w:t>
      </w:r>
      <w:r w:rsidRPr="00C265CB">
        <w:rPr>
          <w:rFonts w:ascii="Times New Roman" w:eastAsia="MS Gothic" w:hAnsi="Times New Roman"/>
          <w:color w:val="FF0000"/>
          <w:spacing w:val="0"/>
        </w:rPr>
        <w:t>）</w:t>
      </w:r>
      <w:r w:rsidR="00A147BD">
        <w:rPr>
          <w:rFonts w:ascii="Times New Roman" w:eastAsia="MS Gothic" w:hAnsi="Times New Roman" w:hint="eastAsia"/>
          <w:color w:val="FF0000"/>
          <w:spacing w:val="0"/>
        </w:rPr>
        <w:t xml:space="preserve">môi trường chạy khi code </w:t>
      </w:r>
    </w:p>
    <w:p w14:paraId="0CA0A8E5" w14:textId="77777777" w:rsidR="008D5E96" w:rsidRPr="00C265CB" w:rsidRDefault="008D5E96" w:rsidP="008D5E96">
      <w:pPr>
        <w:pStyle w:val="a0"/>
        <w:rPr>
          <w:rFonts w:ascii="Times New Roman" w:hAnsi="Times New Roman"/>
          <w:color w:val="FF0000"/>
        </w:rPr>
      </w:pPr>
    </w:p>
    <w:p w14:paraId="0A7C0BFF" w14:textId="65801B89" w:rsidR="008D5E96" w:rsidRPr="00C265CB" w:rsidRDefault="00A147BD" w:rsidP="008D5E96">
      <w:pPr>
        <w:pStyle w:val="a0"/>
        <w:rPr>
          <w:rFonts w:ascii="Times New Roman" w:eastAsia="MS Gothic" w:hAnsi="Times New Roman"/>
          <w:color w:val="FF0000"/>
          <w:spacing w:val="0"/>
        </w:rPr>
      </w:pPr>
      <w:r>
        <w:rPr>
          <w:rFonts w:ascii="Times New Roman" w:eastAsia="MS Gothic" w:hAnsi="Times New Roman" w:hint="eastAsia"/>
          <w:color w:val="FF0000"/>
          <w:spacing w:val="0"/>
        </w:rPr>
        <w:t xml:space="preserve">ở môi trường Local  thiết lập </w:t>
      </w:r>
      <w:r w:rsidR="008363B0" w:rsidRPr="00C265CB">
        <w:rPr>
          <w:rFonts w:ascii="Times New Roman" w:eastAsia="MS Gothic" w:hAnsi="Times New Roman"/>
          <w:color w:val="FF0000"/>
          <w:spacing w:val="0"/>
        </w:rPr>
        <w:t>IIS</w:t>
      </w:r>
    </w:p>
    <w:p w14:paraId="72184ED5" w14:textId="6EE46630" w:rsidR="009E7950" w:rsidRPr="00C265CB" w:rsidRDefault="00A147BD" w:rsidP="008D5E96">
      <w:pPr>
        <w:pStyle w:val="a0"/>
        <w:rPr>
          <w:rFonts w:ascii="Times New Roman" w:eastAsia="MS Gothic" w:hAnsi="Times New Roman" w:hint="eastAsia"/>
          <w:color w:val="FF0000"/>
          <w:spacing w:val="0"/>
        </w:rPr>
      </w:pPr>
      <w:r>
        <w:rPr>
          <w:rFonts w:ascii="Times New Roman" w:eastAsia="MS Gothic" w:hAnsi="Times New Roman"/>
          <w:color w:val="FF0000"/>
          <w:spacing w:val="0"/>
        </w:rPr>
        <w:t xml:space="preserve">không thực hiện chạy ở server  đơn giản </w:t>
      </w:r>
      <w:r w:rsidRPr="00C265CB">
        <w:rPr>
          <w:rFonts w:ascii="Times New Roman" w:eastAsia="MS Gothic" w:hAnsi="Times New Roman"/>
          <w:color w:val="FF0000"/>
          <w:spacing w:val="0"/>
        </w:rPr>
        <w:t>「</w:t>
      </w:r>
      <w:r w:rsidRPr="00C265CB">
        <w:rPr>
          <w:rFonts w:ascii="Times New Roman" w:eastAsia="MS Gothic" w:hAnsi="Times New Roman"/>
          <w:color w:val="FF0000"/>
          <w:spacing w:val="0"/>
        </w:rPr>
        <w:t>php artisan serve</w:t>
      </w:r>
      <w:r w:rsidRPr="00C265CB">
        <w:rPr>
          <w:rFonts w:ascii="Times New Roman" w:eastAsia="MS Gothic" w:hAnsi="Times New Roman"/>
          <w:color w:val="FF0000"/>
          <w:spacing w:val="0"/>
        </w:rPr>
        <w:t>」</w:t>
      </w:r>
      <w:r>
        <w:rPr>
          <w:rFonts w:ascii="Times New Roman" w:eastAsia="MS Gothic" w:hAnsi="Times New Roman" w:hint="eastAsia"/>
          <w:color w:val="FF0000"/>
          <w:spacing w:val="0"/>
        </w:rPr>
        <w:t xml:space="preserve"> của </w:t>
      </w:r>
      <w:r w:rsidR="009E7950" w:rsidRPr="00C265CB">
        <w:rPr>
          <w:rFonts w:ascii="Times New Roman" w:eastAsia="MS Gothic" w:hAnsi="Times New Roman"/>
          <w:color w:val="FF0000"/>
          <w:spacing w:val="0"/>
        </w:rPr>
        <w:t>Laravel</w:t>
      </w:r>
    </w:p>
    <w:p w14:paraId="5E7221B3" w14:textId="5B83B64E" w:rsidR="008D5E96" w:rsidRPr="00C265CB" w:rsidRDefault="008D5E96" w:rsidP="003D2472">
      <w:pPr>
        <w:pStyle w:val="a0"/>
        <w:ind w:left="0" w:firstLine="0"/>
        <w:rPr>
          <w:rFonts w:ascii="Times New Roman" w:eastAsia="MS Gothic" w:hAnsi="Times New Roman"/>
          <w:color w:val="FF0000"/>
          <w:spacing w:val="0"/>
        </w:rPr>
      </w:pPr>
    </w:p>
    <w:p w14:paraId="068A5073" w14:textId="39D69A2C" w:rsidR="00D52020" w:rsidRPr="00C265CB" w:rsidRDefault="00D52020" w:rsidP="00D52020">
      <w:pPr>
        <w:pStyle w:val="a0"/>
        <w:ind w:left="0" w:firstLine="0"/>
        <w:rPr>
          <w:rFonts w:ascii="Times New Roman" w:eastAsia="MS Gothic" w:hAnsi="Times New Roman"/>
          <w:color w:val="FF0000"/>
          <w:spacing w:val="0"/>
        </w:rPr>
      </w:pPr>
      <w:r w:rsidRPr="00C265CB">
        <w:rPr>
          <w:rFonts w:ascii="Times New Roman" w:eastAsia="MS Gothic" w:hAnsi="Times New Roman"/>
          <w:color w:val="FF0000"/>
          <w:spacing w:val="0"/>
        </w:rPr>
        <w:t>（</w:t>
      </w:r>
      <w:r w:rsidR="00D97671" w:rsidRPr="00C265CB">
        <w:rPr>
          <w:rFonts w:ascii="Times New Roman" w:eastAsia="MS Gothic" w:hAnsi="Times New Roman"/>
          <w:color w:val="FF0000"/>
          <w:spacing w:val="0"/>
        </w:rPr>
        <w:t>１</w:t>
      </w:r>
      <w:r w:rsidR="00FC472B" w:rsidRPr="00C265CB">
        <w:rPr>
          <w:rFonts w:ascii="Times New Roman" w:eastAsia="MS Gothic" w:hAnsi="Times New Roman"/>
          <w:color w:val="FF0000"/>
          <w:spacing w:val="0"/>
        </w:rPr>
        <w:t>１</w:t>
      </w:r>
      <w:r w:rsidRPr="00C265CB">
        <w:rPr>
          <w:rFonts w:ascii="Times New Roman" w:eastAsia="MS Gothic" w:hAnsi="Times New Roman"/>
          <w:color w:val="FF0000"/>
          <w:spacing w:val="0"/>
        </w:rPr>
        <w:t>）</w:t>
      </w:r>
      <w:r w:rsidR="00A147BD">
        <w:rPr>
          <w:rFonts w:ascii="Times New Roman" w:eastAsia="MS Gothic" w:hAnsi="Times New Roman" w:hint="eastAsia"/>
          <w:color w:val="FF0000"/>
          <w:spacing w:val="0"/>
        </w:rPr>
        <w:t xml:space="preserve">Root </w:t>
      </w:r>
      <w:r w:rsidR="00040722" w:rsidRPr="00C265CB">
        <w:rPr>
          <w:rFonts w:ascii="Times New Roman" w:eastAsia="MS Gothic" w:hAnsi="Times New Roman"/>
          <w:color w:val="FF0000"/>
          <w:spacing w:val="0"/>
        </w:rPr>
        <w:t>URL</w:t>
      </w:r>
    </w:p>
    <w:p w14:paraId="033D00E8" w14:textId="77777777" w:rsidR="00D52020" w:rsidRPr="00C265CB" w:rsidRDefault="00D52020" w:rsidP="00D52020">
      <w:pPr>
        <w:pStyle w:val="a0"/>
        <w:rPr>
          <w:rFonts w:ascii="Times New Roman" w:hAnsi="Times New Roman"/>
          <w:color w:val="FF0000"/>
        </w:rPr>
      </w:pPr>
    </w:p>
    <w:p w14:paraId="56586F70" w14:textId="589AAD17" w:rsidR="00D52020" w:rsidRPr="00C265CB" w:rsidRDefault="00A147BD" w:rsidP="00D52020">
      <w:pPr>
        <w:pStyle w:val="a0"/>
        <w:rPr>
          <w:rFonts w:ascii="Times New Roman" w:eastAsia="MS Gothic" w:hAnsi="Times New Roman" w:hint="eastAsia"/>
          <w:color w:val="FF0000"/>
          <w:spacing w:val="0"/>
        </w:rPr>
      </w:pPr>
      <w:r>
        <w:rPr>
          <w:rFonts w:ascii="Times New Roman" w:eastAsia="MS Gothic" w:hAnsi="Times New Roman"/>
          <w:color w:val="FF0000"/>
          <w:spacing w:val="0"/>
        </w:rPr>
        <w:t>T</w:t>
      </w:r>
      <w:r>
        <w:rPr>
          <w:rFonts w:ascii="Times New Roman" w:eastAsia="MS Gothic" w:hAnsi="Times New Roman" w:hint="eastAsia"/>
          <w:color w:val="FF0000"/>
          <w:spacing w:val="0"/>
        </w:rPr>
        <w:t>rườ</w:t>
      </w:r>
      <w:r>
        <w:rPr>
          <w:rFonts w:ascii="Times New Roman" w:eastAsia="MS Gothic" w:hAnsi="Times New Roman"/>
          <w:color w:val="FF0000"/>
          <w:spacing w:val="0"/>
        </w:rPr>
        <w:t xml:space="preserve">ng hợp tham chiếu Root url của server </w:t>
      </w:r>
      <w:r>
        <w:rPr>
          <w:rFonts w:ascii="Times New Roman" w:eastAsia="MS Gothic" w:hAnsi="Times New Roman" w:hint="eastAsia"/>
          <w:color w:val="FF0000"/>
          <w:spacing w:val="0"/>
        </w:rPr>
        <w:t xml:space="preserve"> bằng </w:t>
      </w:r>
      <w:r w:rsidR="00CB170B" w:rsidRPr="00C265CB">
        <w:rPr>
          <w:rFonts w:ascii="Times New Roman" w:eastAsia="MS Gothic" w:hAnsi="Times New Roman"/>
          <w:color w:val="FF0000"/>
          <w:spacing w:val="0"/>
        </w:rPr>
        <w:t>VIEW</w:t>
      </w:r>
      <w:r>
        <w:rPr>
          <w:rFonts w:ascii="Times New Roman" w:eastAsia="MS Gothic" w:hAnsi="Times New Roman"/>
          <w:color w:val="FF0000"/>
          <w:spacing w:val="0"/>
        </w:rPr>
        <w:t xml:space="preserve"> thì sử dụng method url của </w:t>
      </w:r>
      <w:r w:rsidRPr="00A147BD">
        <w:rPr>
          <w:rFonts w:ascii="Times New Roman" w:eastAsia="MS Gothic" w:hAnsi="Times New Roman"/>
          <w:color w:val="FF0000"/>
          <w:spacing w:val="0"/>
        </w:rPr>
        <w:t>Blade template</w:t>
      </w:r>
    </w:p>
    <w:p w14:paraId="75472665" w14:textId="4598E43B" w:rsidR="008D5E96" w:rsidRPr="00C265CB" w:rsidRDefault="008D5E96" w:rsidP="003D2472">
      <w:pPr>
        <w:pStyle w:val="a0"/>
        <w:ind w:left="0" w:firstLine="0"/>
        <w:rPr>
          <w:rFonts w:ascii="Times New Roman" w:eastAsia="MS Gothic" w:hAnsi="Times New Roman"/>
          <w:color w:val="FF0000"/>
          <w:spacing w:val="0"/>
        </w:rPr>
      </w:pPr>
    </w:p>
    <w:p w14:paraId="0F78E649" w14:textId="5318FB5F" w:rsidR="00E414FF" w:rsidRPr="00C265CB" w:rsidRDefault="00E414FF" w:rsidP="00E414FF">
      <w:pPr>
        <w:pStyle w:val="a0"/>
        <w:ind w:left="0" w:firstLine="0"/>
        <w:rPr>
          <w:rFonts w:ascii="Times New Roman" w:eastAsia="MS Gothic" w:hAnsi="Times New Roman"/>
          <w:color w:val="FF0000"/>
          <w:spacing w:val="0"/>
        </w:rPr>
      </w:pPr>
      <w:r w:rsidRPr="00C265CB">
        <w:rPr>
          <w:rFonts w:ascii="Times New Roman" w:eastAsia="MS Gothic" w:hAnsi="Times New Roman"/>
          <w:color w:val="FF0000"/>
          <w:spacing w:val="0"/>
        </w:rPr>
        <w:t>（１</w:t>
      </w:r>
      <w:r w:rsidR="00FC472B" w:rsidRPr="00C265CB">
        <w:rPr>
          <w:rFonts w:ascii="Times New Roman" w:eastAsia="MS Gothic" w:hAnsi="Times New Roman"/>
          <w:color w:val="FF0000"/>
          <w:spacing w:val="0"/>
        </w:rPr>
        <w:t>２</w:t>
      </w:r>
      <w:r w:rsidRPr="00C265CB">
        <w:rPr>
          <w:rFonts w:ascii="Times New Roman" w:eastAsia="MS Gothic" w:hAnsi="Times New Roman"/>
          <w:color w:val="FF0000"/>
          <w:spacing w:val="0"/>
        </w:rPr>
        <w:t>）</w:t>
      </w:r>
      <w:r w:rsidR="00A147BD">
        <w:rPr>
          <w:rFonts w:ascii="Times New Roman" w:eastAsia="MS Gothic" w:hAnsi="Times New Roman" w:hint="eastAsia"/>
          <w:color w:val="FF0000"/>
          <w:spacing w:val="0"/>
        </w:rPr>
        <w:t xml:space="preserve">xử lý </w:t>
      </w:r>
      <w:r w:rsidR="00A147BD">
        <w:rPr>
          <w:rFonts w:ascii="Times New Roman" w:eastAsia="MS Gothic" w:hAnsi="Times New Roman"/>
          <w:color w:val="FF0000"/>
          <w:spacing w:val="0"/>
        </w:rPr>
        <w:t>transaction</w:t>
      </w:r>
    </w:p>
    <w:p w14:paraId="2C27488D" w14:textId="77777777" w:rsidR="00E414FF" w:rsidRPr="00C265CB" w:rsidRDefault="00E414FF" w:rsidP="00E414FF">
      <w:pPr>
        <w:pStyle w:val="a0"/>
        <w:rPr>
          <w:rFonts w:ascii="Times New Roman" w:hAnsi="Times New Roman"/>
          <w:color w:val="FF0000"/>
        </w:rPr>
      </w:pPr>
    </w:p>
    <w:p w14:paraId="7A170E61" w14:textId="79A63CBB" w:rsidR="00E414FF" w:rsidRPr="00A147BD" w:rsidRDefault="00A147BD" w:rsidP="00E414FF">
      <w:pPr>
        <w:pStyle w:val="a0"/>
        <w:rPr>
          <w:rFonts w:ascii="Times New Roman" w:eastAsia="MS Gothic" w:hAnsi="Times New Roman" w:hint="eastAsia"/>
          <w:color w:val="FF0000"/>
          <w:spacing w:val="0"/>
        </w:rPr>
      </w:pPr>
      <w:r>
        <w:rPr>
          <w:rFonts w:ascii="Times New Roman" w:eastAsia="MS Gothic" w:hAnsi="Times New Roman" w:hint="eastAsia"/>
          <w:color w:val="FF0000"/>
          <w:spacing w:val="0"/>
        </w:rPr>
        <w:t xml:space="preserve">ở transaction sử dụng </w:t>
      </w:r>
      <w:r w:rsidR="007D699B" w:rsidRPr="00C265CB">
        <w:rPr>
          <w:rFonts w:ascii="Times New Roman" w:eastAsia="MS Gothic" w:hAnsi="Times New Roman"/>
          <w:color w:val="FF0000"/>
          <w:spacing w:val="0"/>
        </w:rPr>
        <w:t xml:space="preserve">DB::transaction </w:t>
      </w:r>
    </w:p>
    <w:p w14:paraId="157888DF" w14:textId="4C2799E5" w:rsidR="008D5E96" w:rsidRPr="00C265CB" w:rsidRDefault="008D5E96" w:rsidP="003D2472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2647B997" w14:textId="28A78FB4" w:rsidR="008D5E96" w:rsidRPr="00C265CB" w:rsidRDefault="008D5E96" w:rsidP="003D2472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3F40A88F" w14:textId="2E8F4A52" w:rsidR="008D5E96" w:rsidRPr="00C265CB" w:rsidRDefault="008D5E96" w:rsidP="003D2472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4A22F37F" w14:textId="39E42275" w:rsidR="008D5E96" w:rsidRPr="00C265CB" w:rsidRDefault="008D5E96" w:rsidP="003D2472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000ABBBF" w14:textId="77777777" w:rsidR="008D5E96" w:rsidRPr="00C265CB" w:rsidRDefault="008D5E96" w:rsidP="003D2472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1FD65F0E" w14:textId="77777777" w:rsidR="001A0619" w:rsidRPr="00C265CB" w:rsidRDefault="001A0619" w:rsidP="003D2472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7E09503C" w14:textId="795BC5C1" w:rsidR="003D2472" w:rsidRPr="00C265CB" w:rsidRDefault="00A147BD" w:rsidP="008D5E96">
      <w:pPr>
        <w:pStyle w:val="Heading2"/>
        <w:pageBreakBefore/>
        <w:ind w:left="425"/>
        <w:rPr>
          <w:rFonts w:ascii="Times New Roman" w:hAnsi="Times New Roman"/>
          <w:b/>
          <w:spacing w:val="0"/>
          <w:sz w:val="20"/>
          <w:u w:val="single"/>
        </w:rPr>
      </w:pPr>
      <w:r>
        <w:rPr>
          <w:rFonts w:ascii="Times New Roman" w:hAnsi="Times New Roman"/>
          <w:b/>
          <w:spacing w:val="0"/>
          <w:sz w:val="20"/>
          <w:u w:val="single"/>
        </w:rPr>
        <w:lastRenderedPageBreak/>
        <w:t>Viết comment</w:t>
      </w:r>
    </w:p>
    <w:p w14:paraId="4657F7D2" w14:textId="77777777" w:rsidR="003D2472" w:rsidRPr="00C265CB" w:rsidRDefault="003D2472" w:rsidP="00A53CD6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37CB0E07" w14:textId="07BBB5C7" w:rsidR="00A53CD6" w:rsidRPr="00C265CB" w:rsidRDefault="00A53CD6" w:rsidP="00A53CD6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spacing w:val="0"/>
        </w:rPr>
        <w:t>（１）</w:t>
      </w:r>
      <w:r w:rsidR="00A147BD">
        <w:rPr>
          <w:rFonts w:ascii="Times New Roman" w:eastAsia="MS Gothic" w:hAnsi="Times New Roman" w:hint="eastAsia"/>
          <w:spacing w:val="0"/>
        </w:rPr>
        <w:t xml:space="preserve">comment mở đầu </w:t>
      </w:r>
    </w:p>
    <w:p w14:paraId="03E5FB1D" w14:textId="77777777" w:rsidR="00A53CD6" w:rsidRPr="00C265CB" w:rsidRDefault="00346C8E" w:rsidP="00A53CD6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noProof/>
          <w:spacing w:val="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6D7B433" wp14:editId="0C28E8E3">
                <wp:simplePos x="0" y="0"/>
                <wp:positionH relativeFrom="column">
                  <wp:posOffset>229235</wp:posOffset>
                </wp:positionH>
                <wp:positionV relativeFrom="paragraph">
                  <wp:posOffset>92710</wp:posOffset>
                </wp:positionV>
                <wp:extent cx="6057900" cy="1828800"/>
                <wp:effectExtent l="0" t="0" r="0" b="0"/>
                <wp:wrapNone/>
                <wp:docPr id="21" name="Text Box 8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97DD" w14:textId="77777777" w:rsidR="00F70F89" w:rsidRPr="00472161" w:rsidRDefault="00F70F89" w:rsidP="00A53CD6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>/*</w:t>
                            </w:r>
                          </w:p>
                          <w:p w14:paraId="2A66AAAA" w14:textId="47393F47" w:rsidR="00F70F89" w:rsidRDefault="00F70F89" w:rsidP="00A53CD6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 * </w:t>
                            </w:r>
                            <w:r w:rsidR="006918C8">
                              <w:rPr>
                                <w:rFonts w:ascii="MS PGothic" w:eastAsia="MS PGothic" w:hAnsi="MS PGothic" w:hint="eastAsia"/>
                              </w:rPr>
                              <w:t>@ファイル名</w:t>
                            </w:r>
                            <w:r w:rsidR="00A147BD">
                              <w:rPr>
                                <w:rFonts w:ascii="MS PGothic" w:eastAsia="MS PGothic" w:hAnsi="MS PGothic" w:hint="eastAsia"/>
                              </w:rPr>
                              <w:t xml:space="preserve"> (file name)</w:t>
                            </w:r>
                          </w:p>
                          <w:p w14:paraId="18F48A2F" w14:textId="7A3D522B" w:rsidR="006918C8" w:rsidRPr="00472161" w:rsidRDefault="006918C8" w:rsidP="006918C8">
                            <w:pPr>
                              <w:ind w:firstLineChars="50" w:firstLine="91"/>
                              <w:rPr>
                                <w:rFonts w:ascii="MS PGothic" w:eastAsia="MS PGothic" w:hAnsi="MS PGothic"/>
                              </w:rPr>
                            </w:pPr>
                            <w:r>
                              <w:rPr>
                                <w:rFonts w:ascii="MS PGothic" w:eastAsia="MS PGothic" w:hAnsi="MS PGothic" w:hint="eastAsia"/>
                              </w:rPr>
                              <w:t>*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 xml:space="preserve"> 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>ファイル説明</w:t>
                            </w:r>
                            <w:r w:rsidR="00A147BD">
                              <w:rPr>
                                <w:rFonts w:ascii="MS PGothic" w:eastAsia="MS PGothic" w:hAnsi="MS PGothic" w:hint="eastAsia"/>
                              </w:rPr>
                              <w:t xml:space="preserve"> (giải thích file) </w:t>
                            </w:r>
                          </w:p>
                          <w:p w14:paraId="3FAE0A22" w14:textId="77777777" w:rsidR="00F70F89" w:rsidRPr="00472161" w:rsidRDefault="00F70F89" w:rsidP="00A53CD6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 xml:space="preserve"> * </w:t>
                            </w:r>
                          </w:p>
                          <w:p w14:paraId="12C7940B" w14:textId="4025313F" w:rsidR="00F70F89" w:rsidRPr="00472161" w:rsidRDefault="00F70F89" w:rsidP="00A53CD6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 * </w:t>
                            </w:r>
                            <w:r w:rsidR="006918C8">
                              <w:rPr>
                                <w:rFonts w:ascii="MS PGothic" w:eastAsia="MS PGothic" w:hAnsi="MS PGothic" w:hint="eastAsia"/>
                              </w:rPr>
                              <w:t>@</w:t>
                            </w:r>
                            <w:r w:rsidR="006918C8">
                              <w:rPr>
                                <w:rFonts w:ascii="MS PGothic" w:eastAsia="MS PGothic" w:hAnsi="MS PGothic"/>
                              </w:rPr>
                              <w:t xml:space="preserve">create </w:t>
                            </w:r>
                            <w:r w:rsidR="006918C8">
                              <w:rPr>
                                <w:rFonts w:ascii="MS PGothic" w:eastAsia="MS PGothic" w:hAnsi="MS PGothic" w:hint="eastAsia"/>
                              </w:rPr>
                              <w:t>日付</w:t>
                            </w:r>
                            <w:r w:rsidR="00A147BD">
                              <w:rPr>
                                <w:rFonts w:ascii="MS PGothic" w:eastAsia="MS PGothic" w:hAnsi="MS PGothic" w:hint="eastAsia"/>
                              </w:rPr>
                              <w:t>(ngày)</w:t>
                            </w:r>
                            <w:r w:rsidR="006918C8">
                              <w:rPr>
                                <w:rFonts w:ascii="MS PGothic" w:eastAsia="MS PGothic" w:hAnsi="MS PGothic" w:hint="eastAsia"/>
                              </w:rPr>
                              <w:t xml:space="preserve">　名前</w:t>
                            </w:r>
                            <w:r w:rsidR="00A147BD">
                              <w:rPr>
                                <w:rFonts w:ascii="MS PGothic" w:eastAsia="MS PGothic" w:hAnsi="MS PGothic" w:hint="eastAsia"/>
                              </w:rPr>
                              <w:t xml:space="preserve"> (tên)</w:t>
                            </w:r>
                          </w:p>
                          <w:p w14:paraId="0D872DBC" w14:textId="77777777" w:rsidR="00F70F89" w:rsidRPr="00472161" w:rsidRDefault="00F70F89" w:rsidP="00A53CD6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 xml:space="preserve"> *</w:t>
                            </w:r>
                          </w:p>
                          <w:p w14:paraId="09A3C828" w14:textId="3F55EB99" w:rsidR="006918C8" w:rsidRDefault="00F70F89" w:rsidP="006918C8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 * </w:t>
                            </w:r>
                            <w:r w:rsidR="006918C8">
                              <w:rPr>
                                <w:rFonts w:ascii="MS PGothic" w:eastAsia="MS PGothic" w:hAnsi="MS PGothic" w:hint="eastAsia"/>
                              </w:rPr>
                              <w:t>@</w:t>
                            </w:r>
                            <w:r w:rsidR="006918C8">
                              <w:rPr>
                                <w:rFonts w:ascii="MS PGothic" w:eastAsia="MS PGothic" w:hAnsi="MS PGothic"/>
                              </w:rPr>
                              <w:t xml:space="preserve">update </w:t>
                            </w:r>
                          </w:p>
                          <w:p w14:paraId="5E3C291E" w14:textId="7F0C3F9E" w:rsidR="006918C8" w:rsidRPr="00472161" w:rsidRDefault="006918C8" w:rsidP="006918C8">
                            <w:pPr>
                              <w:ind w:firstLineChars="50" w:firstLine="91"/>
                              <w:rPr>
                                <w:rFonts w:ascii="MS PGothic" w:eastAsia="MS PGothic" w:hAnsi="MS PGothic"/>
                              </w:rPr>
                            </w:pPr>
                            <w:r>
                              <w:rPr>
                                <w:rFonts w:ascii="MS PGothic" w:eastAsia="MS PGothic" w:hAnsi="MS PGothic"/>
                              </w:rPr>
                              <w:t>*</w:t>
                            </w:r>
                          </w:p>
                          <w:p w14:paraId="6A759C8E" w14:textId="374BE1E8" w:rsidR="00F70F89" w:rsidRPr="00472161" w:rsidRDefault="00F70F89" w:rsidP="00A53CD6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D7B433" id="_x0000_t202" coordsize="21600,21600" o:spt="202" path="m,l,21600r21600,l21600,xe">
                <v:stroke joinstyle="miter"/>
                <v:path gradientshapeok="t" o:connecttype="rect"/>
              </v:shapetype>
              <v:shape id="Text Box 8730" o:spid="_x0000_s1030" type="#_x0000_t202" style="position:absolute;left:0;text-align:left;margin-left:18.05pt;margin-top:7.3pt;width:477pt;height:2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">
                <v:textbox inset="5.85pt,.7pt,5.85pt,.7pt">
                  <w:txbxContent>
                    <w:p w14:paraId="217897DD" w14:textId="77777777" w:rsidR="00F70F89" w:rsidRPr="00472161" w:rsidRDefault="00F70F89" w:rsidP="00A53CD6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/>
                        </w:rPr>
                        <w:t>/*</w:t>
                      </w:r>
                    </w:p>
                    <w:p w14:paraId="2A66AAAA" w14:textId="47393F47" w:rsidR="00F70F89" w:rsidRDefault="00F70F89" w:rsidP="00A53CD6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 w:hint="eastAsia"/>
                        </w:rPr>
                        <w:t xml:space="preserve"> * </w:t>
                      </w:r>
                      <w:r w:rsidR="006918C8">
                        <w:rPr>
                          <w:rFonts w:ascii="MS PGothic" w:eastAsia="MS PGothic" w:hAnsi="MS PGothic" w:hint="eastAsia"/>
                        </w:rPr>
                        <w:t>@ファイル名</w:t>
                      </w:r>
                      <w:r w:rsidR="00A147BD">
                        <w:rPr>
                          <w:rFonts w:ascii="MS PGothic" w:eastAsia="MS PGothic" w:hAnsi="MS PGothic" w:hint="eastAsia"/>
                        </w:rPr>
                        <w:t xml:space="preserve"> (file name)</w:t>
                      </w:r>
                    </w:p>
                    <w:p w14:paraId="18F48A2F" w14:textId="7A3D522B" w:rsidR="006918C8" w:rsidRPr="00472161" w:rsidRDefault="006918C8" w:rsidP="006918C8">
                      <w:pPr>
                        <w:ind w:firstLineChars="50" w:firstLine="91"/>
                        <w:rPr>
                          <w:rFonts w:ascii="MS PGothic" w:eastAsia="MS PGothic" w:hAnsi="MS PGothic"/>
                        </w:rPr>
                      </w:pPr>
                      <w:r>
                        <w:rPr>
                          <w:rFonts w:ascii="MS PGothic" w:eastAsia="MS PGothic" w:hAnsi="MS PGothic" w:hint="eastAsia"/>
                        </w:rPr>
                        <w:t>*</w:t>
                      </w:r>
                      <w:r>
                        <w:rPr>
                          <w:rFonts w:ascii="MS PGothic" w:eastAsia="MS PGothic" w:hAnsi="MS PGothic"/>
                        </w:rPr>
                        <w:t xml:space="preserve"> </w:t>
                      </w:r>
                      <w:r>
                        <w:rPr>
                          <w:rFonts w:ascii="MS PGothic" w:eastAsia="MS PGothic" w:hAnsi="MS PGothic" w:hint="eastAsia"/>
                        </w:rPr>
                        <w:t>ファイル説明</w:t>
                      </w:r>
                      <w:r w:rsidR="00A147BD">
                        <w:rPr>
                          <w:rFonts w:ascii="MS PGothic" w:eastAsia="MS PGothic" w:hAnsi="MS PGothic" w:hint="eastAsia"/>
                        </w:rPr>
                        <w:t xml:space="preserve"> (giải thích file) </w:t>
                      </w:r>
                    </w:p>
                    <w:p w14:paraId="3FAE0A22" w14:textId="77777777" w:rsidR="00F70F89" w:rsidRPr="00472161" w:rsidRDefault="00F70F89" w:rsidP="00A53CD6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/>
                        </w:rPr>
                        <w:t xml:space="preserve"> * </w:t>
                      </w:r>
                    </w:p>
                    <w:p w14:paraId="12C7940B" w14:textId="4025313F" w:rsidR="00F70F89" w:rsidRPr="00472161" w:rsidRDefault="00F70F89" w:rsidP="00A53CD6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 w:hint="eastAsia"/>
                        </w:rPr>
                        <w:t xml:space="preserve"> * </w:t>
                      </w:r>
                      <w:r w:rsidR="006918C8">
                        <w:rPr>
                          <w:rFonts w:ascii="MS PGothic" w:eastAsia="MS PGothic" w:hAnsi="MS PGothic" w:hint="eastAsia"/>
                        </w:rPr>
                        <w:t>@</w:t>
                      </w:r>
                      <w:r w:rsidR="006918C8">
                        <w:rPr>
                          <w:rFonts w:ascii="MS PGothic" w:eastAsia="MS PGothic" w:hAnsi="MS PGothic"/>
                        </w:rPr>
                        <w:t xml:space="preserve">create </w:t>
                      </w:r>
                      <w:r w:rsidR="006918C8">
                        <w:rPr>
                          <w:rFonts w:ascii="MS PGothic" w:eastAsia="MS PGothic" w:hAnsi="MS PGothic" w:hint="eastAsia"/>
                        </w:rPr>
                        <w:t>日付</w:t>
                      </w:r>
                      <w:r w:rsidR="00A147BD">
                        <w:rPr>
                          <w:rFonts w:ascii="MS PGothic" w:eastAsia="MS PGothic" w:hAnsi="MS PGothic" w:hint="eastAsia"/>
                        </w:rPr>
                        <w:t>(ngày)</w:t>
                      </w:r>
                      <w:r w:rsidR="006918C8">
                        <w:rPr>
                          <w:rFonts w:ascii="MS PGothic" w:eastAsia="MS PGothic" w:hAnsi="MS PGothic" w:hint="eastAsia"/>
                        </w:rPr>
                        <w:t xml:space="preserve">　名前</w:t>
                      </w:r>
                      <w:r w:rsidR="00A147BD">
                        <w:rPr>
                          <w:rFonts w:ascii="MS PGothic" w:eastAsia="MS PGothic" w:hAnsi="MS PGothic" w:hint="eastAsia"/>
                        </w:rPr>
                        <w:t xml:space="preserve"> (tên)</w:t>
                      </w:r>
                    </w:p>
                    <w:p w14:paraId="0D872DBC" w14:textId="77777777" w:rsidR="00F70F89" w:rsidRPr="00472161" w:rsidRDefault="00F70F89" w:rsidP="00A53CD6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/>
                        </w:rPr>
                        <w:t xml:space="preserve"> *</w:t>
                      </w:r>
                    </w:p>
                    <w:p w14:paraId="09A3C828" w14:textId="3F55EB99" w:rsidR="006918C8" w:rsidRDefault="00F70F89" w:rsidP="006918C8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 w:hint="eastAsia"/>
                        </w:rPr>
                        <w:t xml:space="preserve"> * </w:t>
                      </w:r>
                      <w:r w:rsidR="006918C8">
                        <w:rPr>
                          <w:rFonts w:ascii="MS PGothic" w:eastAsia="MS PGothic" w:hAnsi="MS PGothic" w:hint="eastAsia"/>
                        </w:rPr>
                        <w:t>@</w:t>
                      </w:r>
                      <w:r w:rsidR="006918C8">
                        <w:rPr>
                          <w:rFonts w:ascii="MS PGothic" w:eastAsia="MS PGothic" w:hAnsi="MS PGothic"/>
                        </w:rPr>
                        <w:t xml:space="preserve">update </w:t>
                      </w:r>
                    </w:p>
                    <w:p w14:paraId="5E3C291E" w14:textId="7F0C3F9E" w:rsidR="006918C8" w:rsidRPr="00472161" w:rsidRDefault="006918C8" w:rsidP="006918C8">
                      <w:pPr>
                        <w:ind w:firstLineChars="50" w:firstLine="91"/>
                        <w:rPr>
                          <w:rFonts w:ascii="MS PGothic" w:eastAsia="MS PGothic" w:hAnsi="MS PGothic"/>
                        </w:rPr>
                      </w:pPr>
                      <w:r>
                        <w:rPr>
                          <w:rFonts w:ascii="MS PGothic" w:eastAsia="MS PGothic" w:hAnsi="MS PGothic"/>
                        </w:rPr>
                        <w:t>*</w:t>
                      </w:r>
                    </w:p>
                    <w:p w14:paraId="6A759C8E" w14:textId="374BE1E8" w:rsidR="00F70F89" w:rsidRPr="00472161" w:rsidRDefault="00F70F89" w:rsidP="00A53CD6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/>
                        </w:rPr>
                        <w:t>*/</w:t>
                      </w:r>
                    </w:p>
                  </w:txbxContent>
                </v:textbox>
              </v:shape>
            </w:pict>
          </mc:Fallback>
        </mc:AlternateContent>
      </w:r>
    </w:p>
    <w:p w14:paraId="28DF2F79" w14:textId="77777777" w:rsidR="00A53CD6" w:rsidRPr="00C265CB" w:rsidRDefault="00A53CD6" w:rsidP="00A53CD6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152D07AE" w14:textId="77777777" w:rsidR="00A53CD6" w:rsidRPr="00C265CB" w:rsidRDefault="00A53CD6" w:rsidP="00A53CD6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7B8C6610" w14:textId="77777777" w:rsidR="00A53CD6" w:rsidRPr="00C265CB" w:rsidRDefault="00A53CD6" w:rsidP="00A53CD6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54347B6F" w14:textId="77777777" w:rsidR="00A53CD6" w:rsidRPr="00C265CB" w:rsidRDefault="00A53CD6" w:rsidP="00A53CD6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7C702278" w14:textId="77777777" w:rsidR="00A53CD6" w:rsidRPr="00C265CB" w:rsidRDefault="00A53CD6" w:rsidP="00A53CD6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74E74AEE" w14:textId="77777777" w:rsidR="00A53CD6" w:rsidRPr="00C265CB" w:rsidRDefault="00A53CD6" w:rsidP="00A53CD6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683277AE" w14:textId="77777777" w:rsidR="00A53CD6" w:rsidRPr="00C265CB" w:rsidRDefault="00A53CD6" w:rsidP="00A53CD6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73264BB7" w14:textId="77777777" w:rsidR="00A53CD6" w:rsidRPr="00C265CB" w:rsidRDefault="00A53CD6" w:rsidP="00A53CD6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1F338ED6" w14:textId="77777777" w:rsidR="00A53CD6" w:rsidRPr="00C265CB" w:rsidRDefault="00A53CD6" w:rsidP="00A53CD6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17FB7C30" w14:textId="77777777" w:rsidR="00A53CD6" w:rsidRPr="00C265CB" w:rsidRDefault="00A53CD6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25D80C1D" w14:textId="77777777" w:rsidR="00A53CD6" w:rsidRPr="00C265CB" w:rsidRDefault="00A53CD6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6C5583BB" w14:textId="595755AA" w:rsidR="00A53CD6" w:rsidRPr="00C265CB" w:rsidRDefault="00A147BD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>
        <w:rPr>
          <w:rFonts w:ascii="Times New Roman" w:eastAsia="MS Gothic" w:hAnsi="Times New Roman"/>
          <w:spacing w:val="0"/>
        </w:rPr>
        <w:t xml:space="preserve">　</w:t>
      </w:r>
      <w:r>
        <w:rPr>
          <w:rFonts w:ascii="Times New Roman" w:eastAsia="MS Gothic" w:hAnsi="Times New Roman"/>
          <w:spacing w:val="0"/>
        </w:rPr>
        <w:t>Ví dụ</w:t>
      </w:r>
      <w:r w:rsidR="00A53CD6" w:rsidRPr="00C265CB">
        <w:rPr>
          <w:rFonts w:ascii="Times New Roman" w:eastAsia="MS Gothic" w:hAnsi="Times New Roman"/>
          <w:spacing w:val="0"/>
        </w:rPr>
        <w:t>）</w:t>
      </w:r>
    </w:p>
    <w:p w14:paraId="27AB9CEA" w14:textId="77777777" w:rsidR="00A53CD6" w:rsidRPr="00C265CB" w:rsidRDefault="00346C8E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noProof/>
          <w:spacing w:val="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87B1692" wp14:editId="451DAB2B">
                <wp:simplePos x="0" y="0"/>
                <wp:positionH relativeFrom="column">
                  <wp:posOffset>229235</wp:posOffset>
                </wp:positionH>
                <wp:positionV relativeFrom="paragraph">
                  <wp:posOffset>1270</wp:posOffset>
                </wp:positionV>
                <wp:extent cx="6057900" cy="1905000"/>
                <wp:effectExtent l="0" t="0" r="0" b="0"/>
                <wp:wrapNone/>
                <wp:docPr id="20" name="Text Box 8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B1A94" w14:textId="77777777" w:rsidR="00F70F89" w:rsidRPr="00472161" w:rsidRDefault="00F70F89" w:rsidP="00A53CD6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>/*</w:t>
                            </w:r>
                          </w:p>
                          <w:p w14:paraId="65E783A5" w14:textId="6266D918" w:rsidR="00F70F89" w:rsidRDefault="00F70F89" w:rsidP="00A53CD6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 xml:space="preserve"> * @</w:t>
                            </w:r>
                            <w:r w:rsidR="006918C8">
                              <w:rPr>
                                <w:rFonts w:ascii="MS PGothic" w:eastAsia="MS PGothic" w:hAnsi="MS PGothic"/>
                              </w:rPr>
                              <w:t>config.php</w:t>
                            </w:r>
                          </w:p>
                          <w:p w14:paraId="1EA3635C" w14:textId="6DDF1780" w:rsidR="006918C8" w:rsidRPr="00472161" w:rsidRDefault="006918C8" w:rsidP="00A53CD6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>
                              <w:rPr>
                                <w:rFonts w:ascii="MS PGothic" w:eastAsia="MS PGothic" w:hAnsi="MS PGothic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 xml:space="preserve">* 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>設定ファイル</w:t>
                            </w:r>
                            <w:r w:rsidR="00A147BD">
                              <w:rPr>
                                <w:rFonts w:ascii="MS PGothic" w:eastAsia="MS PGothic" w:hAnsi="MS PGothic" w:hint="eastAsia"/>
                              </w:rPr>
                              <w:t xml:space="preserve"> (file setup)</w:t>
                            </w:r>
                          </w:p>
                          <w:p w14:paraId="7DB22FA6" w14:textId="77777777" w:rsidR="00F70F89" w:rsidRPr="00472161" w:rsidRDefault="00F70F89" w:rsidP="00A53CD6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 xml:space="preserve"> *</w:t>
                            </w:r>
                          </w:p>
                          <w:p w14:paraId="1DF64966" w14:textId="7AC14E80" w:rsidR="006918C8" w:rsidRPr="00472161" w:rsidRDefault="006918C8" w:rsidP="006918C8">
                            <w:pPr>
                              <w:ind w:firstLineChars="50" w:firstLine="91"/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* 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>@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 xml:space="preserve">create 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>2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>020/04/01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>T.Yamada</w:t>
                            </w:r>
                          </w:p>
                          <w:p w14:paraId="0C6A9504" w14:textId="77777777" w:rsidR="006918C8" w:rsidRPr="00472161" w:rsidRDefault="006918C8" w:rsidP="006918C8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 xml:space="preserve"> *</w:t>
                            </w:r>
                          </w:p>
                          <w:p w14:paraId="6FE36E73" w14:textId="77777777" w:rsidR="006918C8" w:rsidRDefault="006918C8" w:rsidP="006918C8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 * 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>@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 xml:space="preserve">update </w:t>
                            </w:r>
                          </w:p>
                          <w:p w14:paraId="0311343B" w14:textId="77777777" w:rsidR="006918C8" w:rsidRPr="00472161" w:rsidRDefault="006918C8" w:rsidP="006918C8">
                            <w:pPr>
                              <w:ind w:firstLineChars="50" w:firstLine="91"/>
                              <w:rPr>
                                <w:rFonts w:ascii="MS PGothic" w:eastAsia="MS PGothic" w:hAnsi="MS PGothic"/>
                              </w:rPr>
                            </w:pPr>
                            <w:r>
                              <w:rPr>
                                <w:rFonts w:ascii="MS PGothic" w:eastAsia="MS PGothic" w:hAnsi="MS PGothic"/>
                              </w:rPr>
                              <w:t>*</w:t>
                            </w:r>
                          </w:p>
                          <w:p w14:paraId="5668FC9C" w14:textId="77777777" w:rsidR="00F70F89" w:rsidRPr="00472161" w:rsidRDefault="00F70F89" w:rsidP="00A53CD6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B1692" id="Text Box 8731" o:spid="_x0000_s1031" type="#_x0000_t202" style="position:absolute;left:0;text-align:left;margin-left:18.05pt;margin-top:.1pt;width:477pt;height:150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">
                <v:textbox inset="5.85pt,.7pt,5.85pt,.7pt">
                  <w:txbxContent>
                    <w:p w14:paraId="566B1A94" w14:textId="77777777" w:rsidR="00F70F89" w:rsidRPr="00472161" w:rsidRDefault="00F70F89" w:rsidP="00A53CD6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/>
                        </w:rPr>
                        <w:t>/*</w:t>
                      </w:r>
                    </w:p>
                    <w:p w14:paraId="65E783A5" w14:textId="6266D918" w:rsidR="00F70F89" w:rsidRDefault="00F70F89" w:rsidP="00A53CD6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/>
                        </w:rPr>
                        <w:t xml:space="preserve"> * @</w:t>
                      </w:r>
                      <w:r w:rsidR="006918C8">
                        <w:rPr>
                          <w:rFonts w:ascii="MS PGothic" w:eastAsia="MS PGothic" w:hAnsi="MS PGothic"/>
                        </w:rPr>
                        <w:t>config.php</w:t>
                      </w:r>
                    </w:p>
                    <w:p w14:paraId="1EA3635C" w14:textId="6DDF1780" w:rsidR="006918C8" w:rsidRPr="00472161" w:rsidRDefault="006918C8" w:rsidP="00A53CD6">
                      <w:pPr>
                        <w:rPr>
                          <w:rFonts w:ascii="MS PGothic" w:eastAsia="MS PGothic" w:hAnsi="MS PGothic"/>
                        </w:rPr>
                      </w:pPr>
                      <w:r>
                        <w:rPr>
                          <w:rFonts w:ascii="MS PGothic" w:eastAsia="MS PGothic" w:hAnsi="MS PGothic" w:hint="eastAsia"/>
                        </w:rPr>
                        <w:t xml:space="preserve"> </w:t>
                      </w:r>
                      <w:r>
                        <w:rPr>
                          <w:rFonts w:ascii="MS PGothic" w:eastAsia="MS PGothic" w:hAnsi="MS PGothic"/>
                        </w:rPr>
                        <w:t xml:space="preserve">* </w:t>
                      </w:r>
                      <w:r>
                        <w:rPr>
                          <w:rFonts w:ascii="MS PGothic" w:eastAsia="MS PGothic" w:hAnsi="MS PGothic" w:hint="eastAsia"/>
                        </w:rPr>
                        <w:t>設定ファイル</w:t>
                      </w:r>
                      <w:r w:rsidR="00A147BD">
                        <w:rPr>
                          <w:rFonts w:ascii="MS PGothic" w:eastAsia="MS PGothic" w:hAnsi="MS PGothic" w:hint="eastAsia"/>
                        </w:rPr>
                        <w:t xml:space="preserve"> (file setup)</w:t>
                      </w:r>
                    </w:p>
                    <w:p w14:paraId="7DB22FA6" w14:textId="77777777" w:rsidR="00F70F89" w:rsidRPr="00472161" w:rsidRDefault="00F70F89" w:rsidP="00A53CD6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/>
                        </w:rPr>
                        <w:t xml:space="preserve"> *</w:t>
                      </w:r>
                    </w:p>
                    <w:p w14:paraId="1DF64966" w14:textId="7AC14E80" w:rsidR="006918C8" w:rsidRPr="00472161" w:rsidRDefault="006918C8" w:rsidP="006918C8">
                      <w:pPr>
                        <w:ind w:firstLineChars="50" w:firstLine="91"/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 w:hint="eastAsia"/>
                        </w:rPr>
                        <w:t xml:space="preserve">* </w:t>
                      </w:r>
                      <w:r>
                        <w:rPr>
                          <w:rFonts w:ascii="MS PGothic" w:eastAsia="MS PGothic" w:hAnsi="MS PGothic" w:hint="eastAsia"/>
                        </w:rPr>
                        <w:t>@</w:t>
                      </w:r>
                      <w:r>
                        <w:rPr>
                          <w:rFonts w:ascii="MS PGothic" w:eastAsia="MS PGothic" w:hAnsi="MS PGothic"/>
                        </w:rPr>
                        <w:t xml:space="preserve">create </w:t>
                      </w:r>
                      <w:r>
                        <w:rPr>
                          <w:rFonts w:ascii="MS PGothic" w:eastAsia="MS PGothic" w:hAnsi="MS PGothic" w:hint="eastAsia"/>
                        </w:rPr>
                        <w:t>2</w:t>
                      </w:r>
                      <w:r>
                        <w:rPr>
                          <w:rFonts w:ascii="MS PGothic" w:eastAsia="MS PGothic" w:hAnsi="MS PGothic"/>
                        </w:rPr>
                        <w:t>020/04/01</w:t>
                      </w:r>
                      <w:r>
                        <w:rPr>
                          <w:rFonts w:ascii="MS PGothic" w:eastAsia="MS PGothic" w:hAnsi="MS PGothic" w:hint="eastAsia"/>
                        </w:rPr>
                        <w:t xml:space="preserve"> </w:t>
                      </w:r>
                      <w:r>
                        <w:rPr>
                          <w:rFonts w:ascii="MS PGothic" w:eastAsia="MS PGothic" w:hAnsi="MS PGothic"/>
                        </w:rPr>
                        <w:t>T.Yamada</w:t>
                      </w:r>
                    </w:p>
                    <w:p w14:paraId="0C6A9504" w14:textId="77777777" w:rsidR="006918C8" w:rsidRPr="00472161" w:rsidRDefault="006918C8" w:rsidP="006918C8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/>
                        </w:rPr>
                        <w:t xml:space="preserve"> *</w:t>
                      </w:r>
                    </w:p>
                    <w:p w14:paraId="6FE36E73" w14:textId="77777777" w:rsidR="006918C8" w:rsidRDefault="006918C8" w:rsidP="006918C8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 w:hint="eastAsia"/>
                        </w:rPr>
                        <w:t xml:space="preserve"> * </w:t>
                      </w:r>
                      <w:r>
                        <w:rPr>
                          <w:rFonts w:ascii="MS PGothic" w:eastAsia="MS PGothic" w:hAnsi="MS PGothic" w:hint="eastAsia"/>
                        </w:rPr>
                        <w:t>@</w:t>
                      </w:r>
                      <w:r>
                        <w:rPr>
                          <w:rFonts w:ascii="MS PGothic" w:eastAsia="MS PGothic" w:hAnsi="MS PGothic"/>
                        </w:rPr>
                        <w:t xml:space="preserve">update </w:t>
                      </w:r>
                    </w:p>
                    <w:p w14:paraId="0311343B" w14:textId="77777777" w:rsidR="006918C8" w:rsidRPr="00472161" w:rsidRDefault="006918C8" w:rsidP="006918C8">
                      <w:pPr>
                        <w:ind w:firstLineChars="50" w:firstLine="91"/>
                        <w:rPr>
                          <w:rFonts w:ascii="MS PGothic" w:eastAsia="MS PGothic" w:hAnsi="MS PGothic"/>
                        </w:rPr>
                      </w:pPr>
                      <w:r>
                        <w:rPr>
                          <w:rFonts w:ascii="MS PGothic" w:eastAsia="MS PGothic" w:hAnsi="MS PGothic"/>
                        </w:rPr>
                        <w:t>*</w:t>
                      </w:r>
                    </w:p>
                    <w:p w14:paraId="5668FC9C" w14:textId="77777777" w:rsidR="00F70F89" w:rsidRPr="00472161" w:rsidRDefault="00F70F89" w:rsidP="00A53CD6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/>
                        </w:rPr>
                        <w:t xml:space="preserve"> */</w:t>
                      </w:r>
                    </w:p>
                  </w:txbxContent>
                </v:textbox>
              </v:shape>
            </w:pict>
          </mc:Fallback>
        </mc:AlternateContent>
      </w:r>
    </w:p>
    <w:p w14:paraId="7DAF79C5" w14:textId="77777777" w:rsidR="00A53CD6" w:rsidRPr="00C265CB" w:rsidRDefault="00A53CD6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4FDF86AF" w14:textId="77777777" w:rsidR="00A53CD6" w:rsidRPr="00C265CB" w:rsidRDefault="00A53CD6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4D3EB4D3" w14:textId="77777777" w:rsidR="00A53CD6" w:rsidRPr="00C265CB" w:rsidRDefault="00A53CD6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79ABE6E7" w14:textId="77777777" w:rsidR="00A53CD6" w:rsidRPr="00C265CB" w:rsidRDefault="00A53CD6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52C62D78" w14:textId="77777777" w:rsidR="001A0619" w:rsidRPr="00C265CB" w:rsidRDefault="001A061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17CB30AF" w14:textId="77777777" w:rsidR="001A0619" w:rsidRPr="00C265CB" w:rsidRDefault="001A061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6917661D" w14:textId="77777777" w:rsidR="001A0619" w:rsidRPr="00C265CB" w:rsidRDefault="001A061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41B55DBF" w14:textId="77777777" w:rsidR="001A0619" w:rsidRPr="00C265CB" w:rsidRDefault="001A061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65DA41D9" w14:textId="77777777" w:rsidR="001A0619" w:rsidRPr="00C265CB" w:rsidRDefault="001A061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011D1D65" w14:textId="77777777" w:rsidR="001A0619" w:rsidRPr="00C265CB" w:rsidRDefault="001A061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54FD4CF5" w14:textId="02DC34F8" w:rsidR="00A53CD6" w:rsidRPr="00C265CB" w:rsidRDefault="00D63B68" w:rsidP="00E2086E">
      <w:pPr>
        <w:pStyle w:val="a0"/>
        <w:ind w:left="0" w:firstLine="0"/>
        <w:rPr>
          <w:rFonts w:ascii="Times New Roman" w:eastAsia="MS Gothic" w:hAnsi="Times New Roman" w:hint="eastAsia"/>
          <w:spacing w:val="0"/>
        </w:rPr>
      </w:pPr>
      <w:r>
        <w:rPr>
          <w:rFonts w:ascii="Times New Roman" w:eastAsia="MS Gothic" w:hAnsi="Times New Roman"/>
          <w:spacing w:val="0"/>
        </w:rPr>
        <w:t>（２）</w:t>
      </w:r>
      <w:r>
        <w:rPr>
          <w:rFonts w:ascii="Times New Roman" w:eastAsia="MS Gothic" w:hAnsi="Times New Roman"/>
          <w:spacing w:val="0"/>
        </w:rPr>
        <w:t>comment class</w:t>
      </w:r>
    </w:p>
    <w:p w14:paraId="147E45B9" w14:textId="77777777" w:rsidR="00A53CD6" w:rsidRPr="00C265CB" w:rsidRDefault="00346C8E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noProof/>
          <w:spacing w:val="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E3C5914" wp14:editId="0C32208C">
                <wp:simplePos x="0" y="0"/>
                <wp:positionH relativeFrom="column">
                  <wp:posOffset>267335</wp:posOffset>
                </wp:positionH>
                <wp:positionV relativeFrom="paragraph">
                  <wp:posOffset>46990</wp:posOffset>
                </wp:positionV>
                <wp:extent cx="6057900" cy="1219200"/>
                <wp:effectExtent l="0" t="0" r="0" b="0"/>
                <wp:wrapNone/>
                <wp:docPr id="19" name="Text Box 8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B6787" w14:textId="77777777" w:rsidR="00F70F89" w:rsidRPr="00472161" w:rsidRDefault="00F70F89" w:rsidP="004B4FAC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>/**</w:t>
                            </w:r>
                          </w:p>
                          <w:p w14:paraId="3CDF70F9" w14:textId="22956CA2" w:rsidR="00F70F89" w:rsidRPr="00472161" w:rsidRDefault="00F70F89" w:rsidP="004B4FAC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 * クラスの説明</w:t>
                            </w:r>
                            <w:r w:rsidR="00A147BD">
                              <w:rPr>
                                <w:rFonts w:ascii="MS PGothic" w:eastAsia="MS PGothic" w:hAnsi="MS PGothic" w:hint="eastAsia"/>
                              </w:rPr>
                              <w:t xml:space="preserve"> (giải thích class)</w:t>
                            </w:r>
                          </w:p>
                          <w:p w14:paraId="62FDCC82" w14:textId="77777777" w:rsidR="00F70F89" w:rsidRPr="00472161" w:rsidRDefault="00F70F89" w:rsidP="004B4FAC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 xml:space="preserve"> * </w:t>
                            </w:r>
                          </w:p>
                          <w:p w14:paraId="113004A9" w14:textId="027DF180" w:rsidR="00D238B2" w:rsidRPr="00472161" w:rsidRDefault="00D238B2" w:rsidP="00D238B2">
                            <w:pPr>
                              <w:ind w:firstLineChars="50" w:firstLine="91"/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* 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>@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 xml:space="preserve">create 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>日付</w:t>
                            </w:r>
                            <w:r w:rsidR="00A147BD">
                              <w:rPr>
                                <w:rFonts w:ascii="MS PGothic" w:eastAsia="MS PGothic" w:hAnsi="MS PGothic" w:hint="eastAsia"/>
                              </w:rPr>
                              <w:t xml:space="preserve"> (ngày)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 xml:space="preserve">　名前</w:t>
                            </w:r>
                            <w:r w:rsidR="00A147BD">
                              <w:rPr>
                                <w:rFonts w:ascii="MS PGothic" w:eastAsia="MS PGothic" w:hAnsi="MS PGothic" w:hint="eastAsia"/>
                              </w:rPr>
                              <w:t xml:space="preserve"> (tên)</w:t>
                            </w:r>
                          </w:p>
                          <w:p w14:paraId="0C135CF8" w14:textId="1CE1E48E" w:rsidR="00D238B2" w:rsidRPr="00472161" w:rsidRDefault="00D238B2" w:rsidP="00D238B2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 * 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>@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 xml:space="preserve">update </w:t>
                            </w:r>
                          </w:p>
                          <w:p w14:paraId="357839C7" w14:textId="77777777" w:rsidR="00F70F89" w:rsidRPr="00472161" w:rsidRDefault="00F70F89" w:rsidP="004B4FAC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5914" id="Text Box 8732" o:spid="_x0000_s1032" type="#_x0000_t202" style="position:absolute;left:0;text-align:left;margin-left:21.05pt;margin-top:3.7pt;width:477pt;height:9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">
                <v:textbox inset="5.85pt,.7pt,5.85pt,.7pt">
                  <w:txbxContent>
                    <w:p w14:paraId="389B6787" w14:textId="77777777" w:rsidR="00F70F89" w:rsidRPr="00472161" w:rsidRDefault="00F70F89" w:rsidP="004B4FAC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/>
                        </w:rPr>
                        <w:t>/**</w:t>
                      </w:r>
                    </w:p>
                    <w:p w14:paraId="3CDF70F9" w14:textId="22956CA2" w:rsidR="00F70F89" w:rsidRPr="00472161" w:rsidRDefault="00F70F89" w:rsidP="004B4FAC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 w:hint="eastAsia"/>
                        </w:rPr>
                        <w:t xml:space="preserve"> * クラスの説明</w:t>
                      </w:r>
                      <w:r w:rsidR="00A147BD">
                        <w:rPr>
                          <w:rFonts w:ascii="MS PGothic" w:eastAsia="MS PGothic" w:hAnsi="MS PGothic" w:hint="eastAsia"/>
                        </w:rPr>
                        <w:t xml:space="preserve"> (giải thích class)</w:t>
                      </w:r>
                    </w:p>
                    <w:p w14:paraId="62FDCC82" w14:textId="77777777" w:rsidR="00F70F89" w:rsidRPr="00472161" w:rsidRDefault="00F70F89" w:rsidP="004B4FAC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/>
                        </w:rPr>
                        <w:t xml:space="preserve"> * </w:t>
                      </w:r>
                    </w:p>
                    <w:p w14:paraId="113004A9" w14:textId="027DF180" w:rsidR="00D238B2" w:rsidRPr="00472161" w:rsidRDefault="00D238B2" w:rsidP="00D238B2">
                      <w:pPr>
                        <w:ind w:firstLineChars="50" w:firstLine="91"/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 w:hint="eastAsia"/>
                        </w:rPr>
                        <w:t xml:space="preserve">* </w:t>
                      </w:r>
                      <w:r>
                        <w:rPr>
                          <w:rFonts w:ascii="MS PGothic" w:eastAsia="MS PGothic" w:hAnsi="MS PGothic" w:hint="eastAsia"/>
                        </w:rPr>
                        <w:t>@</w:t>
                      </w:r>
                      <w:r>
                        <w:rPr>
                          <w:rFonts w:ascii="MS PGothic" w:eastAsia="MS PGothic" w:hAnsi="MS PGothic"/>
                        </w:rPr>
                        <w:t xml:space="preserve">create </w:t>
                      </w:r>
                      <w:r>
                        <w:rPr>
                          <w:rFonts w:ascii="MS PGothic" w:eastAsia="MS PGothic" w:hAnsi="MS PGothic" w:hint="eastAsia"/>
                        </w:rPr>
                        <w:t>日付</w:t>
                      </w:r>
                      <w:r w:rsidR="00A147BD">
                        <w:rPr>
                          <w:rFonts w:ascii="MS PGothic" w:eastAsia="MS PGothic" w:hAnsi="MS PGothic" w:hint="eastAsia"/>
                        </w:rPr>
                        <w:t xml:space="preserve"> (ngày)</w:t>
                      </w:r>
                      <w:r>
                        <w:rPr>
                          <w:rFonts w:ascii="MS PGothic" w:eastAsia="MS PGothic" w:hAnsi="MS PGothic" w:hint="eastAsia"/>
                        </w:rPr>
                        <w:t xml:space="preserve">　名前</w:t>
                      </w:r>
                      <w:r w:rsidR="00A147BD">
                        <w:rPr>
                          <w:rFonts w:ascii="MS PGothic" w:eastAsia="MS PGothic" w:hAnsi="MS PGothic" w:hint="eastAsia"/>
                        </w:rPr>
                        <w:t xml:space="preserve"> (tên)</w:t>
                      </w:r>
                    </w:p>
                    <w:p w14:paraId="0C135CF8" w14:textId="1CE1E48E" w:rsidR="00D238B2" w:rsidRPr="00472161" w:rsidRDefault="00D238B2" w:rsidP="00D238B2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 w:hint="eastAsia"/>
                        </w:rPr>
                        <w:t xml:space="preserve"> * </w:t>
                      </w:r>
                      <w:r>
                        <w:rPr>
                          <w:rFonts w:ascii="MS PGothic" w:eastAsia="MS PGothic" w:hAnsi="MS PGothic" w:hint="eastAsia"/>
                        </w:rPr>
                        <w:t>@</w:t>
                      </w:r>
                      <w:r>
                        <w:rPr>
                          <w:rFonts w:ascii="MS PGothic" w:eastAsia="MS PGothic" w:hAnsi="MS PGothic"/>
                        </w:rPr>
                        <w:t xml:space="preserve">update </w:t>
                      </w:r>
                    </w:p>
                    <w:p w14:paraId="357839C7" w14:textId="77777777" w:rsidR="00F70F89" w:rsidRPr="00472161" w:rsidRDefault="00F70F89" w:rsidP="004B4FAC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/>
                        </w:rPr>
                        <w:t xml:space="preserve"> */</w:t>
                      </w:r>
                    </w:p>
                  </w:txbxContent>
                </v:textbox>
              </v:shape>
            </w:pict>
          </mc:Fallback>
        </mc:AlternateContent>
      </w:r>
    </w:p>
    <w:p w14:paraId="4B458CAB" w14:textId="77777777" w:rsidR="00A53CD6" w:rsidRPr="00C265CB" w:rsidRDefault="00A53CD6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46325A61" w14:textId="77777777" w:rsidR="004B4FAC" w:rsidRPr="00C265CB" w:rsidRDefault="004B4FAC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14C22869" w14:textId="77777777" w:rsidR="004B4FAC" w:rsidRPr="00C265CB" w:rsidRDefault="004B4FAC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77951091" w14:textId="77777777" w:rsidR="004B4FAC" w:rsidRPr="00C265CB" w:rsidRDefault="004B4FAC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2CA9955F" w14:textId="77777777" w:rsidR="00A53CD6" w:rsidRPr="00C265CB" w:rsidRDefault="00A53CD6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00D41962" w14:textId="77777777" w:rsidR="00A53CD6" w:rsidRPr="00C265CB" w:rsidRDefault="00A53CD6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63DE7D18" w14:textId="77777777" w:rsidR="00A53CD6" w:rsidRPr="00C265CB" w:rsidRDefault="00A53CD6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69720046" w14:textId="15120CA5" w:rsidR="00666275" w:rsidRPr="00C265CB" w:rsidRDefault="00D63B68" w:rsidP="00666275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>
        <w:rPr>
          <w:rFonts w:ascii="Times New Roman" w:eastAsia="MS Gothic" w:hAnsi="Times New Roman"/>
          <w:spacing w:val="0"/>
        </w:rPr>
        <w:t xml:space="preserve">　</w:t>
      </w:r>
      <w:r>
        <w:rPr>
          <w:rFonts w:ascii="Times New Roman" w:eastAsia="MS Gothic" w:hAnsi="Times New Roman"/>
          <w:spacing w:val="0"/>
        </w:rPr>
        <w:t>Ví dụ</w:t>
      </w:r>
      <w:r w:rsidR="00666275" w:rsidRPr="00C265CB">
        <w:rPr>
          <w:rFonts w:ascii="Times New Roman" w:eastAsia="MS Gothic" w:hAnsi="Times New Roman"/>
          <w:spacing w:val="0"/>
        </w:rPr>
        <w:t>）</w:t>
      </w:r>
    </w:p>
    <w:p w14:paraId="55815AB7" w14:textId="77777777" w:rsidR="00A53CD6" w:rsidRPr="00C265CB" w:rsidRDefault="00346C8E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noProof/>
          <w:spacing w:val="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174AE3" wp14:editId="6AA0D0DC">
                <wp:simplePos x="0" y="0"/>
                <wp:positionH relativeFrom="column">
                  <wp:posOffset>267335</wp:posOffset>
                </wp:positionH>
                <wp:positionV relativeFrom="paragraph">
                  <wp:posOffset>77470</wp:posOffset>
                </wp:positionV>
                <wp:extent cx="6057900" cy="1219200"/>
                <wp:effectExtent l="0" t="0" r="0" b="0"/>
                <wp:wrapNone/>
                <wp:docPr id="18" name="Text Box 8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6C695" w14:textId="77777777" w:rsidR="00F70F89" w:rsidRPr="00472161" w:rsidRDefault="00F70F89" w:rsidP="00666275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>/**</w:t>
                            </w:r>
                          </w:p>
                          <w:p w14:paraId="1A8CFD40" w14:textId="77777777" w:rsidR="00F70F89" w:rsidRPr="00472161" w:rsidRDefault="00F70F89" w:rsidP="00666275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 * データベース接続・切断処理をおこなうクラス</w:t>
                            </w:r>
                          </w:p>
                          <w:p w14:paraId="2DDC3FCA" w14:textId="77777777" w:rsidR="00F70F89" w:rsidRPr="00472161" w:rsidRDefault="00F70F89" w:rsidP="00666275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 xml:space="preserve"> *</w:t>
                            </w:r>
                          </w:p>
                          <w:p w14:paraId="7BFDE4F0" w14:textId="07F497B8" w:rsidR="00D238B2" w:rsidRPr="00472161" w:rsidRDefault="00D238B2" w:rsidP="00D238B2">
                            <w:pPr>
                              <w:ind w:firstLineChars="50" w:firstLine="91"/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* 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>@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 xml:space="preserve">create 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>2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>020/04/01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 xml:space="preserve">　T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>.Yamada</w:t>
                            </w:r>
                          </w:p>
                          <w:p w14:paraId="54C1639C" w14:textId="77777777" w:rsidR="00D238B2" w:rsidRDefault="00D238B2" w:rsidP="00D238B2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 * 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>@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>update</w:t>
                            </w:r>
                          </w:p>
                          <w:p w14:paraId="312FFF08" w14:textId="270DBABB" w:rsidR="00F70F89" w:rsidRPr="00472161" w:rsidRDefault="00F70F89" w:rsidP="00D238B2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174AE3" id="Text Box 8733" o:spid="_x0000_s1033" type="#_x0000_t202" style="position:absolute;left:0;text-align:left;margin-left:21.05pt;margin-top:6.1pt;width:477pt;height:9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">
                <v:textbox inset="5.85pt,.7pt,5.85pt,.7pt">
                  <w:txbxContent>
                    <w:p w14:paraId="10D6C695" w14:textId="77777777" w:rsidR="00F70F89" w:rsidRPr="00472161" w:rsidRDefault="00F70F89" w:rsidP="00666275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>/**</w:t>
                      </w:r>
                    </w:p>
                    <w:p w14:paraId="1A8CFD40" w14:textId="77777777" w:rsidR="00F70F89" w:rsidRPr="00472161" w:rsidRDefault="00F70F89" w:rsidP="00666275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データベース接続・切断処理をおこなうクラス</w:t>
                      </w:r>
                    </w:p>
                    <w:p w14:paraId="2DDC3FCA" w14:textId="77777777" w:rsidR="00F70F89" w:rsidRPr="00472161" w:rsidRDefault="00F70F89" w:rsidP="00666275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 xml:space="preserve"> *</w:t>
                      </w:r>
                    </w:p>
                    <w:p w14:paraId="7BFDE4F0" w14:textId="07F497B8" w:rsidR="00D238B2" w:rsidRPr="00472161" w:rsidRDefault="00D238B2" w:rsidP="00D238B2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*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@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 xml:space="preserve">create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2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020/04/01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 xml:space="preserve">　T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.Yamada</w:t>
                      </w:r>
                    </w:p>
                    <w:p w14:paraId="54C1639C" w14:textId="77777777" w:rsidR="00D238B2" w:rsidRDefault="00D238B2" w:rsidP="00D238B2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@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update</w:t>
                      </w:r>
                    </w:p>
                    <w:p w14:paraId="312FFF08" w14:textId="270DBABB" w:rsidR="00F70F89" w:rsidRPr="00472161" w:rsidRDefault="00F70F89" w:rsidP="00D238B2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 xml:space="preserve"> */</w:t>
                      </w:r>
                    </w:p>
                  </w:txbxContent>
                </v:textbox>
              </v:shape>
            </w:pict>
          </mc:Fallback>
        </mc:AlternateContent>
      </w:r>
    </w:p>
    <w:p w14:paraId="5E81FDCA" w14:textId="77777777" w:rsidR="00666275" w:rsidRPr="00C265CB" w:rsidRDefault="00666275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3BF20A05" w14:textId="77777777" w:rsidR="00666275" w:rsidRPr="00C265CB" w:rsidRDefault="00666275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4F774146" w14:textId="77777777" w:rsidR="00666275" w:rsidRPr="00C265CB" w:rsidRDefault="00666275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2D100401" w14:textId="77777777" w:rsidR="00666275" w:rsidRPr="00C265CB" w:rsidRDefault="00666275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5A767194" w14:textId="77777777" w:rsidR="00666275" w:rsidRPr="00C265CB" w:rsidRDefault="00666275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0CF02518" w14:textId="77777777" w:rsidR="00666275" w:rsidRPr="00C265CB" w:rsidRDefault="00666275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73CBB387" w14:textId="77777777" w:rsidR="00A53CD6" w:rsidRPr="00C265CB" w:rsidRDefault="00A53CD6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68B32984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3C4CA750" w14:textId="77777777" w:rsidR="001A0619" w:rsidRPr="00C265CB" w:rsidRDefault="001A061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63BB734A" w14:textId="77777777" w:rsidR="001A0619" w:rsidRPr="00C265CB" w:rsidRDefault="001A061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2942C5CF" w14:textId="77777777" w:rsidR="001A0619" w:rsidRPr="00C265CB" w:rsidRDefault="001A061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01AB6D92" w14:textId="77777777" w:rsidR="001A0619" w:rsidRPr="00C265CB" w:rsidRDefault="001A061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28972593" w14:textId="5C1B0F4E" w:rsidR="004B4FAC" w:rsidRPr="00C265CB" w:rsidRDefault="00D63B68" w:rsidP="00E2086E">
      <w:pPr>
        <w:pStyle w:val="a0"/>
        <w:ind w:left="0" w:firstLine="0"/>
        <w:rPr>
          <w:rFonts w:ascii="Times New Roman" w:eastAsia="MS Gothic" w:hAnsi="Times New Roman" w:hint="eastAsia"/>
          <w:spacing w:val="0"/>
        </w:rPr>
      </w:pPr>
      <w:r>
        <w:rPr>
          <w:rFonts w:ascii="Times New Roman" w:eastAsia="MS Gothic" w:hAnsi="Times New Roman"/>
          <w:spacing w:val="0"/>
        </w:rPr>
        <w:lastRenderedPageBreak/>
        <w:t>（３）</w:t>
      </w:r>
      <w:r>
        <w:rPr>
          <w:rFonts w:ascii="Times New Roman" w:eastAsia="MS Gothic" w:hAnsi="Times New Roman"/>
          <w:spacing w:val="0"/>
        </w:rPr>
        <w:t>comment method</w:t>
      </w:r>
    </w:p>
    <w:p w14:paraId="49894056" w14:textId="77777777" w:rsidR="004B4FAC" w:rsidRPr="00C265CB" w:rsidRDefault="00346C8E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noProof/>
          <w:spacing w:val="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79856D" wp14:editId="6965A9D4">
                <wp:simplePos x="0" y="0"/>
                <wp:positionH relativeFrom="column">
                  <wp:posOffset>270510</wp:posOffset>
                </wp:positionH>
                <wp:positionV relativeFrom="paragraph">
                  <wp:posOffset>105411</wp:posOffset>
                </wp:positionV>
                <wp:extent cx="6057900" cy="1733550"/>
                <wp:effectExtent l="0" t="0" r="19050" b="19050"/>
                <wp:wrapNone/>
                <wp:docPr id="17" name="Text Box 8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037CA" w14:textId="77777777" w:rsidR="00F70F89" w:rsidRPr="00472161" w:rsidRDefault="00F70F89" w:rsidP="00666275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>/**</w:t>
                            </w:r>
                          </w:p>
                          <w:p w14:paraId="04E91894" w14:textId="13587E32" w:rsidR="00F70F89" w:rsidRDefault="00F70F89" w:rsidP="00666275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 * </w:t>
                            </w:r>
                            <w:r w:rsidR="00D63B68">
                              <w:rPr>
                                <w:rFonts w:ascii="MS PGothic" w:eastAsia="MS PGothic" w:hAnsi="MS PGothic" w:hint="eastAsia"/>
                              </w:rPr>
                              <w:t>giải thích method</w:t>
                            </w:r>
                          </w:p>
                          <w:p w14:paraId="7BA2A41D" w14:textId="03DFD0C3" w:rsidR="00721C40" w:rsidRDefault="00721C40" w:rsidP="00666275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>
                              <w:rPr>
                                <w:rFonts w:ascii="MS PGothic" w:eastAsia="MS PGothic" w:hAnsi="MS PGothic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>*</w:t>
                            </w:r>
                          </w:p>
                          <w:p w14:paraId="5E4B97A6" w14:textId="1D9747EE" w:rsidR="00721C40" w:rsidRPr="00472161" w:rsidRDefault="00721C40" w:rsidP="00721C40">
                            <w:pPr>
                              <w:ind w:firstLineChars="50" w:firstLine="91"/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* @param  </w:t>
                            </w:r>
                            <w:r w:rsidR="00D63B68">
                              <w:rPr>
                                <w:rFonts w:ascii="MS PGothic" w:eastAsia="MS PGothic" w:hAnsi="MS PGothic" w:hint="eastAsia"/>
                              </w:rPr>
                              <w:t>tên param</w:t>
                            </w: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　</w:t>
                            </w:r>
                            <w:r w:rsidR="00D63B68">
                              <w:rPr>
                                <w:rFonts w:ascii="MS PGothic" w:eastAsia="MS PGothic" w:hAnsi="MS PGothic" w:hint="eastAsia"/>
                              </w:rPr>
                              <w:t>giải thích</w:t>
                            </w:r>
                          </w:p>
                          <w:p w14:paraId="0D4EA99E" w14:textId="3D10A095" w:rsidR="00721C40" w:rsidRPr="00721C40" w:rsidRDefault="00721C40" w:rsidP="00666275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 * @return </w:t>
                            </w:r>
                            <w:r w:rsidR="00D63B68">
                              <w:rPr>
                                <w:rFonts w:ascii="MS PGothic" w:eastAsia="MS PGothic" w:hAnsi="MS PGothic" w:hint="eastAsia"/>
                              </w:rPr>
                              <w:t>giá trị trả về</w:t>
                            </w: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　</w:t>
                            </w:r>
                            <w:r w:rsidR="00D63B68">
                              <w:rPr>
                                <w:rFonts w:ascii="MS PGothic" w:eastAsia="MS PGothic" w:hAnsi="MS PGothic" w:hint="eastAsia"/>
                              </w:rPr>
                              <w:t>giải thích</w:t>
                            </w:r>
                          </w:p>
                          <w:p w14:paraId="0A584539" w14:textId="77777777" w:rsidR="00871A00" w:rsidRDefault="00871A00" w:rsidP="00871A00">
                            <w:pPr>
                              <w:ind w:firstLineChars="50" w:firstLine="91"/>
                              <w:rPr>
                                <w:rFonts w:ascii="MS PGothic" w:eastAsia="MS PGothic" w:hAnsi="MS PGothic"/>
                              </w:rPr>
                            </w:pPr>
                            <w:r>
                              <w:rPr>
                                <w:rFonts w:ascii="MS PGothic" w:eastAsia="MS PGothic" w:hAnsi="MS PGothic"/>
                              </w:rPr>
                              <w:t>*</w:t>
                            </w:r>
                          </w:p>
                          <w:p w14:paraId="77645EEA" w14:textId="349CEE04" w:rsidR="00871A00" w:rsidRPr="00472161" w:rsidRDefault="00871A00" w:rsidP="00871A00">
                            <w:pPr>
                              <w:ind w:firstLineChars="50" w:firstLine="91"/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* 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>@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 xml:space="preserve">create </w:t>
                            </w:r>
                            <w:r w:rsidR="00D63B68">
                              <w:rPr>
                                <w:rFonts w:ascii="MS PGothic" w:eastAsia="MS PGothic" w:hAnsi="MS PGothic" w:hint="eastAsia"/>
                              </w:rPr>
                              <w:t>ngày　tên</w:t>
                            </w:r>
                          </w:p>
                          <w:p w14:paraId="62352632" w14:textId="7688C822" w:rsidR="00A2547A" w:rsidRPr="00472161" w:rsidRDefault="00871A00" w:rsidP="00721C40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 * 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>@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 xml:space="preserve">update </w:t>
                            </w:r>
                          </w:p>
                          <w:p w14:paraId="16000410" w14:textId="74D4E9A2" w:rsidR="00F70F89" w:rsidRPr="00472161" w:rsidRDefault="00F70F89" w:rsidP="00721C40">
                            <w:pPr>
                              <w:ind w:firstLineChars="50" w:firstLine="91"/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9856D" id="Text Box 8734" o:spid="_x0000_s1034" type="#_x0000_t202" style="position:absolute;left:0;text-align:left;margin-left:21.3pt;margin-top:8.3pt;width:477pt;height:136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">
                <v:textbox inset="5.85pt,.7pt,5.85pt,.7pt">
                  <w:txbxContent>
                    <w:p w14:paraId="4F8037CA" w14:textId="77777777" w:rsidR="00F70F89" w:rsidRPr="00472161" w:rsidRDefault="00F70F89" w:rsidP="00666275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/>
                        </w:rPr>
                        <w:t>/**</w:t>
                      </w:r>
                    </w:p>
                    <w:p w14:paraId="04E91894" w14:textId="13587E32" w:rsidR="00F70F89" w:rsidRDefault="00F70F89" w:rsidP="00666275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 w:hint="eastAsia"/>
                        </w:rPr>
                        <w:t xml:space="preserve"> * </w:t>
                      </w:r>
                      <w:r w:rsidR="00D63B68">
                        <w:rPr>
                          <w:rFonts w:ascii="MS PGothic" w:eastAsia="MS PGothic" w:hAnsi="MS PGothic" w:hint="eastAsia"/>
                        </w:rPr>
                        <w:t>giải thích method</w:t>
                      </w:r>
                    </w:p>
                    <w:p w14:paraId="7BA2A41D" w14:textId="03DFD0C3" w:rsidR="00721C40" w:rsidRDefault="00721C40" w:rsidP="00666275">
                      <w:pPr>
                        <w:rPr>
                          <w:rFonts w:ascii="MS PGothic" w:eastAsia="MS PGothic" w:hAnsi="MS PGothic"/>
                        </w:rPr>
                      </w:pPr>
                      <w:r>
                        <w:rPr>
                          <w:rFonts w:ascii="MS PGothic" w:eastAsia="MS PGothic" w:hAnsi="MS PGothic" w:hint="eastAsia"/>
                        </w:rPr>
                        <w:t xml:space="preserve"> </w:t>
                      </w:r>
                      <w:r>
                        <w:rPr>
                          <w:rFonts w:ascii="MS PGothic" w:eastAsia="MS PGothic" w:hAnsi="MS PGothic"/>
                        </w:rPr>
                        <w:t>*</w:t>
                      </w:r>
                    </w:p>
                    <w:p w14:paraId="5E4B97A6" w14:textId="1D9747EE" w:rsidR="00721C40" w:rsidRPr="00472161" w:rsidRDefault="00721C40" w:rsidP="00721C40">
                      <w:pPr>
                        <w:ind w:firstLineChars="50" w:firstLine="91"/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 w:hint="eastAsia"/>
                        </w:rPr>
                        <w:t xml:space="preserve">* @param  </w:t>
                      </w:r>
                      <w:r w:rsidR="00D63B68">
                        <w:rPr>
                          <w:rFonts w:ascii="MS PGothic" w:eastAsia="MS PGothic" w:hAnsi="MS PGothic" w:hint="eastAsia"/>
                        </w:rPr>
                        <w:t>tên param</w:t>
                      </w:r>
                      <w:r w:rsidRPr="00472161">
                        <w:rPr>
                          <w:rFonts w:ascii="MS PGothic" w:eastAsia="MS PGothic" w:hAnsi="MS PGothic" w:hint="eastAsia"/>
                        </w:rPr>
                        <w:t xml:space="preserve">　</w:t>
                      </w:r>
                      <w:r w:rsidR="00D63B68">
                        <w:rPr>
                          <w:rFonts w:ascii="MS PGothic" w:eastAsia="MS PGothic" w:hAnsi="MS PGothic" w:hint="eastAsia"/>
                        </w:rPr>
                        <w:t>giải thích</w:t>
                      </w:r>
                    </w:p>
                    <w:p w14:paraId="0D4EA99E" w14:textId="3D10A095" w:rsidR="00721C40" w:rsidRPr="00721C40" w:rsidRDefault="00721C40" w:rsidP="00666275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 w:hint="eastAsia"/>
                        </w:rPr>
                        <w:t xml:space="preserve"> * @return </w:t>
                      </w:r>
                      <w:r w:rsidR="00D63B68">
                        <w:rPr>
                          <w:rFonts w:ascii="MS PGothic" w:eastAsia="MS PGothic" w:hAnsi="MS PGothic" w:hint="eastAsia"/>
                        </w:rPr>
                        <w:t>giá trị trả về</w:t>
                      </w:r>
                      <w:r w:rsidRPr="00472161">
                        <w:rPr>
                          <w:rFonts w:ascii="MS PGothic" w:eastAsia="MS PGothic" w:hAnsi="MS PGothic" w:hint="eastAsia"/>
                        </w:rPr>
                        <w:t xml:space="preserve">　</w:t>
                      </w:r>
                      <w:r w:rsidR="00D63B68">
                        <w:rPr>
                          <w:rFonts w:ascii="MS PGothic" w:eastAsia="MS PGothic" w:hAnsi="MS PGothic" w:hint="eastAsia"/>
                        </w:rPr>
                        <w:t>giải thích</w:t>
                      </w:r>
                    </w:p>
                    <w:p w14:paraId="0A584539" w14:textId="77777777" w:rsidR="00871A00" w:rsidRDefault="00871A00" w:rsidP="00871A00">
                      <w:pPr>
                        <w:ind w:firstLineChars="50" w:firstLine="91"/>
                        <w:rPr>
                          <w:rFonts w:ascii="MS PGothic" w:eastAsia="MS PGothic" w:hAnsi="MS PGothic"/>
                        </w:rPr>
                      </w:pPr>
                      <w:r>
                        <w:rPr>
                          <w:rFonts w:ascii="MS PGothic" w:eastAsia="MS PGothic" w:hAnsi="MS PGothic"/>
                        </w:rPr>
                        <w:t>*</w:t>
                      </w:r>
                    </w:p>
                    <w:p w14:paraId="77645EEA" w14:textId="349CEE04" w:rsidR="00871A00" w:rsidRPr="00472161" w:rsidRDefault="00871A00" w:rsidP="00871A00">
                      <w:pPr>
                        <w:ind w:firstLineChars="50" w:firstLine="91"/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 w:hint="eastAsia"/>
                        </w:rPr>
                        <w:t xml:space="preserve">* </w:t>
                      </w:r>
                      <w:r>
                        <w:rPr>
                          <w:rFonts w:ascii="MS PGothic" w:eastAsia="MS PGothic" w:hAnsi="MS PGothic" w:hint="eastAsia"/>
                        </w:rPr>
                        <w:t>@</w:t>
                      </w:r>
                      <w:r>
                        <w:rPr>
                          <w:rFonts w:ascii="MS PGothic" w:eastAsia="MS PGothic" w:hAnsi="MS PGothic"/>
                        </w:rPr>
                        <w:t xml:space="preserve">create </w:t>
                      </w:r>
                      <w:r w:rsidR="00D63B68">
                        <w:rPr>
                          <w:rFonts w:ascii="MS PGothic" w:eastAsia="MS PGothic" w:hAnsi="MS PGothic" w:hint="eastAsia"/>
                        </w:rPr>
                        <w:t>ngày　tên</w:t>
                      </w:r>
                    </w:p>
                    <w:p w14:paraId="62352632" w14:textId="7688C822" w:rsidR="00A2547A" w:rsidRPr="00472161" w:rsidRDefault="00871A00" w:rsidP="00721C40">
                      <w:pPr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 w:hint="eastAsia"/>
                        </w:rPr>
                        <w:t xml:space="preserve"> * </w:t>
                      </w:r>
                      <w:r>
                        <w:rPr>
                          <w:rFonts w:ascii="MS PGothic" w:eastAsia="MS PGothic" w:hAnsi="MS PGothic" w:hint="eastAsia"/>
                        </w:rPr>
                        <w:t>@</w:t>
                      </w:r>
                      <w:r>
                        <w:rPr>
                          <w:rFonts w:ascii="MS PGothic" w:eastAsia="MS PGothic" w:hAnsi="MS PGothic"/>
                        </w:rPr>
                        <w:t xml:space="preserve">update </w:t>
                      </w:r>
                    </w:p>
                    <w:p w14:paraId="16000410" w14:textId="74D4E9A2" w:rsidR="00F70F89" w:rsidRPr="00472161" w:rsidRDefault="00F70F89" w:rsidP="00721C40">
                      <w:pPr>
                        <w:ind w:firstLineChars="50" w:firstLine="91"/>
                        <w:rPr>
                          <w:rFonts w:ascii="MS PGothic" w:eastAsia="MS PGothic" w:hAnsi="MS PGothic"/>
                        </w:rPr>
                      </w:pPr>
                      <w:r w:rsidRPr="00472161">
                        <w:rPr>
                          <w:rFonts w:ascii="MS PGothic" w:eastAsia="MS PGothic" w:hAnsi="MS PGothic"/>
                        </w:rPr>
                        <w:t>*/</w:t>
                      </w:r>
                    </w:p>
                  </w:txbxContent>
                </v:textbox>
              </v:shape>
            </w:pict>
          </mc:Fallback>
        </mc:AlternateContent>
      </w:r>
    </w:p>
    <w:p w14:paraId="3175FC1C" w14:textId="77777777" w:rsidR="00666275" w:rsidRPr="00C265CB" w:rsidRDefault="00666275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165581FC" w14:textId="77777777" w:rsidR="00666275" w:rsidRPr="00C265CB" w:rsidRDefault="00666275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696862C8" w14:textId="77777777" w:rsidR="00666275" w:rsidRPr="00C265CB" w:rsidRDefault="00666275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64A2825F" w14:textId="77777777" w:rsidR="00666275" w:rsidRPr="00C265CB" w:rsidRDefault="00666275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4970700C" w14:textId="77777777" w:rsidR="00666275" w:rsidRPr="00C265CB" w:rsidRDefault="00666275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798747A9" w14:textId="77777777" w:rsidR="00666275" w:rsidRPr="00C265CB" w:rsidRDefault="00666275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55D50D4A" w14:textId="669EC638" w:rsidR="00666275" w:rsidRPr="00C265CB" w:rsidRDefault="00666275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7427420F" w14:textId="211E32FC" w:rsidR="00A2547A" w:rsidRPr="00C265CB" w:rsidRDefault="00A2547A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1E96B901" w14:textId="17440B78" w:rsidR="00A2547A" w:rsidRPr="00C265CB" w:rsidRDefault="00A2547A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556BD342" w14:textId="77777777" w:rsidR="00A2547A" w:rsidRPr="00C265CB" w:rsidRDefault="00A2547A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696BA320" w14:textId="27C9B4DC" w:rsidR="004B4FAC" w:rsidRPr="00C265CB" w:rsidRDefault="00D63B68" w:rsidP="00772A69">
      <w:pPr>
        <w:pStyle w:val="a0"/>
        <w:ind w:left="0" w:firstLineChars="100" w:firstLine="200"/>
        <w:rPr>
          <w:rFonts w:ascii="Times New Roman" w:eastAsia="MS Gothic" w:hAnsi="Times New Roman"/>
          <w:spacing w:val="0"/>
        </w:rPr>
      </w:pPr>
      <w:r>
        <w:rPr>
          <w:rFonts w:ascii="Times New Roman" w:eastAsia="MS Gothic" w:hAnsi="Times New Roman"/>
          <w:spacing w:val="0"/>
        </w:rPr>
        <w:t>Ví dụ</w:t>
      </w:r>
      <w:r w:rsidR="00772A69" w:rsidRPr="00C265CB">
        <w:rPr>
          <w:rFonts w:ascii="Times New Roman" w:eastAsia="MS Gothic" w:hAnsi="Times New Roman"/>
          <w:spacing w:val="0"/>
        </w:rPr>
        <w:t>）</w:t>
      </w:r>
    </w:p>
    <w:p w14:paraId="615DFB42" w14:textId="77777777" w:rsidR="004B4FAC" w:rsidRPr="00C265CB" w:rsidRDefault="00346C8E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noProof/>
          <w:spacing w:val="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B929F0" wp14:editId="214791D7">
                <wp:simplePos x="0" y="0"/>
                <wp:positionH relativeFrom="column">
                  <wp:posOffset>270510</wp:posOffset>
                </wp:positionH>
                <wp:positionV relativeFrom="paragraph">
                  <wp:posOffset>63500</wp:posOffset>
                </wp:positionV>
                <wp:extent cx="6057900" cy="1752600"/>
                <wp:effectExtent l="0" t="0" r="19050" b="19050"/>
                <wp:wrapNone/>
                <wp:docPr id="16" name="Text Box 8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C1E81" w14:textId="77777777" w:rsidR="00F70F89" w:rsidRPr="00472161" w:rsidRDefault="00F70F89" w:rsidP="00772A69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>/**</w:t>
                            </w:r>
                          </w:p>
                          <w:p w14:paraId="043B3659" w14:textId="2FCFD3C8" w:rsidR="00F70F89" w:rsidRDefault="00F70F89" w:rsidP="00772A69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 * データベースへの接続をおこなう</w:t>
                            </w:r>
                          </w:p>
                          <w:p w14:paraId="27FA1E74" w14:textId="416F11B8" w:rsidR="007A1689" w:rsidRDefault="007A1689" w:rsidP="007A1689">
                            <w:pPr>
                              <w:ind w:firstLineChars="50" w:firstLine="91"/>
                              <w:rPr>
                                <w:rFonts w:ascii="MS PGothic" w:eastAsia="MS PGothic" w:hAnsi="MS PGothic"/>
                              </w:rPr>
                            </w:pPr>
                            <w:r>
                              <w:rPr>
                                <w:rFonts w:ascii="MS PGothic" w:eastAsia="MS PGothic" w:hAnsi="MS PGothic" w:hint="eastAsia"/>
                              </w:rPr>
                              <w:t>*</w:t>
                            </w:r>
                          </w:p>
                          <w:p w14:paraId="264C6B1D" w14:textId="766BDDF4" w:rsidR="00F70F89" w:rsidRPr="00472161" w:rsidRDefault="00F70F89" w:rsidP="009D7FD6">
                            <w:pPr>
                              <w:ind w:firstLineChars="50" w:firstLine="91"/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>* @param  stmt　ステートメント</w:t>
                            </w:r>
                          </w:p>
                          <w:p w14:paraId="5A8F097C" w14:textId="6A160180" w:rsidR="00DC72BE" w:rsidRDefault="00F70F89" w:rsidP="00772A69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 * @return  boolean true:成功、false:失敗</w:t>
                            </w:r>
                          </w:p>
                          <w:p w14:paraId="72E1D9C8" w14:textId="5D6CD2E1" w:rsidR="00897D31" w:rsidRDefault="00897D31" w:rsidP="00897D31">
                            <w:pPr>
                              <w:ind w:firstLineChars="50" w:firstLine="91"/>
                              <w:rPr>
                                <w:rFonts w:ascii="MS PGothic" w:eastAsia="MS PGothic" w:hAnsi="MS PGothic"/>
                              </w:rPr>
                            </w:pPr>
                            <w:r>
                              <w:rPr>
                                <w:rFonts w:ascii="MS PGothic" w:eastAsia="MS PGothic" w:hAnsi="MS PGothic" w:hint="eastAsia"/>
                              </w:rPr>
                              <w:t>*</w:t>
                            </w:r>
                          </w:p>
                          <w:p w14:paraId="232EC431" w14:textId="77777777" w:rsidR="00897D31" w:rsidRPr="00472161" w:rsidRDefault="00897D31" w:rsidP="00897D31">
                            <w:pPr>
                              <w:ind w:firstLineChars="50" w:firstLine="91"/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* 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>@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 xml:space="preserve">create 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>2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>020/04/01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 xml:space="preserve">　T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>.Yamada</w:t>
                            </w:r>
                          </w:p>
                          <w:p w14:paraId="54294AAA" w14:textId="77777777" w:rsidR="00897D31" w:rsidRDefault="00897D31" w:rsidP="00897D31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 w:hint="eastAsia"/>
                              </w:rPr>
                              <w:t xml:space="preserve"> * </w:t>
                            </w:r>
                            <w:r>
                              <w:rPr>
                                <w:rFonts w:ascii="MS PGothic" w:eastAsia="MS PGothic" w:hAnsi="MS PGothic" w:hint="eastAsia"/>
                              </w:rPr>
                              <w:t>@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 xml:space="preserve">update </w:t>
                            </w:r>
                          </w:p>
                          <w:p w14:paraId="4A841E12" w14:textId="5FFAF243" w:rsidR="00F70F89" w:rsidRPr="00472161" w:rsidRDefault="00897D31" w:rsidP="00897D31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472161">
                              <w:rPr>
                                <w:rFonts w:ascii="MS PGothic" w:eastAsia="MS PGothic" w:hAnsi="MS PGothic"/>
                              </w:rPr>
                              <w:t xml:space="preserve"> </w:t>
                            </w:r>
                            <w:r w:rsidR="00F70F89" w:rsidRPr="00472161">
                              <w:rPr>
                                <w:rFonts w:ascii="MS PGothic" w:eastAsia="MS PGothic" w:hAnsi="MS PGothic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B929F0" id="Text Box 8735" o:spid="_x0000_s1035" type="#_x0000_t202" style="position:absolute;left:0;text-align:left;margin-left:21.3pt;margin-top:5pt;width:477pt;height:13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">
                <v:textbox inset="5.85pt,.7pt,5.85pt,.7pt">
                  <w:txbxContent>
                    <w:p w14:paraId="754C1E81" w14:textId="77777777" w:rsidR="00F70F89" w:rsidRPr="00472161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>/**</w:t>
                      </w:r>
                    </w:p>
                    <w:p w14:paraId="043B3659" w14:textId="2FCFD3C8" w:rsidR="00F70F89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データベースへの接続をおこなう</w:t>
                      </w:r>
                    </w:p>
                    <w:p w14:paraId="27FA1E74" w14:textId="416F11B8" w:rsidR="007A1689" w:rsidRDefault="007A1689" w:rsidP="007A1689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*</w:t>
                      </w:r>
                    </w:p>
                    <w:p w14:paraId="264C6B1D" w14:textId="766BDDF4" w:rsidR="00F70F89" w:rsidRPr="00472161" w:rsidRDefault="00F70F89" w:rsidP="009D7FD6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>* @param  stmt　ステートメント</w:t>
                      </w:r>
                    </w:p>
                    <w:p w14:paraId="5A8F097C" w14:textId="6A160180" w:rsidR="00DC72BE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@return  boolean true:成功、false:失敗</w:t>
                      </w:r>
                    </w:p>
                    <w:p w14:paraId="72E1D9C8" w14:textId="5D6CD2E1" w:rsidR="00897D31" w:rsidRDefault="00897D31" w:rsidP="00897D31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*</w:t>
                      </w:r>
                    </w:p>
                    <w:p w14:paraId="232EC431" w14:textId="77777777" w:rsidR="00897D31" w:rsidRPr="00472161" w:rsidRDefault="00897D31" w:rsidP="00897D31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*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@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 xml:space="preserve">create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2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020/04/01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 xml:space="preserve">　T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.Yamada</w:t>
                      </w:r>
                    </w:p>
                    <w:p w14:paraId="54294AAA" w14:textId="77777777" w:rsidR="00897D31" w:rsidRDefault="00897D31" w:rsidP="00897D31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@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 xml:space="preserve">update </w:t>
                      </w:r>
                    </w:p>
                    <w:p w14:paraId="4A841E12" w14:textId="5FFAF243" w:rsidR="00F70F89" w:rsidRPr="00472161" w:rsidRDefault="00897D31" w:rsidP="00897D31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 xml:space="preserve"> </w:t>
                      </w:r>
                      <w:r w:rsidR="00F70F89" w:rsidRPr="00472161">
                        <w:rPr>
                          <w:rFonts w:ascii="ＭＳ Ｐゴシック" w:eastAsia="ＭＳ Ｐゴシック" w:hAnsi="ＭＳ Ｐゴシック"/>
                        </w:rPr>
                        <w:t>*/</w:t>
                      </w:r>
                    </w:p>
                  </w:txbxContent>
                </v:textbox>
              </v:shape>
            </w:pict>
          </mc:Fallback>
        </mc:AlternateContent>
      </w:r>
    </w:p>
    <w:p w14:paraId="6D7CFDBF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6F1F825E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26D94543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7842F194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3B3ABD97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57882963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1DA8AB82" w14:textId="7C310ABF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00762E56" w14:textId="50DC50EA" w:rsidR="00DC72BE" w:rsidRPr="00C265CB" w:rsidRDefault="00DC72BE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2F18F947" w14:textId="44FD8882" w:rsidR="00DC72BE" w:rsidRPr="00C265CB" w:rsidRDefault="00DC72BE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4D6AB68C" w14:textId="0BC8FE15" w:rsidR="00DC72BE" w:rsidRPr="00C265CB" w:rsidRDefault="00DC72BE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38C81956" w14:textId="77777777" w:rsidR="00DC72BE" w:rsidRPr="00C265CB" w:rsidRDefault="00DC72BE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6AC86D52" w14:textId="39AA3BF0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spacing w:val="0"/>
        </w:rPr>
        <w:t>（４）</w:t>
      </w:r>
      <w:r w:rsidR="00D63B68">
        <w:rPr>
          <w:rFonts w:ascii="Times New Roman" w:eastAsia="MS Gothic" w:hAnsi="Times New Roman" w:hint="eastAsia"/>
          <w:spacing w:val="0"/>
        </w:rPr>
        <w:t>comment biến, hằng số</w:t>
      </w:r>
    </w:p>
    <w:p w14:paraId="2616CD7D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53D60110" w14:textId="58128B9A" w:rsidR="00772A69" w:rsidRPr="00C265CB" w:rsidRDefault="00D63B68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>
        <w:rPr>
          <w:rFonts w:ascii="Times New Roman" w:eastAsia="MS Gothic" w:hAnsi="Times New Roman"/>
          <w:spacing w:val="0"/>
        </w:rPr>
        <w:t xml:space="preserve">　</w:t>
      </w:r>
      <w:r>
        <w:rPr>
          <w:rFonts w:ascii="Times New Roman" w:eastAsia="MS Gothic" w:hAnsi="Times New Roman"/>
          <w:spacing w:val="0"/>
        </w:rPr>
        <w:t>Ví dụ</w:t>
      </w:r>
      <w:r w:rsidR="00772A69" w:rsidRPr="00C265CB">
        <w:rPr>
          <w:rFonts w:ascii="Times New Roman" w:eastAsia="MS Gothic" w:hAnsi="Times New Roman"/>
          <w:spacing w:val="0"/>
        </w:rPr>
        <w:t>）</w:t>
      </w:r>
    </w:p>
    <w:p w14:paraId="53F395AF" w14:textId="77777777" w:rsidR="00772A69" w:rsidRPr="00C265CB" w:rsidRDefault="00346C8E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noProof/>
          <w:spacing w:val="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B5E76A" wp14:editId="717B92E4">
                <wp:simplePos x="0" y="0"/>
                <wp:positionH relativeFrom="column">
                  <wp:posOffset>267335</wp:posOffset>
                </wp:positionH>
                <wp:positionV relativeFrom="paragraph">
                  <wp:posOffset>62230</wp:posOffset>
                </wp:positionV>
                <wp:extent cx="6057900" cy="457200"/>
                <wp:effectExtent l="0" t="0" r="0" b="0"/>
                <wp:wrapNone/>
                <wp:docPr id="15" name="Text Box 8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BF395" w14:textId="71C9169F" w:rsidR="00F70F89" w:rsidRPr="00963B0C" w:rsidRDefault="007548A7" w:rsidP="00772A69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>
                              <w:rPr>
                                <w:rFonts w:ascii="MS PGothic" w:eastAsia="MS PGothic" w:hAnsi="MS PGothic"/>
                              </w:rPr>
                              <w:t>$</w:t>
                            </w:r>
                            <w:r w:rsidR="0063100A">
                              <w:rPr>
                                <w:rFonts w:ascii="MS PGothic" w:eastAsia="MS PGothic" w:hAnsi="MS PGothic"/>
                              </w:rPr>
                              <w:t>intL</w:t>
                            </w:r>
                            <w:r w:rsidR="00F70F89" w:rsidRPr="00963B0C">
                              <w:rPr>
                                <w:rFonts w:ascii="MS PGothic" w:eastAsia="MS PGothic" w:hAnsi="MS PGothic" w:hint="eastAsia"/>
                              </w:rPr>
                              <w:t>evel</w:t>
                            </w:r>
                            <w:r w:rsidR="005A4FBA">
                              <w:rPr>
                                <w:rFonts w:ascii="MS PGothic" w:eastAsia="MS PGothic" w:hAnsi="MS PGothic"/>
                              </w:rPr>
                              <w:t xml:space="preserve"> = 1</w:t>
                            </w:r>
                            <w:r w:rsidR="00F70F89" w:rsidRPr="00963B0C">
                              <w:rPr>
                                <w:rFonts w:ascii="MS PGothic" w:eastAsia="MS PGothic" w:hAnsi="MS PGothic" w:hint="eastAsia"/>
                              </w:rPr>
                              <w:t>; // インデントのレベル</w:t>
                            </w:r>
                          </w:p>
                          <w:p w14:paraId="4FEC6562" w14:textId="18767264" w:rsidR="00F70F89" w:rsidRPr="00963B0C" w:rsidRDefault="007548A7" w:rsidP="00772A69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>
                              <w:rPr>
                                <w:rFonts w:ascii="MS PGothic" w:eastAsia="MS PGothic" w:hAnsi="MS PGothic"/>
                              </w:rPr>
                              <w:t>$i</w:t>
                            </w:r>
                            <w:r w:rsidR="0063100A">
                              <w:rPr>
                                <w:rFonts w:ascii="MS PGothic" w:eastAsia="MS PGothic" w:hAnsi="MS PGothic"/>
                              </w:rPr>
                              <w:t>ntS</w:t>
                            </w:r>
                            <w:r w:rsidR="00F70F89" w:rsidRPr="00963B0C">
                              <w:rPr>
                                <w:rFonts w:ascii="MS PGothic" w:eastAsia="MS PGothic" w:hAnsi="MS PGothic" w:hint="eastAsia"/>
                              </w:rPr>
                              <w:t>ize</w:t>
                            </w:r>
                            <w:r w:rsidR="005A4FBA">
                              <w:rPr>
                                <w:rFonts w:ascii="MS PGothic" w:eastAsia="MS PGothic" w:hAnsi="MS PGothic"/>
                              </w:rPr>
                              <w:t xml:space="preserve"> = 10</w:t>
                            </w:r>
                            <w:r w:rsidR="00F70F89" w:rsidRPr="00963B0C">
                              <w:rPr>
                                <w:rFonts w:ascii="MS PGothic" w:eastAsia="MS PGothic" w:hAnsi="MS PGothic" w:hint="eastAsia"/>
                              </w:rPr>
                              <w:t>;  // テーブルのサイズ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B5E76A" id="Text Box 8736" o:spid="_x0000_s1036" type="#_x0000_t202" style="position:absolute;left:0;text-align:left;margin-left:21.05pt;margin-top:4.9pt;width:477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">
                <v:textbox inset="5.85pt,.7pt,5.85pt,.7pt">
                  <w:txbxContent>
                    <w:p w14:paraId="2DEBF395" w14:textId="71C9169F" w:rsidR="00F70F89" w:rsidRPr="00963B0C" w:rsidRDefault="007548A7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$</w:t>
                      </w:r>
                      <w:r w:rsidR="0063100A">
                        <w:rPr>
                          <w:rFonts w:ascii="ＭＳ Ｐゴシック" w:eastAsia="ＭＳ Ｐゴシック" w:hAnsi="ＭＳ Ｐゴシック"/>
                        </w:rPr>
                        <w:t>intL</w:t>
                      </w:r>
                      <w:r w:rsidR="00F70F89" w:rsidRPr="00963B0C">
                        <w:rPr>
                          <w:rFonts w:ascii="ＭＳ Ｐゴシック" w:eastAsia="ＭＳ Ｐゴシック" w:hAnsi="ＭＳ Ｐゴシック" w:hint="eastAsia"/>
                        </w:rPr>
                        <w:t>evel</w:t>
                      </w:r>
                      <w:r w:rsidR="005A4FBA">
                        <w:rPr>
                          <w:rFonts w:ascii="ＭＳ Ｐゴシック" w:eastAsia="ＭＳ Ｐゴシック" w:hAnsi="ＭＳ Ｐゴシック"/>
                        </w:rPr>
                        <w:t xml:space="preserve"> = 1</w:t>
                      </w:r>
                      <w:r w:rsidR="00F70F89" w:rsidRPr="00963B0C">
                        <w:rPr>
                          <w:rFonts w:ascii="ＭＳ Ｐゴシック" w:eastAsia="ＭＳ Ｐゴシック" w:hAnsi="ＭＳ Ｐゴシック" w:hint="eastAsia"/>
                        </w:rPr>
                        <w:t>; // インデントのレベル</w:t>
                      </w:r>
                    </w:p>
                    <w:p w14:paraId="4FEC6562" w14:textId="18767264" w:rsidR="00F70F89" w:rsidRPr="00963B0C" w:rsidRDefault="007548A7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$i</w:t>
                      </w:r>
                      <w:r w:rsidR="0063100A">
                        <w:rPr>
                          <w:rFonts w:ascii="ＭＳ Ｐゴシック" w:eastAsia="ＭＳ Ｐゴシック" w:hAnsi="ＭＳ Ｐゴシック"/>
                        </w:rPr>
                        <w:t>ntS</w:t>
                      </w:r>
                      <w:r w:rsidR="00F70F89" w:rsidRPr="00963B0C">
                        <w:rPr>
                          <w:rFonts w:ascii="ＭＳ Ｐゴシック" w:eastAsia="ＭＳ Ｐゴシック" w:hAnsi="ＭＳ Ｐゴシック" w:hint="eastAsia"/>
                        </w:rPr>
                        <w:t>ize</w:t>
                      </w:r>
                      <w:r w:rsidR="005A4FBA">
                        <w:rPr>
                          <w:rFonts w:ascii="ＭＳ Ｐゴシック" w:eastAsia="ＭＳ Ｐゴシック" w:hAnsi="ＭＳ Ｐゴシック"/>
                        </w:rPr>
                        <w:t xml:space="preserve"> = 10</w:t>
                      </w:r>
                      <w:r w:rsidR="00F70F89" w:rsidRPr="00963B0C">
                        <w:rPr>
                          <w:rFonts w:ascii="ＭＳ Ｐゴシック" w:eastAsia="ＭＳ Ｐゴシック" w:hAnsi="ＭＳ Ｐゴシック" w:hint="eastAsia"/>
                        </w:rPr>
                        <w:t>;  // テーブルのサイズ</w:t>
                      </w:r>
                    </w:p>
                  </w:txbxContent>
                </v:textbox>
              </v:shape>
            </w:pict>
          </mc:Fallback>
        </mc:AlternateContent>
      </w:r>
    </w:p>
    <w:p w14:paraId="42C2305E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2EC65F2A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0B3DA002" w14:textId="77777777" w:rsidR="00772A69" w:rsidRPr="00C265CB" w:rsidRDefault="00772A69" w:rsidP="00772A69">
      <w:pPr>
        <w:pStyle w:val="a0"/>
        <w:rPr>
          <w:rFonts w:ascii="Times New Roman" w:hAnsi="Times New Roman"/>
        </w:rPr>
      </w:pPr>
    </w:p>
    <w:p w14:paraId="563026B8" w14:textId="3C318C45" w:rsidR="00772A69" w:rsidRPr="00C265CB" w:rsidRDefault="00D63B68" w:rsidP="00772A69">
      <w:pPr>
        <w:pStyle w:val="a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Cố gắng mỗi dòng chỉ viết 1 khai báo</w:t>
      </w:r>
      <w:r w:rsidR="00772A69" w:rsidRPr="00C265CB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 xml:space="preserve">viết comment dễ </w:t>
      </w:r>
    </w:p>
    <w:p w14:paraId="104A5150" w14:textId="541378E5" w:rsidR="00772A69" w:rsidRPr="00C265CB" w:rsidRDefault="00D63B68" w:rsidP="00772A69">
      <w:pPr>
        <w:pStyle w:val="a0"/>
        <w:ind w:left="0" w:firstLine="454"/>
        <w:rPr>
          <w:rFonts w:ascii="Times New Roman" w:hAnsi="Times New Roman" w:hint="eastAsia"/>
        </w:rPr>
      </w:pPr>
      <w:r>
        <w:rPr>
          <w:rFonts w:ascii="Times New Roman" w:hAnsi="Times New Roman"/>
        </w:rPr>
        <w:t xml:space="preserve">Không viết như sau </w:t>
      </w:r>
    </w:p>
    <w:p w14:paraId="0E1E3631" w14:textId="77777777" w:rsidR="00772A69" w:rsidRPr="00C265CB" w:rsidRDefault="00772A69" w:rsidP="00772A69">
      <w:pPr>
        <w:pStyle w:val="a0"/>
        <w:rPr>
          <w:rFonts w:ascii="Times New Roman" w:hAnsi="Times New Roman"/>
        </w:rPr>
      </w:pPr>
    </w:p>
    <w:p w14:paraId="3811BE42" w14:textId="09EA35D2" w:rsidR="00772A69" w:rsidRPr="00C265CB" w:rsidRDefault="001D00EB" w:rsidP="00772A69">
      <w:pPr>
        <w:pStyle w:val="a0"/>
        <w:ind w:firstLine="0"/>
        <w:rPr>
          <w:rFonts w:ascii="Times New Roman" w:hAnsi="Times New Roman"/>
        </w:rPr>
      </w:pPr>
      <w:r w:rsidRPr="00C265CB">
        <w:rPr>
          <w:rFonts w:ascii="Times New Roman" w:hAnsi="Times New Roman"/>
        </w:rPr>
        <w:t>×</w:t>
      </w:r>
      <w:r w:rsidR="00772A69" w:rsidRPr="00C265CB">
        <w:rPr>
          <w:rFonts w:ascii="Times New Roman" w:hAnsi="Times New Roman"/>
        </w:rPr>
        <w:t xml:space="preserve">int </w:t>
      </w:r>
      <w:r w:rsidR="0063100A" w:rsidRPr="00C265CB">
        <w:rPr>
          <w:rFonts w:ascii="Times New Roman" w:hAnsi="Times New Roman"/>
        </w:rPr>
        <w:t>intL</w:t>
      </w:r>
      <w:r w:rsidR="00772A69" w:rsidRPr="00C265CB">
        <w:rPr>
          <w:rFonts w:ascii="Times New Roman" w:hAnsi="Times New Roman"/>
        </w:rPr>
        <w:t xml:space="preserve">evel, </w:t>
      </w:r>
      <w:r w:rsidR="0063100A" w:rsidRPr="00C265CB">
        <w:rPr>
          <w:rFonts w:ascii="Times New Roman" w:hAnsi="Times New Roman"/>
        </w:rPr>
        <w:t>intS</w:t>
      </w:r>
      <w:r w:rsidR="00772A69" w:rsidRPr="00C265CB">
        <w:rPr>
          <w:rFonts w:ascii="Times New Roman" w:hAnsi="Times New Roman"/>
        </w:rPr>
        <w:t>ize;</w:t>
      </w:r>
    </w:p>
    <w:p w14:paraId="1BBCB642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31A8B202" w14:textId="66543D00" w:rsidR="00772A69" w:rsidRPr="00C265CB" w:rsidRDefault="00D63B68" w:rsidP="00E2086E">
      <w:pPr>
        <w:pStyle w:val="a0"/>
        <w:ind w:left="0" w:firstLine="0"/>
        <w:rPr>
          <w:rFonts w:ascii="Times New Roman" w:eastAsia="MS Gothic" w:hAnsi="Times New Roman" w:hint="eastAsia"/>
          <w:spacing w:val="0"/>
        </w:rPr>
      </w:pPr>
      <w:r>
        <w:rPr>
          <w:rFonts w:ascii="Times New Roman" w:eastAsia="MS Gothic" w:hAnsi="Times New Roman"/>
          <w:spacing w:val="0"/>
        </w:rPr>
        <w:t>（５）</w:t>
      </w:r>
      <w:r>
        <w:rPr>
          <w:rFonts w:ascii="Times New Roman" w:eastAsia="MS Gothic" w:hAnsi="Times New Roman"/>
          <w:spacing w:val="0"/>
        </w:rPr>
        <w:t xml:space="preserve">comment khacs </w:t>
      </w:r>
    </w:p>
    <w:p w14:paraId="2FC1BAC3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3626A1FB" w14:textId="6434D886" w:rsidR="00772A69" w:rsidRPr="00C265CB" w:rsidRDefault="00D63B68" w:rsidP="00E2086E">
      <w:pPr>
        <w:pStyle w:val="a0"/>
        <w:ind w:left="0" w:firstLine="0"/>
        <w:rPr>
          <w:rFonts w:ascii="Times New Roman" w:eastAsia="MS Gothic" w:hAnsi="Times New Roman" w:hint="eastAsia"/>
          <w:spacing w:val="0"/>
        </w:rPr>
      </w:pPr>
      <w:r>
        <w:rPr>
          <w:rFonts w:ascii="Times New Roman" w:eastAsia="MS Gothic" w:hAnsi="Times New Roman"/>
          <w:spacing w:val="0"/>
        </w:rPr>
        <w:t xml:space="preserve">　・</w:t>
      </w:r>
      <w:r>
        <w:rPr>
          <w:rFonts w:ascii="Times New Roman" w:eastAsia="MS Gothic" w:hAnsi="Times New Roman"/>
          <w:spacing w:val="0"/>
        </w:rPr>
        <w:t xml:space="preserve">comment 1 dòng </w:t>
      </w:r>
    </w:p>
    <w:p w14:paraId="0320FD8B" w14:textId="77777777" w:rsidR="00772A69" w:rsidRPr="00C265CB" w:rsidRDefault="00346C8E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noProof/>
          <w:spacing w:val="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BF1650" wp14:editId="39C7BAAD">
                <wp:simplePos x="0" y="0"/>
                <wp:positionH relativeFrom="column">
                  <wp:posOffset>267335</wp:posOffset>
                </wp:positionH>
                <wp:positionV relativeFrom="paragraph">
                  <wp:posOffset>46990</wp:posOffset>
                </wp:positionV>
                <wp:extent cx="6057900" cy="1066800"/>
                <wp:effectExtent l="0" t="0" r="0" b="0"/>
                <wp:wrapNone/>
                <wp:docPr id="14" name="Text Box 8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97256" w14:textId="36128371" w:rsidR="00F70F89" w:rsidRPr="00963B0C" w:rsidRDefault="00F70F89" w:rsidP="00772A69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963B0C">
                              <w:rPr>
                                <w:rFonts w:ascii="MS PGothic" w:eastAsia="MS PGothic" w:hAnsi="MS PGothic" w:hint="eastAsia"/>
                              </w:rPr>
                              <w:t>if (</w:t>
                            </w:r>
                            <w:r w:rsidR="00D63B68">
                              <w:rPr>
                                <w:rFonts w:ascii="MS PGothic" w:eastAsia="MS PGothic" w:hAnsi="MS PGothic" w:hint="eastAsia"/>
                              </w:rPr>
                              <w:t>điều kiện</w:t>
                            </w:r>
                            <w:r w:rsidRPr="00963B0C">
                              <w:rPr>
                                <w:rFonts w:ascii="MS PGothic" w:eastAsia="MS PGothic" w:hAnsi="MS PGothic" w:hint="eastAsia"/>
                              </w:rPr>
                              <w:t>) {</w:t>
                            </w:r>
                          </w:p>
                          <w:p w14:paraId="7B941A44" w14:textId="77777777" w:rsidR="00F70F89" w:rsidRPr="00963B0C" w:rsidRDefault="00F70F89" w:rsidP="00772A69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</w:p>
                          <w:p w14:paraId="7BC0986A" w14:textId="7F495253" w:rsidR="00F70F89" w:rsidRPr="00963B0C" w:rsidRDefault="00F70F89" w:rsidP="00772A69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963B0C">
                              <w:rPr>
                                <w:rFonts w:ascii="MS PGothic" w:eastAsia="MS PGothic" w:hAnsi="MS PGothic" w:hint="eastAsia"/>
                              </w:rPr>
                              <w:t xml:space="preserve">    /</w:t>
                            </w:r>
                            <w:r w:rsidR="00FC3345">
                              <w:rPr>
                                <w:rFonts w:ascii="MS PGothic" w:eastAsia="MS PGothic" w:hAnsi="MS PGothic"/>
                              </w:rPr>
                              <w:t>/</w:t>
                            </w:r>
                            <w:r w:rsidRPr="00963B0C">
                              <w:rPr>
                                <w:rFonts w:ascii="MS PGothic" w:eastAsia="MS PGothic" w:hAnsi="MS PGothic" w:hint="eastAsia"/>
                              </w:rPr>
                              <w:t>この条件に対応した処理</w:t>
                            </w:r>
                          </w:p>
                          <w:p w14:paraId="26A40223" w14:textId="77777777" w:rsidR="00F70F89" w:rsidRPr="00963B0C" w:rsidRDefault="00F70F89" w:rsidP="00772A69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963B0C">
                              <w:rPr>
                                <w:rFonts w:ascii="MS PGothic" w:eastAsia="MS PGothic" w:hAnsi="MS PGothic"/>
                              </w:rPr>
                              <w:t xml:space="preserve">    ...</w:t>
                            </w:r>
                          </w:p>
                          <w:p w14:paraId="7CF2B448" w14:textId="77777777" w:rsidR="00F70F89" w:rsidRPr="00963B0C" w:rsidRDefault="00F70F89" w:rsidP="00772A69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963B0C">
                              <w:rPr>
                                <w:rFonts w:ascii="MS PGothic" w:eastAsia="MS PGothic" w:hAnsi="MS PGothi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F1650" id="Text Box 8737" o:spid="_x0000_s1037" type="#_x0000_t202" style="position:absolute;left:0;text-align:left;margin-left:21.05pt;margin-top:3.7pt;width:477pt;height:8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">
                <v:textbox inset="5.85pt,.7pt,5.85pt,.7pt">
                  <w:txbxContent>
                    <w:p w14:paraId="2CA97256" w14:textId="36128371" w:rsidR="00F70F89" w:rsidRPr="00963B0C" w:rsidRDefault="00F70F89" w:rsidP="00772A69">
                      <w:pPr>
                        <w:rPr>
                          <w:rFonts w:ascii="MS PGothic" w:eastAsia="MS PGothic" w:hAnsi="MS PGothic"/>
                        </w:rPr>
                      </w:pPr>
                      <w:r w:rsidRPr="00963B0C">
                        <w:rPr>
                          <w:rFonts w:ascii="MS PGothic" w:eastAsia="MS PGothic" w:hAnsi="MS PGothic" w:hint="eastAsia"/>
                        </w:rPr>
                        <w:t>if (</w:t>
                      </w:r>
                      <w:r w:rsidR="00D63B68">
                        <w:rPr>
                          <w:rFonts w:ascii="MS PGothic" w:eastAsia="MS PGothic" w:hAnsi="MS PGothic" w:hint="eastAsia"/>
                        </w:rPr>
                        <w:t>điều kiện</w:t>
                      </w:r>
                      <w:r w:rsidRPr="00963B0C">
                        <w:rPr>
                          <w:rFonts w:ascii="MS PGothic" w:eastAsia="MS PGothic" w:hAnsi="MS PGothic" w:hint="eastAsia"/>
                        </w:rPr>
                        <w:t>) {</w:t>
                      </w:r>
                    </w:p>
                    <w:p w14:paraId="7B941A44" w14:textId="77777777" w:rsidR="00F70F89" w:rsidRPr="00963B0C" w:rsidRDefault="00F70F89" w:rsidP="00772A69">
                      <w:pPr>
                        <w:rPr>
                          <w:rFonts w:ascii="MS PGothic" w:eastAsia="MS PGothic" w:hAnsi="MS PGothic"/>
                        </w:rPr>
                      </w:pPr>
                    </w:p>
                    <w:p w14:paraId="7BC0986A" w14:textId="7F495253" w:rsidR="00F70F89" w:rsidRPr="00963B0C" w:rsidRDefault="00F70F89" w:rsidP="00772A69">
                      <w:pPr>
                        <w:rPr>
                          <w:rFonts w:ascii="MS PGothic" w:eastAsia="MS PGothic" w:hAnsi="MS PGothic"/>
                        </w:rPr>
                      </w:pPr>
                      <w:r w:rsidRPr="00963B0C">
                        <w:rPr>
                          <w:rFonts w:ascii="MS PGothic" w:eastAsia="MS PGothic" w:hAnsi="MS PGothic" w:hint="eastAsia"/>
                        </w:rPr>
                        <w:t xml:space="preserve">    /</w:t>
                      </w:r>
                      <w:r w:rsidR="00FC3345">
                        <w:rPr>
                          <w:rFonts w:ascii="MS PGothic" w:eastAsia="MS PGothic" w:hAnsi="MS PGothic"/>
                        </w:rPr>
                        <w:t>/</w:t>
                      </w:r>
                      <w:r w:rsidRPr="00963B0C">
                        <w:rPr>
                          <w:rFonts w:ascii="MS PGothic" w:eastAsia="MS PGothic" w:hAnsi="MS PGothic" w:hint="eastAsia"/>
                        </w:rPr>
                        <w:t>この条件に対応した処理</w:t>
                      </w:r>
                    </w:p>
                    <w:p w14:paraId="26A40223" w14:textId="77777777" w:rsidR="00F70F89" w:rsidRPr="00963B0C" w:rsidRDefault="00F70F89" w:rsidP="00772A69">
                      <w:pPr>
                        <w:rPr>
                          <w:rFonts w:ascii="MS PGothic" w:eastAsia="MS PGothic" w:hAnsi="MS PGothic"/>
                        </w:rPr>
                      </w:pPr>
                      <w:r w:rsidRPr="00963B0C">
                        <w:rPr>
                          <w:rFonts w:ascii="MS PGothic" w:eastAsia="MS PGothic" w:hAnsi="MS PGothic"/>
                        </w:rPr>
                        <w:t xml:space="preserve">    ...</w:t>
                      </w:r>
                    </w:p>
                    <w:p w14:paraId="7CF2B448" w14:textId="77777777" w:rsidR="00F70F89" w:rsidRPr="00963B0C" w:rsidRDefault="00F70F89" w:rsidP="00772A69">
                      <w:pPr>
                        <w:rPr>
                          <w:rFonts w:ascii="MS PGothic" w:eastAsia="MS PGothic" w:hAnsi="MS PGothic"/>
                        </w:rPr>
                      </w:pPr>
                      <w:r w:rsidRPr="00963B0C">
                        <w:rPr>
                          <w:rFonts w:ascii="MS PGothic" w:eastAsia="MS PGothic" w:hAnsi="MS PGothic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3AB6B6E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02451BB5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30449079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516741C2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01528B1E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4EB379D9" w14:textId="56565877" w:rsidR="00DC72BE" w:rsidRPr="00C265CB" w:rsidRDefault="00DC72BE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498CB6E1" w14:textId="1B56019C" w:rsidR="00DC72BE" w:rsidRPr="00C265CB" w:rsidRDefault="00DC72BE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4D8890C4" w14:textId="77777777" w:rsidR="002B5C99" w:rsidRPr="00C265CB" w:rsidRDefault="002B5C9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51134AF0" w14:textId="6C2EA9BC" w:rsidR="00DC72BE" w:rsidRPr="00C265CB" w:rsidRDefault="00DC72BE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55327540" w14:textId="77777777" w:rsidR="00DC72BE" w:rsidRPr="00C265CB" w:rsidRDefault="00DC72BE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2E0C17DA" w14:textId="798F4CC0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spacing w:val="0"/>
        </w:rPr>
        <w:lastRenderedPageBreak/>
        <w:t xml:space="preserve">　・</w:t>
      </w:r>
      <w:r w:rsidR="00D63B68">
        <w:rPr>
          <w:rFonts w:ascii="Times New Roman" w:eastAsia="MS Gothic" w:hAnsi="Times New Roman" w:hint="eastAsia"/>
          <w:spacing w:val="0"/>
        </w:rPr>
        <w:t xml:space="preserve">comment viết ở cuối dòng </w:t>
      </w:r>
    </w:p>
    <w:p w14:paraId="20FBC284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17C59970" w14:textId="77777777" w:rsidR="00D63B68" w:rsidRDefault="00D63B68" w:rsidP="00772A69">
      <w:pPr>
        <w:pStyle w:val="a0"/>
        <w:ind w:left="0" w:firstLineChars="200" w:firstLine="400"/>
        <w:rPr>
          <w:rFonts w:ascii="Times New Roman" w:eastAsia="MS Gothic" w:hAnsi="Times New Roman"/>
          <w:spacing w:val="0"/>
        </w:rPr>
      </w:pPr>
      <w:r>
        <w:rPr>
          <w:rFonts w:ascii="Times New Roman" w:eastAsia="MS Gothic" w:hAnsi="Times New Roman"/>
          <w:spacing w:val="0"/>
        </w:rPr>
        <w:t>N</w:t>
      </w:r>
      <w:r>
        <w:rPr>
          <w:rFonts w:ascii="Times New Roman" w:eastAsia="MS Gothic" w:hAnsi="Times New Roman" w:hint="eastAsia"/>
          <w:spacing w:val="0"/>
        </w:rPr>
        <w:t>ế</w:t>
      </w:r>
      <w:r>
        <w:rPr>
          <w:rFonts w:ascii="Times New Roman" w:eastAsia="MS Gothic" w:hAnsi="Times New Roman"/>
          <w:spacing w:val="0"/>
        </w:rPr>
        <w:t>u comment ngắn thì có thể viết chung 1 dòng với code</w:t>
      </w:r>
    </w:p>
    <w:p w14:paraId="7561FDE5" w14:textId="5A7E40BA" w:rsidR="00772A69" w:rsidRPr="00C265CB" w:rsidRDefault="00D63B68" w:rsidP="00772A69">
      <w:pPr>
        <w:pStyle w:val="a0"/>
        <w:ind w:left="0" w:firstLineChars="200" w:firstLine="400"/>
        <w:rPr>
          <w:rFonts w:ascii="Times New Roman" w:eastAsia="MS Gothic" w:hAnsi="Times New Roman"/>
          <w:spacing w:val="0"/>
        </w:rPr>
      </w:pPr>
      <w:r>
        <w:rPr>
          <w:rFonts w:ascii="Times New Roman" w:eastAsia="MS Gothic" w:hAnsi="Times New Roman" w:hint="eastAsia"/>
          <w:spacing w:val="0"/>
        </w:rPr>
        <w:t>Để</w:t>
      </w:r>
      <w:r>
        <w:rPr>
          <w:rFonts w:ascii="Times New Roman" w:eastAsia="MS Gothic" w:hAnsi="Times New Roman"/>
          <w:spacing w:val="0"/>
        </w:rPr>
        <w:t xml:space="preserve"> phân biệt được với câu lệnh thì để khoảng trống đủ</w:t>
      </w:r>
      <w:r w:rsidR="00557D2F" w:rsidRPr="00557D2F">
        <w:rPr>
          <w:rFonts w:ascii="Times New Roman" w:eastAsia="MS Gothic" w:hAnsi="Times New Roman" w:hint="eastAsia"/>
          <w:spacing w:val="0"/>
        </w:rPr>
        <w:t>冒頭</w:t>
      </w:r>
    </w:p>
    <w:p w14:paraId="4B562005" w14:textId="77777777" w:rsidR="00772A69" w:rsidRPr="00C265CB" w:rsidRDefault="00346C8E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noProof/>
          <w:spacing w:val="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5160DB" wp14:editId="52FD7B83">
                <wp:simplePos x="0" y="0"/>
                <wp:positionH relativeFrom="column">
                  <wp:posOffset>267335</wp:posOffset>
                </wp:positionH>
                <wp:positionV relativeFrom="paragraph">
                  <wp:posOffset>123190</wp:posOffset>
                </wp:positionV>
                <wp:extent cx="6057900" cy="990600"/>
                <wp:effectExtent l="0" t="0" r="0" b="0"/>
                <wp:wrapNone/>
                <wp:docPr id="13" name="Text Box 8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198B1" w14:textId="77777777" w:rsidR="00F70F89" w:rsidRPr="00963B0C" w:rsidRDefault="00F70F89" w:rsidP="00772A69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963B0C">
                              <w:rPr>
                                <w:rFonts w:ascii="MS PGothic" w:eastAsia="MS PGothic" w:hAnsi="MS PGothic"/>
                              </w:rPr>
                              <w:t>if (a == 2) {</w:t>
                            </w:r>
                          </w:p>
                          <w:p w14:paraId="7A0B7632" w14:textId="058F99AF" w:rsidR="00F70F89" w:rsidRPr="00963B0C" w:rsidRDefault="00F70F89" w:rsidP="00772A69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963B0C">
                              <w:rPr>
                                <w:rFonts w:ascii="MS PGothic" w:eastAsia="MS PGothic" w:hAnsi="MS PGothic" w:hint="eastAsia"/>
                              </w:rPr>
                              <w:t xml:space="preserve">    return true;            　/</w:t>
                            </w:r>
                            <w:r w:rsidR="00FC3345">
                              <w:rPr>
                                <w:rFonts w:ascii="MS PGothic" w:eastAsia="MS PGothic" w:hAnsi="MS PGothic"/>
                              </w:rPr>
                              <w:t>/</w:t>
                            </w:r>
                            <w:r w:rsidRPr="00963B0C">
                              <w:rPr>
                                <w:rFonts w:ascii="MS PGothic" w:eastAsia="MS PGothic" w:hAnsi="MS PGothic" w:hint="eastAsia"/>
                              </w:rPr>
                              <w:t xml:space="preserve"> 特別なケース</w:t>
                            </w:r>
                          </w:p>
                          <w:p w14:paraId="24C24956" w14:textId="77777777" w:rsidR="00F70F89" w:rsidRPr="00963B0C" w:rsidRDefault="00F70F89" w:rsidP="00772A69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963B0C">
                              <w:rPr>
                                <w:rFonts w:ascii="MS PGothic" w:eastAsia="MS PGothic" w:hAnsi="MS PGothic"/>
                              </w:rPr>
                              <w:t>} else {</w:t>
                            </w:r>
                          </w:p>
                          <w:p w14:paraId="4C8434BE" w14:textId="4C98A61E" w:rsidR="00F70F89" w:rsidRPr="00963B0C" w:rsidRDefault="00F70F89" w:rsidP="00772A69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963B0C">
                              <w:rPr>
                                <w:rFonts w:ascii="MS PGothic" w:eastAsia="MS PGothic" w:hAnsi="MS PGothic" w:hint="eastAsia"/>
                              </w:rPr>
                              <w:t xml:space="preserve">    return isPrime(a);      /</w:t>
                            </w:r>
                            <w:r w:rsidR="00FC3345">
                              <w:rPr>
                                <w:rFonts w:ascii="MS PGothic" w:eastAsia="MS PGothic" w:hAnsi="MS PGothic"/>
                              </w:rPr>
                              <w:t>/</w:t>
                            </w:r>
                            <w:r w:rsidRPr="00963B0C">
                              <w:rPr>
                                <w:rFonts w:ascii="MS PGothic" w:eastAsia="MS PGothic" w:hAnsi="MS PGothic" w:hint="eastAsia"/>
                              </w:rPr>
                              <w:t xml:space="preserve"> a が奇数のときだけ働く</w:t>
                            </w:r>
                          </w:p>
                          <w:p w14:paraId="06E84853" w14:textId="77777777" w:rsidR="00F70F89" w:rsidRPr="00963B0C" w:rsidRDefault="00F70F89" w:rsidP="00772A69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963B0C">
                              <w:rPr>
                                <w:rFonts w:ascii="MS PGothic" w:eastAsia="MS PGothic" w:hAnsi="MS PGothi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5160DB" id="Text Box 8738" o:spid="_x0000_s1038" type="#_x0000_t202" style="position:absolute;left:0;text-align:left;margin-left:21.05pt;margin-top:9.7pt;width:477pt;height:7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">
                <v:textbox inset="5.85pt,.7pt,5.85pt,.7pt">
                  <w:txbxContent>
                    <w:p w14:paraId="0CC198B1" w14:textId="77777777" w:rsidR="00F70F89" w:rsidRPr="00963B0C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>if (a == 2) {</w:t>
                      </w:r>
                    </w:p>
                    <w:p w14:paraId="7A0B7632" w14:textId="058F99AF" w:rsidR="00F70F89" w:rsidRPr="00963B0C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 w:hint="eastAsia"/>
                        </w:rPr>
                        <w:t xml:space="preserve">    return true;            　/</w:t>
                      </w:r>
                      <w:r w:rsidR="00FC3345">
                        <w:rPr>
                          <w:rFonts w:ascii="ＭＳ Ｐゴシック" w:eastAsia="ＭＳ Ｐゴシック" w:hAnsi="ＭＳ Ｐゴシック"/>
                        </w:rPr>
                        <w:t>/</w:t>
                      </w:r>
                      <w:r w:rsidRPr="00963B0C">
                        <w:rPr>
                          <w:rFonts w:ascii="ＭＳ Ｐゴシック" w:eastAsia="ＭＳ Ｐゴシック" w:hAnsi="ＭＳ Ｐゴシック" w:hint="eastAsia"/>
                        </w:rPr>
                        <w:t xml:space="preserve"> 特別なケース</w:t>
                      </w:r>
                    </w:p>
                    <w:p w14:paraId="24C24956" w14:textId="77777777" w:rsidR="00F70F89" w:rsidRPr="00963B0C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>} else {</w:t>
                      </w:r>
                    </w:p>
                    <w:p w14:paraId="4C8434BE" w14:textId="4C98A61E" w:rsidR="00F70F89" w:rsidRPr="00963B0C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 w:hint="eastAsia"/>
                        </w:rPr>
                        <w:t xml:space="preserve">    return isPrime(a);      /</w:t>
                      </w:r>
                      <w:r w:rsidR="00FC3345">
                        <w:rPr>
                          <w:rFonts w:ascii="ＭＳ Ｐゴシック" w:eastAsia="ＭＳ Ｐゴシック" w:hAnsi="ＭＳ Ｐゴシック"/>
                        </w:rPr>
                        <w:t>/</w:t>
                      </w:r>
                      <w:r w:rsidRPr="00963B0C">
                        <w:rPr>
                          <w:rFonts w:ascii="ＭＳ Ｐゴシック" w:eastAsia="ＭＳ Ｐゴシック" w:hAnsi="ＭＳ Ｐゴシック" w:hint="eastAsia"/>
                        </w:rPr>
                        <w:t xml:space="preserve"> a が奇数のときだけ働く</w:t>
                      </w:r>
                    </w:p>
                    <w:p w14:paraId="06E84853" w14:textId="77777777" w:rsidR="00F70F89" w:rsidRPr="00963B0C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21733F6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0F313D89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6F126A16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307CCC79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3EBD08D0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7507D8A5" w14:textId="77777777" w:rsidR="00772A69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490F1DEA" w14:textId="77777777" w:rsidR="00414111" w:rsidRPr="00C265CB" w:rsidRDefault="00414111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1729AB76" w14:textId="3CA0E963" w:rsidR="00FC3345" w:rsidRPr="00C265CB" w:rsidRDefault="00772A69" w:rsidP="00E2086E">
      <w:pPr>
        <w:pStyle w:val="a0"/>
        <w:ind w:left="0" w:firstLine="0"/>
        <w:rPr>
          <w:rFonts w:ascii="Times New Roman" w:eastAsia="MS Gothic" w:hAnsi="Times New Roman"/>
          <w:color w:val="FF0000"/>
          <w:spacing w:val="0"/>
        </w:rPr>
      </w:pPr>
      <w:r w:rsidRPr="00C265CB">
        <w:rPr>
          <w:rFonts w:ascii="Times New Roman" w:eastAsia="MS Gothic" w:hAnsi="Times New Roman"/>
          <w:color w:val="FF0000"/>
          <w:spacing w:val="0"/>
        </w:rPr>
        <w:t xml:space="preserve">　・</w:t>
      </w:r>
      <w:r w:rsidR="00D63B68">
        <w:rPr>
          <w:rFonts w:ascii="Times New Roman" w:eastAsia="MS Gothic" w:hAnsi="Times New Roman" w:hint="eastAsia"/>
          <w:color w:val="FF0000"/>
          <w:spacing w:val="0"/>
        </w:rPr>
        <w:t>comment khi thay đổi code</w:t>
      </w:r>
    </w:p>
    <w:p w14:paraId="5D701CE6" w14:textId="77777777" w:rsidR="00365710" w:rsidRDefault="00365710" w:rsidP="005C6D94">
      <w:pPr>
        <w:pStyle w:val="a0"/>
        <w:ind w:left="0" w:firstLineChars="200" w:firstLine="400"/>
        <w:rPr>
          <w:rFonts w:ascii="Times New Roman" w:eastAsia="MS Gothic" w:hAnsi="Times New Roman"/>
          <w:color w:val="FF0000"/>
          <w:spacing w:val="0"/>
        </w:rPr>
      </w:pPr>
      <w:r>
        <w:rPr>
          <w:rFonts w:ascii="Times New Roman" w:eastAsia="MS Gothic" w:hAnsi="Times New Roman"/>
          <w:color w:val="FF0000"/>
          <w:spacing w:val="0"/>
        </w:rPr>
        <w:t xml:space="preserve">Không để lại những đoạn code thay đổi bằng comment </w:t>
      </w:r>
    </w:p>
    <w:p w14:paraId="193438D1" w14:textId="2E69004C" w:rsidR="005C6D94" w:rsidRPr="00C265CB" w:rsidRDefault="00365710" w:rsidP="00557D2F">
      <w:pPr>
        <w:pStyle w:val="a0"/>
        <w:ind w:left="0" w:firstLineChars="200" w:firstLine="400"/>
        <w:rPr>
          <w:rFonts w:ascii="Times New Roman" w:eastAsia="MS Gothic" w:hAnsi="Times New Roman"/>
          <w:color w:val="FF0000"/>
          <w:spacing w:val="0"/>
        </w:rPr>
      </w:pPr>
      <w:r>
        <w:rPr>
          <w:rFonts w:ascii="Times New Roman" w:eastAsia="MS Gothic" w:hAnsi="Times New Roman"/>
          <w:color w:val="FF0000"/>
          <w:spacing w:val="0"/>
        </w:rPr>
        <w:t xml:space="preserve">Nghiêm cấm việc </w:t>
      </w:r>
      <w:r w:rsidR="00557D2F">
        <w:rPr>
          <w:rFonts w:ascii="Times New Roman" w:eastAsia="MS Gothic" w:hAnsi="Times New Roman"/>
          <w:color w:val="FF0000"/>
          <w:spacing w:val="0"/>
        </w:rPr>
        <w:t xml:space="preserve">sử dụng chức năng theo dõi lịch sử của </w:t>
      </w:r>
      <w:r w:rsidR="00FC3345" w:rsidRPr="00C265CB">
        <w:rPr>
          <w:rFonts w:ascii="Times New Roman" w:eastAsia="MS Gothic" w:hAnsi="Times New Roman"/>
          <w:color w:val="FF0000"/>
          <w:spacing w:val="0"/>
        </w:rPr>
        <w:t>SVN</w:t>
      </w:r>
      <w:r w:rsidR="00557D2F">
        <w:rPr>
          <w:rFonts w:ascii="Times New Roman" w:eastAsia="MS Gothic" w:hAnsi="Times New Roman" w:hint="eastAsia"/>
          <w:color w:val="FF0000"/>
          <w:spacing w:val="0"/>
        </w:rPr>
        <w:t xml:space="preserve"> rồi để lại code cũ dạng comment </w:t>
      </w:r>
    </w:p>
    <w:p w14:paraId="24944E8C" w14:textId="77777777" w:rsidR="005C6D94" w:rsidRPr="00C265CB" w:rsidRDefault="005C6D94" w:rsidP="005C6D94">
      <w:pPr>
        <w:pStyle w:val="a0"/>
        <w:ind w:left="0" w:firstLineChars="200" w:firstLine="400"/>
        <w:rPr>
          <w:rFonts w:ascii="Times New Roman" w:eastAsia="MS Gothic" w:hAnsi="Times New Roman"/>
          <w:color w:val="FF0000"/>
          <w:spacing w:val="0"/>
        </w:rPr>
      </w:pPr>
    </w:p>
    <w:p w14:paraId="742F6E13" w14:textId="03A512BD" w:rsidR="005C6D94" w:rsidRPr="00C265CB" w:rsidRDefault="00557D2F" w:rsidP="005C6D94">
      <w:pPr>
        <w:pStyle w:val="a0"/>
        <w:ind w:left="0" w:firstLineChars="200" w:firstLine="400"/>
        <w:rPr>
          <w:rFonts w:ascii="Times New Roman" w:eastAsia="MS Gothic" w:hAnsi="Times New Roman"/>
          <w:color w:val="FF0000"/>
          <w:spacing w:val="0"/>
        </w:rPr>
      </w:pPr>
      <w:r>
        <w:rPr>
          <w:rFonts w:ascii="Times New Roman" w:eastAsia="MS Gothic" w:hAnsi="Times New Roman"/>
          <w:color w:val="FF0000"/>
          <w:spacing w:val="0"/>
        </w:rPr>
        <w:t>T</w:t>
      </w:r>
      <w:r>
        <w:rPr>
          <w:rFonts w:ascii="Times New Roman" w:eastAsia="MS Gothic" w:hAnsi="Times New Roman" w:hint="eastAsia"/>
          <w:color w:val="FF0000"/>
          <w:spacing w:val="0"/>
        </w:rPr>
        <w:t xml:space="preserve">uy </w:t>
      </w:r>
      <w:r>
        <w:rPr>
          <w:rFonts w:ascii="Times New Roman" w:eastAsia="MS Gothic" w:hAnsi="Times New Roman"/>
          <w:color w:val="FF0000"/>
          <w:spacing w:val="0"/>
        </w:rPr>
        <w:t>nhiên ở header comment</w:t>
      </w:r>
      <w:r w:rsidR="005C6D94" w:rsidRPr="00C265CB">
        <w:rPr>
          <w:rFonts w:ascii="Times New Roman" w:eastAsia="MS Gothic" w:hAnsi="Times New Roman"/>
          <w:color w:val="FF0000"/>
          <w:spacing w:val="0"/>
        </w:rPr>
        <w:t>、</w:t>
      </w:r>
      <w:r>
        <w:rPr>
          <w:rFonts w:ascii="Times New Roman" w:eastAsia="MS Gothic" w:hAnsi="Times New Roman" w:hint="eastAsia"/>
          <w:color w:val="FF0000"/>
          <w:spacing w:val="0"/>
        </w:rPr>
        <w:t xml:space="preserve">viết khái quát thay đổi, không comment ở file chính </w:t>
      </w:r>
    </w:p>
    <w:p w14:paraId="34A38A2F" w14:textId="6D97460C" w:rsidR="00FC3345" w:rsidRPr="00C265CB" w:rsidRDefault="00557D2F" w:rsidP="005C6D94">
      <w:pPr>
        <w:pStyle w:val="a0"/>
        <w:ind w:left="0" w:firstLineChars="200" w:firstLine="400"/>
        <w:rPr>
          <w:rFonts w:ascii="Times New Roman" w:eastAsia="MS Gothic" w:hAnsi="Times New Roman"/>
          <w:color w:val="FF0000"/>
          <w:spacing w:val="0"/>
        </w:rPr>
      </w:pPr>
      <w:r>
        <w:rPr>
          <w:rFonts w:ascii="Times New Roman" w:eastAsia="MS Gothic" w:hAnsi="Times New Roman"/>
          <w:color w:val="FF0000"/>
          <w:spacing w:val="0"/>
        </w:rPr>
        <w:t>C</w:t>
      </w:r>
      <w:r>
        <w:rPr>
          <w:rFonts w:ascii="Times New Roman" w:eastAsia="MS Gothic" w:hAnsi="Times New Roman" w:hint="eastAsia"/>
          <w:color w:val="FF0000"/>
          <w:spacing w:val="0"/>
        </w:rPr>
        <w:t>o</w:t>
      </w:r>
      <w:r>
        <w:rPr>
          <w:rFonts w:ascii="Times New Roman" w:eastAsia="MS Gothic" w:hAnsi="Times New Roman"/>
          <w:color w:val="FF0000"/>
          <w:spacing w:val="0"/>
        </w:rPr>
        <w:t>mment theo từng file. Trường hợp có nhiều</w:t>
      </w:r>
      <w:r w:rsidR="005C6D94" w:rsidRPr="00C265CB">
        <w:rPr>
          <w:rFonts w:ascii="Times New Roman" w:eastAsia="MS Gothic" w:hAnsi="Times New Roman"/>
          <w:color w:val="FF0000"/>
          <w:spacing w:val="0"/>
        </w:rPr>
        <w:t>「</w:t>
      </w:r>
      <w:r w:rsidR="005C6D94" w:rsidRPr="00C265CB">
        <w:rPr>
          <w:rFonts w:ascii="Times New Roman" w:eastAsia="MS PGothic" w:hAnsi="Times New Roman"/>
          <w:color w:val="FF0000"/>
        </w:rPr>
        <w:t>@update</w:t>
      </w:r>
      <w:r w:rsidR="005C6D94" w:rsidRPr="00C265CB">
        <w:rPr>
          <w:rFonts w:ascii="Times New Roman" w:eastAsia="MS Gothic" w:hAnsi="Times New Roman"/>
          <w:color w:val="FF0000"/>
          <w:spacing w:val="0"/>
        </w:rPr>
        <w:t>」</w:t>
      </w:r>
      <w:r>
        <w:rPr>
          <w:rFonts w:ascii="Times New Roman" w:eastAsia="MS Gothic" w:hAnsi="Times New Roman" w:hint="eastAsia"/>
          <w:color w:val="FF0000"/>
          <w:spacing w:val="0"/>
        </w:rPr>
        <w:t>thì lấy cái bên dưới là mới nhất</w:t>
      </w:r>
    </w:p>
    <w:p w14:paraId="4F7EC9E7" w14:textId="7D35E72E" w:rsidR="00E847C6" w:rsidRPr="00C265CB" w:rsidRDefault="00E847C6" w:rsidP="00D85B94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17F2D190" w14:textId="77777777" w:rsidR="007A4E1E" w:rsidRPr="00C265CB" w:rsidRDefault="007A4E1E" w:rsidP="00D85B94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03F4654A" w14:textId="12FCDD91" w:rsidR="00E847C6" w:rsidRPr="00C265CB" w:rsidRDefault="00E847C6" w:rsidP="00D85B94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color w:val="FF0000"/>
          <w:spacing w:val="0"/>
        </w:rPr>
        <w:t>※</w:t>
      </w:r>
      <w:r w:rsidR="00557D2F">
        <w:rPr>
          <w:rFonts w:ascii="Times New Roman" w:eastAsia="MS Gothic" w:hAnsi="Times New Roman"/>
          <w:color w:val="FF0000"/>
          <w:spacing w:val="0"/>
        </w:rPr>
        <w:t xml:space="preserve">không để lại  comment trên </w:t>
      </w:r>
      <w:r w:rsidRPr="00C265CB">
        <w:rPr>
          <w:rFonts w:ascii="Times New Roman" w:eastAsia="MS Gothic" w:hAnsi="Times New Roman"/>
          <w:color w:val="FF0000"/>
          <w:spacing w:val="0"/>
        </w:rPr>
        <w:t>HTML</w:t>
      </w:r>
      <w:r w:rsidRPr="00C265CB">
        <w:rPr>
          <w:rFonts w:ascii="Times New Roman" w:eastAsia="MS Gothic" w:hAnsi="Times New Roman"/>
          <w:color w:val="FF0000"/>
          <w:spacing w:val="0"/>
        </w:rPr>
        <w:t>、</w:t>
      </w:r>
      <w:r w:rsidRPr="00C265CB">
        <w:rPr>
          <w:rFonts w:ascii="Times New Roman" w:eastAsia="MS Gothic" w:hAnsi="Times New Roman"/>
          <w:color w:val="FF0000"/>
          <w:spacing w:val="0"/>
        </w:rPr>
        <w:t>Javascript</w:t>
      </w:r>
    </w:p>
    <w:p w14:paraId="5EFB8C6C" w14:textId="77777777" w:rsidR="00E847C6" w:rsidRPr="00C265CB" w:rsidRDefault="00E847C6" w:rsidP="00D85B94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3F8C5178" w14:textId="51DE7A02" w:rsidR="00D85B94" w:rsidRPr="00C265CB" w:rsidRDefault="00772A69" w:rsidP="00D85B94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eastAsia="MS Gothic" w:hAnsi="Times New Roman"/>
          <w:spacing w:val="0"/>
        </w:rPr>
        <w:br w:type="page"/>
      </w:r>
    </w:p>
    <w:p w14:paraId="051E4595" w14:textId="381D8C20" w:rsidR="00D85B94" w:rsidRPr="00C265CB" w:rsidRDefault="00557D2F" w:rsidP="00D85B94">
      <w:pPr>
        <w:pStyle w:val="Heading2"/>
        <w:ind w:left="425"/>
        <w:rPr>
          <w:rFonts w:ascii="Times New Roman" w:hAnsi="Times New Roman"/>
          <w:b/>
          <w:spacing w:val="0"/>
          <w:sz w:val="20"/>
          <w:u w:val="single"/>
        </w:rPr>
      </w:pPr>
      <w:r>
        <w:rPr>
          <w:rFonts w:ascii="Times New Roman" w:hAnsi="Times New Roman"/>
          <w:b/>
          <w:spacing w:val="0"/>
          <w:sz w:val="20"/>
          <w:u w:val="single"/>
        </w:rPr>
        <w:lastRenderedPageBreak/>
        <w:t>Quy tắc đặt tên</w:t>
      </w:r>
    </w:p>
    <w:p w14:paraId="75602890" w14:textId="77777777" w:rsidR="005A12BE" w:rsidRPr="00C265CB" w:rsidRDefault="005A12BE" w:rsidP="005A12BE">
      <w:pPr>
        <w:pStyle w:val="af1"/>
        <w:rPr>
          <w:rFonts w:ascii="Times New Roman" w:hAnsi="Times New Roman"/>
        </w:rPr>
      </w:pPr>
      <w:r w:rsidRPr="00C265CB">
        <w:rPr>
          <w:rFonts w:ascii="Times New Roman" w:hAnsi="Times New Roman"/>
        </w:rPr>
        <w:t>（１）</w:t>
      </w:r>
      <w:r w:rsidRPr="00C265CB">
        <w:rPr>
          <w:rFonts w:ascii="Times New Roman" w:hAnsi="Times New Roman"/>
        </w:rPr>
        <w:t>namespace</w:t>
      </w:r>
    </w:p>
    <w:p w14:paraId="05010870" w14:textId="77777777" w:rsidR="005A12BE" w:rsidRPr="00C265CB" w:rsidRDefault="005A12BE" w:rsidP="005A12BE">
      <w:pPr>
        <w:pStyle w:val="af1"/>
        <w:rPr>
          <w:rFonts w:ascii="Times New Roman" w:hAnsi="Times New Roman"/>
        </w:rPr>
      </w:pPr>
    </w:p>
    <w:p w14:paraId="13AD685D" w14:textId="789321ED" w:rsidR="005A12BE" w:rsidRPr="00C265CB" w:rsidRDefault="00557D2F" w:rsidP="005A12BE">
      <w:pPr>
        <w:pStyle w:val="af1"/>
        <w:ind w:firstLineChars="200" w:firstLine="364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Đặt tên theo cấu trúc folder , quy tắc đặt tên của </w:t>
      </w:r>
      <w:r w:rsidR="009D79BE" w:rsidRPr="00C265CB">
        <w:rPr>
          <w:rFonts w:ascii="Times New Roman" w:hAnsi="Times New Roman"/>
          <w:color w:val="FF0000"/>
        </w:rPr>
        <w:t>Laravel</w:t>
      </w:r>
    </w:p>
    <w:p w14:paraId="50AF20C4" w14:textId="77777777" w:rsidR="002A025A" w:rsidRPr="00C265CB" w:rsidRDefault="002A025A" w:rsidP="004C2AA7">
      <w:pPr>
        <w:pStyle w:val="af1"/>
        <w:rPr>
          <w:rFonts w:ascii="Times New Roman" w:hAnsi="Times New Roman"/>
        </w:rPr>
      </w:pPr>
    </w:p>
    <w:p w14:paraId="18232BC2" w14:textId="0C5A0AD8" w:rsidR="00062D2B" w:rsidRPr="00C265CB" w:rsidRDefault="00062D2B" w:rsidP="004C2AA7">
      <w:pPr>
        <w:pStyle w:val="af1"/>
        <w:rPr>
          <w:rFonts w:ascii="Times New Roman" w:hAnsi="Times New Roman" w:hint="eastAsia"/>
        </w:rPr>
      </w:pPr>
      <w:r w:rsidRPr="00C265CB">
        <w:rPr>
          <w:rFonts w:ascii="Times New Roman" w:hAnsi="Times New Roman"/>
        </w:rPr>
        <w:t>（</w:t>
      </w:r>
      <w:r w:rsidR="005A12BE" w:rsidRPr="00C265CB">
        <w:rPr>
          <w:rFonts w:ascii="Times New Roman" w:hAnsi="Times New Roman"/>
        </w:rPr>
        <w:t>２</w:t>
      </w:r>
      <w:r w:rsidR="00782278">
        <w:rPr>
          <w:rFonts w:ascii="Times New Roman" w:hAnsi="Times New Roman"/>
        </w:rPr>
        <w:t>）</w:t>
      </w:r>
      <w:r w:rsidR="00782278">
        <w:rPr>
          <w:rFonts w:ascii="Times New Roman" w:hAnsi="Times New Roman"/>
        </w:rPr>
        <w:t xml:space="preserve">class name </w:t>
      </w:r>
    </w:p>
    <w:p w14:paraId="18527C55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2F788DF7" w14:textId="33960A48" w:rsidR="00414111" w:rsidRPr="00782278" w:rsidRDefault="00782278" w:rsidP="00414111">
      <w:pPr>
        <w:pStyle w:val="af1"/>
        <w:ind w:firstLineChars="200" w:firstLine="364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 xml:space="preserve">lass </w:t>
      </w:r>
      <w:r>
        <w:rPr>
          <w:rFonts w:ascii="Times New Roman" w:hAnsi="Times New Roman"/>
        </w:rPr>
        <w:t xml:space="preserve">name định nghĩa bằng </w:t>
      </w:r>
      <w:r w:rsidR="006A0DD0" w:rsidRPr="00C265CB">
        <w:rPr>
          <w:rFonts w:ascii="Times New Roman" w:hAnsi="Times New Roman"/>
        </w:rPr>
        <w:t>UpperC</w:t>
      </w:r>
      <w:r w:rsidR="00E847C6" w:rsidRPr="00C265CB">
        <w:rPr>
          <w:rFonts w:ascii="Times New Roman" w:hAnsi="Times New Roman"/>
        </w:rPr>
        <w:t>amelCase</w:t>
      </w:r>
    </w:p>
    <w:p w14:paraId="58C593A1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2EBD6107" w14:textId="3CB3D310" w:rsidR="00062D2B" w:rsidRPr="00C265CB" w:rsidRDefault="00782278" w:rsidP="00062D2B">
      <w:pPr>
        <w:pStyle w:val="af1"/>
        <w:ind w:firstLineChars="100" w:firstLine="182"/>
        <w:rPr>
          <w:rFonts w:ascii="Times New Roman" w:hAnsi="Times New Roman"/>
        </w:rPr>
      </w:pPr>
      <w:r>
        <w:rPr>
          <w:rFonts w:ascii="Times New Roman" w:hAnsi="Times New Roman"/>
        </w:rPr>
        <w:t>Ví dụ</w:t>
      </w:r>
      <w:r w:rsidR="00062D2B" w:rsidRPr="00C265CB">
        <w:rPr>
          <w:rFonts w:ascii="Times New Roman" w:hAnsi="Times New Roman"/>
        </w:rPr>
        <w:t>)</w:t>
      </w:r>
    </w:p>
    <w:p w14:paraId="324025B5" w14:textId="77777777" w:rsidR="00062D2B" w:rsidRPr="00C265CB" w:rsidRDefault="00346C8E" w:rsidP="00062D2B">
      <w:pPr>
        <w:pStyle w:val="af1"/>
        <w:rPr>
          <w:rFonts w:ascii="Times New Roman" w:hAnsi="Times New Roman"/>
        </w:rPr>
      </w:pPr>
      <w:r w:rsidRPr="00C265C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5198259" wp14:editId="0EAA4456">
                <wp:simplePos x="0" y="0"/>
                <wp:positionH relativeFrom="column">
                  <wp:posOffset>267335</wp:posOffset>
                </wp:positionH>
                <wp:positionV relativeFrom="paragraph">
                  <wp:posOffset>114300</wp:posOffset>
                </wp:positionV>
                <wp:extent cx="6057900" cy="511810"/>
                <wp:effectExtent l="0" t="0" r="0" b="0"/>
                <wp:wrapNone/>
                <wp:docPr id="9" name="Text Box 8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CAAE6" w14:textId="500B38B3" w:rsidR="00F70F89" w:rsidRPr="00963B0C" w:rsidRDefault="00F70F89" w:rsidP="00062D2B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963B0C">
                              <w:rPr>
                                <w:rFonts w:ascii="MS PGothic" w:eastAsia="MS PGothic" w:hAnsi="MS PGothic"/>
                              </w:rPr>
                              <w:t>class Raster;</w:t>
                            </w:r>
                          </w:p>
                          <w:p w14:paraId="0C9518B8" w14:textId="0EBD2F0C" w:rsidR="00F70F89" w:rsidRPr="00963B0C" w:rsidRDefault="00F70F89" w:rsidP="00062D2B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963B0C">
                              <w:rPr>
                                <w:rFonts w:ascii="MS PGothic" w:eastAsia="MS PGothic" w:hAnsi="MS PGothic"/>
                              </w:rPr>
                              <w:t>class ImageSprite;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198259" id="Text Box 8742" o:spid="_x0000_s1039" type="#_x0000_t202" style="position:absolute;left:0;text-align:left;margin-left:21.05pt;margin-top:9pt;width:477pt;height:40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">
                <v:textbox inset="5.85pt,.7pt,5.85pt,.7pt">
                  <w:txbxContent>
                    <w:p w14:paraId="60DCAAE6" w14:textId="500B38B3" w:rsidR="00F70F89" w:rsidRPr="00963B0C" w:rsidRDefault="00F70F8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>class Raster;</w:t>
                      </w:r>
                    </w:p>
                    <w:p w14:paraId="0C9518B8" w14:textId="0EBD2F0C" w:rsidR="00F70F89" w:rsidRPr="00963B0C" w:rsidRDefault="00F70F8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>class ImageSprite;</w:t>
                      </w:r>
                    </w:p>
                  </w:txbxContent>
                </v:textbox>
              </v:shape>
            </w:pict>
          </mc:Fallback>
        </mc:AlternateContent>
      </w:r>
    </w:p>
    <w:p w14:paraId="61F35443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4EF4816E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151632CE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0FA7B426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2FB6C8D5" w14:textId="08F66964" w:rsidR="00062D2B" w:rsidRPr="00C265CB" w:rsidRDefault="00CD028B" w:rsidP="00062D2B">
      <w:pPr>
        <w:pStyle w:val="af1"/>
        <w:rPr>
          <w:rFonts w:ascii="Times New Roman" w:hAnsi="Times New Roman" w:hint="eastAsia"/>
        </w:rPr>
      </w:pPr>
      <w:r w:rsidRPr="00C265CB">
        <w:rPr>
          <w:rFonts w:ascii="Times New Roman" w:hAnsi="Times New Roman"/>
        </w:rPr>
        <w:t>（３）</w:t>
      </w:r>
      <w:r w:rsidR="00782278">
        <w:rPr>
          <w:rFonts w:ascii="Times New Roman" w:hAnsi="Times New Roman"/>
        </w:rPr>
        <w:t>method name</w:t>
      </w:r>
    </w:p>
    <w:p w14:paraId="1243619B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3E044310" w14:textId="499B1B10" w:rsidR="005A12BE" w:rsidRPr="00C265CB" w:rsidRDefault="00F573FD" w:rsidP="00CD028B">
      <w:pPr>
        <w:pStyle w:val="af1"/>
        <w:ind w:firstLineChars="200" w:firstLine="364"/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>
        <w:rPr>
          <w:rFonts w:ascii="Times New Roman" w:hAnsi="Times New Roman" w:hint="eastAsia"/>
        </w:rPr>
        <w:t xml:space="preserve">ethod </w:t>
      </w:r>
      <w:r>
        <w:rPr>
          <w:rFonts w:ascii="Times New Roman" w:hAnsi="Times New Roman"/>
        </w:rPr>
        <w:t xml:space="preserve">name ddịnh nghĩa bằng </w:t>
      </w:r>
      <w:r w:rsidR="005A12BE" w:rsidRPr="00C265CB">
        <w:rPr>
          <w:rFonts w:ascii="Times New Roman" w:hAnsi="Times New Roman"/>
        </w:rPr>
        <w:t>camelCase</w:t>
      </w:r>
    </w:p>
    <w:p w14:paraId="448D88CA" w14:textId="0F29AA64" w:rsidR="00062D2B" w:rsidRPr="00C265CB" w:rsidRDefault="00F573FD" w:rsidP="00CD028B">
      <w:pPr>
        <w:pStyle w:val="af1"/>
        <w:ind w:firstLineChars="200" w:firstLine="364"/>
        <w:rPr>
          <w:rFonts w:ascii="Times New Roman" w:hAnsi="Times New Roman"/>
        </w:rPr>
      </w:pPr>
      <w:r>
        <w:rPr>
          <w:rFonts w:ascii="Times New Roman" w:hAnsi="Times New Roman"/>
        </w:rPr>
        <w:t>L</w:t>
      </w:r>
      <w:r>
        <w:rPr>
          <w:rFonts w:ascii="Times New Roman" w:hAnsi="Times New Roman" w:hint="eastAsia"/>
        </w:rPr>
        <w:t xml:space="preserve">à </w:t>
      </w:r>
      <w:r>
        <w:rPr>
          <w:rFonts w:ascii="Times New Roman" w:hAnsi="Times New Roman"/>
        </w:rPr>
        <w:t xml:space="preserve">động từ bắt đầu bằng chữ in thường </w:t>
      </w:r>
    </w:p>
    <w:p w14:paraId="04C58E45" w14:textId="3E6A36F3" w:rsidR="00062D2B" w:rsidRPr="00C265CB" w:rsidRDefault="00F573FD" w:rsidP="00CD028B">
      <w:pPr>
        <w:pStyle w:val="af1"/>
        <w:ind w:firstLineChars="200" w:firstLine="364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>rườ</w:t>
      </w:r>
      <w:r>
        <w:rPr>
          <w:rFonts w:ascii="Times New Roman" w:hAnsi="Times New Roman"/>
        </w:rPr>
        <w:t xml:space="preserve">ng hợp cấu thành bằng nhiều từ đơn, </w:t>
      </w:r>
      <w:r>
        <w:rPr>
          <w:rFonts w:ascii="Times New Roman" w:hAnsi="Times New Roman" w:hint="eastAsia"/>
        </w:rPr>
        <w:t xml:space="preserve"> thì từ thứ 2 trở đi viết in hoa chữ cái đầu</w:t>
      </w:r>
    </w:p>
    <w:p w14:paraId="29EF9B39" w14:textId="77777777" w:rsidR="005A12BE" w:rsidRPr="00C265CB" w:rsidRDefault="005A12BE" w:rsidP="00CD028B">
      <w:pPr>
        <w:pStyle w:val="af1"/>
        <w:ind w:firstLineChars="200" w:firstLine="364"/>
        <w:rPr>
          <w:rFonts w:ascii="Times New Roman" w:hAnsi="Times New Roman"/>
        </w:rPr>
      </w:pPr>
    </w:p>
    <w:p w14:paraId="6822AF59" w14:textId="5898BBCC" w:rsidR="005A12BE" w:rsidRPr="00C265CB" w:rsidRDefault="00F573FD" w:rsidP="00CD028B">
      <w:pPr>
        <w:pStyle w:val="af1"/>
        <w:ind w:firstLineChars="200" w:firstLine="364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ầ</w:t>
      </w:r>
      <w:r>
        <w:rPr>
          <w:rFonts w:ascii="Times New Roman" w:hAnsi="Times New Roman"/>
        </w:rPr>
        <w:t xml:space="preserve">n định nghĩa </w:t>
      </w:r>
      <w:r>
        <w:rPr>
          <w:rFonts w:ascii="Times New Roman" w:hAnsi="Times New Roman" w:hint="eastAsia"/>
        </w:rPr>
        <w:t xml:space="preserve"> bổ ngữ </w:t>
      </w:r>
      <w:r w:rsidR="005A12BE" w:rsidRPr="00C265CB">
        <w:rPr>
          <w:rFonts w:ascii="Times New Roman" w:hAnsi="Times New Roman"/>
        </w:rPr>
        <w:t>access</w:t>
      </w:r>
    </w:p>
    <w:p w14:paraId="15ADDAC7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49AEB7EB" w14:textId="0C716939" w:rsidR="00062D2B" w:rsidRPr="00C265CB" w:rsidRDefault="00F573FD" w:rsidP="00CD028B">
      <w:pPr>
        <w:pStyle w:val="af1"/>
        <w:ind w:firstLineChars="100" w:firstLine="182"/>
        <w:rPr>
          <w:rFonts w:ascii="Times New Roman" w:hAnsi="Times New Roman"/>
        </w:rPr>
      </w:pPr>
      <w:r>
        <w:rPr>
          <w:rFonts w:ascii="Times New Roman" w:hAnsi="Times New Roman"/>
        </w:rPr>
        <w:t>Ví dụ</w:t>
      </w:r>
      <w:r w:rsidR="00062D2B" w:rsidRPr="00C265CB">
        <w:rPr>
          <w:rFonts w:ascii="Times New Roman" w:hAnsi="Times New Roman"/>
        </w:rPr>
        <w:t>)</w:t>
      </w:r>
    </w:p>
    <w:p w14:paraId="4ED291FB" w14:textId="77777777" w:rsidR="00062D2B" w:rsidRPr="00C265CB" w:rsidRDefault="00346C8E" w:rsidP="00062D2B">
      <w:pPr>
        <w:pStyle w:val="af1"/>
        <w:rPr>
          <w:rFonts w:ascii="Times New Roman" w:hAnsi="Times New Roman"/>
        </w:rPr>
      </w:pPr>
      <w:r w:rsidRPr="00C265C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0C4CF7" wp14:editId="33F182A3">
                <wp:simplePos x="0" y="0"/>
                <wp:positionH relativeFrom="column">
                  <wp:posOffset>267335</wp:posOffset>
                </wp:positionH>
                <wp:positionV relativeFrom="paragraph">
                  <wp:posOffset>0</wp:posOffset>
                </wp:positionV>
                <wp:extent cx="6057900" cy="656590"/>
                <wp:effectExtent l="0" t="0" r="0" b="0"/>
                <wp:wrapNone/>
                <wp:docPr id="8" name="Text Box 8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4B669" w14:textId="77777777" w:rsidR="00F70F89" w:rsidRPr="00963B0C" w:rsidRDefault="00F70F89" w:rsidP="00062D2B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963B0C">
                              <w:rPr>
                                <w:rFonts w:ascii="MS PGothic" w:eastAsia="MS PGothic" w:hAnsi="MS PGothic"/>
                              </w:rPr>
                              <w:t>run();</w:t>
                            </w:r>
                          </w:p>
                          <w:p w14:paraId="2EA6C2F8" w14:textId="77777777" w:rsidR="00F70F89" w:rsidRPr="00963B0C" w:rsidRDefault="00F70F89" w:rsidP="00062D2B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963B0C">
                              <w:rPr>
                                <w:rFonts w:ascii="MS PGothic" w:eastAsia="MS PGothic" w:hAnsi="MS PGothic"/>
                              </w:rPr>
                              <w:t>runFast();</w:t>
                            </w:r>
                          </w:p>
                          <w:p w14:paraId="4E92825A" w14:textId="77777777" w:rsidR="00F70F89" w:rsidRPr="00963B0C" w:rsidRDefault="00F70F89" w:rsidP="00062D2B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 w:rsidRPr="00963B0C">
                              <w:rPr>
                                <w:rFonts w:ascii="MS PGothic" w:eastAsia="MS PGothic" w:hAnsi="MS PGothic"/>
                              </w:rPr>
                              <w:t>getBackground();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0C4CF7" id="Text Box 8743" o:spid="_x0000_s1040" type="#_x0000_t202" style="position:absolute;left:0;text-align:left;margin-left:21.05pt;margin-top:0;width:477pt;height:51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">
                <v:textbox inset="5.85pt,.7pt,5.85pt,.7pt">
                  <w:txbxContent>
                    <w:p w14:paraId="4D14B669" w14:textId="77777777" w:rsidR="00F70F89" w:rsidRPr="00963B0C" w:rsidRDefault="00F70F8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>run();</w:t>
                      </w:r>
                    </w:p>
                    <w:p w14:paraId="2EA6C2F8" w14:textId="77777777" w:rsidR="00F70F89" w:rsidRPr="00963B0C" w:rsidRDefault="00F70F8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>runFast();</w:t>
                      </w:r>
                    </w:p>
                    <w:p w14:paraId="4E92825A" w14:textId="77777777" w:rsidR="00F70F89" w:rsidRPr="00963B0C" w:rsidRDefault="00F70F8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>getBackground();</w:t>
                      </w:r>
                    </w:p>
                  </w:txbxContent>
                </v:textbox>
              </v:shape>
            </w:pict>
          </mc:Fallback>
        </mc:AlternateContent>
      </w:r>
    </w:p>
    <w:p w14:paraId="7F371B54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00205ADC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744A486A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60C907F0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1B426CF6" w14:textId="6DCC880C" w:rsidR="00062D2B" w:rsidRPr="00C265CB" w:rsidRDefault="00CD028B" w:rsidP="00CD028B">
      <w:pPr>
        <w:pStyle w:val="af1"/>
        <w:rPr>
          <w:rFonts w:ascii="Times New Roman" w:hAnsi="Times New Roman" w:hint="eastAsia"/>
        </w:rPr>
      </w:pPr>
      <w:r w:rsidRPr="00C265CB">
        <w:rPr>
          <w:rFonts w:ascii="Times New Roman" w:hAnsi="Times New Roman"/>
        </w:rPr>
        <w:t>（４）</w:t>
      </w:r>
      <w:r w:rsidR="00F573FD">
        <w:rPr>
          <w:rFonts w:ascii="Times New Roman" w:hAnsi="Times New Roman"/>
        </w:rPr>
        <w:t>tên biến</w:t>
      </w:r>
    </w:p>
    <w:p w14:paraId="5E5AECFC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0AB3DE9D" w14:textId="77777777" w:rsidR="00F573FD" w:rsidRDefault="00F573FD" w:rsidP="00CD028B">
      <w:pPr>
        <w:pStyle w:val="af1"/>
        <w:ind w:firstLineChars="200" w:firstLine="364"/>
        <w:rPr>
          <w:rFonts w:ascii="Times New Roman" w:hAnsi="Times New Roman" w:hint="eastAsia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ắ</w:t>
      </w:r>
      <w:r>
        <w:rPr>
          <w:rFonts w:ascii="Times New Roman" w:hAnsi="Times New Roman"/>
        </w:rPr>
        <w:t>t đầu bằng chữ in thường,</w:t>
      </w:r>
      <w:r>
        <w:rPr>
          <w:rFonts w:ascii="Times New Roman" w:hAnsi="Times New Roman" w:hint="eastAsia"/>
        </w:rPr>
        <w:t xml:space="preserve"> trường hợp cấu thành từ nhiều từ đơn </w:t>
      </w:r>
    </w:p>
    <w:p w14:paraId="614274A8" w14:textId="75A373B0" w:rsidR="00062D2B" w:rsidRPr="00C265CB" w:rsidRDefault="00F573FD" w:rsidP="00CD028B">
      <w:pPr>
        <w:pStyle w:val="af1"/>
        <w:ind w:firstLineChars="200" w:firstLine="364"/>
        <w:rPr>
          <w:rFonts w:ascii="Times New Roman" w:hAnsi="Times New Roman"/>
        </w:rPr>
      </w:pPr>
      <w:r>
        <w:rPr>
          <w:rFonts w:ascii="Times New Roman" w:hAnsi="Times New Roman"/>
        </w:rPr>
        <w:t>Thì từ từ đơn thứ 2 trở đi viết hoa chữ cái đầu</w:t>
      </w:r>
      <w:r w:rsidR="00062D2B" w:rsidRPr="00C265CB">
        <w:rPr>
          <w:rFonts w:ascii="Times New Roman" w:hAnsi="Times New Roman"/>
        </w:rPr>
        <w:t>。</w:t>
      </w:r>
    </w:p>
    <w:p w14:paraId="397500D2" w14:textId="67064B8B" w:rsidR="00501097" w:rsidRPr="00C265CB" w:rsidRDefault="00F573FD" w:rsidP="00501097">
      <w:pPr>
        <w:pStyle w:val="af1"/>
        <w:ind w:firstLineChars="200" w:firstLine="364"/>
        <w:rPr>
          <w:rFonts w:ascii="Times New Roman" w:hAnsi="Times New Roman" w:hint="eastAsia"/>
        </w:rPr>
      </w:pPr>
      <w:r>
        <w:rPr>
          <w:rFonts w:ascii="Times New Roman" w:hAnsi="Times New Roman"/>
        </w:rPr>
        <w:t xml:space="preserve">Biến loop </w:t>
      </w:r>
      <w:r>
        <w:rPr>
          <w:rFonts w:ascii="Times New Roman" w:hAnsi="Times New Roman" w:hint="eastAsia"/>
        </w:rPr>
        <w:t xml:space="preserve">là </w:t>
      </w:r>
      <w:r w:rsidR="0057215B" w:rsidRPr="00C265CB">
        <w:rPr>
          <w:rFonts w:ascii="Times New Roman" w:eastAsia="MS PGothic" w:hAnsi="Times New Roman"/>
        </w:rPr>
        <w:t>$</w:t>
      </w:r>
      <w:r w:rsidR="00501097" w:rsidRPr="00C265CB">
        <w:rPr>
          <w:rFonts w:ascii="Times New Roman" w:hAnsi="Times New Roman"/>
        </w:rPr>
        <w:t>i,</w:t>
      </w:r>
      <w:r w:rsidR="0057215B" w:rsidRPr="00C265CB">
        <w:rPr>
          <w:rFonts w:ascii="Times New Roman" w:eastAsia="MS PGothic" w:hAnsi="Times New Roman"/>
        </w:rPr>
        <w:t xml:space="preserve"> $</w:t>
      </w:r>
      <w:r w:rsidR="00501097" w:rsidRPr="00C265CB">
        <w:rPr>
          <w:rFonts w:ascii="Times New Roman" w:hAnsi="Times New Roman"/>
        </w:rPr>
        <w:t>j,</w:t>
      </w:r>
      <w:r w:rsidR="0057215B" w:rsidRPr="00C265CB">
        <w:rPr>
          <w:rFonts w:ascii="Times New Roman" w:eastAsia="MS PGothic" w:hAnsi="Times New Roman"/>
        </w:rPr>
        <w:t xml:space="preserve"> $</w:t>
      </w:r>
      <w:r w:rsidR="00501097" w:rsidRPr="00C265CB">
        <w:rPr>
          <w:rFonts w:ascii="Times New Roman" w:hAnsi="Times New Roman"/>
        </w:rPr>
        <w:t>k</w:t>
      </w:r>
    </w:p>
    <w:p w14:paraId="4D824D90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1AE662CF" w14:textId="3BF5CABB" w:rsidR="00062D2B" w:rsidRPr="00C265CB" w:rsidRDefault="00F573FD" w:rsidP="00CD028B">
      <w:pPr>
        <w:pStyle w:val="af1"/>
        <w:ind w:firstLineChars="100" w:firstLine="182"/>
        <w:rPr>
          <w:rFonts w:ascii="Times New Roman" w:hAnsi="Times New Roman"/>
        </w:rPr>
      </w:pPr>
      <w:r>
        <w:rPr>
          <w:rFonts w:ascii="Times New Roman" w:hAnsi="Times New Roman"/>
        </w:rPr>
        <w:t>Ví dụ</w:t>
      </w:r>
      <w:r w:rsidR="00062D2B" w:rsidRPr="00C265CB">
        <w:rPr>
          <w:rFonts w:ascii="Times New Roman" w:hAnsi="Times New Roman"/>
        </w:rPr>
        <w:t>)</w:t>
      </w:r>
    </w:p>
    <w:p w14:paraId="13695C58" w14:textId="77777777" w:rsidR="00062D2B" w:rsidRPr="00C265CB" w:rsidRDefault="00346C8E" w:rsidP="00062D2B">
      <w:pPr>
        <w:pStyle w:val="af1"/>
        <w:rPr>
          <w:rFonts w:ascii="Times New Roman" w:hAnsi="Times New Roman"/>
        </w:rPr>
      </w:pPr>
      <w:r w:rsidRPr="00C265C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32D7810" wp14:editId="1263D748">
                <wp:simplePos x="0" y="0"/>
                <wp:positionH relativeFrom="column">
                  <wp:posOffset>267335</wp:posOffset>
                </wp:positionH>
                <wp:positionV relativeFrom="paragraph">
                  <wp:posOffset>0</wp:posOffset>
                </wp:positionV>
                <wp:extent cx="6057900" cy="656590"/>
                <wp:effectExtent l="0" t="0" r="0" b="0"/>
                <wp:wrapNone/>
                <wp:docPr id="7" name="Text Box 8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E4813" w14:textId="4C7F6E0C" w:rsidR="00F70F89" w:rsidRPr="004D7B9C" w:rsidRDefault="0057215B" w:rsidP="00062D2B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>
                              <w:rPr>
                                <w:rFonts w:ascii="MS PGothic" w:eastAsia="MS PGothic" w:hAnsi="MS PGothic"/>
                              </w:rPr>
                              <w:t>$</w:t>
                            </w:r>
                            <w:r w:rsidR="00F70F89" w:rsidRPr="004D7B9C">
                              <w:rPr>
                                <w:rFonts w:ascii="MS PGothic" w:eastAsia="MS PGothic" w:hAnsi="MS PGothic"/>
                              </w:rPr>
                              <w:t>i;</w:t>
                            </w:r>
                          </w:p>
                          <w:p w14:paraId="13FFE53C" w14:textId="4FAD996D" w:rsidR="00F70F89" w:rsidRPr="004D7B9C" w:rsidRDefault="0057215B" w:rsidP="00062D2B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>
                              <w:rPr>
                                <w:rFonts w:ascii="MS PGothic" w:eastAsia="MS PGothic" w:hAnsi="MS PGothic"/>
                              </w:rPr>
                              <w:t>$</w:t>
                            </w:r>
                            <w:r w:rsidR="00654FC6">
                              <w:rPr>
                                <w:rFonts w:ascii="MS PGothic" w:eastAsia="MS PGothic" w:hAnsi="MS PGothic"/>
                              </w:rPr>
                              <w:t>va</w:t>
                            </w:r>
                            <w:r w:rsidR="001C6A44">
                              <w:rPr>
                                <w:rFonts w:ascii="MS PGothic" w:eastAsia="MS PGothic" w:hAnsi="MS PGothic"/>
                              </w:rPr>
                              <w:t>lue</w:t>
                            </w:r>
                            <w:r w:rsidR="00F70F89" w:rsidRPr="004D7B9C">
                              <w:rPr>
                                <w:rFonts w:ascii="MS PGothic" w:eastAsia="MS PGothic" w:hAnsi="MS PGothic"/>
                              </w:rPr>
                              <w:t>;</w:t>
                            </w:r>
                          </w:p>
                          <w:p w14:paraId="5B09EA97" w14:textId="51E3C6FC" w:rsidR="00F70F89" w:rsidRPr="004D7B9C" w:rsidRDefault="0057215B" w:rsidP="00062D2B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>
                              <w:rPr>
                                <w:rFonts w:ascii="MS PGothic" w:eastAsia="MS PGothic" w:hAnsi="MS PGothic"/>
                              </w:rPr>
                              <w:t>$</w:t>
                            </w:r>
                            <w:r w:rsidR="00654FC6">
                              <w:rPr>
                                <w:rFonts w:ascii="MS PGothic" w:eastAsia="MS PGothic" w:hAnsi="MS PGothic"/>
                              </w:rPr>
                              <w:t>unit</w:t>
                            </w:r>
                            <w:r w:rsidR="001C6A44">
                              <w:rPr>
                                <w:rFonts w:ascii="MS PGothic" w:eastAsia="MS PGothic" w:hAnsi="MS PGothic"/>
                              </w:rPr>
                              <w:t>Text</w:t>
                            </w:r>
                            <w:r w:rsidR="00F70F89" w:rsidRPr="004D7B9C">
                              <w:rPr>
                                <w:rFonts w:ascii="MS PGothic" w:eastAsia="MS PGothic" w:hAnsi="MS PGothic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2D7810" id="Text Box 8744" o:spid="_x0000_s1041" type="#_x0000_t202" style="position:absolute;left:0;text-align:left;margin-left:21.05pt;margin-top:0;width:477pt;height:5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">
                <v:textbox inset="5.85pt,.7pt,5.85pt,.7pt">
                  <w:txbxContent>
                    <w:p w14:paraId="385E4813" w14:textId="4C7F6E0C" w:rsidR="00F70F89" w:rsidRPr="004D7B9C" w:rsidRDefault="0057215B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$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i;</w:t>
                      </w:r>
                    </w:p>
                    <w:p w14:paraId="13FFE53C" w14:textId="4FAD996D" w:rsidR="00F70F89" w:rsidRPr="004D7B9C" w:rsidRDefault="0057215B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$</w:t>
                      </w:r>
                      <w:r w:rsidR="00654FC6">
                        <w:rPr>
                          <w:rFonts w:ascii="ＭＳ Ｐゴシック" w:eastAsia="ＭＳ Ｐゴシック" w:hAnsi="ＭＳ Ｐゴシック"/>
                        </w:rPr>
                        <w:t>va</w:t>
                      </w:r>
                      <w:r w:rsidR="001C6A44">
                        <w:rPr>
                          <w:rFonts w:ascii="ＭＳ Ｐゴシック" w:eastAsia="ＭＳ Ｐゴシック" w:hAnsi="ＭＳ Ｐゴシック"/>
                        </w:rPr>
                        <w:t>lue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;</w:t>
                      </w:r>
                    </w:p>
                    <w:p w14:paraId="5B09EA97" w14:textId="51E3C6FC" w:rsidR="00F70F89" w:rsidRPr="004D7B9C" w:rsidRDefault="0057215B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$</w:t>
                      </w:r>
                      <w:r w:rsidR="00654FC6">
                        <w:rPr>
                          <w:rFonts w:ascii="ＭＳ Ｐゴシック" w:eastAsia="ＭＳ Ｐゴシック" w:hAnsi="ＭＳ Ｐゴシック"/>
                        </w:rPr>
                        <w:t>unit</w:t>
                      </w:r>
                      <w:r w:rsidR="001C6A44">
                        <w:rPr>
                          <w:rFonts w:ascii="ＭＳ Ｐゴシック" w:eastAsia="ＭＳ Ｐゴシック" w:hAnsi="ＭＳ Ｐゴシック"/>
                        </w:rPr>
                        <w:t>Text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C0857D6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771E8B99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69DE6B22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7F9F5E83" w14:textId="074D7A76" w:rsidR="005A12BE" w:rsidRPr="00C265CB" w:rsidRDefault="005A12BE" w:rsidP="00062D2B">
      <w:pPr>
        <w:pStyle w:val="af1"/>
        <w:rPr>
          <w:rFonts w:ascii="Times New Roman" w:hAnsi="Times New Roman"/>
        </w:rPr>
      </w:pPr>
    </w:p>
    <w:p w14:paraId="425FB28B" w14:textId="6C5168BE" w:rsidR="0040764C" w:rsidRPr="00C265CB" w:rsidRDefault="0040764C" w:rsidP="00062D2B">
      <w:pPr>
        <w:pStyle w:val="af1"/>
        <w:rPr>
          <w:rFonts w:ascii="Times New Roman" w:hAnsi="Times New Roman"/>
        </w:rPr>
      </w:pPr>
    </w:p>
    <w:p w14:paraId="0A2C3098" w14:textId="5C50FC87" w:rsidR="0040764C" w:rsidRPr="00C265CB" w:rsidRDefault="0040764C" w:rsidP="00062D2B">
      <w:pPr>
        <w:pStyle w:val="af1"/>
        <w:rPr>
          <w:rFonts w:ascii="Times New Roman" w:hAnsi="Times New Roman"/>
        </w:rPr>
      </w:pPr>
    </w:p>
    <w:p w14:paraId="29F4A18F" w14:textId="28E6AE9C" w:rsidR="0040764C" w:rsidRPr="00C265CB" w:rsidRDefault="0040764C" w:rsidP="00062D2B">
      <w:pPr>
        <w:pStyle w:val="af1"/>
        <w:rPr>
          <w:rFonts w:ascii="Times New Roman" w:hAnsi="Times New Roman"/>
        </w:rPr>
      </w:pPr>
    </w:p>
    <w:p w14:paraId="34C57156" w14:textId="1599C1D8" w:rsidR="0040764C" w:rsidRPr="00C265CB" w:rsidRDefault="0040764C" w:rsidP="00062D2B">
      <w:pPr>
        <w:pStyle w:val="af1"/>
        <w:rPr>
          <w:rFonts w:ascii="Times New Roman" w:hAnsi="Times New Roman"/>
        </w:rPr>
      </w:pPr>
    </w:p>
    <w:p w14:paraId="46AE2787" w14:textId="222F3864" w:rsidR="0040764C" w:rsidRPr="00C265CB" w:rsidRDefault="0040764C" w:rsidP="00062D2B">
      <w:pPr>
        <w:pStyle w:val="af1"/>
        <w:rPr>
          <w:rFonts w:ascii="Times New Roman" w:hAnsi="Times New Roman"/>
        </w:rPr>
      </w:pPr>
    </w:p>
    <w:p w14:paraId="08931FB6" w14:textId="0F343242" w:rsidR="0040764C" w:rsidRPr="00C265CB" w:rsidRDefault="0040764C" w:rsidP="00062D2B">
      <w:pPr>
        <w:pStyle w:val="af1"/>
        <w:rPr>
          <w:rFonts w:ascii="Times New Roman" w:hAnsi="Times New Roman"/>
        </w:rPr>
      </w:pPr>
    </w:p>
    <w:p w14:paraId="6078B6BC" w14:textId="1207434F" w:rsidR="0040764C" w:rsidRPr="00C265CB" w:rsidRDefault="0040764C" w:rsidP="00062D2B">
      <w:pPr>
        <w:pStyle w:val="af1"/>
        <w:rPr>
          <w:rFonts w:ascii="Times New Roman" w:hAnsi="Times New Roman"/>
        </w:rPr>
      </w:pPr>
    </w:p>
    <w:p w14:paraId="3BADEE96" w14:textId="1AA6D5DF" w:rsidR="0040764C" w:rsidRPr="00C265CB" w:rsidRDefault="0040764C" w:rsidP="00062D2B">
      <w:pPr>
        <w:pStyle w:val="af1"/>
        <w:rPr>
          <w:rFonts w:ascii="Times New Roman" w:hAnsi="Times New Roman"/>
        </w:rPr>
      </w:pPr>
    </w:p>
    <w:p w14:paraId="0D679CA3" w14:textId="5AF0DDC6" w:rsidR="0040764C" w:rsidRPr="00C265CB" w:rsidRDefault="0040764C" w:rsidP="00062D2B">
      <w:pPr>
        <w:pStyle w:val="af1"/>
        <w:rPr>
          <w:rFonts w:ascii="Times New Roman" w:hAnsi="Times New Roman"/>
        </w:rPr>
      </w:pPr>
    </w:p>
    <w:p w14:paraId="6578D67C" w14:textId="77777777" w:rsidR="0040764C" w:rsidRPr="00C265CB" w:rsidRDefault="0040764C" w:rsidP="00062D2B">
      <w:pPr>
        <w:pStyle w:val="af1"/>
        <w:rPr>
          <w:rFonts w:ascii="Times New Roman" w:hAnsi="Times New Roman"/>
        </w:rPr>
      </w:pPr>
    </w:p>
    <w:p w14:paraId="1FF9B763" w14:textId="4B211041" w:rsidR="00062D2B" w:rsidRPr="00C265CB" w:rsidRDefault="00CD028B" w:rsidP="00062D2B">
      <w:pPr>
        <w:pStyle w:val="af1"/>
        <w:rPr>
          <w:rFonts w:ascii="Times New Roman" w:hAnsi="Times New Roman" w:hint="eastAsia"/>
        </w:rPr>
      </w:pPr>
      <w:r w:rsidRPr="00C265CB">
        <w:rPr>
          <w:rFonts w:ascii="Times New Roman" w:hAnsi="Times New Roman"/>
        </w:rPr>
        <w:t>（５）</w:t>
      </w:r>
      <w:r w:rsidR="00F573FD">
        <w:rPr>
          <w:rFonts w:ascii="Times New Roman" w:hAnsi="Times New Roman"/>
        </w:rPr>
        <w:t>tên hằng</w:t>
      </w:r>
    </w:p>
    <w:p w14:paraId="49FD04BD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0AABB435" w14:textId="30B9CD35" w:rsidR="00062D2B" w:rsidRPr="00C265CB" w:rsidRDefault="00F573FD" w:rsidP="00CD028B">
      <w:pPr>
        <w:pStyle w:val="af1"/>
        <w:ind w:firstLineChars="200" w:firstLine="364"/>
        <w:rPr>
          <w:rFonts w:ascii="Times New Roman" w:hAnsi="Times New Roman"/>
        </w:rPr>
      </w:pPr>
      <w:r>
        <w:rPr>
          <w:rFonts w:ascii="Times New Roman" w:hAnsi="Times New Roman"/>
        </w:rPr>
        <w:t>Cấu tạo bằng những từ đơn in hoa được phân tách bằng dấu shift -</w:t>
      </w:r>
      <w:r w:rsidR="00062D2B" w:rsidRPr="00C265CB">
        <w:rPr>
          <w:rFonts w:ascii="Times New Roman" w:hAnsi="Times New Roman"/>
        </w:rPr>
        <w:t>（</w:t>
      </w:r>
      <w:r w:rsidR="00062D2B" w:rsidRPr="00C265CB">
        <w:rPr>
          <w:rFonts w:ascii="Times New Roman" w:hAnsi="Times New Roman"/>
        </w:rPr>
        <w:t>_</w:t>
      </w:r>
      <w:r w:rsidR="00062D2B" w:rsidRPr="00C265CB">
        <w:rPr>
          <w:rFonts w:ascii="Times New Roman" w:hAnsi="Times New Roman"/>
        </w:rPr>
        <w:t>）</w:t>
      </w:r>
    </w:p>
    <w:p w14:paraId="782D1E28" w14:textId="06177B9F" w:rsidR="00414111" w:rsidRPr="00C265CB" w:rsidRDefault="00F573FD" w:rsidP="00414111">
      <w:pPr>
        <w:pStyle w:val="af1"/>
        <w:ind w:firstLineChars="200" w:firstLine="364"/>
        <w:rPr>
          <w:rFonts w:ascii="Times New Roman" w:hAnsi="Times New Roman"/>
        </w:rPr>
      </w:pPr>
      <w:r>
        <w:rPr>
          <w:rFonts w:ascii="Times New Roman" w:hAnsi="Times New Roman"/>
        </w:rPr>
        <w:t>V</w:t>
      </w:r>
      <w:r>
        <w:rPr>
          <w:rFonts w:ascii="Times New Roman" w:hAnsi="Times New Roman" w:hint="eastAsia"/>
        </w:rPr>
        <w:t>ề</w:t>
      </w:r>
      <w:r>
        <w:rPr>
          <w:rFonts w:ascii="Times New Roman" w:hAnsi="Times New Roman"/>
        </w:rPr>
        <w:t xml:space="preserve"> hằng class thì cần định nghĩa bổ ngữ</w:t>
      </w:r>
      <w:r>
        <w:rPr>
          <w:rFonts w:ascii="Times New Roman" w:hAnsi="Times New Roman" w:hint="eastAsia"/>
        </w:rPr>
        <w:t xml:space="preserve"> </w:t>
      </w:r>
      <w:r w:rsidR="00414111" w:rsidRPr="00C265CB">
        <w:rPr>
          <w:rFonts w:ascii="Times New Roman" w:hAnsi="Times New Roman"/>
        </w:rPr>
        <w:t>access</w:t>
      </w:r>
    </w:p>
    <w:p w14:paraId="6A1729DE" w14:textId="77777777" w:rsidR="002374F0" w:rsidRPr="00C265CB" w:rsidRDefault="002374F0" w:rsidP="00062D2B">
      <w:pPr>
        <w:pStyle w:val="af1"/>
        <w:rPr>
          <w:rFonts w:ascii="Times New Roman" w:hAnsi="Times New Roman"/>
        </w:rPr>
      </w:pPr>
    </w:p>
    <w:p w14:paraId="4DD1C36D" w14:textId="4D9F4109" w:rsidR="00062D2B" w:rsidRPr="00C265CB" w:rsidRDefault="00F573FD" w:rsidP="00CD028B">
      <w:pPr>
        <w:pStyle w:val="af1"/>
        <w:ind w:firstLineChars="100" w:firstLine="182"/>
        <w:rPr>
          <w:rFonts w:ascii="Times New Roman" w:hAnsi="Times New Roman"/>
        </w:rPr>
      </w:pPr>
      <w:r>
        <w:rPr>
          <w:rFonts w:ascii="Times New Roman" w:hAnsi="Times New Roman"/>
        </w:rPr>
        <w:t>Ví dụ</w:t>
      </w:r>
      <w:r w:rsidR="00062D2B" w:rsidRPr="00C265CB">
        <w:rPr>
          <w:rFonts w:ascii="Times New Roman" w:hAnsi="Times New Roman"/>
        </w:rPr>
        <w:t>)</w:t>
      </w:r>
    </w:p>
    <w:p w14:paraId="03431953" w14:textId="77777777" w:rsidR="00062D2B" w:rsidRPr="00C265CB" w:rsidRDefault="00346C8E" w:rsidP="00062D2B">
      <w:pPr>
        <w:pStyle w:val="af1"/>
        <w:rPr>
          <w:rFonts w:ascii="Times New Roman" w:hAnsi="Times New Roman"/>
        </w:rPr>
      </w:pPr>
      <w:r w:rsidRPr="00C265C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B4693FD" wp14:editId="7DA8188A">
                <wp:simplePos x="0" y="0"/>
                <wp:positionH relativeFrom="column">
                  <wp:posOffset>267335</wp:posOffset>
                </wp:positionH>
                <wp:positionV relativeFrom="paragraph">
                  <wp:posOffset>0</wp:posOffset>
                </wp:positionV>
                <wp:extent cx="6057900" cy="1647190"/>
                <wp:effectExtent l="0" t="0" r="0" b="0"/>
                <wp:wrapNone/>
                <wp:docPr id="6" name="Text Box 8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64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6CDB3" w14:textId="7F13C389" w:rsidR="00F70F89" w:rsidRPr="004D7B9C" w:rsidRDefault="003A0A09" w:rsidP="00062D2B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>
                              <w:rPr>
                                <w:rFonts w:ascii="MS PGothic" w:eastAsia="MS PGothic" w:hAnsi="MS PGothic"/>
                              </w:rPr>
                              <w:t>d</w:t>
                            </w:r>
                            <w:r w:rsidR="00B84EB2">
                              <w:rPr>
                                <w:rFonts w:ascii="MS PGothic" w:eastAsia="MS PGothic" w:hAnsi="MS PGothic"/>
                              </w:rPr>
                              <w:t>efine (“</w:t>
                            </w:r>
                            <w:r w:rsidR="00F70F89" w:rsidRPr="004D7B9C">
                              <w:rPr>
                                <w:rFonts w:ascii="MS PGothic" w:eastAsia="MS PGothic" w:hAnsi="MS PGothic"/>
                              </w:rPr>
                              <w:t>MIN_WIDTH</w:t>
                            </w:r>
                            <w:r w:rsidR="00B84EB2">
                              <w:rPr>
                                <w:rFonts w:ascii="MS PGothic" w:eastAsia="MS PGothic" w:hAnsi="MS PGothic"/>
                              </w:rPr>
                              <w:t xml:space="preserve">”, </w:t>
                            </w:r>
                            <w:r w:rsidR="00F70F89" w:rsidRPr="004D7B9C">
                              <w:rPr>
                                <w:rFonts w:ascii="MS PGothic" w:eastAsia="MS PGothic" w:hAnsi="MS PGothic"/>
                              </w:rPr>
                              <w:t>4</w:t>
                            </w:r>
                            <w:r w:rsidR="00B84EB2">
                              <w:rPr>
                                <w:rFonts w:ascii="MS PGothic" w:eastAsia="MS PGothic" w:hAnsi="MS PGothic"/>
                              </w:rPr>
                              <w:t>)</w:t>
                            </w:r>
                            <w:r w:rsidR="00F70F89" w:rsidRPr="004D7B9C">
                              <w:rPr>
                                <w:rFonts w:ascii="MS PGothic" w:eastAsia="MS PGothic" w:hAnsi="MS PGothic"/>
                              </w:rPr>
                              <w:t>;</w:t>
                            </w:r>
                          </w:p>
                          <w:p w14:paraId="0BEE1D7A" w14:textId="77777777" w:rsidR="00F70F89" w:rsidRPr="003A0A09" w:rsidRDefault="00F70F89" w:rsidP="00062D2B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</w:p>
                          <w:p w14:paraId="48ED95CE" w14:textId="38C59F57" w:rsidR="00F70F89" w:rsidRPr="004D7B9C" w:rsidRDefault="003A0A09" w:rsidP="00062D2B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>
                              <w:rPr>
                                <w:rFonts w:ascii="MS PGothic" w:eastAsia="MS PGothic" w:hAnsi="MS PGothic"/>
                              </w:rPr>
                              <w:t>define</w:t>
                            </w:r>
                            <w:r w:rsidR="00F70F89" w:rsidRPr="004D7B9C">
                              <w:rPr>
                                <w:rFonts w:ascii="MS PGothic" w:eastAsia="MS PGothic" w:hAnsi="MS PGothic"/>
                              </w:rPr>
                              <w:t xml:space="preserve"> 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>(“</w:t>
                            </w:r>
                            <w:r w:rsidR="00F70F89" w:rsidRPr="004D7B9C">
                              <w:rPr>
                                <w:rFonts w:ascii="MS PGothic" w:eastAsia="MS PGothic" w:hAnsi="MS PGothic"/>
                              </w:rPr>
                              <w:t>MAX_WIDTH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>”,</w:t>
                            </w:r>
                            <w:r w:rsidR="00F70F89" w:rsidRPr="004D7B9C">
                              <w:rPr>
                                <w:rFonts w:ascii="MS PGothic" w:eastAsia="MS PGothic" w:hAnsi="MS PGothic"/>
                              </w:rPr>
                              <w:t xml:space="preserve"> 999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>)</w:t>
                            </w:r>
                            <w:r w:rsidR="00F70F89" w:rsidRPr="004D7B9C">
                              <w:rPr>
                                <w:rFonts w:ascii="MS PGothic" w:eastAsia="MS PGothic" w:hAnsi="MS PGothic"/>
                              </w:rPr>
                              <w:t>;</w:t>
                            </w:r>
                          </w:p>
                          <w:p w14:paraId="5D98DA6C" w14:textId="77777777" w:rsidR="00F70F89" w:rsidRPr="003A0A09" w:rsidRDefault="00F70F89" w:rsidP="00062D2B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</w:p>
                          <w:p w14:paraId="4C00523A" w14:textId="24962707" w:rsidR="00F70F89" w:rsidRDefault="003A0A09" w:rsidP="00062D2B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  <w:r>
                              <w:rPr>
                                <w:rFonts w:ascii="MS PGothic" w:eastAsia="MS PGothic" w:hAnsi="MS PGothic"/>
                              </w:rPr>
                              <w:t>define</w:t>
                            </w:r>
                            <w:r w:rsidR="00F70F89" w:rsidRPr="004D7B9C">
                              <w:rPr>
                                <w:rFonts w:ascii="MS PGothic" w:eastAsia="MS PGothic" w:hAnsi="MS PGothic"/>
                              </w:rPr>
                              <w:t xml:space="preserve"> 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>(“</w:t>
                            </w:r>
                            <w:r w:rsidR="00F70F89" w:rsidRPr="004D7B9C">
                              <w:rPr>
                                <w:rFonts w:ascii="MS PGothic" w:eastAsia="MS PGothic" w:hAnsi="MS PGothic"/>
                              </w:rPr>
                              <w:t>GET_THE_CPU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>”,</w:t>
                            </w:r>
                            <w:r w:rsidR="00F70F89" w:rsidRPr="004D7B9C">
                              <w:rPr>
                                <w:rFonts w:ascii="MS PGothic" w:eastAsia="MS PGothic" w:hAnsi="MS PGothic"/>
                              </w:rPr>
                              <w:t xml:space="preserve"> 1</w:t>
                            </w:r>
                            <w:r>
                              <w:rPr>
                                <w:rFonts w:ascii="MS PGothic" w:eastAsia="MS PGothic" w:hAnsi="MS PGothic"/>
                              </w:rPr>
                              <w:t>)</w:t>
                            </w:r>
                            <w:r w:rsidR="00F70F89" w:rsidRPr="004D7B9C">
                              <w:rPr>
                                <w:rFonts w:ascii="MS PGothic" w:eastAsia="MS PGothic" w:hAnsi="MS PGothic"/>
                              </w:rPr>
                              <w:t>;</w:t>
                            </w:r>
                          </w:p>
                          <w:p w14:paraId="101B09A1" w14:textId="27160B14" w:rsidR="00F70F89" w:rsidRPr="003A0A09" w:rsidRDefault="00F70F89" w:rsidP="00337211">
                            <w:pPr>
                              <w:rPr>
                                <w:rFonts w:ascii="MS PGothic" w:eastAsia="MS PGothic" w:hAnsi="MS PGothic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4693FD" id="Text Box 8745" o:spid="_x0000_s1042" type="#_x0000_t202" style="position:absolute;left:0;text-align:left;margin-left:21.05pt;margin-top:0;width:477pt;height:129.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">
                <v:textbox inset="5.85pt,.7pt,5.85pt,.7pt">
                  <w:txbxContent>
                    <w:p w14:paraId="1D66CDB3" w14:textId="7F13C389" w:rsidR="00F70F89" w:rsidRPr="004D7B9C" w:rsidRDefault="003A0A0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d</w:t>
                      </w:r>
                      <w:r w:rsidR="00B84EB2">
                        <w:rPr>
                          <w:rFonts w:ascii="ＭＳ Ｐゴシック" w:eastAsia="ＭＳ Ｐゴシック" w:hAnsi="ＭＳ Ｐゴシック"/>
                        </w:rPr>
                        <w:t>efine (“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MIN_WIDTH</w:t>
                      </w:r>
                      <w:r w:rsidR="00B84EB2">
                        <w:rPr>
                          <w:rFonts w:ascii="ＭＳ Ｐゴシック" w:eastAsia="ＭＳ Ｐゴシック" w:hAnsi="ＭＳ Ｐゴシック"/>
                        </w:rPr>
                        <w:t xml:space="preserve">”, 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4</w:t>
                      </w:r>
                      <w:r w:rsidR="00B84EB2">
                        <w:rPr>
                          <w:rFonts w:ascii="ＭＳ Ｐゴシック" w:eastAsia="ＭＳ Ｐゴシック" w:hAnsi="ＭＳ Ｐゴシック"/>
                        </w:rPr>
                        <w:t>)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;</w:t>
                      </w:r>
                    </w:p>
                    <w:p w14:paraId="0BEE1D7A" w14:textId="77777777" w:rsidR="00F70F89" w:rsidRPr="003A0A09" w:rsidRDefault="00F70F8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14:paraId="48ED95CE" w14:textId="38C59F57" w:rsidR="00F70F89" w:rsidRPr="004D7B9C" w:rsidRDefault="003A0A0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define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 xml:space="preserve"> 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(“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MAX_WIDTH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”,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 xml:space="preserve"> 999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)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;</w:t>
                      </w:r>
                    </w:p>
                    <w:p w14:paraId="5D98DA6C" w14:textId="77777777" w:rsidR="00F70F89" w:rsidRPr="003A0A09" w:rsidRDefault="00F70F8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14:paraId="4C00523A" w14:textId="24962707" w:rsidR="00F70F89" w:rsidRDefault="003A0A0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define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 xml:space="preserve"> 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(“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GET_THE_CPU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”,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 xml:space="preserve"> 1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)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;</w:t>
                      </w:r>
                    </w:p>
                    <w:p w14:paraId="101B09A1" w14:textId="27160B14" w:rsidR="00F70F89" w:rsidRPr="003A0A09" w:rsidRDefault="00F70F89" w:rsidP="00337211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2F27C5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6C158742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10F2E5E4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516A197E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6E60E36B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16016840" w14:textId="77777777" w:rsidR="00062D2B" w:rsidRPr="00C265CB" w:rsidRDefault="00062D2B" w:rsidP="00062D2B">
      <w:pPr>
        <w:pStyle w:val="af1"/>
        <w:rPr>
          <w:rFonts w:ascii="Times New Roman" w:hAnsi="Times New Roman"/>
        </w:rPr>
      </w:pPr>
    </w:p>
    <w:p w14:paraId="4F0913C6" w14:textId="77777777" w:rsidR="00092841" w:rsidRPr="00C265CB" w:rsidRDefault="00092841" w:rsidP="00062D2B">
      <w:pPr>
        <w:pStyle w:val="af1"/>
        <w:rPr>
          <w:rFonts w:ascii="Times New Roman" w:hAnsi="Times New Roman"/>
        </w:rPr>
      </w:pPr>
    </w:p>
    <w:p w14:paraId="2A48796F" w14:textId="77777777" w:rsidR="00092841" w:rsidRPr="00C265CB" w:rsidRDefault="00092841" w:rsidP="00062D2B">
      <w:pPr>
        <w:pStyle w:val="af1"/>
        <w:rPr>
          <w:rFonts w:ascii="Times New Roman" w:hAnsi="Times New Roman"/>
        </w:rPr>
      </w:pPr>
    </w:p>
    <w:p w14:paraId="39675D62" w14:textId="77777777" w:rsidR="00092841" w:rsidRPr="00C265CB" w:rsidRDefault="00092841" w:rsidP="00062D2B">
      <w:pPr>
        <w:pStyle w:val="af1"/>
        <w:rPr>
          <w:rFonts w:ascii="Times New Roman" w:hAnsi="Times New Roman"/>
        </w:rPr>
      </w:pPr>
    </w:p>
    <w:p w14:paraId="4D764C12" w14:textId="77777777" w:rsidR="00092841" w:rsidRPr="00C265CB" w:rsidRDefault="00092841" w:rsidP="00062D2B">
      <w:pPr>
        <w:pStyle w:val="af1"/>
        <w:rPr>
          <w:rFonts w:ascii="Times New Roman" w:hAnsi="Times New Roman"/>
        </w:rPr>
      </w:pPr>
    </w:p>
    <w:p w14:paraId="4E5135B7" w14:textId="77777777" w:rsidR="00E63037" w:rsidRPr="00C265CB" w:rsidRDefault="00E63037" w:rsidP="00E63037">
      <w:pPr>
        <w:pStyle w:val="a0"/>
        <w:ind w:left="0" w:firstLine="0"/>
        <w:rPr>
          <w:rFonts w:ascii="Times New Roman" w:eastAsia="MS Gothic" w:hAnsi="Times New Roman"/>
          <w:spacing w:val="0"/>
        </w:rPr>
      </w:pPr>
      <w:r w:rsidRPr="00C265CB">
        <w:rPr>
          <w:rFonts w:ascii="Times New Roman" w:hAnsi="Times New Roman"/>
        </w:rPr>
        <w:br w:type="page"/>
      </w:r>
    </w:p>
    <w:p w14:paraId="1C868BE5" w14:textId="17B2C78C" w:rsidR="00E63037" w:rsidRPr="00C265CB" w:rsidRDefault="00F573FD" w:rsidP="00E63037">
      <w:pPr>
        <w:pStyle w:val="Heading2"/>
        <w:ind w:left="425"/>
        <w:rPr>
          <w:rFonts w:ascii="Times New Roman" w:hAnsi="Times New Roman"/>
          <w:b/>
          <w:spacing w:val="0"/>
          <w:sz w:val="20"/>
          <w:u w:val="single"/>
        </w:rPr>
      </w:pPr>
      <w:r>
        <w:rPr>
          <w:rFonts w:ascii="Times New Roman" w:hAnsi="Times New Roman"/>
          <w:b/>
          <w:spacing w:val="0"/>
          <w:sz w:val="20"/>
          <w:u w:val="single"/>
        </w:rPr>
        <w:lastRenderedPageBreak/>
        <w:t>Prefix</w:t>
      </w:r>
    </w:p>
    <w:p w14:paraId="70B17E92" w14:textId="77777777" w:rsidR="00E63037" w:rsidRPr="00C265CB" w:rsidRDefault="00E63037" w:rsidP="00E63037">
      <w:pPr>
        <w:pStyle w:val="af1"/>
        <w:rPr>
          <w:rFonts w:ascii="Times New Roman" w:eastAsia="MS PGothic" w:hAnsi="Times New Roman"/>
        </w:rPr>
      </w:pPr>
    </w:p>
    <w:p w14:paraId="66330730" w14:textId="2B4F56F9" w:rsidR="00E63037" w:rsidRPr="00233B0F" w:rsidRDefault="00F573FD" w:rsidP="0040764C">
      <w:pPr>
        <w:pStyle w:val="af1"/>
        <w:rPr>
          <w:rFonts w:ascii="Times New Roman" w:hAnsi="Times New Roman"/>
          <w:color w:val="FF0000"/>
        </w:rPr>
      </w:pPr>
      <w:r>
        <w:rPr>
          <w:rFonts w:ascii="Times New Roman" w:eastAsia="MS PGothic" w:hAnsi="Times New Roman"/>
          <w:color w:val="FF0000"/>
        </w:rPr>
        <w:t>K</w:t>
      </w:r>
      <w:r>
        <w:rPr>
          <w:rFonts w:ascii="Times New Roman" w:eastAsia="MS PGothic" w:hAnsi="Times New Roman" w:hint="eastAsia"/>
          <w:color w:val="FF0000"/>
        </w:rPr>
        <w:t xml:space="preserve">hông </w:t>
      </w:r>
      <w:r>
        <w:rPr>
          <w:rFonts w:ascii="Times New Roman" w:eastAsia="MS PGothic" w:hAnsi="Times New Roman"/>
          <w:color w:val="FF0000"/>
        </w:rPr>
        <w:t xml:space="preserve">sử dụng prefix của biến, </w:t>
      </w:r>
      <w:r w:rsidR="00233B0F">
        <w:rPr>
          <w:rFonts w:ascii="Times New Roman" w:eastAsia="MS PGothic" w:hAnsi="Times New Roman"/>
          <w:color w:val="FF0000"/>
        </w:rPr>
        <w:t xml:space="preserve">pointer, cấu trúc </w:t>
      </w:r>
    </w:p>
    <w:p w14:paraId="4EA7A51D" w14:textId="77777777" w:rsidR="00E63037" w:rsidRPr="00C265CB" w:rsidRDefault="00E63037" w:rsidP="00062D2B">
      <w:pPr>
        <w:pStyle w:val="af1"/>
        <w:rPr>
          <w:rFonts w:ascii="Times New Roman" w:hAnsi="Times New Roman"/>
        </w:rPr>
      </w:pPr>
    </w:p>
    <w:p w14:paraId="107619DD" w14:textId="77777777" w:rsidR="00E63037" w:rsidRPr="00C265CB" w:rsidRDefault="00E63037" w:rsidP="00062D2B">
      <w:pPr>
        <w:pStyle w:val="af1"/>
        <w:rPr>
          <w:rFonts w:ascii="Times New Roman" w:hAnsi="Times New Roman"/>
        </w:rPr>
      </w:pPr>
    </w:p>
    <w:p w14:paraId="1DCADBF9" w14:textId="77777777" w:rsidR="00E63037" w:rsidRPr="00C265CB" w:rsidRDefault="00E63037" w:rsidP="00062D2B">
      <w:pPr>
        <w:pStyle w:val="af1"/>
        <w:rPr>
          <w:rFonts w:ascii="Times New Roman" w:hAnsi="Times New Roman"/>
        </w:rPr>
      </w:pPr>
    </w:p>
    <w:p w14:paraId="0A65AB23" w14:textId="77777777" w:rsidR="00110B99" w:rsidRPr="00C265CB" w:rsidRDefault="00062D2B" w:rsidP="00110B99">
      <w:pPr>
        <w:pStyle w:val="a0"/>
        <w:ind w:left="0" w:firstLine="0"/>
        <w:rPr>
          <w:rFonts w:ascii="Times New Roman" w:hAnsi="Times New Roman"/>
        </w:rPr>
      </w:pPr>
      <w:r w:rsidRPr="00C265CB">
        <w:rPr>
          <w:rFonts w:ascii="Times New Roman" w:hAnsi="Times New Roman"/>
        </w:rPr>
        <w:br w:type="page"/>
      </w:r>
    </w:p>
    <w:p w14:paraId="796322B8" w14:textId="4D33206F" w:rsidR="00110B99" w:rsidRPr="00C265CB" w:rsidRDefault="00233B0F" w:rsidP="00110B99">
      <w:pPr>
        <w:pStyle w:val="Heading1"/>
        <w:pageBreakBefore w:val="0"/>
        <w:rPr>
          <w:rFonts w:ascii="Times New Roman" w:hAnsi="Times New Roman"/>
          <w:spacing w:val="0"/>
          <w:sz w:val="20"/>
        </w:rPr>
      </w:pPr>
      <w:bookmarkStart w:id="2" w:name="_Toc220492376"/>
      <w:r>
        <w:rPr>
          <w:rFonts w:ascii="Times New Roman" w:hAnsi="Times New Roman" w:hint="eastAsia"/>
          <w:spacing w:val="0"/>
          <w:sz w:val="20"/>
        </w:rPr>
        <w:lastRenderedPageBreak/>
        <w:t>Điể</w:t>
      </w:r>
      <w:r>
        <w:rPr>
          <w:rFonts w:ascii="Times New Roman" w:hAnsi="Times New Roman"/>
          <w:spacing w:val="0"/>
          <w:sz w:val="20"/>
        </w:rPr>
        <w:t xml:space="preserve">m chú ý khi coding </w:t>
      </w:r>
      <w:bookmarkEnd w:id="2"/>
    </w:p>
    <w:p w14:paraId="6B37F835" w14:textId="77777777" w:rsidR="00744645" w:rsidRPr="00C265CB" w:rsidRDefault="00744645" w:rsidP="00095644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5D3A03C3" w14:textId="0C3201A4" w:rsidR="00095644" w:rsidRPr="00C265CB" w:rsidRDefault="00233B0F" w:rsidP="00095644">
      <w:pPr>
        <w:pStyle w:val="Heading2"/>
        <w:ind w:left="425"/>
        <w:rPr>
          <w:rFonts w:ascii="Times New Roman" w:hAnsi="Times New Roman"/>
          <w:b/>
          <w:spacing w:val="0"/>
          <w:sz w:val="20"/>
          <w:u w:val="single"/>
        </w:rPr>
      </w:pPr>
      <w:bookmarkStart w:id="3" w:name="_Toc220492377"/>
      <w:r>
        <w:rPr>
          <w:rFonts w:ascii="Times New Roman" w:hAnsi="Times New Roman"/>
          <w:b/>
          <w:spacing w:val="0"/>
          <w:sz w:val="20"/>
          <w:u w:val="single"/>
        </w:rPr>
        <w:t>V</w:t>
      </w:r>
      <w:r>
        <w:rPr>
          <w:rFonts w:ascii="Times New Roman" w:hAnsi="Times New Roman" w:hint="eastAsia"/>
          <w:b/>
          <w:spacing w:val="0"/>
          <w:sz w:val="20"/>
          <w:u w:val="single"/>
        </w:rPr>
        <w:t>ề</w:t>
      </w:r>
      <w:r>
        <w:rPr>
          <w:rFonts w:ascii="Times New Roman" w:hAnsi="Times New Roman"/>
          <w:b/>
          <w:spacing w:val="0"/>
          <w:sz w:val="20"/>
          <w:u w:val="single"/>
        </w:rPr>
        <w:t xml:space="preserve"> xử lý ngoại lệ </w:t>
      </w:r>
      <w:bookmarkEnd w:id="3"/>
    </w:p>
    <w:p w14:paraId="15AF2915" w14:textId="7631570B" w:rsidR="00095644" w:rsidRPr="00C265CB" w:rsidRDefault="00095644" w:rsidP="00095644">
      <w:pPr>
        <w:pStyle w:val="af1"/>
        <w:rPr>
          <w:rFonts w:ascii="Times New Roman" w:hAnsi="Times New Roman"/>
        </w:rPr>
      </w:pPr>
    </w:p>
    <w:p w14:paraId="731C2B58" w14:textId="14C9678C" w:rsidR="008C7895" w:rsidRPr="00C265CB" w:rsidRDefault="00233B0F" w:rsidP="003F189E">
      <w:pPr>
        <w:pStyle w:val="af1"/>
        <w:ind w:firstLineChars="200" w:firstLine="400"/>
        <w:rPr>
          <w:rFonts w:ascii="Times New Roman" w:eastAsia="MS Gothic" w:hAnsi="Times New Roman"/>
          <w:color w:val="FF0000"/>
          <w:spacing w:val="0"/>
        </w:rPr>
      </w:pPr>
      <w:r>
        <w:rPr>
          <w:rFonts w:ascii="Times New Roman" w:eastAsia="MS Gothic" w:hAnsi="Times New Roman"/>
          <w:color w:val="FF0000"/>
          <w:spacing w:val="0"/>
        </w:rPr>
        <w:t xml:space="preserve">Không sử dụng block </w:t>
      </w:r>
      <w:r w:rsidR="008C7895" w:rsidRPr="00C265CB">
        <w:rPr>
          <w:rFonts w:ascii="Times New Roman" w:eastAsia="MS Gothic" w:hAnsi="Times New Roman"/>
          <w:color w:val="FF0000"/>
          <w:spacing w:val="0"/>
        </w:rPr>
        <w:t>try-catch</w:t>
      </w:r>
      <w:r w:rsidR="008C7895" w:rsidRPr="00C265CB">
        <w:rPr>
          <w:rFonts w:ascii="Times New Roman" w:eastAsia="MS Gothic" w:hAnsi="Times New Roman"/>
          <w:color w:val="FF0000"/>
          <w:spacing w:val="0"/>
        </w:rPr>
        <w:t>、</w:t>
      </w:r>
      <w:r>
        <w:rPr>
          <w:rFonts w:ascii="Times New Roman" w:eastAsia="MS Gothic" w:hAnsi="Times New Roman" w:hint="eastAsia"/>
          <w:color w:val="FF0000"/>
          <w:spacing w:val="0"/>
        </w:rPr>
        <w:t>trường hợp ngoại lệ</w:t>
      </w:r>
      <w:r w:rsidR="003F189E">
        <w:rPr>
          <w:rFonts w:ascii="Times New Roman" w:eastAsia="MS Gothic" w:hAnsi="Times New Roman" w:hint="eastAsia"/>
          <w:color w:val="FF0000"/>
          <w:spacing w:val="0"/>
        </w:rPr>
        <w:t xml:space="preserve">, thì giao xư lý cho </w:t>
      </w:r>
      <w:r w:rsidR="008C7895" w:rsidRPr="00C265CB">
        <w:rPr>
          <w:rFonts w:ascii="Times New Roman" w:eastAsia="MS Gothic" w:hAnsi="Times New Roman"/>
          <w:color w:val="FF0000"/>
          <w:spacing w:val="0"/>
        </w:rPr>
        <w:t>Laravel</w:t>
      </w:r>
      <w:r w:rsidR="003F189E">
        <w:rPr>
          <w:rFonts w:ascii="Times New Roman" w:eastAsia="MS Gothic" w:hAnsi="Times New Roman"/>
          <w:color w:val="FF0000"/>
          <w:spacing w:val="0"/>
        </w:rPr>
        <w:t xml:space="preserve">, ko viết xử lý </w:t>
      </w:r>
    </w:p>
    <w:p w14:paraId="418F6167" w14:textId="0AD4657E" w:rsidR="008C7895" w:rsidRPr="00C265CB" w:rsidRDefault="008C7895" w:rsidP="00074AFC">
      <w:pPr>
        <w:pStyle w:val="af1"/>
        <w:ind w:firstLineChars="200" w:firstLine="400"/>
        <w:rPr>
          <w:rFonts w:ascii="Times New Roman" w:eastAsia="MS Gothic" w:hAnsi="Times New Roman"/>
          <w:color w:val="FF0000"/>
          <w:spacing w:val="0"/>
        </w:rPr>
      </w:pPr>
      <w:r w:rsidRPr="00C265CB">
        <w:rPr>
          <w:rFonts w:ascii="Times New Roman" w:eastAsia="MS Gothic" w:hAnsi="Times New Roman"/>
          <w:color w:val="FF0000"/>
          <w:spacing w:val="0"/>
        </w:rPr>
        <w:t>（</w:t>
      </w:r>
      <w:r w:rsidRPr="00C265CB">
        <w:rPr>
          <w:rFonts w:ascii="Times New Roman" w:eastAsia="MS Gothic" w:hAnsi="Times New Roman"/>
          <w:color w:val="FF0000"/>
          <w:spacing w:val="0"/>
        </w:rPr>
        <w:t>Laravel</w:t>
      </w:r>
      <w:r w:rsidR="003F189E">
        <w:rPr>
          <w:rFonts w:ascii="Times New Roman" w:eastAsia="MS Gothic" w:hAnsi="Times New Roman" w:hint="eastAsia"/>
          <w:color w:val="FF0000"/>
          <w:spacing w:val="0"/>
        </w:rPr>
        <w:t xml:space="preserve"> sẽ xử lý</w:t>
      </w:r>
      <w:r w:rsidR="00074AFC" w:rsidRPr="00C265CB">
        <w:rPr>
          <w:rFonts w:ascii="Times New Roman" w:eastAsia="MS Gothic" w:hAnsi="Times New Roman"/>
          <w:color w:val="FF0000"/>
          <w:spacing w:val="0"/>
        </w:rPr>
        <w:t>、</w:t>
      </w:r>
      <w:r w:rsidR="003F189E">
        <w:rPr>
          <w:rFonts w:ascii="Times New Roman" w:eastAsia="MS Gothic" w:hAnsi="Times New Roman" w:hint="eastAsia"/>
          <w:color w:val="FF0000"/>
          <w:spacing w:val="0"/>
        </w:rPr>
        <w:t>và cho hiển thị màn hình error</w:t>
      </w:r>
      <w:r w:rsidRPr="00C265CB">
        <w:rPr>
          <w:rFonts w:ascii="Times New Roman" w:eastAsia="MS Gothic" w:hAnsi="Times New Roman"/>
          <w:color w:val="FF0000"/>
          <w:spacing w:val="0"/>
        </w:rPr>
        <w:t>）</w:t>
      </w:r>
    </w:p>
    <w:p w14:paraId="0B3BD2CD" w14:textId="77777777" w:rsidR="000E074B" w:rsidRPr="00C265CB" w:rsidRDefault="000E074B" w:rsidP="00095644">
      <w:pPr>
        <w:pStyle w:val="af1"/>
        <w:rPr>
          <w:rFonts w:ascii="Times New Roman" w:hAnsi="Times New Roman"/>
        </w:rPr>
      </w:pPr>
    </w:p>
    <w:p w14:paraId="7BC7CAEA" w14:textId="237E428C" w:rsidR="00D85B94" w:rsidRPr="00C265CB" w:rsidRDefault="003F189E" w:rsidP="003B1090">
      <w:pPr>
        <w:pStyle w:val="af1"/>
        <w:ind w:firstLineChars="200" w:firstLine="400"/>
        <w:rPr>
          <w:rFonts w:ascii="Times New Roman" w:eastAsia="MS Gothic" w:hAnsi="Times New Roman"/>
          <w:color w:val="FF0000"/>
          <w:spacing w:val="0"/>
        </w:rPr>
      </w:pPr>
      <w:r>
        <w:rPr>
          <w:rFonts w:ascii="Times New Roman" w:eastAsia="MS Gothic" w:hAnsi="Times New Roman"/>
          <w:color w:val="FF0000"/>
          <w:spacing w:val="0"/>
        </w:rPr>
        <w:t xml:space="preserve">Trường hợp cần lấy ngoại lệ bằng </w:t>
      </w:r>
      <w:r w:rsidR="00095644" w:rsidRPr="00C265CB">
        <w:rPr>
          <w:rFonts w:ascii="Times New Roman" w:eastAsia="MS Gothic" w:hAnsi="Times New Roman"/>
          <w:color w:val="FF0000"/>
          <w:spacing w:val="0"/>
        </w:rPr>
        <w:t>try-catch</w:t>
      </w:r>
      <w:r>
        <w:rPr>
          <w:rFonts w:ascii="Times New Roman" w:eastAsia="MS Gothic" w:hAnsi="Times New Roman"/>
          <w:color w:val="FF0000"/>
          <w:spacing w:val="0"/>
        </w:rPr>
        <w:t xml:space="preserve"> có ý đồm thì sử dụng cũng được </w:t>
      </w:r>
    </w:p>
    <w:p w14:paraId="000B2D52" w14:textId="77777777" w:rsidR="0021742B" w:rsidRPr="00C265CB" w:rsidRDefault="0021742B" w:rsidP="00E2086E">
      <w:pPr>
        <w:pStyle w:val="a0"/>
        <w:ind w:left="0" w:firstLine="0"/>
        <w:rPr>
          <w:rFonts w:ascii="Times New Roman" w:eastAsia="MS Gothic" w:hAnsi="Times New Roman"/>
          <w:color w:val="FF0000"/>
          <w:spacing w:val="0"/>
        </w:rPr>
      </w:pPr>
    </w:p>
    <w:p w14:paraId="2E94E5E2" w14:textId="4D28E6B8" w:rsidR="00C621B0" w:rsidRPr="00C265CB" w:rsidRDefault="003F189E" w:rsidP="00E2086E">
      <w:pPr>
        <w:pStyle w:val="a0"/>
        <w:ind w:left="0" w:firstLine="0"/>
        <w:rPr>
          <w:rFonts w:ascii="Times New Roman" w:eastAsia="MS Gothic" w:hAnsi="Times New Roman"/>
          <w:color w:val="FF0000"/>
          <w:spacing w:val="0"/>
        </w:rPr>
      </w:pPr>
      <w:r>
        <w:rPr>
          <w:rFonts w:ascii="Times New Roman" w:eastAsia="MS Gothic" w:hAnsi="Times New Roman"/>
          <w:color w:val="FF0000"/>
          <w:spacing w:val="0"/>
        </w:rPr>
        <w:t>C</w:t>
      </w:r>
      <w:r>
        <w:rPr>
          <w:rFonts w:ascii="Times New Roman" w:eastAsia="MS Gothic" w:hAnsi="Times New Roman" w:hint="eastAsia"/>
          <w:color w:val="FF0000"/>
          <w:spacing w:val="0"/>
        </w:rPr>
        <w:t xml:space="preserve">hú </w:t>
      </w:r>
      <w:r>
        <w:rPr>
          <w:rFonts w:ascii="Times New Roman" w:eastAsia="MS Gothic" w:hAnsi="Times New Roman"/>
          <w:color w:val="FF0000"/>
          <w:spacing w:val="0"/>
        </w:rPr>
        <w:t>ý</w:t>
      </w:r>
      <w:r w:rsidR="00C621B0" w:rsidRPr="00C265CB">
        <w:rPr>
          <w:rFonts w:ascii="Times New Roman" w:eastAsia="MS Gothic" w:hAnsi="Times New Roman"/>
          <w:color w:val="FF0000"/>
          <w:spacing w:val="0"/>
        </w:rPr>
        <w:t>）</w:t>
      </w:r>
    </w:p>
    <w:p w14:paraId="2143E2F3" w14:textId="36EEFFA6" w:rsidR="00C621B0" w:rsidRPr="00C265CB" w:rsidRDefault="003F189E" w:rsidP="00E2086E">
      <w:pPr>
        <w:pStyle w:val="a0"/>
        <w:ind w:left="0" w:firstLine="0"/>
        <w:rPr>
          <w:rFonts w:ascii="Times New Roman" w:eastAsia="MS Gothic" w:hAnsi="Times New Roman"/>
          <w:color w:val="FF0000"/>
          <w:spacing w:val="0"/>
        </w:rPr>
      </w:pPr>
      <w:r>
        <w:rPr>
          <w:rFonts w:ascii="Times New Roman" w:eastAsia="MS Gothic" w:hAnsi="Times New Roman" w:hint="eastAsia"/>
          <w:color w:val="FF0000"/>
          <w:spacing w:val="0"/>
        </w:rPr>
        <w:t xml:space="preserve"> </w:t>
      </w:r>
      <w:r>
        <w:rPr>
          <w:rFonts w:ascii="Times New Roman" w:eastAsia="MS Gothic" w:hAnsi="Times New Roman"/>
          <w:color w:val="FF0000"/>
          <w:spacing w:val="0"/>
        </w:rPr>
        <w:t xml:space="preserve">đặt block </w:t>
      </w:r>
      <w:r w:rsidR="00C621B0" w:rsidRPr="00C265CB">
        <w:rPr>
          <w:rFonts w:ascii="Times New Roman" w:eastAsia="MS Gothic" w:hAnsi="Times New Roman"/>
          <w:color w:val="FF0000"/>
          <w:spacing w:val="0"/>
        </w:rPr>
        <w:t>try-catch</w:t>
      </w:r>
      <w:r>
        <w:rPr>
          <w:rFonts w:ascii="Times New Roman" w:eastAsia="MS Gothic" w:hAnsi="Times New Roman" w:hint="eastAsia"/>
          <w:color w:val="FF0000"/>
          <w:spacing w:val="0"/>
        </w:rPr>
        <w:t xml:space="preserve"> bên ngoài loop</w:t>
      </w:r>
      <w:r w:rsidR="00C621B0" w:rsidRPr="00C265CB">
        <w:rPr>
          <w:rFonts w:ascii="Times New Roman" w:eastAsia="MS Gothic" w:hAnsi="Times New Roman"/>
          <w:color w:val="FF0000"/>
          <w:spacing w:val="0"/>
        </w:rPr>
        <w:t>！！</w:t>
      </w:r>
    </w:p>
    <w:p w14:paraId="44664192" w14:textId="1F71491F" w:rsidR="00C621B0" w:rsidRPr="00C265CB" w:rsidRDefault="00C621B0" w:rsidP="00E2086E">
      <w:pPr>
        <w:pStyle w:val="a0"/>
        <w:ind w:left="0" w:firstLine="0"/>
        <w:rPr>
          <w:rFonts w:ascii="Times New Roman" w:eastAsia="MS Gothic" w:hAnsi="Times New Roman"/>
          <w:color w:val="FF0000"/>
          <w:spacing w:val="0"/>
        </w:rPr>
      </w:pPr>
      <w:r w:rsidRPr="00C265CB">
        <w:rPr>
          <w:rFonts w:ascii="Times New Roman" w:eastAsia="MS Gothic" w:hAnsi="Times New Roman"/>
          <w:color w:val="FF0000"/>
          <w:spacing w:val="0"/>
        </w:rPr>
        <w:t xml:space="preserve">　</w:t>
      </w:r>
      <w:r w:rsidR="003F189E">
        <w:rPr>
          <w:rFonts w:ascii="Times New Roman" w:eastAsia="MS Gothic" w:hAnsi="Times New Roman"/>
          <w:color w:val="FF0000"/>
          <w:spacing w:val="0"/>
        </w:rPr>
        <w:t>B</w:t>
      </w:r>
      <w:r w:rsidR="003F189E">
        <w:rPr>
          <w:rFonts w:ascii="Times New Roman" w:eastAsia="MS Gothic" w:hAnsi="Times New Roman" w:hint="eastAsia"/>
          <w:color w:val="FF0000"/>
          <w:spacing w:val="0"/>
        </w:rPr>
        <w:t xml:space="preserve">lock </w:t>
      </w:r>
      <w:r w:rsidRPr="00C265CB">
        <w:rPr>
          <w:rFonts w:ascii="Times New Roman" w:eastAsia="MS Gothic" w:hAnsi="Times New Roman"/>
          <w:color w:val="FF0000"/>
          <w:spacing w:val="0"/>
        </w:rPr>
        <w:t>try-catch</w:t>
      </w:r>
      <w:r w:rsidR="003F189E">
        <w:rPr>
          <w:rFonts w:ascii="Times New Roman" w:eastAsia="MS Gothic" w:hAnsi="Times New Roman"/>
          <w:color w:val="FF0000"/>
          <w:spacing w:val="0"/>
        </w:rPr>
        <w:t xml:space="preserve"> có trong loop</w:t>
      </w:r>
      <w:r w:rsidR="003F189E">
        <w:rPr>
          <w:rFonts w:ascii="Times New Roman" w:eastAsia="MS Gothic" w:hAnsi="Times New Roman" w:hint="eastAsia"/>
          <w:color w:val="FF0000"/>
          <w:spacing w:val="0"/>
        </w:rPr>
        <w:t xml:space="preserve"> thì </w:t>
      </w:r>
      <w:r w:rsidR="003F189E">
        <w:rPr>
          <w:rFonts w:ascii="Times New Roman" w:eastAsia="MS Gothic" w:hAnsi="Times New Roman"/>
          <w:color w:val="FF0000"/>
          <w:spacing w:val="0"/>
        </w:rPr>
        <w:t xml:space="preserve">có khả năng giảm tốc độ chạy của code </w:t>
      </w:r>
    </w:p>
    <w:p w14:paraId="21EE47D8" w14:textId="77777777" w:rsidR="00C621B0" w:rsidRPr="00C265CB" w:rsidRDefault="00C621B0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  <w:bookmarkStart w:id="4" w:name="_GoBack"/>
      <w:bookmarkEnd w:id="4"/>
    </w:p>
    <w:p w14:paraId="4D470016" w14:textId="48E93E4A" w:rsidR="00C621B0" w:rsidRPr="00C265CB" w:rsidRDefault="00C621B0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p w14:paraId="370768A3" w14:textId="77777777" w:rsidR="00593CFC" w:rsidRPr="00C265CB" w:rsidRDefault="00593CFC" w:rsidP="00E2086E">
      <w:pPr>
        <w:pStyle w:val="a0"/>
        <w:ind w:left="0" w:firstLine="0"/>
        <w:rPr>
          <w:rFonts w:ascii="Times New Roman" w:eastAsia="MS Gothic" w:hAnsi="Times New Roman"/>
          <w:spacing w:val="0"/>
        </w:rPr>
      </w:pPr>
    </w:p>
    <w:sectPr w:rsidR="00593CFC" w:rsidRPr="00C265CB" w:rsidSect="00354D31">
      <w:footerReference w:type="default" r:id="rId7"/>
      <w:footerReference w:type="first" r:id="rId8"/>
      <w:pgSz w:w="11907" w:h="16840" w:code="9"/>
      <w:pgMar w:top="1298" w:right="992" w:bottom="567" w:left="1134" w:header="284" w:footer="45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DF51D" w14:textId="77777777" w:rsidR="0083186C" w:rsidRDefault="0083186C">
      <w:r>
        <w:separator/>
      </w:r>
    </w:p>
  </w:endnote>
  <w:endnote w:type="continuationSeparator" w:id="0">
    <w:p w14:paraId="610DBA74" w14:textId="77777777" w:rsidR="0083186C" w:rsidRDefault="0083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準明朝">
    <w:charset w:val="80"/>
    <w:family w:val="roma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E2341" w14:textId="77777777" w:rsidR="00F70F89" w:rsidRPr="00354D31" w:rsidRDefault="00346C8E" w:rsidP="00354D31">
    <w:pPr>
      <w:pStyle w:val="Footer"/>
      <w:jc w:val="center"/>
      <w:rPr>
        <w:rFonts w:ascii="MS Gothic" w:eastAsia="MS Gothic" w:hAnsi="MS Gothic"/>
      </w:rPr>
    </w:pPr>
    <w:r>
      <w:rPr>
        <w:rFonts w:ascii="MS Gothic" w:eastAsia="MS Gothic" w:hAnsi="MS Gothic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59844C" wp14:editId="69352A07">
              <wp:simplePos x="0" y="0"/>
              <wp:positionH relativeFrom="column">
                <wp:posOffset>-635</wp:posOffset>
              </wp:positionH>
              <wp:positionV relativeFrom="paragraph">
                <wp:posOffset>-20955</wp:posOffset>
              </wp:positionV>
              <wp:extent cx="6172200" cy="0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DDCBC5" id="Line 10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-1.65pt" to="485.95pt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" strokeweight="4.5pt">
              <v:stroke linestyle="thinThick"/>
            </v:line>
          </w:pict>
        </mc:Fallback>
      </mc:AlternateContent>
    </w:r>
    <w:r w:rsidR="00F70F89" w:rsidRPr="00354D31">
      <w:rPr>
        <w:rStyle w:val="PageNumber"/>
        <w:rFonts w:ascii="MS Gothic" w:eastAsia="MS Gothic" w:hAnsi="MS Gothic"/>
      </w:rPr>
      <w:fldChar w:fldCharType="begin"/>
    </w:r>
    <w:r w:rsidR="00F70F89" w:rsidRPr="00354D31">
      <w:rPr>
        <w:rStyle w:val="PageNumber"/>
        <w:rFonts w:ascii="MS Gothic" w:eastAsia="MS Gothic" w:hAnsi="MS Gothic"/>
      </w:rPr>
      <w:instrText xml:space="preserve"> PAGE </w:instrText>
    </w:r>
    <w:r w:rsidR="00F70F89" w:rsidRPr="00354D31">
      <w:rPr>
        <w:rStyle w:val="PageNumber"/>
        <w:rFonts w:ascii="MS Gothic" w:eastAsia="MS Gothic" w:hAnsi="MS Gothic"/>
      </w:rPr>
      <w:fldChar w:fldCharType="separate"/>
    </w:r>
    <w:r w:rsidR="004830D8">
      <w:rPr>
        <w:rStyle w:val="PageNumber"/>
        <w:rFonts w:ascii="MS Gothic" w:eastAsia="MS Gothic" w:hAnsi="MS Gothic"/>
        <w:noProof/>
      </w:rPr>
      <w:t>10</w:t>
    </w:r>
    <w:r w:rsidR="00F70F89" w:rsidRPr="00354D31">
      <w:rPr>
        <w:rStyle w:val="PageNumber"/>
        <w:rFonts w:ascii="MS Gothic" w:eastAsia="MS Gothic" w:hAnsi="MS Gothic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9ED40" w14:textId="77777777" w:rsidR="00F70F89" w:rsidRDefault="00346C8E" w:rsidP="00354D31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9A4741" wp14:editId="34AC53FE">
              <wp:simplePos x="0" y="0"/>
              <wp:positionH relativeFrom="column">
                <wp:posOffset>14605</wp:posOffset>
              </wp:positionH>
              <wp:positionV relativeFrom="paragraph">
                <wp:posOffset>-22225</wp:posOffset>
              </wp:positionV>
              <wp:extent cx="6172200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75CBD7" id="Line 1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-1.75pt" to="487.1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" strokeweight="4.5pt">
              <v:stroke linestyle="thinThick"/>
            </v:line>
          </w:pict>
        </mc:Fallback>
      </mc:AlternateContent>
    </w:r>
    <w:r w:rsidR="00F70F89">
      <w:rPr>
        <w:rStyle w:val="PageNumber"/>
      </w:rPr>
      <w:fldChar w:fldCharType="begin"/>
    </w:r>
    <w:r w:rsidR="00F70F89">
      <w:rPr>
        <w:rStyle w:val="PageNumber"/>
      </w:rPr>
      <w:instrText xml:space="preserve"> PAGE </w:instrText>
    </w:r>
    <w:r w:rsidR="00F70F89">
      <w:rPr>
        <w:rStyle w:val="PageNumber"/>
      </w:rPr>
      <w:fldChar w:fldCharType="separate"/>
    </w:r>
    <w:r w:rsidR="00C265CB">
      <w:rPr>
        <w:rStyle w:val="PageNumber"/>
        <w:noProof/>
      </w:rPr>
      <w:t>0</w:t>
    </w:r>
    <w:r w:rsidR="00F70F8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30ABA" w14:textId="77777777" w:rsidR="0083186C" w:rsidRDefault="0083186C">
      <w:r>
        <w:separator/>
      </w:r>
    </w:p>
  </w:footnote>
  <w:footnote w:type="continuationSeparator" w:id="0">
    <w:p w14:paraId="29E21609" w14:textId="77777777" w:rsidR="0083186C" w:rsidRDefault="00831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888E4E6"/>
    <w:lvl w:ilvl="0">
      <w:start w:val="1"/>
      <w:numFmt w:val="decimal"/>
      <w:pStyle w:val="ListNumber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39A8591A"/>
    <w:lvl w:ilvl="0">
      <w:start w:val="1"/>
      <w:numFmt w:val="decimal"/>
      <w:pStyle w:val="ListNumber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EF0EA892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1996EFB0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4B90385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3AC2D4A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434E84E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9082E9C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0AAF538"/>
    <w:lvl w:ilvl="0">
      <w:start w:val="1"/>
      <w:numFmt w:val="decimal"/>
      <w:pStyle w:val="ListNumber"/>
      <w:lvlText w:val="%1."/>
      <w:lvlJc w:val="left"/>
      <w:pPr>
        <w:tabs>
          <w:tab w:val="num" w:pos="24798"/>
        </w:tabs>
        <w:ind w:left="24798" w:hanging="360"/>
      </w:pPr>
    </w:lvl>
  </w:abstractNum>
  <w:abstractNum w:abstractNumId="9" w15:restartNumberingAfterBreak="0">
    <w:nsid w:val="FFFFFF89"/>
    <w:multiLevelType w:val="singleLevel"/>
    <w:tmpl w:val="9BE427E4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5560A51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850" w:hanging="425"/>
      </w:pPr>
      <w:rPr>
        <w:rFonts w:hint="eastAsia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70"/>
        </w:tabs>
        <w:ind w:left="1275" w:hanging="425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700" w:hanging="425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11" w15:restartNumberingAfterBreak="0">
    <w:nsid w:val="0048083F"/>
    <w:multiLevelType w:val="hybridMultilevel"/>
    <w:tmpl w:val="9A56742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526F25"/>
    <w:multiLevelType w:val="hybridMultilevel"/>
    <w:tmpl w:val="66A0600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9D3B1E"/>
    <w:multiLevelType w:val="hybridMultilevel"/>
    <w:tmpl w:val="6A5828CC"/>
    <w:lvl w:ilvl="0" w:tplc="EB023D12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14" w15:restartNumberingAfterBreak="0">
    <w:nsid w:val="00C0665D"/>
    <w:multiLevelType w:val="hybridMultilevel"/>
    <w:tmpl w:val="7D48BC6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1832733"/>
    <w:multiLevelType w:val="hybridMultilevel"/>
    <w:tmpl w:val="FA6CBAB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1C101AF"/>
    <w:multiLevelType w:val="hybridMultilevel"/>
    <w:tmpl w:val="4A46C97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02257765"/>
    <w:multiLevelType w:val="hybridMultilevel"/>
    <w:tmpl w:val="DCCACF3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22D2680"/>
    <w:multiLevelType w:val="hybridMultilevel"/>
    <w:tmpl w:val="68A868A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024C4B82"/>
    <w:multiLevelType w:val="hybridMultilevel"/>
    <w:tmpl w:val="97F61C8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2994EF8"/>
    <w:multiLevelType w:val="hybridMultilevel"/>
    <w:tmpl w:val="3E8A8EB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35043F0"/>
    <w:multiLevelType w:val="hybridMultilevel"/>
    <w:tmpl w:val="A79A70C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038A0483"/>
    <w:multiLevelType w:val="hybridMultilevel"/>
    <w:tmpl w:val="23CC9C76"/>
    <w:lvl w:ilvl="0" w:tplc="D892ECE8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23" w15:restartNumberingAfterBreak="0">
    <w:nsid w:val="044C7BAE"/>
    <w:multiLevelType w:val="hybridMultilevel"/>
    <w:tmpl w:val="A9B4E95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05293642"/>
    <w:multiLevelType w:val="hybridMultilevel"/>
    <w:tmpl w:val="FC14449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05942257"/>
    <w:multiLevelType w:val="hybridMultilevel"/>
    <w:tmpl w:val="22567F7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06093FAA"/>
    <w:multiLevelType w:val="hybridMultilevel"/>
    <w:tmpl w:val="0092626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06A50F0F"/>
    <w:multiLevelType w:val="hybridMultilevel"/>
    <w:tmpl w:val="903A735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07531D43"/>
    <w:multiLevelType w:val="hybridMultilevel"/>
    <w:tmpl w:val="F4D2D74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07B133A9"/>
    <w:multiLevelType w:val="hybridMultilevel"/>
    <w:tmpl w:val="B92C86A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07D82C8E"/>
    <w:multiLevelType w:val="hybridMultilevel"/>
    <w:tmpl w:val="324AACE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07E047FF"/>
    <w:multiLevelType w:val="hybridMultilevel"/>
    <w:tmpl w:val="6576C20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08863E8C"/>
    <w:multiLevelType w:val="hybridMultilevel"/>
    <w:tmpl w:val="96C8073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08AC6627"/>
    <w:multiLevelType w:val="hybridMultilevel"/>
    <w:tmpl w:val="14183BF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09117EEF"/>
    <w:multiLevelType w:val="hybridMultilevel"/>
    <w:tmpl w:val="D2ACC77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09552F17"/>
    <w:multiLevelType w:val="hybridMultilevel"/>
    <w:tmpl w:val="317A5C0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09634C0A"/>
    <w:multiLevelType w:val="hybridMultilevel"/>
    <w:tmpl w:val="A5BA472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09925D55"/>
    <w:multiLevelType w:val="hybridMultilevel"/>
    <w:tmpl w:val="F7C2558C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09DA1A0A"/>
    <w:multiLevelType w:val="hybridMultilevel"/>
    <w:tmpl w:val="A2DC748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0A853767"/>
    <w:multiLevelType w:val="hybridMultilevel"/>
    <w:tmpl w:val="1CFE982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0A917B05"/>
    <w:multiLevelType w:val="hybridMultilevel"/>
    <w:tmpl w:val="B7F49C9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0B403F88"/>
    <w:multiLevelType w:val="hybridMultilevel"/>
    <w:tmpl w:val="2726239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0BBF4A3A"/>
    <w:multiLevelType w:val="hybridMultilevel"/>
    <w:tmpl w:val="B448CB4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0BD653FD"/>
    <w:multiLevelType w:val="hybridMultilevel"/>
    <w:tmpl w:val="892840F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0C263DCB"/>
    <w:multiLevelType w:val="hybridMultilevel"/>
    <w:tmpl w:val="8AA8E85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0C497397"/>
    <w:multiLevelType w:val="hybridMultilevel"/>
    <w:tmpl w:val="2CE0191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0D2627A3"/>
    <w:multiLevelType w:val="hybridMultilevel"/>
    <w:tmpl w:val="62BAF19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0DA077F8"/>
    <w:multiLevelType w:val="hybridMultilevel"/>
    <w:tmpl w:val="358485C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0E3C3A1B"/>
    <w:multiLevelType w:val="hybridMultilevel"/>
    <w:tmpl w:val="31E444E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0E8D6793"/>
    <w:multiLevelType w:val="hybridMultilevel"/>
    <w:tmpl w:val="C118469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0" w15:restartNumberingAfterBreak="0">
    <w:nsid w:val="0E964DEE"/>
    <w:multiLevelType w:val="hybridMultilevel"/>
    <w:tmpl w:val="8E20DE4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1" w15:restartNumberingAfterBreak="0">
    <w:nsid w:val="0F0D203B"/>
    <w:multiLevelType w:val="hybridMultilevel"/>
    <w:tmpl w:val="2D6A89C8"/>
    <w:lvl w:ilvl="0" w:tplc="F8C66A94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52" w15:restartNumberingAfterBreak="0">
    <w:nsid w:val="0F63080F"/>
    <w:multiLevelType w:val="hybridMultilevel"/>
    <w:tmpl w:val="49A0D18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0FD33611"/>
    <w:multiLevelType w:val="hybridMultilevel"/>
    <w:tmpl w:val="687CDFB0"/>
    <w:lvl w:ilvl="0" w:tplc="6DA4BFB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4" w15:restartNumberingAfterBreak="0">
    <w:nsid w:val="0FE20028"/>
    <w:multiLevelType w:val="hybridMultilevel"/>
    <w:tmpl w:val="338CF970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5" w15:restartNumberingAfterBreak="0">
    <w:nsid w:val="10681D0A"/>
    <w:multiLevelType w:val="hybridMultilevel"/>
    <w:tmpl w:val="CC1C091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6" w15:restartNumberingAfterBreak="0">
    <w:nsid w:val="10791E04"/>
    <w:multiLevelType w:val="hybridMultilevel"/>
    <w:tmpl w:val="E6A4BF5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7" w15:restartNumberingAfterBreak="0">
    <w:nsid w:val="1117594D"/>
    <w:multiLevelType w:val="hybridMultilevel"/>
    <w:tmpl w:val="C8A27E1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8" w15:restartNumberingAfterBreak="0">
    <w:nsid w:val="11360622"/>
    <w:multiLevelType w:val="hybridMultilevel"/>
    <w:tmpl w:val="A03A54C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113D7161"/>
    <w:multiLevelType w:val="hybridMultilevel"/>
    <w:tmpl w:val="AED6ED82"/>
    <w:lvl w:ilvl="0" w:tplc="27F2C9E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0" w15:restartNumberingAfterBreak="0">
    <w:nsid w:val="12447CB1"/>
    <w:multiLevelType w:val="hybridMultilevel"/>
    <w:tmpl w:val="0570DB1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1" w15:restartNumberingAfterBreak="0">
    <w:nsid w:val="12D524E8"/>
    <w:multiLevelType w:val="hybridMultilevel"/>
    <w:tmpl w:val="B0F88EAA"/>
    <w:lvl w:ilvl="0" w:tplc="AD4CAA8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2" w15:restartNumberingAfterBreak="0">
    <w:nsid w:val="13084F46"/>
    <w:multiLevelType w:val="hybridMultilevel"/>
    <w:tmpl w:val="EF3C759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3" w15:restartNumberingAfterBreak="0">
    <w:nsid w:val="13F667B3"/>
    <w:multiLevelType w:val="hybridMultilevel"/>
    <w:tmpl w:val="D22EC21E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4" w15:restartNumberingAfterBreak="0">
    <w:nsid w:val="145E1D62"/>
    <w:multiLevelType w:val="hybridMultilevel"/>
    <w:tmpl w:val="AE2C421E"/>
    <w:lvl w:ilvl="0" w:tplc="E9F4C43C">
      <w:start w:val="1"/>
      <w:numFmt w:val="lowerLetter"/>
      <w:lvlText w:val="(%1)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5" w15:restartNumberingAfterBreak="0">
    <w:nsid w:val="14A11B7B"/>
    <w:multiLevelType w:val="hybridMultilevel"/>
    <w:tmpl w:val="3790DB3A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6" w15:restartNumberingAfterBreak="0">
    <w:nsid w:val="14A956E0"/>
    <w:multiLevelType w:val="hybridMultilevel"/>
    <w:tmpl w:val="A4084AF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7" w15:restartNumberingAfterBreak="0">
    <w:nsid w:val="15A219A6"/>
    <w:multiLevelType w:val="hybridMultilevel"/>
    <w:tmpl w:val="D74AE62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8" w15:restartNumberingAfterBreak="0">
    <w:nsid w:val="1623025A"/>
    <w:multiLevelType w:val="hybridMultilevel"/>
    <w:tmpl w:val="BE462132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9" w15:restartNumberingAfterBreak="0">
    <w:nsid w:val="164055AE"/>
    <w:multiLevelType w:val="hybridMultilevel"/>
    <w:tmpl w:val="59E2C9A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0" w15:restartNumberingAfterBreak="0">
    <w:nsid w:val="172D5F85"/>
    <w:multiLevelType w:val="hybridMultilevel"/>
    <w:tmpl w:val="FA1CC6C6"/>
    <w:lvl w:ilvl="0" w:tplc="3970FC1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1" w15:restartNumberingAfterBreak="0">
    <w:nsid w:val="17D74B0A"/>
    <w:multiLevelType w:val="hybridMultilevel"/>
    <w:tmpl w:val="D15C2DF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2" w15:restartNumberingAfterBreak="0">
    <w:nsid w:val="18F829D3"/>
    <w:multiLevelType w:val="hybridMultilevel"/>
    <w:tmpl w:val="A4C0E45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3" w15:restartNumberingAfterBreak="0">
    <w:nsid w:val="19B20486"/>
    <w:multiLevelType w:val="hybridMultilevel"/>
    <w:tmpl w:val="7F90364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4" w15:restartNumberingAfterBreak="0">
    <w:nsid w:val="19C4230F"/>
    <w:multiLevelType w:val="hybridMultilevel"/>
    <w:tmpl w:val="06BCBF8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5" w15:restartNumberingAfterBreak="0">
    <w:nsid w:val="19FD3EE0"/>
    <w:multiLevelType w:val="hybridMultilevel"/>
    <w:tmpl w:val="3104B1C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6" w15:restartNumberingAfterBreak="0">
    <w:nsid w:val="1A376EAA"/>
    <w:multiLevelType w:val="hybridMultilevel"/>
    <w:tmpl w:val="9B5215A8"/>
    <w:lvl w:ilvl="0" w:tplc="3D44B80E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7" w15:restartNumberingAfterBreak="0">
    <w:nsid w:val="1AED39A8"/>
    <w:multiLevelType w:val="hybridMultilevel"/>
    <w:tmpl w:val="B0B4815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8" w15:restartNumberingAfterBreak="0">
    <w:nsid w:val="1BF23ADB"/>
    <w:multiLevelType w:val="hybridMultilevel"/>
    <w:tmpl w:val="22DCB5E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9" w15:restartNumberingAfterBreak="0">
    <w:nsid w:val="1BFE08B9"/>
    <w:multiLevelType w:val="hybridMultilevel"/>
    <w:tmpl w:val="5B9E2F4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0" w15:restartNumberingAfterBreak="0">
    <w:nsid w:val="1CA52F64"/>
    <w:multiLevelType w:val="hybridMultilevel"/>
    <w:tmpl w:val="FB9E670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1" w15:restartNumberingAfterBreak="0">
    <w:nsid w:val="1D015E6D"/>
    <w:multiLevelType w:val="hybridMultilevel"/>
    <w:tmpl w:val="06428BA2"/>
    <w:lvl w:ilvl="0" w:tplc="D7C0953A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2" w15:restartNumberingAfterBreak="0">
    <w:nsid w:val="1E152FF3"/>
    <w:multiLevelType w:val="hybridMultilevel"/>
    <w:tmpl w:val="29F85C2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3" w15:restartNumberingAfterBreak="0">
    <w:nsid w:val="1EE97EE2"/>
    <w:multiLevelType w:val="hybridMultilevel"/>
    <w:tmpl w:val="953EF22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4" w15:restartNumberingAfterBreak="0">
    <w:nsid w:val="1F233BCA"/>
    <w:multiLevelType w:val="hybridMultilevel"/>
    <w:tmpl w:val="863AF88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5" w15:restartNumberingAfterBreak="0">
    <w:nsid w:val="1F536397"/>
    <w:multiLevelType w:val="hybridMultilevel"/>
    <w:tmpl w:val="D7B60A9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6" w15:restartNumberingAfterBreak="0">
    <w:nsid w:val="1FC62C32"/>
    <w:multiLevelType w:val="hybridMultilevel"/>
    <w:tmpl w:val="8BD60C8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7" w15:restartNumberingAfterBreak="0">
    <w:nsid w:val="20EC382B"/>
    <w:multiLevelType w:val="hybridMultilevel"/>
    <w:tmpl w:val="1A860A3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8" w15:restartNumberingAfterBreak="0">
    <w:nsid w:val="249A5DBD"/>
    <w:multiLevelType w:val="hybridMultilevel"/>
    <w:tmpl w:val="6EF4F17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9" w15:restartNumberingAfterBreak="0">
    <w:nsid w:val="24B86F38"/>
    <w:multiLevelType w:val="hybridMultilevel"/>
    <w:tmpl w:val="6DCA7C1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0" w15:restartNumberingAfterBreak="0">
    <w:nsid w:val="26F7043D"/>
    <w:multiLevelType w:val="hybridMultilevel"/>
    <w:tmpl w:val="8E444DF8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1" w15:restartNumberingAfterBreak="0">
    <w:nsid w:val="27291AAD"/>
    <w:multiLevelType w:val="hybridMultilevel"/>
    <w:tmpl w:val="CC0C9F56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2" w15:restartNumberingAfterBreak="0">
    <w:nsid w:val="276D3058"/>
    <w:multiLevelType w:val="hybridMultilevel"/>
    <w:tmpl w:val="75640B9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3" w15:restartNumberingAfterBreak="0">
    <w:nsid w:val="277C7C3A"/>
    <w:multiLevelType w:val="hybridMultilevel"/>
    <w:tmpl w:val="BCB63934"/>
    <w:lvl w:ilvl="0" w:tplc="FA426A92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4" w15:restartNumberingAfterBreak="0">
    <w:nsid w:val="278D7984"/>
    <w:multiLevelType w:val="hybridMultilevel"/>
    <w:tmpl w:val="671E79F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5" w15:restartNumberingAfterBreak="0">
    <w:nsid w:val="27C456E9"/>
    <w:multiLevelType w:val="hybridMultilevel"/>
    <w:tmpl w:val="C508388E"/>
    <w:lvl w:ilvl="0" w:tplc="8F96EBBA">
      <w:start w:val="1"/>
      <w:numFmt w:val="lowerLetter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6" w15:restartNumberingAfterBreak="0">
    <w:nsid w:val="27CD0DE7"/>
    <w:multiLevelType w:val="hybridMultilevel"/>
    <w:tmpl w:val="F50425A8"/>
    <w:lvl w:ilvl="0" w:tplc="A43C2006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97" w15:restartNumberingAfterBreak="0">
    <w:nsid w:val="28A617E1"/>
    <w:multiLevelType w:val="hybridMultilevel"/>
    <w:tmpl w:val="B95ED2A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8" w15:restartNumberingAfterBreak="0">
    <w:nsid w:val="28B73A4C"/>
    <w:multiLevelType w:val="hybridMultilevel"/>
    <w:tmpl w:val="8864EDA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9" w15:restartNumberingAfterBreak="0">
    <w:nsid w:val="28F91C1D"/>
    <w:multiLevelType w:val="hybridMultilevel"/>
    <w:tmpl w:val="2EC0EA4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0" w15:restartNumberingAfterBreak="0">
    <w:nsid w:val="298935AD"/>
    <w:multiLevelType w:val="hybridMultilevel"/>
    <w:tmpl w:val="FBE4F3D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1" w15:restartNumberingAfterBreak="0">
    <w:nsid w:val="2A10697B"/>
    <w:multiLevelType w:val="hybridMultilevel"/>
    <w:tmpl w:val="08CCB2F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2" w15:restartNumberingAfterBreak="0">
    <w:nsid w:val="2A9C6CDE"/>
    <w:multiLevelType w:val="hybridMultilevel"/>
    <w:tmpl w:val="6F686260"/>
    <w:lvl w:ilvl="0" w:tplc="7BB6896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3" w15:restartNumberingAfterBreak="0">
    <w:nsid w:val="2AFF3F05"/>
    <w:multiLevelType w:val="hybridMultilevel"/>
    <w:tmpl w:val="C432303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4" w15:restartNumberingAfterBreak="0">
    <w:nsid w:val="2B1C0CE9"/>
    <w:multiLevelType w:val="hybridMultilevel"/>
    <w:tmpl w:val="440AA67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5" w15:restartNumberingAfterBreak="0">
    <w:nsid w:val="2B687463"/>
    <w:multiLevelType w:val="hybridMultilevel"/>
    <w:tmpl w:val="242CEEB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6" w15:restartNumberingAfterBreak="0">
    <w:nsid w:val="2BED5730"/>
    <w:multiLevelType w:val="hybridMultilevel"/>
    <w:tmpl w:val="DFDCBD4A"/>
    <w:lvl w:ilvl="0" w:tplc="CD9EB082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7" w15:restartNumberingAfterBreak="0">
    <w:nsid w:val="2C1843FE"/>
    <w:multiLevelType w:val="hybridMultilevel"/>
    <w:tmpl w:val="1B2240C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8" w15:restartNumberingAfterBreak="0">
    <w:nsid w:val="2CBB4F1B"/>
    <w:multiLevelType w:val="hybridMultilevel"/>
    <w:tmpl w:val="F616466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9" w15:restartNumberingAfterBreak="0">
    <w:nsid w:val="2D4F7D22"/>
    <w:multiLevelType w:val="hybridMultilevel"/>
    <w:tmpl w:val="EC4CC42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0" w15:restartNumberingAfterBreak="0">
    <w:nsid w:val="2D611912"/>
    <w:multiLevelType w:val="hybridMultilevel"/>
    <w:tmpl w:val="1CFC444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1" w15:restartNumberingAfterBreak="0">
    <w:nsid w:val="2E552D08"/>
    <w:multiLevelType w:val="hybridMultilevel"/>
    <w:tmpl w:val="A866C3B8"/>
    <w:lvl w:ilvl="0" w:tplc="38C67B2C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112" w15:restartNumberingAfterBreak="0">
    <w:nsid w:val="2E647706"/>
    <w:multiLevelType w:val="hybridMultilevel"/>
    <w:tmpl w:val="5CEEA0D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3" w15:restartNumberingAfterBreak="0">
    <w:nsid w:val="2F325BD5"/>
    <w:multiLevelType w:val="hybridMultilevel"/>
    <w:tmpl w:val="33221DD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4" w15:restartNumberingAfterBreak="0">
    <w:nsid w:val="2F42346F"/>
    <w:multiLevelType w:val="hybridMultilevel"/>
    <w:tmpl w:val="D44AA24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5" w15:restartNumberingAfterBreak="0">
    <w:nsid w:val="306E238F"/>
    <w:multiLevelType w:val="hybridMultilevel"/>
    <w:tmpl w:val="DB445C0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6" w15:restartNumberingAfterBreak="0">
    <w:nsid w:val="314B4045"/>
    <w:multiLevelType w:val="hybridMultilevel"/>
    <w:tmpl w:val="8BF0ED4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7" w15:restartNumberingAfterBreak="0">
    <w:nsid w:val="31664FB5"/>
    <w:multiLevelType w:val="hybridMultilevel"/>
    <w:tmpl w:val="EF0EB67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8" w15:restartNumberingAfterBreak="0">
    <w:nsid w:val="31972D40"/>
    <w:multiLevelType w:val="hybridMultilevel"/>
    <w:tmpl w:val="03BA37A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9" w15:restartNumberingAfterBreak="0">
    <w:nsid w:val="31F8278E"/>
    <w:multiLevelType w:val="hybridMultilevel"/>
    <w:tmpl w:val="39C6EE4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0" w15:restartNumberingAfterBreak="0">
    <w:nsid w:val="32180EB7"/>
    <w:multiLevelType w:val="hybridMultilevel"/>
    <w:tmpl w:val="F94EA7E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1" w15:restartNumberingAfterBreak="0">
    <w:nsid w:val="32594C5F"/>
    <w:multiLevelType w:val="hybridMultilevel"/>
    <w:tmpl w:val="BCF69E76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2" w15:restartNumberingAfterBreak="0">
    <w:nsid w:val="32900A00"/>
    <w:multiLevelType w:val="hybridMultilevel"/>
    <w:tmpl w:val="9D869482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3" w15:restartNumberingAfterBreak="0">
    <w:nsid w:val="3339425D"/>
    <w:multiLevelType w:val="hybridMultilevel"/>
    <w:tmpl w:val="769A7C5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4" w15:restartNumberingAfterBreak="0">
    <w:nsid w:val="33E7723E"/>
    <w:multiLevelType w:val="hybridMultilevel"/>
    <w:tmpl w:val="FFB2D5B6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5" w15:restartNumberingAfterBreak="0">
    <w:nsid w:val="342F37A3"/>
    <w:multiLevelType w:val="hybridMultilevel"/>
    <w:tmpl w:val="106201E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6" w15:restartNumberingAfterBreak="0">
    <w:nsid w:val="345F535D"/>
    <w:multiLevelType w:val="hybridMultilevel"/>
    <w:tmpl w:val="280A52D2"/>
    <w:lvl w:ilvl="0" w:tplc="E304BF9A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7" w15:restartNumberingAfterBreak="0">
    <w:nsid w:val="346B1F68"/>
    <w:multiLevelType w:val="hybridMultilevel"/>
    <w:tmpl w:val="13F2A40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8" w15:restartNumberingAfterBreak="0">
    <w:nsid w:val="3501217C"/>
    <w:multiLevelType w:val="hybridMultilevel"/>
    <w:tmpl w:val="0DD2A3E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9" w15:restartNumberingAfterBreak="0">
    <w:nsid w:val="35234B37"/>
    <w:multiLevelType w:val="hybridMultilevel"/>
    <w:tmpl w:val="F81AA7D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0" w15:restartNumberingAfterBreak="0">
    <w:nsid w:val="355C3D48"/>
    <w:multiLevelType w:val="hybridMultilevel"/>
    <w:tmpl w:val="1C5E9A4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1" w15:restartNumberingAfterBreak="0">
    <w:nsid w:val="356A6BF1"/>
    <w:multiLevelType w:val="hybridMultilevel"/>
    <w:tmpl w:val="152CA41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2" w15:restartNumberingAfterBreak="0">
    <w:nsid w:val="367555B8"/>
    <w:multiLevelType w:val="hybridMultilevel"/>
    <w:tmpl w:val="6C96138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3" w15:restartNumberingAfterBreak="0">
    <w:nsid w:val="36755D11"/>
    <w:multiLevelType w:val="hybridMultilevel"/>
    <w:tmpl w:val="90F4670E"/>
    <w:lvl w:ilvl="0" w:tplc="D7C0953A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4" w15:restartNumberingAfterBreak="0">
    <w:nsid w:val="36870756"/>
    <w:multiLevelType w:val="hybridMultilevel"/>
    <w:tmpl w:val="DCF2BC4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5" w15:restartNumberingAfterBreak="0">
    <w:nsid w:val="36D37595"/>
    <w:multiLevelType w:val="hybridMultilevel"/>
    <w:tmpl w:val="C76036B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6" w15:restartNumberingAfterBreak="0">
    <w:nsid w:val="36D72697"/>
    <w:multiLevelType w:val="hybridMultilevel"/>
    <w:tmpl w:val="95E4C14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7" w15:restartNumberingAfterBreak="0">
    <w:nsid w:val="372B1AC8"/>
    <w:multiLevelType w:val="hybridMultilevel"/>
    <w:tmpl w:val="7A14AF8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8" w15:restartNumberingAfterBreak="0">
    <w:nsid w:val="37306AEF"/>
    <w:multiLevelType w:val="hybridMultilevel"/>
    <w:tmpl w:val="51E65274"/>
    <w:lvl w:ilvl="0" w:tplc="C7CC5FF2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139" w15:restartNumberingAfterBreak="0">
    <w:nsid w:val="377250CA"/>
    <w:multiLevelType w:val="hybridMultilevel"/>
    <w:tmpl w:val="E40655E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0" w15:restartNumberingAfterBreak="0">
    <w:nsid w:val="380C6695"/>
    <w:multiLevelType w:val="hybridMultilevel"/>
    <w:tmpl w:val="A1D6022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1" w15:restartNumberingAfterBreak="0">
    <w:nsid w:val="381712C5"/>
    <w:multiLevelType w:val="hybridMultilevel"/>
    <w:tmpl w:val="64044578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2" w15:restartNumberingAfterBreak="0">
    <w:nsid w:val="386D62D8"/>
    <w:multiLevelType w:val="hybridMultilevel"/>
    <w:tmpl w:val="47026CA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3" w15:restartNumberingAfterBreak="0">
    <w:nsid w:val="395060F8"/>
    <w:multiLevelType w:val="hybridMultilevel"/>
    <w:tmpl w:val="1996002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4" w15:restartNumberingAfterBreak="0">
    <w:nsid w:val="39DF5F51"/>
    <w:multiLevelType w:val="hybridMultilevel"/>
    <w:tmpl w:val="E5188718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5" w15:restartNumberingAfterBreak="0">
    <w:nsid w:val="3A5C1C31"/>
    <w:multiLevelType w:val="hybridMultilevel"/>
    <w:tmpl w:val="8AF41F8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6" w15:restartNumberingAfterBreak="0">
    <w:nsid w:val="3ACD053B"/>
    <w:multiLevelType w:val="hybridMultilevel"/>
    <w:tmpl w:val="B8AC3B5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7" w15:restartNumberingAfterBreak="0">
    <w:nsid w:val="3ADF3FD9"/>
    <w:multiLevelType w:val="hybridMultilevel"/>
    <w:tmpl w:val="4198B43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8" w15:restartNumberingAfterBreak="0">
    <w:nsid w:val="3B00405C"/>
    <w:multiLevelType w:val="hybridMultilevel"/>
    <w:tmpl w:val="1C34367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9" w15:restartNumberingAfterBreak="0">
    <w:nsid w:val="3BCB114F"/>
    <w:multiLevelType w:val="hybridMultilevel"/>
    <w:tmpl w:val="E220A98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0" w15:restartNumberingAfterBreak="0">
    <w:nsid w:val="3CEF6E02"/>
    <w:multiLevelType w:val="hybridMultilevel"/>
    <w:tmpl w:val="901AC87A"/>
    <w:lvl w:ilvl="0" w:tplc="6B64659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1" w15:restartNumberingAfterBreak="0">
    <w:nsid w:val="3D0F1B14"/>
    <w:multiLevelType w:val="hybridMultilevel"/>
    <w:tmpl w:val="2D4ADA86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2" w15:restartNumberingAfterBreak="0">
    <w:nsid w:val="3D970C00"/>
    <w:multiLevelType w:val="hybridMultilevel"/>
    <w:tmpl w:val="3528CA90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3" w15:restartNumberingAfterBreak="0">
    <w:nsid w:val="3DC617C9"/>
    <w:multiLevelType w:val="hybridMultilevel"/>
    <w:tmpl w:val="A03E044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4" w15:restartNumberingAfterBreak="0">
    <w:nsid w:val="3E557383"/>
    <w:multiLevelType w:val="hybridMultilevel"/>
    <w:tmpl w:val="55E21C1C"/>
    <w:lvl w:ilvl="0" w:tplc="B1B4DB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5" w15:restartNumberingAfterBreak="0">
    <w:nsid w:val="3EA90E5F"/>
    <w:multiLevelType w:val="hybridMultilevel"/>
    <w:tmpl w:val="87704B3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6" w15:restartNumberingAfterBreak="0">
    <w:nsid w:val="3EEE755F"/>
    <w:multiLevelType w:val="hybridMultilevel"/>
    <w:tmpl w:val="6CDE193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7" w15:restartNumberingAfterBreak="0">
    <w:nsid w:val="40AC459D"/>
    <w:multiLevelType w:val="hybridMultilevel"/>
    <w:tmpl w:val="330CD82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8" w15:restartNumberingAfterBreak="0">
    <w:nsid w:val="40EC6803"/>
    <w:multiLevelType w:val="hybridMultilevel"/>
    <w:tmpl w:val="B402277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9" w15:restartNumberingAfterBreak="0">
    <w:nsid w:val="421B523E"/>
    <w:multiLevelType w:val="hybridMultilevel"/>
    <w:tmpl w:val="AA64720A"/>
    <w:lvl w:ilvl="0" w:tplc="6B64659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0" w15:restartNumberingAfterBreak="0">
    <w:nsid w:val="424E5D46"/>
    <w:multiLevelType w:val="hybridMultilevel"/>
    <w:tmpl w:val="0C6E173C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1" w15:restartNumberingAfterBreak="0">
    <w:nsid w:val="439747CF"/>
    <w:multiLevelType w:val="hybridMultilevel"/>
    <w:tmpl w:val="176AB9C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2" w15:restartNumberingAfterBreak="0">
    <w:nsid w:val="43A60964"/>
    <w:multiLevelType w:val="hybridMultilevel"/>
    <w:tmpl w:val="E15650B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3" w15:restartNumberingAfterBreak="0">
    <w:nsid w:val="44F060E2"/>
    <w:multiLevelType w:val="hybridMultilevel"/>
    <w:tmpl w:val="546AC32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4" w15:restartNumberingAfterBreak="0">
    <w:nsid w:val="46491163"/>
    <w:multiLevelType w:val="hybridMultilevel"/>
    <w:tmpl w:val="B246CED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5" w15:restartNumberingAfterBreak="0">
    <w:nsid w:val="468761CD"/>
    <w:multiLevelType w:val="hybridMultilevel"/>
    <w:tmpl w:val="482ABF7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6" w15:restartNumberingAfterBreak="0">
    <w:nsid w:val="46E76027"/>
    <w:multiLevelType w:val="hybridMultilevel"/>
    <w:tmpl w:val="8D1035C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7" w15:restartNumberingAfterBreak="0">
    <w:nsid w:val="472E61CD"/>
    <w:multiLevelType w:val="hybridMultilevel"/>
    <w:tmpl w:val="68FE38C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8" w15:restartNumberingAfterBreak="0">
    <w:nsid w:val="47F53D83"/>
    <w:multiLevelType w:val="hybridMultilevel"/>
    <w:tmpl w:val="F52410D8"/>
    <w:lvl w:ilvl="0" w:tplc="5678A2C6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169" w15:restartNumberingAfterBreak="0">
    <w:nsid w:val="49AC1164"/>
    <w:multiLevelType w:val="hybridMultilevel"/>
    <w:tmpl w:val="3ECEC7E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0" w15:restartNumberingAfterBreak="0">
    <w:nsid w:val="49FF1254"/>
    <w:multiLevelType w:val="hybridMultilevel"/>
    <w:tmpl w:val="DDAEEE8C"/>
    <w:lvl w:ilvl="0" w:tplc="6D5E350E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1" w15:restartNumberingAfterBreak="0">
    <w:nsid w:val="4A653FC0"/>
    <w:multiLevelType w:val="hybridMultilevel"/>
    <w:tmpl w:val="20689102"/>
    <w:lvl w:ilvl="0" w:tplc="713CA42E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2" w15:restartNumberingAfterBreak="0">
    <w:nsid w:val="4AD16DD1"/>
    <w:multiLevelType w:val="hybridMultilevel"/>
    <w:tmpl w:val="363ACCB8"/>
    <w:lvl w:ilvl="0" w:tplc="FB6E70F0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173" w15:restartNumberingAfterBreak="0">
    <w:nsid w:val="4C797131"/>
    <w:multiLevelType w:val="hybridMultilevel"/>
    <w:tmpl w:val="0E8EBAA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4" w15:restartNumberingAfterBreak="0">
    <w:nsid w:val="4C80158C"/>
    <w:multiLevelType w:val="hybridMultilevel"/>
    <w:tmpl w:val="028E72B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5" w15:restartNumberingAfterBreak="0">
    <w:nsid w:val="4C952CC9"/>
    <w:multiLevelType w:val="hybridMultilevel"/>
    <w:tmpl w:val="9AB48C1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6" w15:restartNumberingAfterBreak="0">
    <w:nsid w:val="4C9538D5"/>
    <w:multiLevelType w:val="hybridMultilevel"/>
    <w:tmpl w:val="EE106BF4"/>
    <w:lvl w:ilvl="0" w:tplc="559243B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7" w15:restartNumberingAfterBreak="0">
    <w:nsid w:val="4D75584B"/>
    <w:multiLevelType w:val="hybridMultilevel"/>
    <w:tmpl w:val="27C636D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8" w15:restartNumberingAfterBreak="0">
    <w:nsid w:val="4DD6434D"/>
    <w:multiLevelType w:val="hybridMultilevel"/>
    <w:tmpl w:val="54828ACE"/>
    <w:lvl w:ilvl="0" w:tplc="559243B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9" w15:restartNumberingAfterBreak="0">
    <w:nsid w:val="4E195F1D"/>
    <w:multiLevelType w:val="hybridMultilevel"/>
    <w:tmpl w:val="D30278A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0" w15:restartNumberingAfterBreak="0">
    <w:nsid w:val="4E303ED5"/>
    <w:multiLevelType w:val="hybridMultilevel"/>
    <w:tmpl w:val="7298AAF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1" w15:restartNumberingAfterBreak="0">
    <w:nsid w:val="4E456A65"/>
    <w:multiLevelType w:val="hybridMultilevel"/>
    <w:tmpl w:val="762047BC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2" w15:restartNumberingAfterBreak="0">
    <w:nsid w:val="4E681FC9"/>
    <w:multiLevelType w:val="hybridMultilevel"/>
    <w:tmpl w:val="C3926A6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3" w15:restartNumberingAfterBreak="0">
    <w:nsid w:val="4ED45F7C"/>
    <w:multiLevelType w:val="hybridMultilevel"/>
    <w:tmpl w:val="781A231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4" w15:restartNumberingAfterBreak="0">
    <w:nsid w:val="4ED91B4F"/>
    <w:multiLevelType w:val="hybridMultilevel"/>
    <w:tmpl w:val="2F26472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5" w15:restartNumberingAfterBreak="0">
    <w:nsid w:val="4F5E1868"/>
    <w:multiLevelType w:val="hybridMultilevel"/>
    <w:tmpl w:val="D452CE0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6" w15:restartNumberingAfterBreak="0">
    <w:nsid w:val="4F732911"/>
    <w:multiLevelType w:val="hybridMultilevel"/>
    <w:tmpl w:val="34C4C142"/>
    <w:lvl w:ilvl="0" w:tplc="2A5C92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7" w15:restartNumberingAfterBreak="0">
    <w:nsid w:val="4FA363EF"/>
    <w:multiLevelType w:val="hybridMultilevel"/>
    <w:tmpl w:val="8ABEFDA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8" w15:restartNumberingAfterBreak="0">
    <w:nsid w:val="50006792"/>
    <w:multiLevelType w:val="hybridMultilevel"/>
    <w:tmpl w:val="1BAA959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9" w15:restartNumberingAfterBreak="0">
    <w:nsid w:val="501045A3"/>
    <w:multiLevelType w:val="hybridMultilevel"/>
    <w:tmpl w:val="83D068D2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0" w15:restartNumberingAfterBreak="0">
    <w:nsid w:val="50522851"/>
    <w:multiLevelType w:val="hybridMultilevel"/>
    <w:tmpl w:val="9FBC909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1" w15:restartNumberingAfterBreak="0">
    <w:nsid w:val="507E3B37"/>
    <w:multiLevelType w:val="hybridMultilevel"/>
    <w:tmpl w:val="5770B68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2" w15:restartNumberingAfterBreak="0">
    <w:nsid w:val="517E1F4B"/>
    <w:multiLevelType w:val="hybridMultilevel"/>
    <w:tmpl w:val="62C2151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3" w15:restartNumberingAfterBreak="0">
    <w:nsid w:val="518515FF"/>
    <w:multiLevelType w:val="hybridMultilevel"/>
    <w:tmpl w:val="3F26FF7C"/>
    <w:lvl w:ilvl="0" w:tplc="48C28754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194" w15:restartNumberingAfterBreak="0">
    <w:nsid w:val="525A12C4"/>
    <w:multiLevelType w:val="hybridMultilevel"/>
    <w:tmpl w:val="AFB68F26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5" w15:restartNumberingAfterBreak="0">
    <w:nsid w:val="53C9152D"/>
    <w:multiLevelType w:val="hybridMultilevel"/>
    <w:tmpl w:val="8A94B4D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6" w15:restartNumberingAfterBreak="0">
    <w:nsid w:val="542732E5"/>
    <w:multiLevelType w:val="hybridMultilevel"/>
    <w:tmpl w:val="7716E16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7" w15:restartNumberingAfterBreak="0">
    <w:nsid w:val="545472E8"/>
    <w:multiLevelType w:val="hybridMultilevel"/>
    <w:tmpl w:val="BCAA6A40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8" w15:restartNumberingAfterBreak="0">
    <w:nsid w:val="54C72922"/>
    <w:multiLevelType w:val="hybridMultilevel"/>
    <w:tmpl w:val="086EBB74"/>
    <w:lvl w:ilvl="0" w:tplc="C066A10E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199" w15:restartNumberingAfterBreak="0">
    <w:nsid w:val="54EC3993"/>
    <w:multiLevelType w:val="hybridMultilevel"/>
    <w:tmpl w:val="AAC85DB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0" w15:restartNumberingAfterBreak="0">
    <w:nsid w:val="55682FC6"/>
    <w:multiLevelType w:val="hybridMultilevel"/>
    <w:tmpl w:val="13E6D9A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1" w15:restartNumberingAfterBreak="0">
    <w:nsid w:val="55AA1516"/>
    <w:multiLevelType w:val="hybridMultilevel"/>
    <w:tmpl w:val="1AF23F4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2" w15:restartNumberingAfterBreak="0">
    <w:nsid w:val="56362053"/>
    <w:multiLevelType w:val="hybridMultilevel"/>
    <w:tmpl w:val="91165C9A"/>
    <w:lvl w:ilvl="0" w:tplc="141CBB8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3" w15:restartNumberingAfterBreak="0">
    <w:nsid w:val="5658348A"/>
    <w:multiLevelType w:val="hybridMultilevel"/>
    <w:tmpl w:val="957E8CC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4" w15:restartNumberingAfterBreak="0">
    <w:nsid w:val="56692F74"/>
    <w:multiLevelType w:val="hybridMultilevel"/>
    <w:tmpl w:val="7282592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5" w15:restartNumberingAfterBreak="0">
    <w:nsid w:val="56A67238"/>
    <w:multiLevelType w:val="hybridMultilevel"/>
    <w:tmpl w:val="C55AC828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6" w15:restartNumberingAfterBreak="0">
    <w:nsid w:val="56B80A10"/>
    <w:multiLevelType w:val="hybridMultilevel"/>
    <w:tmpl w:val="20DAC5B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7" w15:restartNumberingAfterBreak="0">
    <w:nsid w:val="573F600B"/>
    <w:multiLevelType w:val="hybridMultilevel"/>
    <w:tmpl w:val="FC5E2FD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8" w15:restartNumberingAfterBreak="0">
    <w:nsid w:val="57D602DF"/>
    <w:multiLevelType w:val="hybridMultilevel"/>
    <w:tmpl w:val="90544D84"/>
    <w:lvl w:ilvl="0" w:tplc="70AE4B50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209" w15:restartNumberingAfterBreak="0">
    <w:nsid w:val="587A12B4"/>
    <w:multiLevelType w:val="hybridMultilevel"/>
    <w:tmpl w:val="6A604EC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0" w15:restartNumberingAfterBreak="0">
    <w:nsid w:val="58AF03F9"/>
    <w:multiLevelType w:val="hybridMultilevel"/>
    <w:tmpl w:val="9FFAC8E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1" w15:restartNumberingAfterBreak="0">
    <w:nsid w:val="58B73E31"/>
    <w:multiLevelType w:val="hybridMultilevel"/>
    <w:tmpl w:val="3DFEC248"/>
    <w:lvl w:ilvl="0" w:tplc="559243B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2" w15:restartNumberingAfterBreak="0">
    <w:nsid w:val="58DD5258"/>
    <w:multiLevelType w:val="hybridMultilevel"/>
    <w:tmpl w:val="5906C44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3" w15:restartNumberingAfterBreak="0">
    <w:nsid w:val="59167BD5"/>
    <w:multiLevelType w:val="hybridMultilevel"/>
    <w:tmpl w:val="3B9897CA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4" w15:restartNumberingAfterBreak="0">
    <w:nsid w:val="5977665A"/>
    <w:multiLevelType w:val="hybridMultilevel"/>
    <w:tmpl w:val="921A6AE8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5" w15:restartNumberingAfterBreak="0">
    <w:nsid w:val="5A9854B7"/>
    <w:multiLevelType w:val="hybridMultilevel"/>
    <w:tmpl w:val="3BC2156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6" w15:restartNumberingAfterBreak="0">
    <w:nsid w:val="5B9D66D6"/>
    <w:multiLevelType w:val="hybridMultilevel"/>
    <w:tmpl w:val="6522507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7" w15:restartNumberingAfterBreak="0">
    <w:nsid w:val="5C2C5EEC"/>
    <w:multiLevelType w:val="hybridMultilevel"/>
    <w:tmpl w:val="DFF43CA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8" w15:restartNumberingAfterBreak="0">
    <w:nsid w:val="5CD930BF"/>
    <w:multiLevelType w:val="hybridMultilevel"/>
    <w:tmpl w:val="7D76930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9" w15:restartNumberingAfterBreak="0">
    <w:nsid w:val="5CDA6A6D"/>
    <w:multiLevelType w:val="hybridMultilevel"/>
    <w:tmpl w:val="A20889E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0" w15:restartNumberingAfterBreak="0">
    <w:nsid w:val="5DBE7C5A"/>
    <w:multiLevelType w:val="hybridMultilevel"/>
    <w:tmpl w:val="EE4C780E"/>
    <w:lvl w:ilvl="0" w:tplc="4C0CDB42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221" w15:restartNumberingAfterBreak="0">
    <w:nsid w:val="5DC05424"/>
    <w:multiLevelType w:val="hybridMultilevel"/>
    <w:tmpl w:val="E69C9356"/>
    <w:lvl w:ilvl="0" w:tplc="62F27312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222" w15:restartNumberingAfterBreak="0">
    <w:nsid w:val="5E687F08"/>
    <w:multiLevelType w:val="hybridMultilevel"/>
    <w:tmpl w:val="7E9495BA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3" w15:restartNumberingAfterBreak="0">
    <w:nsid w:val="5EC503FC"/>
    <w:multiLevelType w:val="hybridMultilevel"/>
    <w:tmpl w:val="730025E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4" w15:restartNumberingAfterBreak="0">
    <w:nsid w:val="5ED97C7E"/>
    <w:multiLevelType w:val="hybridMultilevel"/>
    <w:tmpl w:val="F4760808"/>
    <w:lvl w:ilvl="0" w:tplc="5E4ACCF8">
      <w:start w:val="1"/>
      <w:numFmt w:val="decimal"/>
      <w:lvlText w:val="%1)"/>
      <w:lvlJc w:val="left"/>
      <w:pPr>
        <w:tabs>
          <w:tab w:val="num" w:pos="680"/>
        </w:tabs>
        <w:ind w:left="680" w:hanging="396"/>
      </w:pPr>
    </w:lvl>
    <w:lvl w:ilvl="1" w:tplc="5E4ACCF8">
      <w:start w:val="1"/>
      <w:numFmt w:val="decimal"/>
      <w:lvlText w:val="%2)"/>
      <w:lvlJc w:val="left"/>
      <w:pPr>
        <w:tabs>
          <w:tab w:val="num" w:pos="680"/>
        </w:tabs>
        <w:ind w:left="680" w:hanging="396"/>
      </w:p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F6870B5"/>
    <w:multiLevelType w:val="hybridMultilevel"/>
    <w:tmpl w:val="622EDBA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6" w15:restartNumberingAfterBreak="0">
    <w:nsid w:val="613B687F"/>
    <w:multiLevelType w:val="hybridMultilevel"/>
    <w:tmpl w:val="0FDEFFE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7" w15:restartNumberingAfterBreak="0">
    <w:nsid w:val="614D1C70"/>
    <w:multiLevelType w:val="hybridMultilevel"/>
    <w:tmpl w:val="07A2441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8" w15:restartNumberingAfterBreak="0">
    <w:nsid w:val="615D72C1"/>
    <w:multiLevelType w:val="hybridMultilevel"/>
    <w:tmpl w:val="6EDC814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9" w15:restartNumberingAfterBreak="0">
    <w:nsid w:val="61AA72DB"/>
    <w:multiLevelType w:val="hybridMultilevel"/>
    <w:tmpl w:val="D2A8313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0" w15:restartNumberingAfterBreak="0">
    <w:nsid w:val="61B406D0"/>
    <w:multiLevelType w:val="hybridMultilevel"/>
    <w:tmpl w:val="25907C8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1" w15:restartNumberingAfterBreak="0">
    <w:nsid w:val="62272D96"/>
    <w:multiLevelType w:val="hybridMultilevel"/>
    <w:tmpl w:val="0D6AF27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2" w15:restartNumberingAfterBreak="0">
    <w:nsid w:val="622B44A0"/>
    <w:multiLevelType w:val="hybridMultilevel"/>
    <w:tmpl w:val="27E85DA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3" w15:restartNumberingAfterBreak="0">
    <w:nsid w:val="624E04DF"/>
    <w:multiLevelType w:val="hybridMultilevel"/>
    <w:tmpl w:val="F12A5AAC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4" w15:restartNumberingAfterBreak="0">
    <w:nsid w:val="64501EF7"/>
    <w:multiLevelType w:val="hybridMultilevel"/>
    <w:tmpl w:val="D2CC943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5" w15:restartNumberingAfterBreak="0">
    <w:nsid w:val="648A4B51"/>
    <w:multiLevelType w:val="hybridMultilevel"/>
    <w:tmpl w:val="FC9E015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6" w15:restartNumberingAfterBreak="0">
    <w:nsid w:val="64D923FC"/>
    <w:multiLevelType w:val="hybridMultilevel"/>
    <w:tmpl w:val="A5EAAD4E"/>
    <w:lvl w:ilvl="0" w:tplc="4ECAF1F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7" w15:restartNumberingAfterBreak="0">
    <w:nsid w:val="6544224B"/>
    <w:multiLevelType w:val="hybridMultilevel"/>
    <w:tmpl w:val="278681E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8" w15:restartNumberingAfterBreak="0">
    <w:nsid w:val="65901D6F"/>
    <w:multiLevelType w:val="hybridMultilevel"/>
    <w:tmpl w:val="56D6D5E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9" w15:restartNumberingAfterBreak="0">
    <w:nsid w:val="669819D1"/>
    <w:multiLevelType w:val="hybridMultilevel"/>
    <w:tmpl w:val="9F8E956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0" w15:restartNumberingAfterBreak="0">
    <w:nsid w:val="66F51AB2"/>
    <w:multiLevelType w:val="hybridMultilevel"/>
    <w:tmpl w:val="B14EAB2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1" w15:restartNumberingAfterBreak="0">
    <w:nsid w:val="673F22A7"/>
    <w:multiLevelType w:val="hybridMultilevel"/>
    <w:tmpl w:val="CF5ED4C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2" w15:restartNumberingAfterBreak="0">
    <w:nsid w:val="67544C58"/>
    <w:multiLevelType w:val="hybridMultilevel"/>
    <w:tmpl w:val="D16CBB8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3" w15:restartNumberingAfterBreak="0">
    <w:nsid w:val="677F37C8"/>
    <w:multiLevelType w:val="hybridMultilevel"/>
    <w:tmpl w:val="F8DCDCF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4" w15:restartNumberingAfterBreak="0">
    <w:nsid w:val="67AC1103"/>
    <w:multiLevelType w:val="hybridMultilevel"/>
    <w:tmpl w:val="8130963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5" w15:restartNumberingAfterBreak="0">
    <w:nsid w:val="68FA00CA"/>
    <w:multiLevelType w:val="hybridMultilevel"/>
    <w:tmpl w:val="0A908D04"/>
    <w:lvl w:ilvl="0" w:tplc="810C4D3A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6" w15:restartNumberingAfterBreak="0">
    <w:nsid w:val="6A12017F"/>
    <w:multiLevelType w:val="hybridMultilevel"/>
    <w:tmpl w:val="8B5CEB2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7" w15:restartNumberingAfterBreak="0">
    <w:nsid w:val="6AC13AAF"/>
    <w:multiLevelType w:val="hybridMultilevel"/>
    <w:tmpl w:val="02F843B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8" w15:restartNumberingAfterBreak="0">
    <w:nsid w:val="6B2C47A4"/>
    <w:multiLevelType w:val="hybridMultilevel"/>
    <w:tmpl w:val="FEE07CF2"/>
    <w:lvl w:ilvl="0" w:tplc="559243B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9" w15:restartNumberingAfterBreak="0">
    <w:nsid w:val="6B9749C4"/>
    <w:multiLevelType w:val="hybridMultilevel"/>
    <w:tmpl w:val="094856B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0" w15:restartNumberingAfterBreak="0">
    <w:nsid w:val="6B9C0119"/>
    <w:multiLevelType w:val="hybridMultilevel"/>
    <w:tmpl w:val="5F581F1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1" w15:restartNumberingAfterBreak="0">
    <w:nsid w:val="6BB24B4F"/>
    <w:multiLevelType w:val="hybridMultilevel"/>
    <w:tmpl w:val="C0F6412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2" w15:restartNumberingAfterBreak="0">
    <w:nsid w:val="6BDB014D"/>
    <w:multiLevelType w:val="hybridMultilevel"/>
    <w:tmpl w:val="39F02DA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3" w15:restartNumberingAfterBreak="0">
    <w:nsid w:val="6C5A1814"/>
    <w:multiLevelType w:val="hybridMultilevel"/>
    <w:tmpl w:val="D4FE9BFC"/>
    <w:lvl w:ilvl="0" w:tplc="559243B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4" w15:restartNumberingAfterBreak="0">
    <w:nsid w:val="6D621721"/>
    <w:multiLevelType w:val="hybridMultilevel"/>
    <w:tmpl w:val="8496DC4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5" w15:restartNumberingAfterBreak="0">
    <w:nsid w:val="6DCA3F1C"/>
    <w:multiLevelType w:val="hybridMultilevel"/>
    <w:tmpl w:val="B72C9C3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6" w15:restartNumberingAfterBreak="0">
    <w:nsid w:val="6DD66DCD"/>
    <w:multiLevelType w:val="hybridMultilevel"/>
    <w:tmpl w:val="B9F6AFC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7" w15:restartNumberingAfterBreak="0">
    <w:nsid w:val="6E1D308F"/>
    <w:multiLevelType w:val="hybridMultilevel"/>
    <w:tmpl w:val="AE60207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8" w15:restartNumberingAfterBreak="0">
    <w:nsid w:val="6E726388"/>
    <w:multiLevelType w:val="hybridMultilevel"/>
    <w:tmpl w:val="8780BF8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9" w15:restartNumberingAfterBreak="0">
    <w:nsid w:val="6ED24DD0"/>
    <w:multiLevelType w:val="hybridMultilevel"/>
    <w:tmpl w:val="91307094"/>
    <w:lvl w:ilvl="0" w:tplc="481E1F1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0" w15:restartNumberingAfterBreak="0">
    <w:nsid w:val="6F322FA1"/>
    <w:multiLevelType w:val="hybridMultilevel"/>
    <w:tmpl w:val="9F8E91C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1" w15:restartNumberingAfterBreak="0">
    <w:nsid w:val="6F90246D"/>
    <w:multiLevelType w:val="hybridMultilevel"/>
    <w:tmpl w:val="D108D19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2" w15:restartNumberingAfterBreak="0">
    <w:nsid w:val="6FDE6405"/>
    <w:multiLevelType w:val="hybridMultilevel"/>
    <w:tmpl w:val="480A05D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3" w15:restartNumberingAfterBreak="0">
    <w:nsid w:val="7025007A"/>
    <w:multiLevelType w:val="hybridMultilevel"/>
    <w:tmpl w:val="E4B0B4C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4" w15:restartNumberingAfterBreak="0">
    <w:nsid w:val="70425E31"/>
    <w:multiLevelType w:val="hybridMultilevel"/>
    <w:tmpl w:val="AEEC12DA"/>
    <w:lvl w:ilvl="0" w:tplc="7A26A38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5" w15:restartNumberingAfterBreak="0">
    <w:nsid w:val="705661DD"/>
    <w:multiLevelType w:val="hybridMultilevel"/>
    <w:tmpl w:val="8158B1A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6" w15:restartNumberingAfterBreak="0">
    <w:nsid w:val="71702160"/>
    <w:multiLevelType w:val="hybridMultilevel"/>
    <w:tmpl w:val="235AAEA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7" w15:restartNumberingAfterBreak="0">
    <w:nsid w:val="7178486C"/>
    <w:multiLevelType w:val="hybridMultilevel"/>
    <w:tmpl w:val="374A914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8" w15:restartNumberingAfterBreak="0">
    <w:nsid w:val="717D0CAA"/>
    <w:multiLevelType w:val="hybridMultilevel"/>
    <w:tmpl w:val="E7F2D52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9" w15:restartNumberingAfterBreak="0">
    <w:nsid w:val="71982679"/>
    <w:multiLevelType w:val="hybridMultilevel"/>
    <w:tmpl w:val="F9329CA2"/>
    <w:lvl w:ilvl="0" w:tplc="A238D36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0" w15:restartNumberingAfterBreak="0">
    <w:nsid w:val="729F1086"/>
    <w:multiLevelType w:val="hybridMultilevel"/>
    <w:tmpl w:val="D25224E4"/>
    <w:lvl w:ilvl="0" w:tplc="A150176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1" w15:restartNumberingAfterBreak="0">
    <w:nsid w:val="72A02E5B"/>
    <w:multiLevelType w:val="hybridMultilevel"/>
    <w:tmpl w:val="67FCC338"/>
    <w:lvl w:ilvl="0" w:tplc="245E75D8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272" w15:restartNumberingAfterBreak="0">
    <w:nsid w:val="72A60F22"/>
    <w:multiLevelType w:val="hybridMultilevel"/>
    <w:tmpl w:val="CB889AD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3" w15:restartNumberingAfterBreak="0">
    <w:nsid w:val="72D05B25"/>
    <w:multiLevelType w:val="hybridMultilevel"/>
    <w:tmpl w:val="4DD2E4E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4" w15:restartNumberingAfterBreak="0">
    <w:nsid w:val="72F61E02"/>
    <w:multiLevelType w:val="hybridMultilevel"/>
    <w:tmpl w:val="D458E8C8"/>
    <w:lvl w:ilvl="0" w:tplc="6B64659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5" w15:restartNumberingAfterBreak="0">
    <w:nsid w:val="733C0C82"/>
    <w:multiLevelType w:val="hybridMultilevel"/>
    <w:tmpl w:val="EE82A95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6" w15:restartNumberingAfterBreak="0">
    <w:nsid w:val="73887FC7"/>
    <w:multiLevelType w:val="hybridMultilevel"/>
    <w:tmpl w:val="5F9C738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7" w15:restartNumberingAfterBreak="0">
    <w:nsid w:val="739E5522"/>
    <w:multiLevelType w:val="hybridMultilevel"/>
    <w:tmpl w:val="3E6E4D2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8" w15:restartNumberingAfterBreak="0">
    <w:nsid w:val="743F5D4A"/>
    <w:multiLevelType w:val="hybridMultilevel"/>
    <w:tmpl w:val="7AF6B29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9" w15:restartNumberingAfterBreak="0">
    <w:nsid w:val="74A6536C"/>
    <w:multiLevelType w:val="hybridMultilevel"/>
    <w:tmpl w:val="98D6D26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0" w15:restartNumberingAfterBreak="0">
    <w:nsid w:val="7623610A"/>
    <w:multiLevelType w:val="hybridMultilevel"/>
    <w:tmpl w:val="506244F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1" w15:restartNumberingAfterBreak="0">
    <w:nsid w:val="765F6085"/>
    <w:multiLevelType w:val="hybridMultilevel"/>
    <w:tmpl w:val="0F3E2BB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2" w15:restartNumberingAfterBreak="0">
    <w:nsid w:val="76EA3DF1"/>
    <w:multiLevelType w:val="hybridMultilevel"/>
    <w:tmpl w:val="61267B0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3" w15:restartNumberingAfterBreak="0">
    <w:nsid w:val="76F26F6E"/>
    <w:multiLevelType w:val="hybridMultilevel"/>
    <w:tmpl w:val="533EC1F2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4" w15:restartNumberingAfterBreak="0">
    <w:nsid w:val="774A248D"/>
    <w:multiLevelType w:val="hybridMultilevel"/>
    <w:tmpl w:val="F46A09B8"/>
    <w:lvl w:ilvl="0" w:tplc="559243B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5" w15:restartNumberingAfterBreak="0">
    <w:nsid w:val="777D5A55"/>
    <w:multiLevelType w:val="hybridMultilevel"/>
    <w:tmpl w:val="4E2C702A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6" w15:restartNumberingAfterBreak="0">
    <w:nsid w:val="7795586D"/>
    <w:multiLevelType w:val="hybridMultilevel"/>
    <w:tmpl w:val="721C10E2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7" w15:restartNumberingAfterBreak="0">
    <w:nsid w:val="77B95315"/>
    <w:multiLevelType w:val="hybridMultilevel"/>
    <w:tmpl w:val="B3C4E43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8" w15:restartNumberingAfterBreak="0">
    <w:nsid w:val="782A3C2E"/>
    <w:multiLevelType w:val="hybridMultilevel"/>
    <w:tmpl w:val="1546793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9" w15:restartNumberingAfterBreak="0">
    <w:nsid w:val="786A5DD6"/>
    <w:multiLevelType w:val="hybridMultilevel"/>
    <w:tmpl w:val="1D26B7DC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0" w15:restartNumberingAfterBreak="0">
    <w:nsid w:val="792B3E2A"/>
    <w:multiLevelType w:val="hybridMultilevel"/>
    <w:tmpl w:val="7EB6942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1" w15:restartNumberingAfterBreak="0">
    <w:nsid w:val="7A03192C"/>
    <w:multiLevelType w:val="hybridMultilevel"/>
    <w:tmpl w:val="6D9EBE9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2" w15:restartNumberingAfterBreak="0">
    <w:nsid w:val="7BB065E0"/>
    <w:multiLevelType w:val="hybridMultilevel"/>
    <w:tmpl w:val="15DACCF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3" w15:restartNumberingAfterBreak="0">
    <w:nsid w:val="7CE112F6"/>
    <w:multiLevelType w:val="hybridMultilevel"/>
    <w:tmpl w:val="B3C4080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4" w15:restartNumberingAfterBreak="0">
    <w:nsid w:val="7D0B7424"/>
    <w:multiLevelType w:val="hybridMultilevel"/>
    <w:tmpl w:val="F54AD9B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5" w15:restartNumberingAfterBreak="0">
    <w:nsid w:val="7E7A6C5D"/>
    <w:multiLevelType w:val="hybridMultilevel"/>
    <w:tmpl w:val="48D6AF5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6" w15:restartNumberingAfterBreak="0">
    <w:nsid w:val="7E8035C1"/>
    <w:multiLevelType w:val="hybridMultilevel"/>
    <w:tmpl w:val="798C6B9C"/>
    <w:lvl w:ilvl="0" w:tplc="2A5C92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7" w15:restartNumberingAfterBreak="0">
    <w:nsid w:val="7EC23390"/>
    <w:multiLevelType w:val="hybridMultilevel"/>
    <w:tmpl w:val="C2E4249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8" w15:restartNumberingAfterBreak="0">
    <w:nsid w:val="7EC93225"/>
    <w:multiLevelType w:val="hybridMultilevel"/>
    <w:tmpl w:val="9E9075D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9" w15:restartNumberingAfterBreak="0">
    <w:nsid w:val="7EF7207D"/>
    <w:multiLevelType w:val="hybridMultilevel"/>
    <w:tmpl w:val="7924E54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0" w15:restartNumberingAfterBreak="0">
    <w:nsid w:val="7F0D7732"/>
    <w:multiLevelType w:val="hybridMultilevel"/>
    <w:tmpl w:val="01FC775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1" w15:restartNumberingAfterBreak="0">
    <w:nsid w:val="7F792A6A"/>
    <w:multiLevelType w:val="hybridMultilevel"/>
    <w:tmpl w:val="3CA4DF54"/>
    <w:lvl w:ilvl="0" w:tplc="030A16F6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2" w15:restartNumberingAfterBreak="0">
    <w:nsid w:val="7FDA1E4D"/>
    <w:multiLevelType w:val="hybridMultilevel"/>
    <w:tmpl w:val="8EAA929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3" w15:restartNumberingAfterBreak="0">
    <w:nsid w:val="7FE12527"/>
    <w:multiLevelType w:val="hybridMultilevel"/>
    <w:tmpl w:val="AB9E5B2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248"/>
  </w:num>
  <w:num w:numId="14">
    <w:abstractNumId w:val="53"/>
  </w:num>
  <w:num w:numId="15">
    <w:abstractNumId w:val="202"/>
  </w:num>
  <w:num w:numId="16">
    <w:abstractNumId w:val="102"/>
  </w:num>
  <w:num w:numId="17">
    <w:abstractNumId w:val="59"/>
  </w:num>
  <w:num w:numId="18">
    <w:abstractNumId w:val="70"/>
  </w:num>
  <w:num w:numId="19">
    <w:abstractNumId w:val="150"/>
  </w:num>
  <w:num w:numId="20">
    <w:abstractNumId w:val="264"/>
  </w:num>
  <w:num w:numId="21">
    <w:abstractNumId w:val="183"/>
  </w:num>
  <w:num w:numId="22">
    <w:abstractNumId w:val="50"/>
  </w:num>
  <w:num w:numId="23">
    <w:abstractNumId w:val="36"/>
  </w:num>
  <w:num w:numId="24">
    <w:abstractNumId w:val="270"/>
  </w:num>
  <w:num w:numId="25">
    <w:abstractNumId w:val="154"/>
  </w:num>
  <w:num w:numId="26">
    <w:abstractNumId w:val="19"/>
  </w:num>
  <w:num w:numId="27">
    <w:abstractNumId w:val="223"/>
  </w:num>
  <w:num w:numId="28">
    <w:abstractNumId w:val="300"/>
  </w:num>
  <w:num w:numId="29">
    <w:abstractNumId w:val="221"/>
  </w:num>
  <w:num w:numId="30">
    <w:abstractNumId w:val="72"/>
  </w:num>
  <w:num w:numId="31">
    <w:abstractNumId w:val="120"/>
  </w:num>
  <w:num w:numId="32">
    <w:abstractNumId w:val="97"/>
  </w:num>
  <w:num w:numId="33">
    <w:abstractNumId w:val="33"/>
  </w:num>
  <w:num w:numId="34">
    <w:abstractNumId w:val="165"/>
  </w:num>
  <w:num w:numId="35">
    <w:abstractNumId w:val="83"/>
  </w:num>
  <w:num w:numId="36">
    <w:abstractNumId w:val="193"/>
  </w:num>
  <w:num w:numId="37">
    <w:abstractNumId w:val="73"/>
  </w:num>
  <w:num w:numId="38">
    <w:abstractNumId w:val="15"/>
  </w:num>
  <w:num w:numId="39">
    <w:abstractNumId w:val="249"/>
  </w:num>
  <w:num w:numId="40">
    <w:abstractNumId w:val="142"/>
  </w:num>
  <w:num w:numId="41">
    <w:abstractNumId w:val="60"/>
  </w:num>
  <w:num w:numId="42">
    <w:abstractNumId w:val="234"/>
  </w:num>
  <w:num w:numId="43">
    <w:abstractNumId w:val="128"/>
  </w:num>
  <w:num w:numId="44">
    <w:abstractNumId w:val="96"/>
  </w:num>
  <w:num w:numId="45">
    <w:abstractNumId w:val="119"/>
  </w:num>
  <w:num w:numId="46">
    <w:abstractNumId w:val="55"/>
  </w:num>
  <w:num w:numId="47">
    <w:abstractNumId w:val="129"/>
  </w:num>
  <w:num w:numId="48">
    <w:abstractNumId w:val="42"/>
  </w:num>
  <w:num w:numId="49">
    <w:abstractNumId w:val="275"/>
  </w:num>
  <w:num w:numId="50">
    <w:abstractNumId w:val="164"/>
  </w:num>
  <w:num w:numId="51">
    <w:abstractNumId w:val="22"/>
  </w:num>
  <w:num w:numId="52">
    <w:abstractNumId w:val="85"/>
  </w:num>
  <w:num w:numId="53">
    <w:abstractNumId w:val="158"/>
  </w:num>
  <w:num w:numId="54">
    <w:abstractNumId w:val="175"/>
  </w:num>
  <w:num w:numId="55">
    <w:abstractNumId w:val="11"/>
  </w:num>
  <w:num w:numId="56">
    <w:abstractNumId w:val="163"/>
  </w:num>
  <w:num w:numId="57">
    <w:abstractNumId w:val="276"/>
  </w:num>
  <w:num w:numId="58">
    <w:abstractNumId w:val="290"/>
  </w:num>
  <w:num w:numId="59">
    <w:abstractNumId w:val="23"/>
  </w:num>
  <w:num w:numId="60">
    <w:abstractNumId w:val="81"/>
  </w:num>
  <w:num w:numId="61">
    <w:abstractNumId w:val="272"/>
  </w:num>
  <w:num w:numId="62">
    <w:abstractNumId w:val="145"/>
  </w:num>
  <w:num w:numId="63">
    <w:abstractNumId w:val="200"/>
  </w:num>
  <w:num w:numId="64">
    <w:abstractNumId w:val="179"/>
  </w:num>
  <w:num w:numId="65">
    <w:abstractNumId w:val="250"/>
  </w:num>
  <w:num w:numId="66">
    <w:abstractNumId w:val="215"/>
  </w:num>
  <w:num w:numId="67">
    <w:abstractNumId w:val="76"/>
  </w:num>
  <w:num w:numId="68">
    <w:abstractNumId w:val="93"/>
  </w:num>
  <w:num w:numId="69">
    <w:abstractNumId w:val="245"/>
  </w:num>
  <w:num w:numId="70">
    <w:abstractNumId w:val="126"/>
  </w:num>
  <w:num w:numId="71">
    <w:abstractNumId w:val="256"/>
  </w:num>
  <w:num w:numId="72">
    <w:abstractNumId w:val="227"/>
  </w:num>
  <w:num w:numId="73">
    <w:abstractNumId w:val="135"/>
  </w:num>
  <w:num w:numId="74">
    <w:abstractNumId w:val="212"/>
  </w:num>
  <w:num w:numId="75">
    <w:abstractNumId w:val="103"/>
  </w:num>
  <w:num w:numId="76">
    <w:abstractNumId w:val="75"/>
  </w:num>
  <w:num w:numId="77">
    <w:abstractNumId w:val="134"/>
  </w:num>
  <w:num w:numId="78">
    <w:abstractNumId w:val="28"/>
  </w:num>
  <w:num w:numId="79">
    <w:abstractNumId w:val="24"/>
  </w:num>
  <w:num w:numId="80">
    <w:abstractNumId w:val="269"/>
  </w:num>
  <w:num w:numId="81">
    <w:abstractNumId w:val="167"/>
  </w:num>
  <w:num w:numId="82">
    <w:abstractNumId w:val="218"/>
  </w:num>
  <w:num w:numId="83">
    <w:abstractNumId w:val="113"/>
  </w:num>
  <w:num w:numId="84">
    <w:abstractNumId w:val="86"/>
  </w:num>
  <w:num w:numId="85">
    <w:abstractNumId w:val="91"/>
  </w:num>
  <w:num w:numId="86">
    <w:abstractNumId w:val="37"/>
  </w:num>
  <w:num w:numId="87">
    <w:abstractNumId w:val="197"/>
  </w:num>
  <w:num w:numId="88">
    <w:abstractNumId w:val="144"/>
  </w:num>
  <w:num w:numId="89">
    <w:abstractNumId w:val="64"/>
  </w:num>
  <w:num w:numId="90">
    <w:abstractNumId w:val="118"/>
  </w:num>
  <w:num w:numId="91">
    <w:abstractNumId w:val="68"/>
  </w:num>
  <w:num w:numId="92">
    <w:abstractNumId w:val="233"/>
  </w:num>
  <w:num w:numId="93">
    <w:abstractNumId w:val="124"/>
  </w:num>
  <w:num w:numId="94">
    <w:abstractNumId w:val="127"/>
  </w:num>
  <w:num w:numId="95">
    <w:abstractNumId w:val="67"/>
  </w:num>
  <w:num w:numId="96">
    <w:abstractNumId w:val="265"/>
  </w:num>
  <w:num w:numId="97">
    <w:abstractNumId w:val="84"/>
  </w:num>
  <w:num w:numId="98">
    <w:abstractNumId w:val="287"/>
  </w:num>
  <w:num w:numId="99">
    <w:abstractNumId w:val="82"/>
  </w:num>
  <w:num w:numId="100">
    <w:abstractNumId w:val="257"/>
  </w:num>
  <w:num w:numId="101">
    <w:abstractNumId w:val="293"/>
  </w:num>
  <w:num w:numId="102">
    <w:abstractNumId w:val="199"/>
  </w:num>
  <w:num w:numId="103">
    <w:abstractNumId w:val="100"/>
  </w:num>
  <w:num w:numId="104">
    <w:abstractNumId w:val="105"/>
  </w:num>
  <w:num w:numId="105">
    <w:abstractNumId w:val="184"/>
  </w:num>
  <w:num w:numId="106">
    <w:abstractNumId w:val="188"/>
  </w:num>
  <w:num w:numId="107">
    <w:abstractNumId w:val="149"/>
  </w:num>
  <w:num w:numId="108">
    <w:abstractNumId w:val="140"/>
  </w:num>
  <w:num w:numId="109">
    <w:abstractNumId w:val="226"/>
  </w:num>
  <w:num w:numId="110">
    <w:abstractNumId w:val="206"/>
  </w:num>
  <w:num w:numId="111">
    <w:abstractNumId w:val="136"/>
  </w:num>
  <w:num w:numId="112">
    <w:abstractNumId w:val="301"/>
  </w:num>
  <w:num w:numId="113">
    <w:abstractNumId w:val="106"/>
  </w:num>
  <w:num w:numId="114">
    <w:abstractNumId w:val="123"/>
  </w:num>
  <w:num w:numId="115">
    <w:abstractNumId w:val="246"/>
  </w:num>
  <w:num w:numId="116">
    <w:abstractNumId w:val="247"/>
  </w:num>
  <w:num w:numId="117">
    <w:abstractNumId w:val="172"/>
  </w:num>
  <w:num w:numId="118">
    <w:abstractNumId w:val="268"/>
  </w:num>
  <w:num w:numId="119">
    <w:abstractNumId w:val="121"/>
  </w:num>
  <w:num w:numId="120">
    <w:abstractNumId w:val="271"/>
  </w:num>
  <w:num w:numId="121">
    <w:abstractNumId w:val="156"/>
  </w:num>
  <w:num w:numId="122">
    <w:abstractNumId w:val="90"/>
  </w:num>
  <w:num w:numId="123">
    <w:abstractNumId w:val="220"/>
  </w:num>
  <w:num w:numId="124">
    <w:abstractNumId w:val="208"/>
  </w:num>
  <w:num w:numId="125">
    <w:abstractNumId w:val="122"/>
  </w:num>
  <w:num w:numId="126">
    <w:abstractNumId w:val="205"/>
  </w:num>
  <w:num w:numId="127">
    <w:abstractNumId w:val="138"/>
  </w:num>
  <w:num w:numId="128">
    <w:abstractNumId w:val="17"/>
  </w:num>
  <w:num w:numId="129">
    <w:abstractNumId w:val="49"/>
  </w:num>
  <w:num w:numId="130">
    <w:abstractNumId w:val="65"/>
  </w:num>
  <w:num w:numId="131">
    <w:abstractNumId w:val="283"/>
  </w:num>
  <w:num w:numId="132">
    <w:abstractNumId w:val="289"/>
  </w:num>
  <w:num w:numId="133">
    <w:abstractNumId w:val="111"/>
  </w:num>
  <w:num w:numId="134">
    <w:abstractNumId w:val="31"/>
  </w:num>
  <w:num w:numId="135">
    <w:abstractNumId w:val="160"/>
  </w:num>
  <w:num w:numId="136">
    <w:abstractNumId w:val="277"/>
  </w:num>
  <w:num w:numId="137">
    <w:abstractNumId w:val="286"/>
  </w:num>
  <w:num w:numId="138">
    <w:abstractNumId w:val="54"/>
  </w:num>
  <w:num w:numId="139">
    <w:abstractNumId w:val="285"/>
  </w:num>
  <w:num w:numId="140">
    <w:abstractNumId w:val="189"/>
  </w:num>
  <w:num w:numId="141">
    <w:abstractNumId w:val="214"/>
  </w:num>
  <w:num w:numId="142">
    <w:abstractNumId w:val="273"/>
  </w:num>
  <w:num w:numId="143">
    <w:abstractNumId w:val="168"/>
  </w:num>
  <w:num w:numId="144">
    <w:abstractNumId w:val="110"/>
  </w:num>
  <w:num w:numId="145">
    <w:abstractNumId w:val="152"/>
  </w:num>
  <w:num w:numId="146">
    <w:abstractNumId w:val="151"/>
  </w:num>
  <w:num w:numId="147">
    <w:abstractNumId w:val="291"/>
  </w:num>
  <w:num w:numId="148">
    <w:abstractNumId w:val="213"/>
  </w:num>
  <w:num w:numId="149">
    <w:abstractNumId w:val="181"/>
  </w:num>
  <w:num w:numId="150">
    <w:abstractNumId w:val="63"/>
  </w:num>
  <w:num w:numId="151">
    <w:abstractNumId w:val="194"/>
  </w:num>
  <w:num w:numId="152">
    <w:abstractNumId w:val="259"/>
  </w:num>
  <w:num w:numId="153">
    <w:abstractNumId w:val="66"/>
  </w:num>
  <w:num w:numId="154">
    <w:abstractNumId w:val="185"/>
  </w:num>
  <w:num w:numId="155">
    <w:abstractNumId w:val="157"/>
  </w:num>
  <w:num w:numId="156">
    <w:abstractNumId w:val="29"/>
  </w:num>
  <w:num w:numId="157">
    <w:abstractNumId w:val="107"/>
  </w:num>
  <w:num w:numId="158">
    <w:abstractNumId w:val="174"/>
  </w:num>
  <w:num w:numId="159">
    <w:abstractNumId w:val="254"/>
  </w:num>
  <w:num w:numId="160">
    <w:abstractNumId w:val="282"/>
  </w:num>
  <w:num w:numId="161">
    <w:abstractNumId w:val="30"/>
  </w:num>
  <w:num w:numId="162">
    <w:abstractNumId w:val="57"/>
  </w:num>
  <w:num w:numId="163">
    <w:abstractNumId w:val="47"/>
  </w:num>
  <w:num w:numId="164">
    <w:abstractNumId w:val="62"/>
  </w:num>
  <w:num w:numId="165">
    <w:abstractNumId w:val="166"/>
  </w:num>
  <w:num w:numId="166">
    <w:abstractNumId w:val="26"/>
  </w:num>
  <w:num w:numId="167">
    <w:abstractNumId w:val="229"/>
  </w:num>
  <w:num w:numId="168">
    <w:abstractNumId w:val="39"/>
  </w:num>
  <w:num w:numId="169">
    <w:abstractNumId w:val="187"/>
  </w:num>
  <w:num w:numId="170">
    <w:abstractNumId w:val="35"/>
  </w:num>
  <w:num w:numId="171">
    <w:abstractNumId w:val="20"/>
  </w:num>
  <w:num w:numId="172">
    <w:abstractNumId w:val="87"/>
  </w:num>
  <w:num w:numId="173">
    <w:abstractNumId w:val="114"/>
  </w:num>
  <w:num w:numId="174">
    <w:abstractNumId w:val="171"/>
  </w:num>
  <w:num w:numId="175">
    <w:abstractNumId w:val="170"/>
  </w:num>
  <w:num w:numId="176">
    <w:abstractNumId w:val="79"/>
  </w:num>
  <w:num w:numId="177">
    <w:abstractNumId w:val="40"/>
  </w:num>
  <w:num w:numId="178">
    <w:abstractNumId w:val="92"/>
  </w:num>
  <w:num w:numId="179">
    <w:abstractNumId w:val="112"/>
  </w:num>
  <w:num w:numId="180">
    <w:abstractNumId w:val="88"/>
  </w:num>
  <w:num w:numId="181">
    <w:abstractNumId w:val="77"/>
  </w:num>
  <w:num w:numId="182">
    <w:abstractNumId w:val="130"/>
  </w:num>
  <w:num w:numId="183">
    <w:abstractNumId w:val="143"/>
  </w:num>
  <w:num w:numId="184">
    <w:abstractNumId w:val="109"/>
  </w:num>
  <w:num w:numId="185">
    <w:abstractNumId w:val="173"/>
  </w:num>
  <w:num w:numId="186">
    <w:abstractNumId w:val="147"/>
  </w:num>
  <w:num w:numId="187">
    <w:abstractNumId w:val="230"/>
  </w:num>
  <w:num w:numId="188">
    <w:abstractNumId w:val="155"/>
  </w:num>
  <w:num w:numId="189">
    <w:abstractNumId w:val="299"/>
  </w:num>
  <w:num w:numId="190">
    <w:abstractNumId w:val="38"/>
  </w:num>
  <w:num w:numId="191">
    <w:abstractNumId w:val="243"/>
  </w:num>
  <w:num w:numId="192">
    <w:abstractNumId w:val="80"/>
  </w:num>
  <w:num w:numId="193">
    <w:abstractNumId w:val="228"/>
  </w:num>
  <w:num w:numId="194">
    <w:abstractNumId w:val="14"/>
  </w:num>
  <w:num w:numId="195">
    <w:abstractNumId w:val="52"/>
  </w:num>
  <w:num w:numId="196">
    <w:abstractNumId w:val="252"/>
  </w:num>
  <w:num w:numId="197">
    <w:abstractNumId w:val="279"/>
  </w:num>
  <w:num w:numId="198">
    <w:abstractNumId w:val="238"/>
  </w:num>
  <w:num w:numId="199">
    <w:abstractNumId w:val="237"/>
  </w:num>
  <w:num w:numId="200">
    <w:abstractNumId w:val="192"/>
  </w:num>
  <w:num w:numId="201">
    <w:abstractNumId w:val="89"/>
  </w:num>
  <w:num w:numId="202">
    <w:abstractNumId w:val="302"/>
  </w:num>
  <w:num w:numId="203">
    <w:abstractNumId w:val="108"/>
  </w:num>
  <w:num w:numId="204">
    <w:abstractNumId w:val="207"/>
  </w:num>
  <w:num w:numId="205">
    <w:abstractNumId w:val="261"/>
  </w:num>
  <w:num w:numId="206">
    <w:abstractNumId w:val="137"/>
  </w:num>
  <w:num w:numId="207">
    <w:abstractNumId w:val="201"/>
  </w:num>
  <w:num w:numId="208">
    <w:abstractNumId w:val="153"/>
  </w:num>
  <w:num w:numId="209">
    <w:abstractNumId w:val="169"/>
  </w:num>
  <w:num w:numId="210">
    <w:abstractNumId w:val="162"/>
  </w:num>
  <w:num w:numId="211">
    <w:abstractNumId w:val="195"/>
  </w:num>
  <w:num w:numId="212">
    <w:abstractNumId w:val="99"/>
  </w:num>
  <w:num w:numId="213">
    <w:abstractNumId w:val="216"/>
  </w:num>
  <w:num w:numId="214">
    <w:abstractNumId w:val="58"/>
  </w:num>
  <w:num w:numId="215">
    <w:abstractNumId w:val="43"/>
  </w:num>
  <w:num w:numId="216">
    <w:abstractNumId w:val="242"/>
  </w:num>
  <w:num w:numId="217">
    <w:abstractNumId w:val="210"/>
  </w:num>
  <w:num w:numId="218">
    <w:abstractNumId w:val="161"/>
  </w:num>
  <w:num w:numId="219">
    <w:abstractNumId w:val="132"/>
  </w:num>
  <w:num w:numId="220">
    <w:abstractNumId w:val="298"/>
  </w:num>
  <w:num w:numId="221">
    <w:abstractNumId w:val="104"/>
  </w:num>
  <w:num w:numId="222">
    <w:abstractNumId w:val="280"/>
  </w:num>
  <w:num w:numId="223">
    <w:abstractNumId w:val="18"/>
  </w:num>
  <w:num w:numId="224">
    <w:abstractNumId w:val="260"/>
  </w:num>
  <w:num w:numId="225">
    <w:abstractNumId w:val="278"/>
  </w:num>
  <w:num w:numId="226">
    <w:abstractNumId w:val="190"/>
  </w:num>
  <w:num w:numId="227">
    <w:abstractNumId w:val="204"/>
  </w:num>
  <w:num w:numId="228">
    <w:abstractNumId w:val="295"/>
  </w:num>
  <w:num w:numId="229">
    <w:abstractNumId w:val="95"/>
  </w:num>
  <w:num w:numId="230">
    <w:abstractNumId w:val="44"/>
  </w:num>
  <w:num w:numId="231">
    <w:abstractNumId w:val="133"/>
  </w:num>
  <w:num w:numId="232">
    <w:abstractNumId w:val="27"/>
  </w:num>
  <w:num w:numId="233">
    <w:abstractNumId w:val="241"/>
  </w:num>
  <w:num w:numId="234">
    <w:abstractNumId w:val="191"/>
  </w:num>
  <w:num w:numId="235">
    <w:abstractNumId w:val="251"/>
  </w:num>
  <w:num w:numId="236">
    <w:abstractNumId w:val="69"/>
  </w:num>
  <w:num w:numId="237">
    <w:abstractNumId w:val="48"/>
  </w:num>
  <w:num w:numId="238">
    <w:abstractNumId w:val="219"/>
  </w:num>
  <w:num w:numId="239">
    <w:abstractNumId w:val="288"/>
  </w:num>
  <w:num w:numId="240">
    <w:abstractNumId w:val="244"/>
  </w:num>
  <w:num w:numId="241">
    <w:abstractNumId w:val="180"/>
  </w:num>
  <w:num w:numId="242">
    <w:abstractNumId w:val="297"/>
  </w:num>
  <w:num w:numId="243">
    <w:abstractNumId w:val="139"/>
  </w:num>
  <w:num w:numId="244">
    <w:abstractNumId w:val="177"/>
  </w:num>
  <w:num w:numId="245">
    <w:abstractNumId w:val="16"/>
  </w:num>
  <w:num w:numId="246">
    <w:abstractNumId w:val="182"/>
  </w:num>
  <w:num w:numId="247">
    <w:abstractNumId w:val="217"/>
  </w:num>
  <w:num w:numId="248">
    <w:abstractNumId w:val="34"/>
  </w:num>
  <w:num w:numId="249">
    <w:abstractNumId w:val="115"/>
  </w:num>
  <w:num w:numId="250">
    <w:abstractNumId w:val="51"/>
  </w:num>
  <w:num w:numId="251">
    <w:abstractNumId w:val="258"/>
  </w:num>
  <w:num w:numId="252">
    <w:abstractNumId w:val="98"/>
  </w:num>
  <w:num w:numId="253">
    <w:abstractNumId w:val="303"/>
  </w:num>
  <w:num w:numId="254">
    <w:abstractNumId w:val="209"/>
  </w:num>
  <w:num w:numId="255">
    <w:abstractNumId w:val="101"/>
  </w:num>
  <w:num w:numId="256">
    <w:abstractNumId w:val="148"/>
  </w:num>
  <w:num w:numId="257">
    <w:abstractNumId w:val="232"/>
  </w:num>
  <w:num w:numId="258">
    <w:abstractNumId w:val="125"/>
  </w:num>
  <w:num w:numId="259">
    <w:abstractNumId w:val="131"/>
  </w:num>
  <w:num w:numId="260">
    <w:abstractNumId w:val="61"/>
  </w:num>
  <w:num w:numId="261">
    <w:abstractNumId w:val="222"/>
  </w:num>
  <w:num w:numId="262">
    <w:abstractNumId w:val="141"/>
  </w:num>
  <w:num w:numId="263">
    <w:abstractNumId w:val="239"/>
  </w:num>
  <w:num w:numId="264">
    <w:abstractNumId w:val="12"/>
  </w:num>
  <w:num w:numId="265">
    <w:abstractNumId w:val="266"/>
  </w:num>
  <w:num w:numId="266">
    <w:abstractNumId w:val="198"/>
  </w:num>
  <w:num w:numId="267">
    <w:abstractNumId w:val="292"/>
  </w:num>
  <w:num w:numId="268">
    <w:abstractNumId w:val="78"/>
  </w:num>
  <w:num w:numId="269">
    <w:abstractNumId w:val="294"/>
  </w:num>
  <w:num w:numId="270">
    <w:abstractNumId w:val="94"/>
  </w:num>
  <w:num w:numId="271">
    <w:abstractNumId w:val="235"/>
  </w:num>
  <w:num w:numId="272">
    <w:abstractNumId w:val="225"/>
  </w:num>
  <w:num w:numId="273">
    <w:abstractNumId w:val="240"/>
  </w:num>
  <w:num w:numId="274">
    <w:abstractNumId w:val="196"/>
  </w:num>
  <w:num w:numId="275">
    <w:abstractNumId w:val="32"/>
  </w:num>
  <w:num w:numId="276">
    <w:abstractNumId w:val="74"/>
  </w:num>
  <w:num w:numId="277">
    <w:abstractNumId w:val="56"/>
  </w:num>
  <w:num w:numId="278">
    <w:abstractNumId w:val="117"/>
  </w:num>
  <w:num w:numId="279">
    <w:abstractNumId w:val="263"/>
  </w:num>
  <w:num w:numId="280">
    <w:abstractNumId w:val="21"/>
  </w:num>
  <w:num w:numId="281">
    <w:abstractNumId w:val="262"/>
  </w:num>
  <w:num w:numId="282">
    <w:abstractNumId w:val="71"/>
  </w:num>
  <w:num w:numId="283">
    <w:abstractNumId w:val="45"/>
  </w:num>
  <w:num w:numId="284">
    <w:abstractNumId w:val="267"/>
  </w:num>
  <w:num w:numId="285">
    <w:abstractNumId w:val="46"/>
  </w:num>
  <w:num w:numId="286">
    <w:abstractNumId w:val="25"/>
  </w:num>
  <w:num w:numId="287">
    <w:abstractNumId w:val="41"/>
  </w:num>
  <w:num w:numId="288">
    <w:abstractNumId w:val="255"/>
  </w:num>
  <w:num w:numId="289">
    <w:abstractNumId w:val="203"/>
  </w:num>
  <w:num w:numId="290">
    <w:abstractNumId w:val="281"/>
  </w:num>
  <w:num w:numId="291">
    <w:abstractNumId w:val="116"/>
  </w:num>
  <w:num w:numId="292">
    <w:abstractNumId w:val="231"/>
  </w:num>
  <w:num w:numId="293">
    <w:abstractNumId w:val="296"/>
  </w:num>
  <w:num w:numId="294">
    <w:abstractNumId w:val="186"/>
  </w:num>
  <w:num w:numId="295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6">
    <w:abstractNumId w:val="146"/>
  </w:num>
  <w:num w:numId="297">
    <w:abstractNumId w:val="236"/>
  </w:num>
  <w:num w:numId="298">
    <w:abstractNumId w:val="178"/>
  </w:num>
  <w:num w:numId="299">
    <w:abstractNumId w:val="284"/>
  </w:num>
  <w:num w:numId="300">
    <w:abstractNumId w:val="176"/>
  </w:num>
  <w:num w:numId="301">
    <w:abstractNumId w:val="253"/>
  </w:num>
  <w:num w:numId="302">
    <w:abstractNumId w:val="211"/>
  </w:num>
  <w:num w:numId="303">
    <w:abstractNumId w:val="274"/>
  </w:num>
  <w:num w:numId="304">
    <w:abstractNumId w:val="159"/>
  </w:num>
  <w:numIdMacAtCleanup w:val="2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40"/>
  <w:bordersDoNotSurroundHeader/>
  <w:bordersDoNotSurroundFooter/>
  <w:hideSpelling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en-US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68"/>
  <w:drawingGridHorizontalSpacing w:val="120"/>
  <w:drawingGridVerticalSpacing w:val="120"/>
  <w:displayHorizontalDrawingGridEvery w:val="2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 fillcolor="white">
      <v:fill color="white"/>
      <v:stroke weight="1pt"/>
      <v:textbox inset="0,0,0,0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MarginAdjustment2" w:val="15.9 mm,8.2 pt"/>
    <w:docVar w:name="CharSpaceMode" w:val=" 0"/>
    <w:docVar w:name="HeaderDateTimeMode" w:val=" 0"/>
    <w:docVar w:name="HeaderDateTimeOpt" w:val=" 0"/>
    <w:docVar w:name="HeaderDocInfoMode" w:val=" 0"/>
    <w:docVar w:name="HeaderDocInfoOpt" w:val=" 0"/>
    <w:docVar w:name="HeaderPageNumberMode" w:val=" 0"/>
    <w:docVar w:name="OverlayMode" w:val=" 0"/>
    <w:docVar w:name="PageNUp" w:val=" 1"/>
  </w:docVars>
  <w:rsids>
    <w:rsidRoot w:val="001F7254"/>
    <w:rsid w:val="000070C8"/>
    <w:rsid w:val="000128DD"/>
    <w:rsid w:val="00034779"/>
    <w:rsid w:val="00040722"/>
    <w:rsid w:val="00055D50"/>
    <w:rsid w:val="00061964"/>
    <w:rsid w:val="00062D2B"/>
    <w:rsid w:val="00067B40"/>
    <w:rsid w:val="000717A8"/>
    <w:rsid w:val="00074AFC"/>
    <w:rsid w:val="00081F56"/>
    <w:rsid w:val="000869CE"/>
    <w:rsid w:val="00092841"/>
    <w:rsid w:val="000929C7"/>
    <w:rsid w:val="00095644"/>
    <w:rsid w:val="000A3F20"/>
    <w:rsid w:val="000C06A8"/>
    <w:rsid w:val="000C3E21"/>
    <w:rsid w:val="000C7F1D"/>
    <w:rsid w:val="000E074B"/>
    <w:rsid w:val="000E1215"/>
    <w:rsid w:val="000F4A6E"/>
    <w:rsid w:val="00102092"/>
    <w:rsid w:val="001048FD"/>
    <w:rsid w:val="00110B99"/>
    <w:rsid w:val="00114912"/>
    <w:rsid w:val="00116638"/>
    <w:rsid w:val="00123A51"/>
    <w:rsid w:val="001274CB"/>
    <w:rsid w:val="00142000"/>
    <w:rsid w:val="001A0619"/>
    <w:rsid w:val="001C6A44"/>
    <w:rsid w:val="001C7885"/>
    <w:rsid w:val="001D00EB"/>
    <w:rsid w:val="001D7F69"/>
    <w:rsid w:val="001E10B9"/>
    <w:rsid w:val="001E1FD3"/>
    <w:rsid w:val="001F7254"/>
    <w:rsid w:val="00202EB6"/>
    <w:rsid w:val="00217151"/>
    <w:rsid w:val="0021742B"/>
    <w:rsid w:val="00231F28"/>
    <w:rsid w:val="00233B0F"/>
    <w:rsid w:val="002374F0"/>
    <w:rsid w:val="002703CC"/>
    <w:rsid w:val="0028536F"/>
    <w:rsid w:val="0029121C"/>
    <w:rsid w:val="0029560B"/>
    <w:rsid w:val="002A0135"/>
    <w:rsid w:val="002A025A"/>
    <w:rsid w:val="002B5C99"/>
    <w:rsid w:val="002D292D"/>
    <w:rsid w:val="002E7D1D"/>
    <w:rsid w:val="00326B77"/>
    <w:rsid w:val="003331C4"/>
    <w:rsid w:val="00337211"/>
    <w:rsid w:val="00337FB3"/>
    <w:rsid w:val="00346C8E"/>
    <w:rsid w:val="00350A82"/>
    <w:rsid w:val="003513F4"/>
    <w:rsid w:val="00354D31"/>
    <w:rsid w:val="00354F9C"/>
    <w:rsid w:val="00365710"/>
    <w:rsid w:val="00387AC1"/>
    <w:rsid w:val="00396A0A"/>
    <w:rsid w:val="003A0A09"/>
    <w:rsid w:val="003A4DA2"/>
    <w:rsid w:val="003B1090"/>
    <w:rsid w:val="003D183D"/>
    <w:rsid w:val="003D21DD"/>
    <w:rsid w:val="003D2472"/>
    <w:rsid w:val="003F189E"/>
    <w:rsid w:val="003F6716"/>
    <w:rsid w:val="0040764C"/>
    <w:rsid w:val="0041280D"/>
    <w:rsid w:val="00414111"/>
    <w:rsid w:val="00414580"/>
    <w:rsid w:val="00424429"/>
    <w:rsid w:val="0042694E"/>
    <w:rsid w:val="0046605C"/>
    <w:rsid w:val="004830D8"/>
    <w:rsid w:val="00486BE6"/>
    <w:rsid w:val="004B090C"/>
    <w:rsid w:val="004B381B"/>
    <w:rsid w:val="004B4FAC"/>
    <w:rsid w:val="004C2AA7"/>
    <w:rsid w:val="004D3CD5"/>
    <w:rsid w:val="004D72CA"/>
    <w:rsid w:val="0050080E"/>
    <w:rsid w:val="00501097"/>
    <w:rsid w:val="0050298E"/>
    <w:rsid w:val="005262F4"/>
    <w:rsid w:val="00557D2F"/>
    <w:rsid w:val="00560658"/>
    <w:rsid w:val="005630AE"/>
    <w:rsid w:val="0056581F"/>
    <w:rsid w:val="0057215B"/>
    <w:rsid w:val="005758B8"/>
    <w:rsid w:val="0059383C"/>
    <w:rsid w:val="00593B81"/>
    <w:rsid w:val="00593CFC"/>
    <w:rsid w:val="005A12BE"/>
    <w:rsid w:val="005A1EA6"/>
    <w:rsid w:val="005A4FBA"/>
    <w:rsid w:val="005B428D"/>
    <w:rsid w:val="005C6D94"/>
    <w:rsid w:val="005E14B9"/>
    <w:rsid w:val="0063100A"/>
    <w:rsid w:val="00654FC6"/>
    <w:rsid w:val="0066518E"/>
    <w:rsid w:val="006653DD"/>
    <w:rsid w:val="00666275"/>
    <w:rsid w:val="006918C8"/>
    <w:rsid w:val="00696371"/>
    <w:rsid w:val="006A0DD0"/>
    <w:rsid w:val="006A294A"/>
    <w:rsid w:val="006B2E5B"/>
    <w:rsid w:val="006E3C75"/>
    <w:rsid w:val="006F748D"/>
    <w:rsid w:val="00721C40"/>
    <w:rsid w:val="00725AB3"/>
    <w:rsid w:val="00726FC4"/>
    <w:rsid w:val="00743B87"/>
    <w:rsid w:val="00744645"/>
    <w:rsid w:val="007548A7"/>
    <w:rsid w:val="00767AD2"/>
    <w:rsid w:val="0077059A"/>
    <w:rsid w:val="0077176E"/>
    <w:rsid w:val="00772A69"/>
    <w:rsid w:val="00780C92"/>
    <w:rsid w:val="00782278"/>
    <w:rsid w:val="0078284C"/>
    <w:rsid w:val="00783319"/>
    <w:rsid w:val="007955E1"/>
    <w:rsid w:val="0079611E"/>
    <w:rsid w:val="00796488"/>
    <w:rsid w:val="007A02C8"/>
    <w:rsid w:val="007A1689"/>
    <w:rsid w:val="007A3699"/>
    <w:rsid w:val="007A4E1E"/>
    <w:rsid w:val="007D56FB"/>
    <w:rsid w:val="007D699B"/>
    <w:rsid w:val="008009BF"/>
    <w:rsid w:val="008261EC"/>
    <w:rsid w:val="0083186C"/>
    <w:rsid w:val="008363B0"/>
    <w:rsid w:val="0084788D"/>
    <w:rsid w:val="008544BB"/>
    <w:rsid w:val="00856EC7"/>
    <w:rsid w:val="0086386A"/>
    <w:rsid w:val="00871A00"/>
    <w:rsid w:val="00877093"/>
    <w:rsid w:val="00897D31"/>
    <w:rsid w:val="008A13E8"/>
    <w:rsid w:val="008B4718"/>
    <w:rsid w:val="008C0E86"/>
    <w:rsid w:val="008C32D4"/>
    <w:rsid w:val="008C57E1"/>
    <w:rsid w:val="008C7895"/>
    <w:rsid w:val="008D5E96"/>
    <w:rsid w:val="008E1E5F"/>
    <w:rsid w:val="00927BFA"/>
    <w:rsid w:val="0094086F"/>
    <w:rsid w:val="00960DC6"/>
    <w:rsid w:val="009751B9"/>
    <w:rsid w:val="00980D29"/>
    <w:rsid w:val="00994DE5"/>
    <w:rsid w:val="009B06D2"/>
    <w:rsid w:val="009B0FA4"/>
    <w:rsid w:val="009B556F"/>
    <w:rsid w:val="009C2268"/>
    <w:rsid w:val="009D79BE"/>
    <w:rsid w:val="009D7FD6"/>
    <w:rsid w:val="009E5522"/>
    <w:rsid w:val="009E7950"/>
    <w:rsid w:val="00A10760"/>
    <w:rsid w:val="00A121CD"/>
    <w:rsid w:val="00A147BD"/>
    <w:rsid w:val="00A2547A"/>
    <w:rsid w:val="00A3138E"/>
    <w:rsid w:val="00A53CD6"/>
    <w:rsid w:val="00A651BD"/>
    <w:rsid w:val="00A76662"/>
    <w:rsid w:val="00A84FE0"/>
    <w:rsid w:val="00AA2943"/>
    <w:rsid w:val="00AD71C4"/>
    <w:rsid w:val="00AF4633"/>
    <w:rsid w:val="00B05C06"/>
    <w:rsid w:val="00B255D1"/>
    <w:rsid w:val="00B35FE9"/>
    <w:rsid w:val="00B65E6B"/>
    <w:rsid w:val="00B84EB2"/>
    <w:rsid w:val="00BA535B"/>
    <w:rsid w:val="00BB7BFD"/>
    <w:rsid w:val="00BE7347"/>
    <w:rsid w:val="00C07FE3"/>
    <w:rsid w:val="00C127AC"/>
    <w:rsid w:val="00C265CB"/>
    <w:rsid w:val="00C326EE"/>
    <w:rsid w:val="00C32BA6"/>
    <w:rsid w:val="00C33D7A"/>
    <w:rsid w:val="00C34726"/>
    <w:rsid w:val="00C37FAB"/>
    <w:rsid w:val="00C542DE"/>
    <w:rsid w:val="00C57F10"/>
    <w:rsid w:val="00C621B0"/>
    <w:rsid w:val="00C6504C"/>
    <w:rsid w:val="00C713DA"/>
    <w:rsid w:val="00C74D3B"/>
    <w:rsid w:val="00C7673B"/>
    <w:rsid w:val="00CA2261"/>
    <w:rsid w:val="00CB170B"/>
    <w:rsid w:val="00CC2E81"/>
    <w:rsid w:val="00CD028B"/>
    <w:rsid w:val="00CF6E45"/>
    <w:rsid w:val="00D151D3"/>
    <w:rsid w:val="00D238B2"/>
    <w:rsid w:val="00D23DFE"/>
    <w:rsid w:val="00D41698"/>
    <w:rsid w:val="00D446DF"/>
    <w:rsid w:val="00D52020"/>
    <w:rsid w:val="00D550E3"/>
    <w:rsid w:val="00D63B68"/>
    <w:rsid w:val="00D67C3A"/>
    <w:rsid w:val="00D85B94"/>
    <w:rsid w:val="00D97671"/>
    <w:rsid w:val="00DB5D3C"/>
    <w:rsid w:val="00DB67E0"/>
    <w:rsid w:val="00DC1BDC"/>
    <w:rsid w:val="00DC72BE"/>
    <w:rsid w:val="00DF00F3"/>
    <w:rsid w:val="00DF2310"/>
    <w:rsid w:val="00E01A64"/>
    <w:rsid w:val="00E163DC"/>
    <w:rsid w:val="00E2086E"/>
    <w:rsid w:val="00E31D53"/>
    <w:rsid w:val="00E35498"/>
    <w:rsid w:val="00E414FF"/>
    <w:rsid w:val="00E63037"/>
    <w:rsid w:val="00E755C4"/>
    <w:rsid w:val="00E847C6"/>
    <w:rsid w:val="00E857BC"/>
    <w:rsid w:val="00EB5317"/>
    <w:rsid w:val="00EC6F77"/>
    <w:rsid w:val="00ED5E1D"/>
    <w:rsid w:val="00EF4587"/>
    <w:rsid w:val="00F11D3C"/>
    <w:rsid w:val="00F13CA7"/>
    <w:rsid w:val="00F15B69"/>
    <w:rsid w:val="00F30FEB"/>
    <w:rsid w:val="00F573FD"/>
    <w:rsid w:val="00F57467"/>
    <w:rsid w:val="00F62561"/>
    <w:rsid w:val="00F70F89"/>
    <w:rsid w:val="00F96C1D"/>
    <w:rsid w:val="00FC2FE6"/>
    <w:rsid w:val="00FC3345"/>
    <w:rsid w:val="00FC472B"/>
    <w:rsid w:val="00FC4A90"/>
    <w:rsid w:val="00FE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1pt"/>
      <v:textbox inset="0,0,0,0"/>
      <o:colormru v:ext="edit" colors="#ddd"/>
    </o:shapedefaults>
    <o:shapelayout v:ext="edit">
      <o:idmap v:ext="edit" data="1"/>
    </o:shapelayout>
  </w:shapeDefaults>
  <w:decimalSymbol w:val="."/>
  <w:listSeparator w:val=","/>
  <w14:docId w14:val="5748ED39"/>
  <w15:chartTrackingRefBased/>
  <w15:docId w15:val="{C680840F-D811-42AC-89F0-7680DE0A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line="288" w:lineRule="exact"/>
      <w:jc w:val="both"/>
      <w:textAlignment w:val="baseline"/>
    </w:pPr>
    <w:rPr>
      <w:spacing w:val="-9"/>
    </w:rPr>
  </w:style>
  <w:style w:type="paragraph" w:styleId="Heading1">
    <w:name w:val="heading 1"/>
    <w:basedOn w:val="Normal"/>
    <w:next w:val="a"/>
    <w:qFormat/>
    <w:pPr>
      <w:keepNext/>
      <w:pageBreakBefore/>
      <w:numPr>
        <w:numId w:val="1"/>
      </w:numPr>
      <w:spacing w:after="120"/>
      <w:outlineLvl w:val="0"/>
    </w:pPr>
    <w:rPr>
      <w:rFonts w:ascii="MS Gothic" w:eastAsia="MS Gothic" w:hAnsi="Arial"/>
      <w:b/>
      <w:kern w:val="24"/>
      <w:sz w:val="24"/>
    </w:rPr>
  </w:style>
  <w:style w:type="paragraph" w:styleId="Heading2">
    <w:name w:val="heading 2"/>
    <w:basedOn w:val="Normal"/>
    <w:next w:val="a0"/>
    <w:qFormat/>
    <w:pPr>
      <w:keepNext/>
      <w:numPr>
        <w:ilvl w:val="1"/>
        <w:numId w:val="1"/>
      </w:numPr>
      <w:autoSpaceDE w:val="0"/>
      <w:autoSpaceDN w:val="0"/>
      <w:spacing w:after="120"/>
      <w:textAlignment w:val="bottom"/>
      <w:outlineLvl w:val="1"/>
    </w:pPr>
    <w:rPr>
      <w:rFonts w:ascii="MS Gothic" w:eastAsia="MS Gothic" w:hAnsi="Arial"/>
      <w:sz w:val="22"/>
    </w:rPr>
  </w:style>
  <w:style w:type="paragraph" w:styleId="Heading3">
    <w:name w:val="heading 3"/>
    <w:basedOn w:val="Normal"/>
    <w:next w:val="a1"/>
    <w:qFormat/>
    <w:pPr>
      <w:keepNext/>
      <w:numPr>
        <w:ilvl w:val="2"/>
        <w:numId w:val="1"/>
      </w:numPr>
      <w:autoSpaceDE w:val="0"/>
      <w:autoSpaceDN w:val="0"/>
      <w:textAlignment w:val="bottom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keepNext/>
      <w:numPr>
        <w:ilvl w:val="4"/>
        <w:numId w:val="1"/>
      </w:numPr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Indent"/>
    <w:qFormat/>
    <w:pPr>
      <w:keepNext/>
      <w:numPr>
        <w:ilvl w:val="5"/>
        <w:numId w:val="1"/>
      </w:numPr>
      <w:outlineLvl w:val="5"/>
    </w:pPr>
    <w:rPr>
      <w:b/>
    </w:rPr>
  </w:style>
  <w:style w:type="paragraph" w:styleId="Heading7">
    <w:name w:val="heading 7"/>
    <w:basedOn w:val="Normal"/>
    <w:next w:val="NormalIndent"/>
    <w:qFormat/>
    <w:pPr>
      <w:keepNext/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Indent"/>
    <w:qFormat/>
    <w:pPr>
      <w:keepNext/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Indent"/>
    <w:qFormat/>
    <w:pPr>
      <w:keepNext/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本文．章"/>
    <w:pPr>
      <w:widowControl w:val="0"/>
      <w:adjustRightInd w:val="0"/>
      <w:spacing w:line="240" w:lineRule="atLeast"/>
      <w:ind w:left="227" w:firstLine="170"/>
      <w:jc w:val="both"/>
      <w:textAlignment w:val="baseline"/>
    </w:pPr>
    <w:rPr>
      <w:rFonts w:ascii="MS Mincho" w:eastAsia="MS Mincho"/>
      <w:sz w:val="21"/>
    </w:rPr>
  </w:style>
  <w:style w:type="paragraph" w:customStyle="1" w:styleId="a0">
    <w:name w:val="本文.節"/>
    <w:basedOn w:val="Normal"/>
    <w:pPr>
      <w:ind w:left="454" w:firstLine="227"/>
    </w:pPr>
    <w:rPr>
      <w:rFonts w:ascii="MS Mincho" w:eastAsia="MS Mincho"/>
    </w:rPr>
  </w:style>
  <w:style w:type="paragraph" w:customStyle="1" w:styleId="a1">
    <w:name w:val="本文.項"/>
    <w:basedOn w:val="a0"/>
    <w:pPr>
      <w:ind w:left="1134"/>
    </w:pPr>
  </w:style>
  <w:style w:type="paragraph" w:styleId="NormalIndent">
    <w:name w:val="Normal Indent"/>
    <w:basedOn w:val="Normal"/>
    <w:pPr>
      <w:ind w:left="851"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pacing w:line="360" w:lineRule="auto"/>
    </w:pPr>
    <w:rPr>
      <w:spacing w:val="0"/>
      <w:sz w:val="18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pacing w:line="360" w:lineRule="auto"/>
    </w:pPr>
    <w:rPr>
      <w:spacing w:val="0"/>
      <w:sz w:val="18"/>
    </w:rPr>
  </w:style>
  <w:style w:type="character" w:styleId="PageNumber">
    <w:name w:val="page number"/>
    <w:basedOn w:val="DefaultParagraphFont"/>
  </w:style>
  <w:style w:type="paragraph" w:customStyle="1" w:styleId="a2">
    <w:name w:val="前書き見出し"/>
    <w:pPr>
      <w:pageBreakBefore/>
      <w:widowControl w:val="0"/>
      <w:adjustRightInd w:val="0"/>
      <w:spacing w:before="240" w:after="240" w:line="360" w:lineRule="atLeast"/>
      <w:jc w:val="center"/>
      <w:textAlignment w:val="baseline"/>
    </w:pPr>
    <w:rPr>
      <w:rFonts w:ascii="MS Mincho" w:eastAsia="MS Mincho"/>
      <w:sz w:val="36"/>
    </w:rPr>
  </w:style>
  <w:style w:type="paragraph" w:customStyle="1" w:styleId="a3">
    <w:name w:val="前書き本文"/>
    <w:pPr>
      <w:widowControl w:val="0"/>
      <w:adjustRightInd w:val="0"/>
      <w:spacing w:line="240" w:lineRule="atLeast"/>
      <w:ind w:firstLine="227"/>
      <w:jc w:val="both"/>
      <w:textAlignment w:val="baseline"/>
    </w:pPr>
    <w:rPr>
      <w:rFonts w:ascii="Mincho"/>
      <w:sz w:val="21"/>
    </w:rPr>
  </w:style>
  <w:style w:type="paragraph" w:styleId="TOC3">
    <w:name w:val="toc 3"/>
    <w:basedOn w:val="Normal"/>
    <w:next w:val="Normal"/>
    <w:semiHidden/>
    <w:pPr>
      <w:tabs>
        <w:tab w:val="right" w:leader="dot" w:pos="9871"/>
      </w:tabs>
      <w:ind w:left="400"/>
      <w:jc w:val="left"/>
    </w:pPr>
  </w:style>
  <w:style w:type="paragraph" w:styleId="TOC2">
    <w:name w:val="toc 2"/>
    <w:basedOn w:val="Normal"/>
    <w:next w:val="Normal"/>
    <w:semiHidden/>
    <w:pPr>
      <w:tabs>
        <w:tab w:val="right" w:leader="dot" w:pos="9871"/>
      </w:tabs>
      <w:ind w:left="200"/>
      <w:jc w:val="left"/>
    </w:pPr>
    <w:rPr>
      <w:smallCaps/>
    </w:rPr>
  </w:style>
  <w:style w:type="paragraph" w:styleId="TOC1">
    <w:name w:val="toc 1"/>
    <w:basedOn w:val="Normal"/>
    <w:next w:val="Normal"/>
    <w:semiHidden/>
    <w:pPr>
      <w:tabs>
        <w:tab w:val="right" w:leader="dot" w:pos="9871"/>
      </w:tabs>
      <w:spacing w:before="120" w:after="120"/>
      <w:jc w:val="left"/>
    </w:pPr>
    <w:rPr>
      <w:rFonts w:eastAsia="MS Gothic"/>
      <w:b/>
      <w:caps/>
    </w:rPr>
  </w:style>
  <w:style w:type="paragraph" w:customStyle="1" w:styleId="a4">
    <w:name w:val="目次見出し"/>
    <w:pPr>
      <w:pageBreakBefore/>
      <w:widowControl w:val="0"/>
      <w:adjustRightInd w:val="0"/>
      <w:spacing w:before="240" w:after="240" w:line="360" w:lineRule="atLeast"/>
      <w:jc w:val="center"/>
      <w:textAlignment w:val="baseline"/>
    </w:pPr>
    <w:rPr>
      <w:rFonts w:ascii="標準明朝" w:eastAsia="標準明朝"/>
      <w:sz w:val="36"/>
    </w:rPr>
  </w:style>
  <w:style w:type="paragraph" w:styleId="TOC4">
    <w:name w:val="toc 4"/>
    <w:basedOn w:val="Normal"/>
    <w:next w:val="Normal"/>
    <w:semiHidden/>
    <w:pPr>
      <w:tabs>
        <w:tab w:val="right" w:leader="dot" w:pos="9871"/>
      </w:tabs>
      <w:ind w:left="600"/>
      <w:jc w:val="left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871"/>
      </w:tabs>
      <w:ind w:left="800"/>
      <w:jc w:val="left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871"/>
      </w:tabs>
      <w:ind w:left="1000"/>
      <w:jc w:val="left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871"/>
      </w:tabs>
      <w:ind w:left="1200"/>
      <w:jc w:val="left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9871"/>
      </w:tabs>
      <w:ind w:left="1400"/>
      <w:jc w:val="left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9871"/>
      </w:tabs>
      <w:ind w:left="1600"/>
      <w:jc w:val="left"/>
    </w:pPr>
    <w:rPr>
      <w:sz w:val="18"/>
    </w:rPr>
  </w:style>
  <w:style w:type="paragraph" w:customStyle="1" w:styleId="a5">
    <w:name w:val="本文.節.説明"/>
    <w:basedOn w:val="a0"/>
    <w:pPr>
      <w:tabs>
        <w:tab w:val="left" w:leader="middleDot" w:pos="3094"/>
      </w:tabs>
      <w:ind w:left="907"/>
    </w:pPr>
  </w:style>
  <w:style w:type="paragraph" w:customStyle="1" w:styleId="a6">
    <w:name w:val="箇条"/>
    <w:basedOn w:val="a"/>
    <w:pPr>
      <w:ind w:left="681" w:hanging="227"/>
    </w:pPr>
  </w:style>
  <w:style w:type="paragraph" w:customStyle="1" w:styleId="a7">
    <w:name w:val="本文．節"/>
    <w:pPr>
      <w:widowControl w:val="0"/>
      <w:adjustRightInd w:val="0"/>
      <w:spacing w:line="240" w:lineRule="atLeast"/>
      <w:ind w:left="454" w:firstLine="170"/>
      <w:jc w:val="both"/>
      <w:textAlignment w:val="baseline"/>
    </w:pPr>
    <w:rPr>
      <w:rFonts w:ascii="MS Mincho" w:eastAsia="MS Mincho"/>
      <w:sz w:val="21"/>
    </w:rPr>
  </w:style>
  <w:style w:type="paragraph" w:customStyle="1" w:styleId="a8">
    <w:name w:val="本文．項"/>
    <w:pPr>
      <w:widowControl w:val="0"/>
      <w:adjustRightInd w:val="0"/>
      <w:spacing w:line="240" w:lineRule="atLeast"/>
      <w:ind w:left="680" w:firstLine="170"/>
      <w:jc w:val="both"/>
      <w:textAlignment w:val="baseline"/>
    </w:pPr>
    <w:rPr>
      <w:rFonts w:ascii="MS Mincho" w:eastAsia="MS Mincho"/>
      <w:sz w:val="21"/>
    </w:rPr>
  </w:style>
  <w:style w:type="paragraph" w:styleId="Date">
    <w:name w:val="Date"/>
    <w:basedOn w:val="Normal"/>
    <w:next w:val="Normal"/>
    <w:pPr>
      <w:jc w:val="right"/>
    </w:pPr>
    <w:rPr>
      <w:smallCaps/>
      <w:noProof/>
    </w:rPr>
  </w:style>
  <w:style w:type="paragraph" w:customStyle="1" w:styleId="a9">
    <w:name w:val="本文.項.説明"/>
    <w:basedOn w:val="a1"/>
    <w:pPr>
      <w:ind w:left="1588"/>
    </w:pPr>
  </w:style>
  <w:style w:type="paragraph" w:customStyle="1" w:styleId="aa">
    <w:name w:val="見出し１本文"/>
    <w:basedOn w:val="Normal"/>
    <w:pPr>
      <w:spacing w:line="200" w:lineRule="atLeast"/>
      <w:ind w:left="567" w:firstLine="227"/>
    </w:pPr>
    <w:rPr>
      <w:rFonts w:ascii="Times New Roman" w:eastAsia="MS Gothic"/>
      <w:spacing w:val="0"/>
    </w:rPr>
  </w:style>
  <w:style w:type="paragraph" w:customStyle="1" w:styleId="ab">
    <w:name w:val="見出し４本文"/>
    <w:basedOn w:val="Heading4"/>
    <w:pPr>
      <w:spacing w:line="200" w:lineRule="atLeast"/>
      <w:ind w:left="2268" w:firstLine="227"/>
      <w:outlineLvl w:val="9"/>
    </w:pPr>
    <w:rPr>
      <w:rFonts w:ascii="Times New Roman" w:eastAsia="MS Gothic"/>
      <w:b w:val="0"/>
      <w:spacing w:val="0"/>
    </w:rPr>
  </w:style>
  <w:style w:type="paragraph" w:customStyle="1" w:styleId="ac">
    <w:name w:val="操作項目"/>
    <w:basedOn w:val="ab"/>
    <w:pPr>
      <w:ind w:left="3005" w:hanging="737"/>
    </w:pPr>
  </w:style>
  <w:style w:type="paragraph" w:customStyle="1" w:styleId="ad">
    <w:name w:val="レビジョン番号"/>
    <w:basedOn w:val="Normal"/>
    <w:pPr>
      <w:spacing w:line="100" w:lineRule="atLeast"/>
    </w:pPr>
    <w:rPr>
      <w:rFonts w:ascii="Times New Roman" w:eastAsia="MS Gothic"/>
      <w:b/>
      <w:spacing w:val="0"/>
    </w:rPr>
  </w:style>
  <w:style w:type="paragraph" w:styleId="Index1">
    <w:name w:val="index 1"/>
    <w:basedOn w:val="Normal"/>
    <w:next w:val="Normal"/>
    <w:autoRedefine/>
    <w:semiHidden/>
    <w:pPr>
      <w:jc w:val="center"/>
    </w:pPr>
    <w:rPr>
      <w:rFonts w:ascii="MS PMincho" w:eastAsia="MS PMincho" w:hAnsi="MS PMincho"/>
      <w:sz w:val="18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CommentText">
    <w:name w:val="annotation text"/>
    <w:basedOn w:val="Normal"/>
    <w:semiHidden/>
    <w:pPr>
      <w:jc w:val="left"/>
    </w:pPr>
  </w:style>
  <w:style w:type="paragraph" w:styleId="BlockText">
    <w:name w:val="Block Text"/>
    <w:basedOn w:val="Normal"/>
    <w:pPr>
      <w:ind w:left="1440" w:right="1440"/>
    </w:pPr>
  </w:style>
  <w:style w:type="paragraph" w:styleId="MacroText">
    <w:name w:val="macro"/>
    <w:semiHidden/>
    <w:pPr>
      <w:widowControl w:val="0"/>
      <w:kinsoku w:val="0"/>
      <w:overflowPunct w:val="0"/>
      <w:autoSpaceDE w:val="0"/>
      <w:autoSpaceDN w:val="0"/>
      <w:adjustRightInd w:val="0"/>
      <w:snapToGrid w:val="0"/>
      <w:spacing w:line="360" w:lineRule="atLeast"/>
      <w:jc w:val="both"/>
      <w:textAlignment w:val="baseline"/>
    </w:pPr>
    <w:rPr>
      <w:rFonts w:ascii="Courier New" w:eastAsia="MS Mincho" w:hAnsi="Courier New"/>
      <w:spacing w:val="-9"/>
      <w:sz w:val="18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/>
      <w:sz w:val="24"/>
    </w:rPr>
  </w:style>
  <w:style w:type="paragraph" w:styleId="Salutation">
    <w:name w:val="Salutation"/>
    <w:basedOn w:val="Normal"/>
    <w:next w:val="Normal"/>
  </w:style>
  <w:style w:type="paragraph" w:styleId="EnvelopeAddress">
    <w:name w:val="envelope address"/>
    <w:basedOn w:val="Normal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/>
      <w:sz w:val="24"/>
    </w:rPr>
  </w:style>
  <w:style w:type="paragraph" w:styleId="List">
    <w:name w:val="List"/>
    <w:basedOn w:val="Normal"/>
    <w:pPr>
      <w:ind w:left="425" w:hanging="425"/>
    </w:pPr>
  </w:style>
  <w:style w:type="paragraph" w:styleId="List2">
    <w:name w:val="List 2"/>
    <w:basedOn w:val="Normal"/>
    <w:pPr>
      <w:ind w:left="851" w:hanging="425"/>
    </w:pPr>
  </w:style>
  <w:style w:type="paragraph" w:styleId="List3">
    <w:name w:val="List 3"/>
    <w:basedOn w:val="Normal"/>
    <w:pPr>
      <w:ind w:left="1276" w:hanging="425"/>
    </w:pPr>
  </w:style>
  <w:style w:type="paragraph" w:styleId="List4">
    <w:name w:val="List 4"/>
    <w:basedOn w:val="Normal"/>
    <w:pPr>
      <w:ind w:left="1701" w:hanging="425"/>
    </w:pPr>
  </w:style>
  <w:style w:type="paragraph" w:styleId="List5">
    <w:name w:val="List 5"/>
    <w:basedOn w:val="Normal"/>
    <w:pPr>
      <w:ind w:left="2126" w:hanging="425"/>
    </w:pPr>
  </w:style>
  <w:style w:type="paragraph" w:styleId="ListBullet">
    <w:name w:val="List Bullet"/>
    <w:basedOn w:val="Normal"/>
    <w:autoRedefine/>
    <w:pPr>
      <w:numPr>
        <w:numId w:val="2"/>
      </w:numPr>
    </w:pPr>
  </w:style>
  <w:style w:type="paragraph" w:styleId="ListBullet2">
    <w:name w:val="List Bullet 2"/>
    <w:basedOn w:val="Normal"/>
    <w:autoRedefine/>
    <w:pPr>
      <w:numPr>
        <w:numId w:val="3"/>
      </w:numPr>
    </w:pPr>
  </w:style>
  <w:style w:type="paragraph" w:styleId="ListBullet3">
    <w:name w:val="List Bullet 3"/>
    <w:basedOn w:val="Normal"/>
    <w:autoRedefine/>
    <w:pPr>
      <w:numPr>
        <w:numId w:val="4"/>
      </w:numPr>
    </w:pPr>
  </w:style>
  <w:style w:type="paragraph" w:styleId="ListBullet4">
    <w:name w:val="List Bullet 4"/>
    <w:basedOn w:val="Normal"/>
    <w:autoRedefine/>
    <w:pPr>
      <w:numPr>
        <w:numId w:val="5"/>
      </w:numPr>
    </w:pPr>
  </w:style>
  <w:style w:type="paragraph" w:styleId="ListBullet5">
    <w:name w:val="List Bullet 5"/>
    <w:basedOn w:val="Normal"/>
    <w:autoRedefine/>
    <w:pPr>
      <w:numPr>
        <w:numId w:val="6"/>
      </w:numPr>
    </w:pPr>
  </w:style>
  <w:style w:type="paragraph" w:styleId="ListContinue">
    <w:name w:val="List Continue"/>
    <w:basedOn w:val="Normal"/>
    <w:pPr>
      <w:spacing w:after="180"/>
      <w:ind w:left="425"/>
    </w:pPr>
  </w:style>
  <w:style w:type="paragraph" w:styleId="ListContinue2">
    <w:name w:val="List Continue 2"/>
    <w:basedOn w:val="Normal"/>
    <w:pPr>
      <w:spacing w:after="180"/>
      <w:ind w:left="850"/>
    </w:pPr>
  </w:style>
  <w:style w:type="paragraph" w:styleId="ListContinue3">
    <w:name w:val="List Continue 3"/>
    <w:basedOn w:val="Normal"/>
    <w:pPr>
      <w:spacing w:after="180"/>
      <w:ind w:left="1275"/>
    </w:pPr>
  </w:style>
  <w:style w:type="paragraph" w:styleId="ListContinue4">
    <w:name w:val="List Continue 4"/>
    <w:basedOn w:val="Normal"/>
    <w:pPr>
      <w:spacing w:after="180"/>
      <w:ind w:left="1700"/>
    </w:pPr>
  </w:style>
  <w:style w:type="paragraph" w:styleId="ListContinue5">
    <w:name w:val="List Continue 5"/>
    <w:basedOn w:val="Normal"/>
    <w:pPr>
      <w:spacing w:after="180"/>
      <w:ind w:left="2125"/>
    </w:pPr>
  </w:style>
  <w:style w:type="paragraph" w:styleId="NoteHeading">
    <w:name w:val="Note Heading"/>
    <w:basedOn w:val="Normal"/>
    <w:next w:val="Normal"/>
    <w:pPr>
      <w:jc w:val="center"/>
    </w:pPr>
  </w:style>
  <w:style w:type="paragraph" w:styleId="FootnoteText">
    <w:name w:val="footnote text"/>
    <w:basedOn w:val="Normal"/>
    <w:semiHidden/>
    <w:pPr>
      <w:snapToGrid w:val="0"/>
      <w:jc w:val="left"/>
    </w:pPr>
  </w:style>
  <w:style w:type="paragraph" w:styleId="Closing">
    <w:name w:val="Closing"/>
    <w:basedOn w:val="Normal"/>
    <w:next w:val="Normal"/>
    <w:pPr>
      <w:jc w:val="righ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pPr>
      <w:snapToGrid w:val="0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80"/>
    </w:pPr>
    <w:rPr>
      <w:rFonts w:ascii="Arial" w:eastAsia="MS Gothic" w:hAnsi="Arial"/>
      <w:sz w:val="24"/>
    </w:rPr>
  </w:style>
  <w:style w:type="paragraph" w:styleId="Signature">
    <w:name w:val="Signature"/>
    <w:basedOn w:val="Normal"/>
    <w:pPr>
      <w:jc w:val="right"/>
    </w:pPr>
  </w:style>
  <w:style w:type="paragraph" w:styleId="PlainText">
    <w:name w:val="Plain Text"/>
    <w:basedOn w:val="Normal"/>
    <w:rPr>
      <w:rFonts w:ascii="MS Mincho" w:eastAsia="MS Mincho" w:hAnsi="Courier New"/>
      <w:sz w:val="21"/>
    </w:rPr>
  </w:style>
  <w:style w:type="paragraph" w:styleId="Caption">
    <w:name w:val="caption"/>
    <w:basedOn w:val="Normal"/>
    <w:next w:val="Normal"/>
    <w:qFormat/>
    <w:pPr>
      <w:spacing w:before="120" w:after="240"/>
    </w:pPr>
    <w:rPr>
      <w:b/>
    </w:rPr>
  </w:style>
  <w:style w:type="paragraph" w:styleId="TableofFigures">
    <w:name w:val="table of figures"/>
    <w:basedOn w:val="Normal"/>
    <w:next w:val="Normal"/>
    <w:semiHidden/>
    <w:pPr>
      <w:ind w:left="850" w:hanging="425"/>
    </w:pPr>
  </w:style>
  <w:style w:type="paragraph" w:styleId="ListNumber">
    <w:name w:val="List Number"/>
    <w:basedOn w:val="Normal"/>
    <w:pPr>
      <w:numPr>
        <w:numId w:val="7"/>
      </w:numPr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ListNumber3">
    <w:name w:val="List Number 3"/>
    <w:basedOn w:val="Normal"/>
    <w:pPr>
      <w:numPr>
        <w:numId w:val="9"/>
      </w:numPr>
    </w:pPr>
  </w:style>
  <w:style w:type="paragraph" w:styleId="ListNumber4">
    <w:name w:val="List Number 4"/>
    <w:basedOn w:val="Normal"/>
    <w:pPr>
      <w:numPr>
        <w:numId w:val="10"/>
      </w:numPr>
    </w:pPr>
  </w:style>
  <w:style w:type="paragraph" w:styleId="ListNumber5">
    <w:name w:val="List Number 5"/>
    <w:basedOn w:val="Normal"/>
    <w:pPr>
      <w:numPr>
        <w:numId w:val="11"/>
      </w:numPr>
    </w:pPr>
  </w:style>
  <w:style w:type="paragraph" w:styleId="Title">
    <w:name w:val="Title"/>
    <w:basedOn w:val="Normal"/>
    <w:qFormat/>
    <w:pPr>
      <w:spacing w:before="240" w:after="120"/>
      <w:jc w:val="center"/>
      <w:outlineLvl w:val="0"/>
    </w:pPr>
    <w:rPr>
      <w:rFonts w:ascii="Arial" w:eastAsia="MS Gothic" w:hAnsi="Arial"/>
      <w:sz w:val="32"/>
    </w:rPr>
  </w:style>
  <w:style w:type="paragraph" w:styleId="Subtitle">
    <w:name w:val="Subtitle"/>
    <w:basedOn w:val="Normal"/>
    <w:qFormat/>
    <w:pPr>
      <w:jc w:val="center"/>
      <w:outlineLvl w:val="1"/>
    </w:pPr>
    <w:rPr>
      <w:rFonts w:ascii="Arial" w:eastAsia="MS Gothic" w:hAnsi="Arial"/>
      <w:sz w:val="24"/>
    </w:rPr>
  </w:style>
  <w:style w:type="paragraph" w:styleId="EndnoteText">
    <w:name w:val="endnote text"/>
    <w:basedOn w:val="Normal"/>
    <w:semiHidden/>
    <w:pPr>
      <w:snapToGrid w:val="0"/>
      <w:jc w:val="left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Indent">
    <w:name w:val="Body Text Indent"/>
    <w:basedOn w:val="Normal"/>
    <w:pPr>
      <w:ind w:left="851"/>
    </w:pPr>
  </w:style>
  <w:style w:type="paragraph" w:styleId="BodyTextIndent2">
    <w:name w:val="Body Text Indent 2"/>
    <w:basedOn w:val="Normal"/>
    <w:pPr>
      <w:spacing w:line="480" w:lineRule="auto"/>
      <w:ind w:left="851"/>
    </w:pPr>
  </w:style>
  <w:style w:type="paragraph" w:styleId="BodyTextIndent3">
    <w:name w:val="Body Text Indent 3"/>
    <w:basedOn w:val="Normal"/>
    <w:pPr>
      <w:ind w:left="851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NormalWeb">
    <w:name w:val="Normal (Web)"/>
    <w:basedOn w:val="Normal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Arial Unicode MS" w:eastAsia="Arial Unicode MS" w:hAnsi="Arial Unicode MS" w:cs="Arial Unicode MS"/>
      <w:spacing w:val="0"/>
      <w:sz w:val="24"/>
      <w:szCs w:val="24"/>
    </w:rPr>
  </w:style>
  <w:style w:type="table" w:styleId="TableGrid">
    <w:name w:val="Table Grid"/>
    <w:basedOn w:val="TableNormal"/>
    <w:rsid w:val="000070C8"/>
    <w:pPr>
      <w:widowControl w:val="0"/>
      <w:adjustRightInd w:val="0"/>
      <w:spacing w:line="288" w:lineRule="exac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rsid w:val="007A3699"/>
    <w:rPr>
      <w:rFonts w:ascii="MS Gothic" w:eastAsia="MS Gothic" w:hAnsi="MS Gothic" w:cs="Courier New"/>
      <w:sz w:val="20"/>
      <w:szCs w:val="20"/>
    </w:rPr>
  </w:style>
  <w:style w:type="paragraph" w:customStyle="1" w:styleId="ae">
    <w:name w:val="規格用紙標準"/>
    <w:basedOn w:val="Normal"/>
    <w:pPr>
      <w:spacing w:line="284" w:lineRule="atLeast"/>
      <w:ind w:leftChars="645" w:left="1227" w:rightChars="61" w:right="116"/>
    </w:pPr>
    <w:rPr>
      <w:rFonts w:eastAsia="MS Mincho"/>
      <w:spacing w:val="0"/>
    </w:rPr>
  </w:style>
  <w:style w:type="paragraph" w:customStyle="1" w:styleId="af">
    <w:name w:val="標準 + ＭＳ ゴシック"/>
    <w:aliases w:val="10.5 pt,左 :  14.9 mm,ぶら下げインデント :  11 mm"/>
    <w:basedOn w:val="Header"/>
    <w:pPr>
      <w:tabs>
        <w:tab w:val="clear" w:pos="4252"/>
        <w:tab w:val="clear" w:pos="8504"/>
        <w:tab w:val="left" w:pos="5040"/>
      </w:tabs>
      <w:ind w:firstLine="422"/>
    </w:pPr>
    <w:rPr>
      <w:rFonts w:ascii="MS Gothic" w:eastAsia="MS Gothic" w:hAnsi="MS Gothic"/>
      <w:sz w:val="21"/>
      <w:szCs w:val="21"/>
    </w:rPr>
  </w:style>
  <w:style w:type="paragraph" w:customStyle="1" w:styleId="af0">
    <w:name w:val="図挿入"/>
    <w:basedOn w:val="Normal"/>
    <w:next w:val="Caption"/>
    <w:rsid w:val="00A10760"/>
    <w:pPr>
      <w:spacing w:before="120" w:line="240" w:lineRule="auto"/>
      <w:jc w:val="center"/>
    </w:pPr>
    <w:rPr>
      <w:rFonts w:ascii="MS Gothic" w:eastAsia="MS Gothic"/>
      <w:spacing w:val="0"/>
    </w:rPr>
  </w:style>
  <w:style w:type="paragraph" w:customStyle="1" w:styleId="af1">
    <w:name w:val="本文.節 + ＭＳ ゴシック"/>
    <w:aliases w:val="左 :  0 mm,文字間隔広く /文字間隔狭く (なし),最初の行 :  2 字 + 最初の行 :  2 字"/>
    <w:basedOn w:val="Normal"/>
    <w:rsid w:val="00062D2B"/>
    <w:pPr>
      <w:tabs>
        <w:tab w:val="left" w:pos="62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DOC5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DOC5</Template>
  <TotalTime>0</TotalTime>
  <Pages>12</Pages>
  <Words>636</Words>
  <Characters>3631</Characters>
  <Application>Microsoft Office Word</Application>
  <DocSecurity>2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ASP.NETプログラム作成規約</vt:lpstr>
      <vt:lpstr>ASP.NETプログラム作成規約</vt:lpstr>
    </vt:vector>
  </TitlesOfParts>
  <Manager>浦田武士</Manager>
  <Company>ケービーソフトウェア（株）</Company>
  <LinksUpToDate>false</LinksUpToDate>
  <CharactersWithSpaces>4259</CharactersWithSpaces>
  <SharedDoc>false</SharedDoc>
  <HLinks>
    <vt:vector size="60" baseType="variant"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_Toc220492378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_Toc220492377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_Toc220492376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_Toc220492375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_Toc220492374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_Toc220492373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_Toc220492372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_Toc220492371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_Toc220492370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_Toc220492369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ASP.NETプログラム作成規約</dc:title>
  <dc:subject/>
  <dc:creator>浦田武士</dc:creator>
  <cp:keywords/>
  <dc:description/>
  <cp:lastModifiedBy>Huyen</cp:lastModifiedBy>
  <cp:revision>2</cp:revision>
  <cp:lastPrinted>2009-01-19T04:37:00Z</cp:lastPrinted>
  <dcterms:created xsi:type="dcterms:W3CDTF">2020-07-28T09:14:00Z</dcterms:created>
  <dcterms:modified xsi:type="dcterms:W3CDTF">2020-07-28T09:14:00Z</dcterms:modified>
  <cp:category>システム設計書</cp:category>
</cp:coreProperties>
</file>