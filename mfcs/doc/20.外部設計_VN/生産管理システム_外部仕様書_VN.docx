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02190" w14:textId="77777777" w:rsidR="00B94B15" w:rsidRPr="00086723" w:rsidRDefault="00B94B15">
      <w:pPr>
        <w:autoSpaceDE w:val="0"/>
        <w:autoSpaceDN w:val="0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40145114" w14:textId="77777777" w:rsidR="00B94B15" w:rsidRPr="00086723" w:rsidRDefault="00B94B15">
      <w:pPr>
        <w:autoSpaceDE w:val="0"/>
        <w:autoSpaceDN w:val="0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667735D8" w14:textId="77777777" w:rsidR="00B94B15" w:rsidRPr="00086723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0659878C" w14:textId="77777777" w:rsidR="00B94B15" w:rsidRPr="00086723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33B1C4CD" w14:textId="77777777" w:rsidR="00F42DDB" w:rsidRPr="00086723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45D7B621" w14:textId="77777777" w:rsidR="003E27A4" w:rsidRPr="00086723" w:rsidRDefault="003E27A4">
      <w:pPr>
        <w:autoSpaceDE w:val="0"/>
        <w:autoSpaceDN w:val="0"/>
        <w:spacing w:line="240" w:lineRule="atLeast"/>
        <w:jc w:val="center"/>
        <w:textAlignment w:val="bottom"/>
        <w:rPr>
          <w:rFonts w:ascii="Times New Roman" w:eastAsia="Meiryo UI" w:hAnsi="Times New Roman"/>
          <w:b/>
          <w:sz w:val="36"/>
          <w:szCs w:val="36"/>
        </w:rPr>
      </w:pPr>
    </w:p>
    <w:p w14:paraId="7F72D8AA" w14:textId="482A7759" w:rsidR="0003692E" w:rsidRPr="00086723" w:rsidRDefault="00086723">
      <w:pPr>
        <w:autoSpaceDE w:val="0"/>
        <w:autoSpaceDN w:val="0"/>
        <w:spacing w:line="240" w:lineRule="atLeast"/>
        <w:jc w:val="center"/>
        <w:textAlignment w:val="bottom"/>
        <w:rPr>
          <w:rFonts w:ascii="Times New Roman" w:eastAsia="Meiryo UI" w:hAnsi="Times New Roman"/>
          <w:b/>
          <w:sz w:val="44"/>
          <w:szCs w:val="44"/>
        </w:rPr>
      </w:pPr>
      <w:r w:rsidRPr="00086723">
        <w:rPr>
          <w:rFonts w:ascii="Times New Roman" w:eastAsia="Meiryo UI" w:hAnsi="Times New Roman"/>
          <w:b/>
          <w:sz w:val="44"/>
          <w:szCs w:val="44"/>
        </w:rPr>
        <w:t xml:space="preserve">Hệ thống quản lý sản xuất </w:t>
      </w:r>
    </w:p>
    <w:p w14:paraId="73EEF94D" w14:textId="77777777" w:rsidR="00B94B15" w:rsidRPr="00086723" w:rsidRDefault="00B94B15">
      <w:pPr>
        <w:autoSpaceDE w:val="0"/>
        <w:autoSpaceDN w:val="0"/>
        <w:spacing w:line="240" w:lineRule="atLeast"/>
        <w:jc w:val="center"/>
        <w:textAlignment w:val="bottom"/>
        <w:rPr>
          <w:rFonts w:ascii="Times New Roman" w:eastAsia="Meiryo UI" w:hAnsi="Times New Roman"/>
          <w:b/>
          <w:sz w:val="36"/>
          <w:szCs w:val="36"/>
        </w:rPr>
      </w:pPr>
    </w:p>
    <w:p w14:paraId="31DEEF71" w14:textId="2A79EB12" w:rsidR="00B94B15" w:rsidRPr="00086723" w:rsidRDefault="00086723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  <w:r w:rsidRPr="00086723">
        <w:rPr>
          <w:rFonts w:ascii="Times New Roman" w:eastAsia="Meiryo UI" w:hAnsi="Times New Roman"/>
          <w:b/>
          <w:sz w:val="28"/>
          <w:szCs w:val="28"/>
        </w:rPr>
        <w:t>Tài liệu ngoài</w:t>
      </w:r>
    </w:p>
    <w:p w14:paraId="50948E41" w14:textId="77777777" w:rsidR="00F42DDB" w:rsidRPr="00086723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Times New Roman" w:eastAsia="Meiryo UI" w:hAnsi="Times New Roman"/>
          <w:b/>
          <w:sz w:val="36"/>
          <w:szCs w:val="36"/>
        </w:rPr>
      </w:pPr>
    </w:p>
    <w:p w14:paraId="6E222309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2EA6FECA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57896239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4C8A128D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67F69000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b/>
          <w:bCs/>
          <w:sz w:val="28"/>
          <w:szCs w:val="28"/>
        </w:rPr>
      </w:pPr>
    </w:p>
    <w:p w14:paraId="78FF359A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b/>
          <w:bCs/>
          <w:sz w:val="28"/>
          <w:szCs w:val="28"/>
        </w:rPr>
      </w:pPr>
    </w:p>
    <w:p w14:paraId="71B83A78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43A81297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21DE1495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5FC856EB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23BB5774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6516CE10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36EC1C3F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sz w:val="28"/>
          <w:szCs w:val="28"/>
        </w:rPr>
      </w:pPr>
    </w:p>
    <w:p w14:paraId="1B046DF6" w14:textId="49E4FBAB" w:rsidR="00B94B15" w:rsidRPr="00086723" w:rsidRDefault="0003692E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Times New Roman" w:eastAsia="Meiryo UI" w:hAnsi="Times New Roman"/>
          <w:b/>
          <w:sz w:val="28"/>
        </w:rPr>
      </w:pPr>
      <w:bookmarkStart w:id="0" w:name="_Toc529355488"/>
      <w:bookmarkStart w:id="1" w:name="_Toc529368373"/>
      <w:bookmarkStart w:id="2" w:name="_Toc6388584"/>
      <w:bookmarkStart w:id="3" w:name="_Toc6394283"/>
      <w:bookmarkStart w:id="4" w:name="_Toc15283155"/>
      <w:bookmarkStart w:id="5" w:name="_Toc29458114"/>
      <w:bookmarkStart w:id="6" w:name="_Toc45628661"/>
      <w:r w:rsidRPr="00086723">
        <w:rPr>
          <w:rFonts w:ascii="Times New Roman" w:eastAsia="Meiryo UI" w:hAnsi="Times New Roman"/>
          <w:b/>
          <w:sz w:val="28"/>
        </w:rPr>
        <w:t>20</w:t>
      </w:r>
      <w:r w:rsidR="006434F2" w:rsidRPr="00086723">
        <w:rPr>
          <w:rFonts w:ascii="Times New Roman" w:eastAsia="Meiryo UI" w:hAnsi="Times New Roman"/>
          <w:b/>
          <w:sz w:val="28"/>
        </w:rPr>
        <w:t>20</w:t>
      </w:r>
      <w:r w:rsidRPr="00086723">
        <w:rPr>
          <w:rFonts w:ascii="Times New Roman" w:eastAsia="Meiryo UI" w:hAnsi="Times New Roman"/>
          <w:b/>
          <w:sz w:val="28"/>
        </w:rPr>
        <w:t xml:space="preserve">年　</w:t>
      </w:r>
      <w:r w:rsidR="00C40FE5" w:rsidRPr="00086723">
        <w:rPr>
          <w:rFonts w:ascii="Times New Roman" w:eastAsia="Meiryo UI" w:hAnsi="Times New Roman"/>
          <w:b/>
          <w:sz w:val="28"/>
        </w:rPr>
        <w:t>6</w:t>
      </w:r>
      <w:r w:rsidRPr="00086723">
        <w:rPr>
          <w:rFonts w:ascii="Times New Roman" w:eastAsia="Meiryo UI" w:hAnsi="Times New Roman"/>
          <w:b/>
          <w:sz w:val="28"/>
        </w:rPr>
        <w:t>月</w:t>
      </w:r>
      <w:r w:rsidRPr="00086723">
        <w:rPr>
          <w:rFonts w:ascii="Times New Roman" w:eastAsia="Meiryo UI" w:hAnsi="Times New Roman"/>
          <w:b/>
          <w:sz w:val="28"/>
        </w:rPr>
        <w:t xml:space="preserve"> (</w:t>
      </w:r>
      <w:r w:rsidR="00086723">
        <w:rPr>
          <w:rFonts w:ascii="Times New Roman" w:eastAsia="Meiryo UI" w:hAnsi="Times New Roman"/>
          <w:b/>
          <w:sz w:val="28"/>
        </w:rPr>
        <w:t>tạo lần đầu</w:t>
      </w:r>
      <w:r w:rsidRPr="00086723">
        <w:rPr>
          <w:rFonts w:ascii="Times New Roman" w:eastAsia="Meiryo UI" w:hAnsi="Times New Roman"/>
          <w:b/>
          <w:sz w:val="28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r w:rsidR="00B94B15" w:rsidRPr="00086723">
        <w:rPr>
          <w:rFonts w:ascii="Times New Roman" w:eastAsia="Meiryo UI" w:hAnsi="Times New Roman"/>
          <w:b/>
          <w:sz w:val="28"/>
        </w:rPr>
        <w:t xml:space="preserve"> </w:t>
      </w:r>
    </w:p>
    <w:p w14:paraId="13FB3E60" w14:textId="77777777" w:rsidR="00B94B15" w:rsidRPr="00086723" w:rsidRDefault="00B94B15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Times New Roman" w:eastAsia="Meiryo UI" w:hAnsi="Times New Roman"/>
          <w:b/>
          <w:sz w:val="28"/>
          <w:szCs w:val="28"/>
        </w:rPr>
      </w:pPr>
    </w:p>
    <w:p w14:paraId="2894B1B5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6B723582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177BA461" w14:textId="77777777" w:rsidR="00B94B15" w:rsidRPr="00086723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Times New Roman" w:eastAsia="Meiryo UI" w:hAnsi="Times New Roman"/>
          <w:b/>
          <w:sz w:val="28"/>
          <w:szCs w:val="28"/>
        </w:rPr>
      </w:pPr>
    </w:p>
    <w:p w14:paraId="7D5DE34B" w14:textId="77777777" w:rsidR="00B94B15" w:rsidRPr="00086723" w:rsidRDefault="00B94B15">
      <w:pPr>
        <w:pStyle w:val="TOC1"/>
        <w:jc w:val="center"/>
        <w:rPr>
          <w:rFonts w:ascii="Times New Roman" w:eastAsia="Meiryo UI" w:hAnsi="Times New Roman"/>
          <w:sz w:val="28"/>
          <w:szCs w:val="28"/>
        </w:rPr>
      </w:pPr>
    </w:p>
    <w:p w14:paraId="15E5AE15" w14:textId="6544576A" w:rsidR="00B94B15" w:rsidRPr="00086723" w:rsidRDefault="00086723">
      <w:pPr>
        <w:pStyle w:val="a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lastRenderedPageBreak/>
        <w:t>Mở đầu</w:t>
      </w:r>
    </w:p>
    <w:p w14:paraId="27541C98" w14:textId="3F492FDD" w:rsidR="00B94B15" w:rsidRPr="00086723" w:rsidRDefault="00086723">
      <w:pPr>
        <w:pStyle w:val="a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</w:t>
      </w:r>
      <w:r>
        <w:rPr>
          <w:rFonts w:ascii="Times New Roman" w:eastAsia="Meiryo UI" w:hAnsi="Times New Roman" w:hint="eastAsia"/>
        </w:rPr>
        <w:t xml:space="preserve">ài liệu </w:t>
      </w:r>
      <w:r>
        <w:rPr>
          <w:rFonts w:ascii="Times New Roman" w:eastAsia="Meiryo UI" w:hAnsi="Times New Roman"/>
        </w:rPr>
        <w:t xml:space="preserve">này mô tả thiết kế hệ thống [hệ thống quản lý sản xuất] là phần mềm trọn gói của KBS </w:t>
      </w:r>
    </w:p>
    <w:p w14:paraId="60D9B933" w14:textId="77777777" w:rsidR="006640F9" w:rsidRPr="00086723" w:rsidRDefault="006640F9">
      <w:pPr>
        <w:pStyle w:val="a"/>
        <w:rPr>
          <w:rFonts w:ascii="Times New Roman" w:eastAsia="Meiryo UI" w:hAnsi="Times New Roman"/>
        </w:rPr>
      </w:pPr>
    </w:p>
    <w:p w14:paraId="1BA2CC65" w14:textId="0FBF91F1" w:rsidR="00AB7B70" w:rsidRPr="00086723" w:rsidRDefault="00086723" w:rsidP="00AB7B70">
      <w:pPr>
        <w:pStyle w:val="a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『</w:t>
      </w:r>
      <w:r>
        <w:rPr>
          <w:rFonts w:ascii="Times New Roman" w:eastAsia="Meiryo UI" w:hAnsi="Times New Roman"/>
        </w:rPr>
        <w:t>hệ thống quản lý sản xuất</w:t>
      </w:r>
      <w:r w:rsidR="000C18AF" w:rsidRPr="00086723">
        <w:rPr>
          <w:rFonts w:ascii="Times New Roman" w:eastAsia="Meiryo UI" w:hAnsi="Times New Roman"/>
        </w:rPr>
        <w:t>』</w:t>
      </w:r>
      <w:r>
        <w:rPr>
          <w:rFonts w:ascii="Times New Roman" w:eastAsia="Meiryo UI" w:hAnsi="Times New Roman"/>
        </w:rPr>
        <w:t xml:space="preserve"> đang sử dụng 1 phần chức năng của </w:t>
      </w:r>
      <w:r w:rsidR="00AB7B70" w:rsidRPr="00086723">
        <w:rPr>
          <w:rFonts w:ascii="Times New Roman" w:eastAsia="Meiryo UI" w:hAnsi="Times New Roman"/>
        </w:rPr>
        <w:t>TimeTrackerNX</w:t>
      </w:r>
      <w:r>
        <w:rPr>
          <w:rFonts w:ascii="Times New Roman" w:eastAsia="Meiryo UI" w:hAnsi="Times New Roman" w:hint="eastAsia"/>
        </w:rPr>
        <w:t xml:space="preserve">, về việc sử dụng phần mềm này thì hãy xe tài liệu của </w:t>
      </w:r>
      <w:r w:rsidR="00AB7B70" w:rsidRPr="00086723">
        <w:rPr>
          <w:rFonts w:ascii="Times New Roman" w:eastAsia="Meiryo UI" w:hAnsi="Times New Roman"/>
        </w:rPr>
        <w:t>TimeTrackerNX</w:t>
      </w:r>
    </w:p>
    <w:p w14:paraId="2FFFEF29" w14:textId="31E6CF4A" w:rsidR="006640F9" w:rsidRPr="00086723" w:rsidRDefault="00AB7B70">
      <w:pPr>
        <w:pStyle w:val="a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※</w:t>
      </w:r>
      <w:r w:rsidR="005F65F1" w:rsidRPr="00086723">
        <w:rPr>
          <w:rFonts w:ascii="Times New Roman" w:eastAsia="Meiryo UI" w:hAnsi="Times New Roman"/>
        </w:rPr>
        <w:t>TimeTrackerNX</w:t>
      </w:r>
      <w:r w:rsidR="00086723">
        <w:rPr>
          <w:rFonts w:ascii="Times New Roman" w:eastAsia="Meiryo UI" w:hAnsi="Times New Roman" w:hint="eastAsia"/>
        </w:rPr>
        <w:t xml:space="preserve"> là sản phẩm của</w:t>
      </w:r>
      <w:r w:rsidR="00086723" w:rsidRPr="00086723">
        <w:t xml:space="preserve"> </w:t>
      </w:r>
      <w:r w:rsidR="00086723" w:rsidRPr="00086723">
        <w:rPr>
          <w:rFonts w:ascii="Times New Roman" w:eastAsia="Meiryo UI" w:hAnsi="Times New Roman"/>
        </w:rPr>
        <w:t>Denso Create Co., Ltd.</w:t>
      </w:r>
    </w:p>
    <w:p w14:paraId="0886D02A" w14:textId="77777777" w:rsidR="006640F9" w:rsidRPr="00086723" w:rsidRDefault="006640F9">
      <w:pPr>
        <w:pStyle w:val="a"/>
        <w:rPr>
          <w:rFonts w:ascii="Times New Roman" w:eastAsia="Meiryo UI" w:hAnsi="Times New Roman"/>
        </w:rPr>
      </w:pPr>
    </w:p>
    <w:p w14:paraId="36EC8DAF" w14:textId="77777777" w:rsidR="00B94B15" w:rsidRPr="00086723" w:rsidRDefault="00B94B15">
      <w:pPr>
        <w:pStyle w:val="a"/>
        <w:ind w:firstLine="0"/>
        <w:rPr>
          <w:rFonts w:ascii="Times New Roman" w:eastAsia="Meiryo UI" w:hAnsi="Times New Roman"/>
        </w:rPr>
      </w:pPr>
    </w:p>
    <w:p w14:paraId="2C0455C8" w14:textId="77777777" w:rsidR="00B94B15" w:rsidRPr="00086723" w:rsidRDefault="00B94B15">
      <w:pPr>
        <w:pStyle w:val="a2"/>
        <w:rPr>
          <w:rFonts w:ascii="Times New Roman" w:eastAsia="Meiryo UI" w:hAnsi="Times New Roman"/>
          <w:b/>
          <w:bCs/>
        </w:rPr>
      </w:pPr>
      <w:r w:rsidRPr="00086723">
        <w:rPr>
          <w:rFonts w:ascii="Times New Roman" w:eastAsia="Meiryo UI" w:hAnsi="Times New Roman"/>
          <w:b/>
          <w:bCs/>
        </w:rPr>
        <w:lastRenderedPageBreak/>
        <w:t>目　次</w:t>
      </w:r>
    </w:p>
    <w:p w14:paraId="32A368E8" w14:textId="2C1B120E" w:rsidR="00CE1A01" w:rsidRPr="00086723" w:rsidRDefault="009F162D">
      <w:pPr>
        <w:pStyle w:val="TOC1"/>
        <w:tabs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r w:rsidRPr="00086723">
        <w:rPr>
          <w:rFonts w:ascii="Times New Roman" w:eastAsia="Meiryo UI" w:hAnsi="Times New Roman"/>
          <w:caps w:val="0"/>
        </w:rPr>
        <w:fldChar w:fldCharType="begin"/>
      </w:r>
      <w:r w:rsidRPr="00086723">
        <w:rPr>
          <w:rFonts w:ascii="Times New Roman" w:eastAsia="Meiryo UI" w:hAnsi="Times New Roman"/>
          <w:caps w:val="0"/>
        </w:rPr>
        <w:instrText xml:space="preserve"> TOC \o "1-3" \h \z \u </w:instrText>
      </w:r>
      <w:r w:rsidRPr="00086723">
        <w:rPr>
          <w:rFonts w:ascii="Times New Roman" w:eastAsia="Meiryo UI" w:hAnsi="Times New Roman"/>
          <w:caps w:val="0"/>
        </w:rPr>
        <w:fldChar w:fldCharType="separate"/>
      </w:r>
      <w:hyperlink w:anchor="_Toc4562866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2020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 xml:space="preserve">年　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6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月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 xml:space="preserve"> (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初版発行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)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1FC4920" w14:textId="6F7203EB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6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システム要件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68E16FD" w14:textId="5116C56F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6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086723">
          <w:rPr>
            <w:rStyle w:val="Hyperlink"/>
            <w:rFonts w:ascii="Times New Roman" w:eastAsia="Meiryo UI" w:hAnsi="Times New Roman"/>
            <w:noProof/>
          </w:rPr>
          <w:t>môi trường code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4148A88" w14:textId="062C27F2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6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実行環境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31333BB" w14:textId="27086CBF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6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システム構成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2B49335" w14:textId="3B765E3E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6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構成図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4801EEA" w14:textId="1A9FA0CA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6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第３章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システム概要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6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22EB57F" w14:textId="5E158D00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6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概要図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6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4F5B5B5" w14:textId="45F6D977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6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第４章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画面フォント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_Toc45628669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148C229" w14:textId="71CB0E60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7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フォント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F4D7DD3" w14:textId="71A7BC91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7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第５章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ユーザ認証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AE10D2E" w14:textId="6C3B76B3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7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生産管理システム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6C34532" w14:textId="2BE42348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7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TimeTrackerNX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C4284CD" w14:textId="6DE049A0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7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第６章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セッションタイムアウト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EED8D34" w14:textId="772E824B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7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セッションタイムアウト時の</w:t>
        </w:r>
        <w:r w:rsidR="00DC5E1D">
          <w:rPr>
            <w:rStyle w:val="Hyperlink"/>
            <w:rFonts w:ascii="Times New Roman" w:eastAsia="Meiryo UI" w:hAnsi="Times New Roman"/>
            <w:noProof/>
          </w:rPr>
          <w:t>thao tác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A4EF0D6" w14:textId="4864793E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7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第７章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システムログ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17A1FA1" w14:textId="17F62D13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7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操作ログ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51C2DD1" w14:textId="4FB481F4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7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エラーログ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5168BF6" w14:textId="10C4446C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7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第８章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画面共通</w:t>
        </w:r>
        <w:r w:rsidR="00086723">
          <w:rPr>
            <w:rStyle w:val="Hyperlink"/>
            <w:rFonts w:ascii="Times New Roman" w:eastAsia="Meiryo UI" w:hAnsi="Times New Roman"/>
            <w:noProof/>
          </w:rPr>
          <w:t>thông số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_Toc45628679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D041876" w14:textId="6B5D1D28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8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DC5E1D">
          <w:rPr>
            <w:rStyle w:val="Hyperlink"/>
            <w:rFonts w:ascii="Times New Roman" w:eastAsia="Meiryo UI" w:hAnsi="Times New Roman"/>
            <w:noProof/>
          </w:rPr>
          <w:t>btn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12B3445" w14:textId="1A2D54FE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8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ページング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18106E4" w14:textId="27909957" w:rsidR="00CE1A01" w:rsidRPr="00086723" w:rsidRDefault="000537A8">
      <w:pPr>
        <w:pStyle w:val="TOC1"/>
        <w:tabs>
          <w:tab w:val="left" w:pos="8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8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第９章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画面構成（共通マスタ）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12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DF25223" w14:textId="23FD17FD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8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画面遷移図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12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445E57A" w14:textId="1C8D6B65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8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機能一覧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13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8814E37" w14:textId="0B31CDC6" w:rsidR="00CE1A01" w:rsidRPr="00086723" w:rsidRDefault="000537A8">
      <w:pPr>
        <w:pStyle w:val="TOC1"/>
        <w:tabs>
          <w:tab w:val="left" w:pos="10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68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第１０章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画面</w:t>
        </w:r>
        <w:r w:rsidR="00086723">
          <w:rPr>
            <w:rStyle w:val="Hyperlink"/>
            <w:rFonts w:ascii="Times New Roman" w:eastAsia="Meiryo UI" w:hAnsi="Times New Roman"/>
            <w:noProof/>
          </w:rPr>
          <w:t>thông số</w:t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（共通マスタ）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3A2661B" w14:textId="11BF0C09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8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オーダ管理画面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833D049" w14:textId="73174137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8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6CA3604" w14:textId="4D738E98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8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14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6872BD0" w14:textId="23F19953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8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オーダ登録画面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_Toc45628689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AA8CE23" w14:textId="2091D389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8F8ED0D" w14:textId="53DB7C15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16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0AB11D9" w14:textId="306BFD6F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9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第３節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職制管理画面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DD86AB4" w14:textId="120D0490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2825010" w14:textId="397FE009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C463E7E" w14:textId="12580F63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9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第４節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職制登録画面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DD848F5" w14:textId="540F86A1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D73A909" w14:textId="3A025A4A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928836E" w14:textId="2B1B43F1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69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第５節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人員検索画面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246DF8A" w14:textId="6418D7D1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69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_Toc45628699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3FA7D09" w14:textId="7029D4D7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19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B9B9C30" w14:textId="73FD560A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0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第６節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人員検索結果画面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BC38FB7" w14:textId="61B68926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86D34BF" w14:textId="4D48CA6E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08D7859" w14:textId="400EE698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0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第７節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人員履歴表示画面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E4EDCEC" w14:textId="63A45F7E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27E4DD6" w14:textId="73354890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27CC736" w14:textId="277B4B55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0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第８節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人員履歴登録画面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22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7F32C7E" w14:textId="23D550BE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22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6FEE1B9" w14:textId="1756175D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0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_Toc45628709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22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B264B1A" w14:textId="6B1CAD00" w:rsidR="00CE1A01" w:rsidRPr="00086723" w:rsidRDefault="000537A8">
      <w:pPr>
        <w:pStyle w:val="TOC2"/>
        <w:tabs>
          <w:tab w:val="left" w:pos="10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1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第９節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人員登録画面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23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71BF691" w14:textId="6661F290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1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23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6CEF584" w14:textId="74F32634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1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23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CAD7E74" w14:textId="560228E5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1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第１０節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物量管理画面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46D8F624" w14:textId="579B723F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1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C67A04B" w14:textId="3718E681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1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25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E7D0F38" w14:textId="4EA75B99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1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第１１節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物量登録画面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26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EBDDD78" w14:textId="5E14B6FA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1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26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4E5FD76" w14:textId="7A6EBDEA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1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26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63992E6" w14:textId="05CE3075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1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第１２節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棟管理画面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_Toc45628719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9C56548" w14:textId="6BD36E24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4CB724C" w14:textId="01B7F060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27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BEC79BF" w14:textId="76CBAC4F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2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第１３節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棟登録画面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A074757" w14:textId="7EA84EBA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4489BDD" w14:textId="2BEDFD9C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28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0903D2A" w14:textId="5C66020B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25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第１４節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能力時間管理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_Toc45628725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887197F" w14:textId="6CC8020E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6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_Toc45628726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1EA018B" w14:textId="47E98392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7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_Toc45628727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29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7949FFB8" w14:textId="4131C7ED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28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第１５節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能力時間登録画面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_Toc45628728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26E427F6" w14:textId="3BF3450B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29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_Toc45628729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9DDD46C" w14:textId="3637E4C4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30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_Toc45628730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30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6E2AF4B8" w14:textId="6BF83AB4" w:rsidR="00CE1A01" w:rsidRPr="00086723" w:rsidRDefault="000537A8">
      <w:pPr>
        <w:pStyle w:val="TOC2"/>
        <w:tabs>
          <w:tab w:val="left" w:pos="1200"/>
          <w:tab w:val="right" w:leader="dot" w:pos="9175"/>
        </w:tabs>
        <w:rPr>
          <w:rFonts w:ascii="Times New Roman" w:eastAsia="Meiryo UI" w:hAnsi="Times New Roman"/>
          <w:smallCaps w:val="0"/>
          <w:noProof/>
          <w:spacing w:val="0"/>
          <w:kern w:val="2"/>
          <w:sz w:val="21"/>
          <w:szCs w:val="22"/>
        </w:rPr>
      </w:pPr>
      <w:hyperlink w:anchor="_Toc45628731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第１６節</w:t>
        </w:r>
        <w:r w:rsidR="00CE1A01" w:rsidRPr="00086723">
          <w:rPr>
            <w:rFonts w:ascii="Times New Roman" w:eastAsia="Meiryo UI" w:hAnsi="Times New Roman"/>
            <w:smallCaps w:val="0"/>
            <w:noProof/>
            <w:spacing w:val="0"/>
            <w:kern w:val="2"/>
            <w:sz w:val="21"/>
            <w:szCs w:val="22"/>
          </w:rPr>
          <w:tab/>
        </w:r>
        <w:r w:rsidR="00DC5E1D">
          <w:rPr>
            <w:rStyle w:val="Hyperlink"/>
            <w:rFonts w:ascii="Times New Roman" w:eastAsia="Meiryo UI" w:hAnsi="Times New Roman"/>
            <w:noProof/>
          </w:rPr>
          <w:t>btn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_Toc45628731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00FB2D9C" w14:textId="3DAD4E5F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32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C933AA">
          <w:rPr>
            <w:rStyle w:val="Hyperlink"/>
            <w:rFonts w:ascii="Times New Roman" w:eastAsia="Meiryo UI" w:hAnsi="Times New Roman"/>
            <w:noProof/>
          </w:rPr>
          <w:t>ảnh màn hình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_Toc45628732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3F116967" w14:textId="2E8FD67D" w:rsidR="00CE1A01" w:rsidRPr="00086723" w:rsidRDefault="000537A8">
      <w:pPr>
        <w:pStyle w:val="TOC3"/>
        <w:tabs>
          <w:tab w:val="left" w:pos="1200"/>
          <w:tab w:val="right" w:leader="dot" w:pos="9175"/>
        </w:tabs>
        <w:rPr>
          <w:rFonts w:ascii="Times New Roman" w:eastAsia="Meiryo UI" w:hAnsi="Times New Roman"/>
          <w:i w:val="0"/>
          <w:iCs w:val="0"/>
          <w:noProof/>
          <w:spacing w:val="0"/>
          <w:kern w:val="2"/>
          <w:sz w:val="21"/>
          <w:szCs w:val="22"/>
        </w:rPr>
      </w:pPr>
      <w:hyperlink w:anchor="_Toc45628733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第２項</w:t>
        </w:r>
        <w:r w:rsidR="00CE1A01" w:rsidRPr="00086723">
          <w:rPr>
            <w:rFonts w:ascii="Times New Roman" w:eastAsia="Meiryo UI" w:hAnsi="Times New Roman"/>
            <w:i w:val="0"/>
            <w:iCs w:val="0"/>
            <w:noProof/>
            <w:spacing w:val="0"/>
            <w:kern w:val="2"/>
            <w:sz w:val="21"/>
            <w:szCs w:val="22"/>
          </w:rPr>
          <w:tab/>
        </w:r>
        <w:r w:rsidR="002546CF">
          <w:rPr>
            <w:rStyle w:val="Hyperlink"/>
            <w:rFonts w:ascii="Times New Roman" w:eastAsia="Meiryo UI" w:hAnsi="Times New Roman"/>
            <w:noProof/>
          </w:rPr>
          <w:t>tổng quát chức năng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_Toc45628733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31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1A0562F2" w14:textId="40845D28" w:rsidR="00CE1A01" w:rsidRPr="00086723" w:rsidRDefault="000537A8">
      <w:pPr>
        <w:pStyle w:val="TOC1"/>
        <w:tabs>
          <w:tab w:val="left" w:pos="1000"/>
          <w:tab w:val="right" w:leader="dot" w:pos="9175"/>
        </w:tabs>
        <w:rPr>
          <w:rFonts w:ascii="Times New Roman" w:eastAsia="Meiryo UI" w:hAnsi="Times New Roman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8734" w:history="1">
        <w:r w:rsidR="00CE1A01" w:rsidRPr="00086723">
          <w:rPr>
            <w:rStyle w:val="Hyperlink"/>
            <w:rFonts w:ascii="Times New Roman" w:eastAsia="Meiryo UI" w:hAnsi="Times New Roman"/>
            <w:noProof/>
          </w:rPr>
          <w:t>第１１章</w:t>
        </w:r>
        <w:r w:rsidR="00CE1A01" w:rsidRPr="00086723">
          <w:rPr>
            <w:rFonts w:ascii="Times New Roman" w:eastAsia="Meiryo UI" w:hAnsi="Times New Roman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CE1A01" w:rsidRPr="00086723">
          <w:rPr>
            <w:rStyle w:val="Hyperlink"/>
            <w:rFonts w:ascii="Times New Roman" w:eastAsia="Meiryo UI" w:hAnsi="Times New Roman"/>
            <w:noProof/>
          </w:rPr>
          <w:t>改定履歴</w:t>
        </w:r>
        <w:r w:rsidR="00CE1A01" w:rsidRPr="00086723">
          <w:rPr>
            <w:rFonts w:ascii="Times New Roman" w:eastAsia="Meiryo UI" w:hAnsi="Times New Roman"/>
            <w:noProof/>
            <w:webHidden/>
          </w:rPr>
          <w:tab/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begin"/>
        </w:r>
        <w:r w:rsidR="00CE1A01" w:rsidRPr="00086723">
          <w:rPr>
            <w:rFonts w:ascii="Times New Roman" w:eastAsia="Meiryo UI" w:hAnsi="Times New Roman"/>
            <w:noProof/>
            <w:webHidden/>
          </w:rPr>
          <w:instrText xml:space="preserve"> PAGEREF _Toc45628734 \h </w:instrText>
        </w:r>
        <w:r w:rsidR="00CE1A01" w:rsidRPr="00086723">
          <w:rPr>
            <w:rFonts w:ascii="Times New Roman" w:eastAsia="Meiryo UI" w:hAnsi="Times New Roman"/>
            <w:noProof/>
            <w:webHidden/>
          </w:rPr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separate"/>
        </w:r>
        <w:r w:rsidR="00CE1A01" w:rsidRPr="00086723">
          <w:rPr>
            <w:rFonts w:ascii="Times New Roman" w:eastAsia="Meiryo UI" w:hAnsi="Times New Roman"/>
            <w:noProof/>
            <w:webHidden/>
          </w:rPr>
          <w:t>32</w:t>
        </w:r>
        <w:r w:rsidR="00CE1A01" w:rsidRPr="00086723">
          <w:rPr>
            <w:rFonts w:ascii="Times New Roman" w:eastAsia="Meiryo UI" w:hAnsi="Times New Roman"/>
            <w:noProof/>
            <w:webHidden/>
          </w:rPr>
          <w:fldChar w:fldCharType="end"/>
        </w:r>
      </w:hyperlink>
    </w:p>
    <w:p w14:paraId="53065783" w14:textId="5BB1AAA4" w:rsidR="00B94B15" w:rsidRPr="00086723" w:rsidRDefault="009F162D">
      <w:pPr>
        <w:pStyle w:val="Index1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caps/>
          <w:szCs w:val="24"/>
          <w:u w:val="none"/>
        </w:rPr>
        <w:fldChar w:fldCharType="end"/>
      </w:r>
    </w:p>
    <w:p w14:paraId="355830F4" w14:textId="77777777" w:rsidR="00B94B15" w:rsidRPr="00086723" w:rsidRDefault="00B94B15">
      <w:pPr>
        <w:rPr>
          <w:rFonts w:ascii="Times New Roman" w:eastAsia="Meiryo UI" w:hAnsi="Times New Roman"/>
        </w:rPr>
      </w:pPr>
    </w:p>
    <w:p w14:paraId="135ADDDB" w14:textId="77777777" w:rsidR="00B94B15" w:rsidRPr="00086723" w:rsidRDefault="00B94B15">
      <w:pPr>
        <w:rPr>
          <w:rFonts w:ascii="Times New Roman" w:eastAsia="Meiryo UI" w:hAnsi="Times New Roman"/>
        </w:rPr>
      </w:pPr>
    </w:p>
    <w:p w14:paraId="1FFDCC8A" w14:textId="17096F5D" w:rsidR="00F9056D" w:rsidRPr="00086723" w:rsidRDefault="00086723" w:rsidP="00923B25">
      <w:pPr>
        <w:pStyle w:val="Heading1"/>
        <w:tabs>
          <w:tab w:val="clear" w:pos="910"/>
          <w:tab w:val="left" w:pos="851"/>
          <w:tab w:val="num" w:pos="993"/>
        </w:tabs>
        <w:rPr>
          <w:rFonts w:ascii="Times New Roman" w:eastAsia="Meiryo UI" w:hAnsi="Times New Roman"/>
          <w:spacing w:val="0"/>
        </w:rPr>
      </w:pPr>
      <w:r>
        <w:rPr>
          <w:rFonts w:ascii="Times New Roman" w:eastAsia="Meiryo UI" w:hAnsi="Times New Roman"/>
          <w:spacing w:val="0"/>
        </w:rPr>
        <w:lastRenderedPageBreak/>
        <w:t xml:space="preserve">Yêu cầu hệ thống </w:t>
      </w:r>
    </w:p>
    <w:p w14:paraId="669C8387" w14:textId="7706B5CE" w:rsidR="00F9056D" w:rsidRPr="00086723" w:rsidRDefault="00086723" w:rsidP="00923B25">
      <w:pPr>
        <w:pStyle w:val="Heading2"/>
        <w:tabs>
          <w:tab w:val="left" w:pos="851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Môi trường code</w:t>
      </w:r>
    </w:p>
    <w:p w14:paraId="1D6EB121" w14:textId="55BD2F55" w:rsidR="005939CD" w:rsidRPr="00086723" w:rsidRDefault="00086723" w:rsidP="005939CD">
      <w:pPr>
        <w:pStyle w:val="a0"/>
        <w:ind w:leftChars="93" w:left="169" w:firstLineChars="50" w:firstLine="100"/>
        <w:rPr>
          <w:rFonts w:ascii="Times New Roman" w:eastAsia="Meiryo UI" w:hAnsi="Times New Roman"/>
          <w:spacing w:val="0"/>
        </w:rPr>
      </w:pPr>
      <w:r>
        <w:rPr>
          <w:rFonts w:ascii="Times New Roman" w:eastAsia="Meiryo UI" w:hAnsi="Times New Roman"/>
          <w:spacing w:val="0"/>
        </w:rPr>
        <w:t>môi trường code</w:t>
      </w:r>
      <w:r w:rsidR="005939CD" w:rsidRPr="00086723">
        <w:rPr>
          <w:rFonts w:ascii="Times New Roman" w:eastAsia="Meiryo UI" w:hAnsi="Times New Roman"/>
          <w:spacing w:val="0"/>
        </w:rPr>
        <w:t>(Web)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2"/>
        <w:gridCol w:w="4536"/>
        <w:gridCol w:w="2196"/>
      </w:tblGrid>
      <w:tr w:rsidR="005939CD" w:rsidRPr="00086723" w14:paraId="1C117430" w14:textId="77777777" w:rsidTr="008D45C8">
        <w:tc>
          <w:tcPr>
            <w:tcW w:w="17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A8E05B9" w14:textId="6A2321C9" w:rsidR="005939CD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4536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57E4FAA" w14:textId="41911BC1" w:rsidR="005939CD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thông số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9C31536" w14:textId="74DF95A4" w:rsidR="005939CD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chú thích</w:t>
            </w:r>
          </w:p>
        </w:tc>
      </w:tr>
      <w:tr w:rsidR="005939CD" w:rsidRPr="00086723" w14:paraId="27E61225" w14:textId="77777777" w:rsidTr="0075630B">
        <w:trPr>
          <w:trHeight w:val="345"/>
        </w:trPr>
        <w:tc>
          <w:tcPr>
            <w:tcW w:w="179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14:paraId="64A3186C" w14:textId="009666FE" w:rsidR="005939CD" w:rsidRPr="00086723" w:rsidRDefault="00086723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ngôn ngữ code</w:t>
            </w:r>
          </w:p>
        </w:tc>
        <w:tc>
          <w:tcPr>
            <w:tcW w:w="4536" w:type="dxa"/>
            <w:tcBorders>
              <w:top w:val="double" w:sz="4" w:space="0" w:color="auto"/>
              <w:bottom w:val="single" w:sz="4" w:space="0" w:color="auto"/>
            </w:tcBorders>
          </w:tcPr>
          <w:p w14:paraId="5FECCFE8" w14:textId="43400D45" w:rsidR="005939CD" w:rsidRPr="00086723" w:rsidRDefault="005939CD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PHP</w:t>
            </w:r>
            <w:r w:rsidR="00C40FE5" w:rsidRPr="00086723">
              <w:rPr>
                <w:rFonts w:ascii="Times New Roman" w:eastAsia="Meiryo UI" w:hAnsi="Times New Roman"/>
              </w:rPr>
              <w:t>7</w:t>
            </w:r>
            <w:r w:rsidR="0034108B" w:rsidRPr="00086723">
              <w:rPr>
                <w:rFonts w:ascii="Times New Roman" w:eastAsia="Meiryo UI" w:hAnsi="Times New Roman"/>
              </w:rPr>
              <w:t>.4</w:t>
            </w:r>
            <w:r w:rsidR="00342CBF" w:rsidRPr="00086723">
              <w:rPr>
                <w:rFonts w:ascii="Times New Roman" w:eastAsia="Meiryo UI" w:hAnsi="Times New Roman"/>
              </w:rPr>
              <w:t>.7</w:t>
            </w:r>
            <w:r w:rsidR="003D3777" w:rsidRPr="00086723">
              <w:rPr>
                <w:rFonts w:ascii="Times New Roman" w:eastAsia="Meiryo UI" w:hAnsi="Times New Roman"/>
              </w:rPr>
              <w:t>、</w:t>
            </w:r>
            <w:r w:rsidR="003D3777" w:rsidRPr="00086723">
              <w:rPr>
                <w:rFonts w:ascii="Times New Roman" w:eastAsia="Meiryo UI" w:hAnsi="Times New Roman"/>
              </w:rPr>
              <w:t>html5</w:t>
            </w:r>
            <w:r w:rsidR="00EC03F1" w:rsidRPr="00086723">
              <w:rPr>
                <w:rFonts w:ascii="Times New Roman" w:eastAsia="Meiryo UI" w:hAnsi="Times New Roman"/>
              </w:rPr>
              <w:t>、</w:t>
            </w:r>
            <w:r w:rsidR="00EC03F1" w:rsidRPr="00086723">
              <w:rPr>
                <w:rFonts w:ascii="Times New Roman" w:eastAsia="Meiryo UI" w:hAnsi="Times New Roman"/>
              </w:rPr>
              <w:t>JavaScript</w:t>
            </w:r>
          </w:p>
        </w:tc>
        <w:tc>
          <w:tcPr>
            <w:tcW w:w="2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1AF0EDF8" w14:textId="77777777" w:rsidR="005939CD" w:rsidRPr="00086723" w:rsidRDefault="005939CD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75630B" w:rsidRPr="00086723" w14:paraId="0C48F10D" w14:textId="77777777" w:rsidTr="0075630B">
        <w:trPr>
          <w:trHeight w:val="345"/>
        </w:trPr>
        <w:tc>
          <w:tcPr>
            <w:tcW w:w="1792" w:type="dxa"/>
            <w:tcBorders>
              <w:top w:val="single" w:sz="4" w:space="0" w:color="auto"/>
              <w:left w:val="single" w:sz="12" w:space="0" w:color="auto"/>
            </w:tcBorders>
          </w:tcPr>
          <w:p w14:paraId="19315286" w14:textId="29282307" w:rsidR="0075630B" w:rsidRPr="00086723" w:rsidRDefault="00086723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>Framework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43791A2" w14:textId="14D7DEAB" w:rsidR="0075630B" w:rsidRPr="00086723" w:rsidRDefault="0075630B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Laravel 6</w:t>
            </w:r>
            <w:r w:rsidR="00A53321" w:rsidRPr="00086723">
              <w:rPr>
                <w:rFonts w:ascii="Times New Roman" w:eastAsia="Meiryo UI" w:hAnsi="Times New Roman"/>
              </w:rPr>
              <w:t>.18.23</w:t>
            </w:r>
          </w:p>
        </w:tc>
        <w:tc>
          <w:tcPr>
            <w:tcW w:w="2196" w:type="dxa"/>
            <w:tcBorders>
              <w:top w:val="single" w:sz="4" w:space="0" w:color="auto"/>
              <w:right w:val="single" w:sz="12" w:space="0" w:color="auto"/>
            </w:tcBorders>
          </w:tcPr>
          <w:p w14:paraId="32DABB1C" w14:textId="77777777" w:rsidR="0075630B" w:rsidRPr="00086723" w:rsidRDefault="0075630B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</w:tbl>
    <w:p w14:paraId="46932745" w14:textId="77777777" w:rsidR="00E1488C" w:rsidRPr="00086723" w:rsidRDefault="00E1488C" w:rsidP="00E1488C">
      <w:pPr>
        <w:pStyle w:val="a0"/>
        <w:ind w:left="0" w:firstLine="0"/>
        <w:rPr>
          <w:rFonts w:ascii="Times New Roman" w:eastAsia="Meiryo UI" w:hAnsi="Times New Roman"/>
        </w:rPr>
      </w:pPr>
    </w:p>
    <w:p w14:paraId="16566713" w14:textId="6B6F3614" w:rsidR="00F9056D" w:rsidRPr="00086723" w:rsidRDefault="00086723" w:rsidP="00F9056D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Môi trường chạy</w:t>
      </w:r>
    </w:p>
    <w:p w14:paraId="0BBCF1B0" w14:textId="11CEFE15" w:rsidR="0039214C" w:rsidRPr="00086723" w:rsidRDefault="00E1488C" w:rsidP="0039214C">
      <w:pPr>
        <w:pStyle w:val="a0"/>
        <w:ind w:leftChars="93" w:left="169" w:firstLineChars="50" w:firstLine="100"/>
        <w:rPr>
          <w:rFonts w:ascii="Times New Roman" w:eastAsia="Meiryo UI" w:hAnsi="Times New Roman"/>
          <w:spacing w:val="0"/>
        </w:rPr>
      </w:pPr>
      <w:r w:rsidRPr="00086723">
        <w:rPr>
          <w:rFonts w:ascii="Times New Roman" w:eastAsia="Meiryo UI" w:hAnsi="Times New Roman"/>
          <w:spacing w:val="0"/>
        </w:rPr>
        <w:t>Web</w:t>
      </w:r>
      <w:r w:rsidR="00086723">
        <w:rPr>
          <w:rFonts w:ascii="Times New Roman" w:eastAsia="Meiryo UI" w:hAnsi="Times New Roman"/>
          <w:spacing w:val="0"/>
        </w:rPr>
        <w:t xml:space="preserve"> server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2"/>
        <w:gridCol w:w="3552"/>
        <w:gridCol w:w="3180"/>
      </w:tblGrid>
      <w:tr w:rsidR="0039214C" w:rsidRPr="00086723" w14:paraId="7A025BD8" w14:textId="77777777" w:rsidTr="00127FE4">
        <w:tc>
          <w:tcPr>
            <w:tcW w:w="17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A909FBD" w14:textId="41BF05BC" w:rsidR="0039214C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355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94CF558" w14:textId="6FF74999" w:rsidR="0039214C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thông số</w:t>
            </w:r>
          </w:p>
        </w:tc>
        <w:tc>
          <w:tcPr>
            <w:tcW w:w="31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86D0916" w14:textId="08B4EB10" w:rsidR="0039214C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chú thích</w:t>
            </w:r>
          </w:p>
        </w:tc>
      </w:tr>
      <w:tr w:rsidR="0039214C" w:rsidRPr="00086723" w14:paraId="2E9116E5" w14:textId="77777777" w:rsidTr="00127FE4">
        <w:tc>
          <w:tcPr>
            <w:tcW w:w="1792" w:type="dxa"/>
            <w:tcBorders>
              <w:top w:val="double" w:sz="4" w:space="0" w:color="auto"/>
              <w:left w:val="single" w:sz="12" w:space="0" w:color="auto"/>
            </w:tcBorders>
          </w:tcPr>
          <w:p w14:paraId="478A58EA" w14:textId="77777777" w:rsidR="0039214C" w:rsidRPr="00086723" w:rsidRDefault="0039214C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OS</w:t>
            </w:r>
          </w:p>
        </w:tc>
        <w:tc>
          <w:tcPr>
            <w:tcW w:w="3552" w:type="dxa"/>
            <w:tcBorders>
              <w:top w:val="double" w:sz="4" w:space="0" w:color="auto"/>
            </w:tcBorders>
          </w:tcPr>
          <w:p w14:paraId="214DCB94" w14:textId="60EAC73D" w:rsidR="001A50C1" w:rsidRPr="00086723" w:rsidRDefault="001A50C1" w:rsidP="00E675C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Microsoft Windows Server 2016</w:t>
            </w:r>
          </w:p>
        </w:tc>
        <w:tc>
          <w:tcPr>
            <w:tcW w:w="3180" w:type="dxa"/>
            <w:tcBorders>
              <w:top w:val="double" w:sz="4" w:space="0" w:color="auto"/>
              <w:right w:val="single" w:sz="12" w:space="0" w:color="auto"/>
            </w:tcBorders>
          </w:tcPr>
          <w:p w14:paraId="4087A350" w14:textId="7F1B144D" w:rsidR="0039214C" w:rsidRPr="00086723" w:rsidRDefault="0039542B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Microsoft Windows Server 2019</w:t>
            </w:r>
          </w:p>
        </w:tc>
      </w:tr>
      <w:tr w:rsidR="0039214C" w:rsidRPr="00086723" w14:paraId="751D8D90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0F281913" w14:textId="77777777" w:rsidR="0039214C" w:rsidRPr="00086723" w:rsidRDefault="00EB5F9B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CPU</w:t>
            </w:r>
          </w:p>
        </w:tc>
        <w:tc>
          <w:tcPr>
            <w:tcW w:w="3552" w:type="dxa"/>
          </w:tcPr>
          <w:p w14:paraId="1056A521" w14:textId="07C130CA" w:rsidR="0039214C" w:rsidRPr="00086723" w:rsidRDefault="00EB5F9B" w:rsidP="00FB7AE1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4</w:t>
            </w:r>
            <w:r w:rsidR="00086723">
              <w:rPr>
                <w:rFonts w:ascii="Times New Roman" w:eastAsia="Meiryo UI" w:hAnsi="Times New Roman"/>
              </w:rPr>
              <w:t>core</w:t>
            </w:r>
            <w:r w:rsidRPr="00086723">
              <w:rPr>
                <w:rFonts w:ascii="Times New Roman" w:eastAsia="Meiryo UI" w:hAnsi="Times New Roman"/>
              </w:rPr>
              <w:t xml:space="preserve">　</w:t>
            </w:r>
            <w:r w:rsidRPr="00086723">
              <w:rPr>
                <w:rFonts w:ascii="Times New Roman" w:eastAsia="Meiryo UI" w:hAnsi="Times New Roman"/>
              </w:rPr>
              <w:t>2.5G</w:t>
            </w:r>
            <w:r w:rsidR="00162DFF" w:rsidRPr="00086723">
              <w:rPr>
                <w:rFonts w:ascii="Times New Roman" w:eastAsia="Meiryo UI" w:hAnsi="Times New Roman"/>
              </w:rPr>
              <w:t>H</w:t>
            </w:r>
            <w:r w:rsidRPr="00086723">
              <w:rPr>
                <w:rFonts w:ascii="Times New Roman" w:eastAsia="Meiryo UI" w:hAnsi="Times New Roman"/>
              </w:rPr>
              <w:t>z</w:t>
            </w:r>
            <w:r w:rsidR="00086723">
              <w:rPr>
                <w:rFonts w:ascii="Times New Roman" w:eastAsia="Meiryo UI" w:hAnsi="Times New Roman"/>
              </w:rPr>
              <w:t>trở lên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67099171" w14:textId="77777777" w:rsidR="0039214C" w:rsidRPr="00086723" w:rsidRDefault="0039214C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EB5F9B" w:rsidRPr="00086723" w14:paraId="3166F639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09CCD4A3" w14:textId="2952DD57" w:rsidR="00162DFF" w:rsidRPr="00086723" w:rsidRDefault="00086723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memory</w:t>
            </w:r>
          </w:p>
        </w:tc>
        <w:tc>
          <w:tcPr>
            <w:tcW w:w="3552" w:type="dxa"/>
          </w:tcPr>
          <w:p w14:paraId="1206267E" w14:textId="63A6FB59" w:rsidR="00EB5F9B" w:rsidRPr="00086723" w:rsidRDefault="00162DFF" w:rsidP="00FB7AE1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8GB</w:t>
            </w:r>
            <w:r w:rsidR="00086723">
              <w:rPr>
                <w:rFonts w:ascii="Times New Roman" w:eastAsia="Meiryo UI" w:hAnsi="Times New Roman"/>
              </w:rPr>
              <w:t>trở lên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10FF68DF" w14:textId="77777777" w:rsidR="00EB5F9B" w:rsidRPr="00086723" w:rsidRDefault="00EB5F9B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162DFF" w:rsidRPr="00086723" w14:paraId="12237164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5600BFEC" w14:textId="67E47411" w:rsidR="00162DFF" w:rsidRPr="00086723" w:rsidRDefault="00086723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harddisk</w:t>
            </w:r>
          </w:p>
        </w:tc>
        <w:tc>
          <w:tcPr>
            <w:tcW w:w="3552" w:type="dxa"/>
          </w:tcPr>
          <w:p w14:paraId="75CFAB0E" w14:textId="24120AC6" w:rsidR="00162DFF" w:rsidRPr="00086723" w:rsidRDefault="00666647" w:rsidP="00FB7AE1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15</w:t>
            </w:r>
            <w:r w:rsidR="00162DFF" w:rsidRPr="00086723">
              <w:rPr>
                <w:rFonts w:ascii="Times New Roman" w:eastAsia="Meiryo UI" w:hAnsi="Times New Roman"/>
              </w:rPr>
              <w:t>0GB</w:t>
            </w:r>
            <w:r w:rsidR="00086723">
              <w:rPr>
                <w:rFonts w:ascii="Times New Roman" w:eastAsia="Meiryo UI" w:hAnsi="Times New Roman"/>
              </w:rPr>
              <w:t>trở lên</w:t>
            </w:r>
            <w:r w:rsidR="00162DFF" w:rsidRPr="00086723">
              <w:rPr>
                <w:rFonts w:ascii="Times New Roman" w:eastAsia="Meiryo UI" w:hAnsi="Times New Roman"/>
              </w:rPr>
              <w:t>の空き容量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3AE22EA0" w14:textId="77777777" w:rsidR="00162DFF" w:rsidRPr="00086723" w:rsidRDefault="00162DFF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162DFF" w:rsidRPr="00086723" w14:paraId="20294131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74C1C4D1" w14:textId="358A96CC" w:rsidR="00162DFF" w:rsidRPr="00086723" w:rsidRDefault="00086723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Web server</w:t>
            </w:r>
          </w:p>
        </w:tc>
        <w:tc>
          <w:tcPr>
            <w:tcW w:w="3552" w:type="dxa"/>
          </w:tcPr>
          <w:p w14:paraId="48A88EAB" w14:textId="6F013278" w:rsidR="00162DFF" w:rsidRPr="00086723" w:rsidRDefault="00162DFF" w:rsidP="00FB7AE1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IIS</w:t>
            </w:r>
            <w:r w:rsidRPr="00086723">
              <w:rPr>
                <w:rFonts w:ascii="Times New Roman" w:eastAsia="Meiryo UI" w:hAnsi="Times New Roman"/>
              </w:rPr>
              <w:t xml:space="preserve">　</w:t>
            </w:r>
            <w:r w:rsidRPr="00086723">
              <w:rPr>
                <w:rFonts w:ascii="Times New Roman" w:eastAsia="Meiryo UI" w:hAnsi="Times New Roman"/>
              </w:rPr>
              <w:t>1</w:t>
            </w:r>
            <w:r w:rsidR="00052D68" w:rsidRPr="00086723">
              <w:rPr>
                <w:rFonts w:ascii="Times New Roman" w:eastAsia="Meiryo UI" w:hAnsi="Times New Roman"/>
              </w:rPr>
              <w:t>0</w:t>
            </w:r>
            <w:r w:rsidRPr="00086723">
              <w:rPr>
                <w:rFonts w:ascii="Times New Roman" w:eastAsia="Meiryo UI" w:hAnsi="Times New Roman"/>
              </w:rPr>
              <w:t>.0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057622FF" w14:textId="77777777" w:rsidR="00162DFF" w:rsidRPr="00086723" w:rsidRDefault="00162DFF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793E60" w:rsidRPr="00086723" w14:paraId="7D745EC8" w14:textId="77777777" w:rsidTr="00127FE4">
        <w:trPr>
          <w:trHeight w:val="260"/>
        </w:trPr>
        <w:tc>
          <w:tcPr>
            <w:tcW w:w="1792" w:type="dxa"/>
            <w:tcBorders>
              <w:left w:val="single" w:sz="12" w:space="0" w:color="auto"/>
            </w:tcBorders>
          </w:tcPr>
          <w:p w14:paraId="69B6C340" w14:textId="2E513F08" w:rsidR="00793E60" w:rsidRPr="00086723" w:rsidRDefault="00086723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DB</w:t>
            </w:r>
          </w:p>
        </w:tc>
        <w:tc>
          <w:tcPr>
            <w:tcW w:w="3552" w:type="dxa"/>
          </w:tcPr>
          <w:p w14:paraId="12B71E81" w14:textId="334F39C3" w:rsidR="00793E60" w:rsidRPr="00086723" w:rsidRDefault="00793E60" w:rsidP="00793E60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Microsoft SQL Server 2016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1D19DA6B" w14:textId="77777777" w:rsidR="00CF59E5" w:rsidRPr="00086723" w:rsidRDefault="00CF59E5" w:rsidP="00CF59E5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Microsoft SQL Server 2019</w:t>
            </w:r>
          </w:p>
          <w:p w14:paraId="1619F90F" w14:textId="3A0237B7" w:rsidR="00793E60" w:rsidRPr="00086723" w:rsidRDefault="00CF59E5" w:rsidP="00CF59E5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Microsoft SQL Server 2017</w:t>
            </w:r>
          </w:p>
        </w:tc>
      </w:tr>
      <w:tr w:rsidR="00793E60" w:rsidRPr="00086723" w14:paraId="3C12BEDF" w14:textId="77777777" w:rsidTr="00127FE4">
        <w:trPr>
          <w:trHeight w:val="260"/>
        </w:trPr>
        <w:tc>
          <w:tcPr>
            <w:tcW w:w="1792" w:type="dxa"/>
            <w:tcBorders>
              <w:left w:val="single" w:sz="12" w:space="0" w:color="auto"/>
            </w:tcBorders>
          </w:tcPr>
          <w:p w14:paraId="7465108B" w14:textId="373E2300" w:rsidR="00793E60" w:rsidRPr="00086723" w:rsidRDefault="00086723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khác</w:t>
            </w:r>
          </w:p>
        </w:tc>
        <w:tc>
          <w:tcPr>
            <w:tcW w:w="3552" w:type="dxa"/>
          </w:tcPr>
          <w:p w14:paraId="6438A84B" w14:textId="77777777" w:rsidR="00793E60" w:rsidRPr="00086723" w:rsidRDefault="00793E60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.NET Framework 4.5.2</w:t>
            </w:r>
            <w:r w:rsidRPr="00086723">
              <w:rPr>
                <w:rFonts w:ascii="Times New Roman" w:eastAsia="Meiryo UI" w:hAnsi="Times New Roman"/>
              </w:rPr>
              <w:t>～</w:t>
            </w:r>
            <w:r w:rsidRPr="00086723">
              <w:rPr>
                <w:rFonts w:ascii="Times New Roman" w:eastAsia="Meiryo UI" w:hAnsi="Times New Roman"/>
              </w:rPr>
              <w:t>4.8</w:t>
            </w:r>
          </w:p>
          <w:p w14:paraId="6C9D3290" w14:textId="77777777" w:rsidR="00793E60" w:rsidRPr="00086723" w:rsidRDefault="00793E60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Redis on Windows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65A9BF0A" w14:textId="77777777" w:rsidR="00793E60" w:rsidRPr="00086723" w:rsidRDefault="00793E60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793E60" w:rsidRPr="00086723" w14:paraId="14566A0C" w14:textId="77777777" w:rsidTr="00127FE4">
        <w:trPr>
          <w:trHeight w:val="260"/>
        </w:trPr>
        <w:tc>
          <w:tcPr>
            <w:tcW w:w="1792" w:type="dxa"/>
            <w:tcBorders>
              <w:left w:val="single" w:sz="12" w:space="0" w:color="auto"/>
              <w:bottom w:val="single" w:sz="12" w:space="0" w:color="auto"/>
            </w:tcBorders>
          </w:tcPr>
          <w:p w14:paraId="24C463AB" w14:textId="06F04282" w:rsidR="00793E60" w:rsidRPr="00086723" w:rsidRDefault="00086723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số lượng kết nối đồng thời</w:t>
            </w:r>
          </w:p>
        </w:tc>
        <w:tc>
          <w:tcPr>
            <w:tcW w:w="3552" w:type="dxa"/>
            <w:tcBorders>
              <w:bottom w:val="single" w:sz="12" w:space="0" w:color="auto"/>
            </w:tcBorders>
          </w:tcPr>
          <w:p w14:paraId="1D305F21" w14:textId="0005D761" w:rsidR="00793E60" w:rsidRPr="00086723" w:rsidRDefault="00793E60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50</w:t>
            </w:r>
          </w:p>
        </w:tc>
        <w:tc>
          <w:tcPr>
            <w:tcW w:w="3180" w:type="dxa"/>
            <w:tcBorders>
              <w:bottom w:val="single" w:sz="12" w:space="0" w:color="auto"/>
              <w:right w:val="single" w:sz="12" w:space="0" w:color="auto"/>
            </w:tcBorders>
          </w:tcPr>
          <w:p w14:paraId="63BE3DD1" w14:textId="77777777" w:rsidR="00793E60" w:rsidRPr="00086723" w:rsidRDefault="00793E60" w:rsidP="00793E6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</w:tbl>
    <w:p w14:paraId="19C41962" w14:textId="7B245D8E" w:rsidR="00C7698C" w:rsidRPr="00086723" w:rsidRDefault="00C7698C" w:rsidP="0039214C">
      <w:pPr>
        <w:pStyle w:val="a0"/>
        <w:ind w:left="0" w:firstLine="0"/>
        <w:rPr>
          <w:rFonts w:ascii="Times New Roman" w:eastAsia="Meiryo UI" w:hAnsi="Times New Roman"/>
          <w:spacing w:val="0"/>
        </w:rPr>
      </w:pPr>
    </w:p>
    <w:p w14:paraId="130E7874" w14:textId="0B855DF9" w:rsidR="0039214C" w:rsidRPr="00086723" w:rsidRDefault="0039214C" w:rsidP="0039214C">
      <w:pPr>
        <w:pStyle w:val="a0"/>
        <w:ind w:left="0" w:firstLine="0"/>
        <w:rPr>
          <w:rFonts w:ascii="Times New Roman" w:eastAsia="Meiryo UI" w:hAnsi="Times New Roman"/>
          <w:spacing w:val="0"/>
        </w:rPr>
      </w:pPr>
      <w:r w:rsidRPr="00086723">
        <w:rPr>
          <w:rFonts w:ascii="Times New Roman" w:eastAsia="Meiryo UI" w:hAnsi="Times New Roman"/>
          <w:spacing w:val="0"/>
        </w:rPr>
        <w:t xml:space="preserve">　</w:t>
      </w:r>
      <w:r w:rsidRPr="00086723">
        <w:rPr>
          <w:rFonts w:ascii="Times New Roman" w:eastAsia="Meiryo UI" w:hAnsi="Times New Roman"/>
          <w:spacing w:val="0"/>
        </w:rPr>
        <w:t xml:space="preserve"> </w:t>
      </w:r>
      <w:r w:rsidR="00086723">
        <w:rPr>
          <w:rFonts w:ascii="Times New Roman" w:eastAsia="Meiryo UI" w:hAnsi="Times New Roman"/>
          <w:spacing w:val="0"/>
        </w:rPr>
        <w:t>client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2"/>
        <w:gridCol w:w="4536"/>
        <w:gridCol w:w="2196"/>
      </w:tblGrid>
      <w:tr w:rsidR="0039214C" w:rsidRPr="00086723" w14:paraId="0F1897E0" w14:textId="77777777" w:rsidTr="008D45C8">
        <w:tc>
          <w:tcPr>
            <w:tcW w:w="17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D2FC84B" w14:textId="72AE32AF" w:rsidR="0039214C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4536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D23AA08" w14:textId="3E425175" w:rsidR="0039214C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thông số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C3EC500" w14:textId="6A5C9A79" w:rsidR="0039214C" w:rsidRPr="00086723" w:rsidRDefault="00086723" w:rsidP="00FB7AE1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chú thích</w:t>
            </w:r>
          </w:p>
        </w:tc>
      </w:tr>
      <w:tr w:rsidR="0039214C" w:rsidRPr="00086723" w14:paraId="4439A5FE" w14:textId="77777777" w:rsidTr="00FB7AE1">
        <w:tc>
          <w:tcPr>
            <w:tcW w:w="1792" w:type="dxa"/>
            <w:tcBorders>
              <w:top w:val="double" w:sz="4" w:space="0" w:color="auto"/>
              <w:left w:val="single" w:sz="12" w:space="0" w:color="auto"/>
            </w:tcBorders>
          </w:tcPr>
          <w:p w14:paraId="3D871E0E" w14:textId="77777777" w:rsidR="0039214C" w:rsidRPr="00086723" w:rsidRDefault="0039214C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OS</w:t>
            </w:r>
          </w:p>
        </w:tc>
        <w:tc>
          <w:tcPr>
            <w:tcW w:w="4536" w:type="dxa"/>
            <w:tcBorders>
              <w:top w:val="double" w:sz="4" w:space="0" w:color="auto"/>
            </w:tcBorders>
          </w:tcPr>
          <w:p w14:paraId="0398C2FA" w14:textId="77777777" w:rsidR="0039214C" w:rsidRPr="00086723" w:rsidRDefault="0039214C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Microsoft Windows 10</w:t>
            </w:r>
          </w:p>
        </w:tc>
        <w:tc>
          <w:tcPr>
            <w:tcW w:w="2196" w:type="dxa"/>
            <w:tcBorders>
              <w:top w:val="double" w:sz="4" w:space="0" w:color="auto"/>
              <w:right w:val="single" w:sz="12" w:space="0" w:color="auto"/>
            </w:tcBorders>
          </w:tcPr>
          <w:p w14:paraId="167C93AA" w14:textId="77777777" w:rsidR="0039214C" w:rsidRPr="00086723" w:rsidRDefault="0039214C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39214C" w:rsidRPr="00086723" w14:paraId="666799E0" w14:textId="77777777" w:rsidTr="00FB7AE1">
        <w:tc>
          <w:tcPr>
            <w:tcW w:w="1792" w:type="dxa"/>
            <w:tcBorders>
              <w:left w:val="single" w:sz="12" w:space="0" w:color="auto"/>
            </w:tcBorders>
          </w:tcPr>
          <w:p w14:paraId="72A1D4D1" w14:textId="77777777" w:rsidR="0039214C" w:rsidRPr="00086723" w:rsidRDefault="00B915C1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CPU</w:t>
            </w:r>
          </w:p>
        </w:tc>
        <w:tc>
          <w:tcPr>
            <w:tcW w:w="4536" w:type="dxa"/>
          </w:tcPr>
          <w:p w14:paraId="456E4412" w14:textId="62008C95" w:rsidR="0039214C" w:rsidRPr="00086723" w:rsidRDefault="00B915C1" w:rsidP="00FB7AE1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2</w:t>
            </w:r>
            <w:r w:rsidR="00086723">
              <w:rPr>
                <w:rFonts w:ascii="Times New Roman" w:eastAsia="Meiryo UI" w:hAnsi="Times New Roman"/>
              </w:rPr>
              <w:t>core</w:t>
            </w:r>
            <w:r w:rsidRPr="00086723">
              <w:rPr>
                <w:rFonts w:ascii="Times New Roman" w:eastAsia="Meiryo UI" w:hAnsi="Times New Roman"/>
              </w:rPr>
              <w:t xml:space="preserve">　</w:t>
            </w:r>
            <w:r w:rsidRPr="00086723">
              <w:rPr>
                <w:rFonts w:ascii="Times New Roman" w:eastAsia="Meiryo UI" w:hAnsi="Times New Roman"/>
              </w:rPr>
              <w:t>2.3GHz</w:t>
            </w:r>
            <w:r w:rsidR="00086723">
              <w:rPr>
                <w:rFonts w:ascii="Times New Roman" w:eastAsia="Meiryo UI" w:hAnsi="Times New Roman"/>
              </w:rPr>
              <w:t>trở lên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323640FB" w14:textId="77777777" w:rsidR="0039214C" w:rsidRPr="00086723" w:rsidRDefault="0039214C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B915C1" w:rsidRPr="00086723" w14:paraId="56FCE20E" w14:textId="77777777" w:rsidTr="00FB7AE1">
        <w:tc>
          <w:tcPr>
            <w:tcW w:w="1792" w:type="dxa"/>
            <w:tcBorders>
              <w:left w:val="single" w:sz="12" w:space="0" w:color="auto"/>
            </w:tcBorders>
          </w:tcPr>
          <w:p w14:paraId="2F870529" w14:textId="177F6A4D" w:rsidR="00B915C1" w:rsidRPr="00086723" w:rsidRDefault="00086723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memory</w:t>
            </w:r>
          </w:p>
        </w:tc>
        <w:tc>
          <w:tcPr>
            <w:tcW w:w="4536" w:type="dxa"/>
          </w:tcPr>
          <w:p w14:paraId="69DDC71D" w14:textId="00C9DA3B" w:rsidR="00B915C1" w:rsidRPr="00086723" w:rsidRDefault="00B915C1" w:rsidP="00FB7AE1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1GB</w:t>
            </w:r>
            <w:r w:rsidR="00086723">
              <w:rPr>
                <w:rFonts w:ascii="Times New Roman" w:eastAsia="Meiryo UI" w:hAnsi="Times New Roman"/>
              </w:rPr>
              <w:t>trở lên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C2C9FD6" w14:textId="77777777" w:rsidR="00B915C1" w:rsidRPr="00086723" w:rsidRDefault="00B915C1" w:rsidP="00FB7AE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A47BBB" w:rsidRPr="00086723" w14:paraId="34376040" w14:textId="77777777" w:rsidTr="00FB7AE1">
        <w:tc>
          <w:tcPr>
            <w:tcW w:w="1792" w:type="dxa"/>
            <w:tcBorders>
              <w:left w:val="single" w:sz="12" w:space="0" w:color="auto"/>
            </w:tcBorders>
          </w:tcPr>
          <w:p w14:paraId="3E79231B" w14:textId="03397132" w:rsidR="00A47BBB" w:rsidRPr="00086723" w:rsidRDefault="00086723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harddisk</w:t>
            </w:r>
          </w:p>
        </w:tc>
        <w:tc>
          <w:tcPr>
            <w:tcW w:w="4536" w:type="dxa"/>
          </w:tcPr>
          <w:p w14:paraId="48448B7D" w14:textId="6ECA89DE" w:rsidR="00A47BBB" w:rsidRPr="00086723" w:rsidRDefault="00B915C1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1GB</w:t>
            </w:r>
            <w:r w:rsidR="00086723">
              <w:rPr>
                <w:rFonts w:ascii="Times New Roman" w:eastAsia="Meiryo UI" w:hAnsi="Times New Roman"/>
              </w:rPr>
              <w:t>trở lên</w:t>
            </w:r>
            <w:r w:rsidRPr="00086723">
              <w:rPr>
                <w:rFonts w:ascii="Times New Roman" w:eastAsia="Meiryo UI" w:hAnsi="Times New Roman"/>
              </w:rPr>
              <w:t>の空き容量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08A81B99" w14:textId="77777777" w:rsidR="00A47BBB" w:rsidRPr="00086723" w:rsidRDefault="00A47BBB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A47BBB" w:rsidRPr="00086723" w14:paraId="37E291A3" w14:textId="77777777" w:rsidTr="005F2C93">
        <w:trPr>
          <w:trHeight w:val="258"/>
        </w:trPr>
        <w:tc>
          <w:tcPr>
            <w:tcW w:w="1792" w:type="dxa"/>
            <w:tcBorders>
              <w:left w:val="single" w:sz="12" w:space="0" w:color="auto"/>
              <w:bottom w:val="single" w:sz="4" w:space="0" w:color="auto"/>
            </w:tcBorders>
          </w:tcPr>
          <w:p w14:paraId="4B743C69" w14:textId="71BB6B90" w:rsidR="00A47BBB" w:rsidRPr="00086723" w:rsidRDefault="00086723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browser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5B0E070" w14:textId="1AF1E4B2" w:rsidR="0023649F" w:rsidRPr="00086723" w:rsidRDefault="0023649F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Edge</w:t>
            </w:r>
            <w:r w:rsidR="003A32D5" w:rsidRPr="00086723">
              <w:rPr>
                <w:rFonts w:ascii="Times New Roman" w:eastAsia="Meiryo UI" w:hAnsi="Times New Roman"/>
              </w:rPr>
              <w:t>（</w:t>
            </w:r>
            <w:r w:rsidR="00086723" w:rsidRPr="00086723">
              <w:rPr>
                <w:rFonts w:ascii="Times New Roman" w:eastAsia="Meiryo UI" w:hAnsi="Times New Roman"/>
              </w:rPr>
              <w:t xml:space="preserve">Legacy version </w:t>
            </w:r>
            <w:r w:rsidR="003A32D5" w:rsidRPr="00086723">
              <w:rPr>
                <w:rFonts w:ascii="Times New Roman" w:eastAsia="Meiryo UI" w:hAnsi="Times New Roman"/>
              </w:rPr>
              <w:t>）</w:t>
            </w:r>
          </w:p>
          <w:p w14:paraId="0345091D" w14:textId="7DD3C5DD" w:rsidR="00B915C1" w:rsidRPr="00086723" w:rsidRDefault="00B915C1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Google Chrome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12" w:space="0" w:color="auto"/>
            </w:tcBorders>
          </w:tcPr>
          <w:p w14:paraId="0A7B5117" w14:textId="7DCCA0B9" w:rsidR="00A47BBB" w:rsidRPr="00086723" w:rsidRDefault="00086723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Không support </w:t>
            </w:r>
            <w:r w:rsidRPr="00086723">
              <w:rPr>
                <w:rFonts w:ascii="Times New Roman" w:eastAsia="Meiryo UI" w:hAnsi="Times New Roman"/>
              </w:rPr>
              <w:t xml:space="preserve">Edge </w:t>
            </w:r>
            <w:r>
              <w:rPr>
                <w:rFonts w:ascii="Times New Roman" w:eastAsia="Meiryo UI" w:hAnsi="Times New Roman"/>
              </w:rPr>
              <w:t xml:space="preserve">cho </w:t>
            </w:r>
            <w:r w:rsidR="0023649F" w:rsidRPr="00086723">
              <w:rPr>
                <w:rFonts w:ascii="Times New Roman" w:eastAsia="Meiryo UI" w:hAnsi="Times New Roman"/>
              </w:rPr>
              <w:t>TimeTrackerNX</w:t>
            </w:r>
          </w:p>
        </w:tc>
      </w:tr>
      <w:tr w:rsidR="005F2C93" w:rsidRPr="00086723" w14:paraId="44CD86CC" w14:textId="77777777" w:rsidTr="005F2C93">
        <w:trPr>
          <w:trHeight w:val="258"/>
        </w:trPr>
        <w:tc>
          <w:tcPr>
            <w:tcW w:w="1792" w:type="dxa"/>
            <w:tcBorders>
              <w:left w:val="single" w:sz="12" w:space="0" w:color="auto"/>
              <w:bottom w:val="single" w:sz="4" w:space="0" w:color="auto"/>
            </w:tcBorders>
          </w:tcPr>
          <w:p w14:paraId="559B2CA1" w14:textId="02904794" w:rsidR="005F2C93" w:rsidRPr="00086723" w:rsidRDefault="005F2C93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Office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D0BF4FB" w14:textId="607E38F4" w:rsidR="005F2C93" w:rsidRPr="00086723" w:rsidRDefault="00960846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2016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12" w:space="0" w:color="auto"/>
            </w:tcBorders>
          </w:tcPr>
          <w:p w14:paraId="0EC20885" w14:textId="77777777" w:rsidR="005F2C93" w:rsidRPr="00086723" w:rsidRDefault="005F2C93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</w:p>
        </w:tc>
      </w:tr>
      <w:tr w:rsidR="005F2C93" w:rsidRPr="00086723" w14:paraId="5603D013" w14:textId="77777777" w:rsidTr="00B915C1">
        <w:trPr>
          <w:trHeight w:val="258"/>
        </w:trPr>
        <w:tc>
          <w:tcPr>
            <w:tcW w:w="1792" w:type="dxa"/>
            <w:tcBorders>
              <w:left w:val="single" w:sz="12" w:space="0" w:color="auto"/>
              <w:bottom w:val="single" w:sz="12" w:space="0" w:color="auto"/>
            </w:tcBorders>
          </w:tcPr>
          <w:p w14:paraId="2EEADE31" w14:textId="3133799F" w:rsidR="005F2C93" w:rsidRPr="00086723" w:rsidRDefault="00086723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độ phân giải màn hình</w:t>
            </w: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14:paraId="035AD28C" w14:textId="4002796C" w:rsidR="005F2C93" w:rsidRPr="00086723" w:rsidRDefault="00960846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1366×768</w:t>
            </w: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4E4C090B" w14:textId="645A9285" w:rsidR="005F2C93" w:rsidRPr="00086723" w:rsidRDefault="0071742E" w:rsidP="00A47BB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A4</w:t>
            </w:r>
            <w:r w:rsidR="00086723">
              <w:rPr>
                <w:rFonts w:ascii="Times New Roman" w:eastAsia="Meiryo UI" w:hAnsi="Times New Roman"/>
              </w:rPr>
              <w:t xml:space="preserve"> Note</w:t>
            </w:r>
          </w:p>
        </w:tc>
      </w:tr>
    </w:tbl>
    <w:p w14:paraId="41A783F0" w14:textId="77777777" w:rsidR="00360595" w:rsidRPr="00086723" w:rsidRDefault="00360595" w:rsidP="0039214C">
      <w:pPr>
        <w:rPr>
          <w:rFonts w:ascii="Times New Roman" w:eastAsia="Meiryo UI" w:hAnsi="Times New Roman"/>
          <w:spacing w:val="0"/>
        </w:rPr>
      </w:pPr>
    </w:p>
    <w:p w14:paraId="52179525" w14:textId="77777777" w:rsidR="00F83250" w:rsidRPr="00086723" w:rsidRDefault="00F83250">
      <w:pPr>
        <w:rPr>
          <w:rFonts w:ascii="Times New Roman" w:eastAsia="Meiryo UI" w:hAnsi="Times New Roman"/>
        </w:rPr>
      </w:pPr>
    </w:p>
    <w:p w14:paraId="6DC199C2" w14:textId="77777777" w:rsidR="005C7F15" w:rsidRPr="00086723" w:rsidRDefault="005C7F15">
      <w:pPr>
        <w:rPr>
          <w:rFonts w:ascii="Times New Roman" w:eastAsia="Meiryo UI" w:hAnsi="Times New Roman"/>
        </w:rPr>
      </w:pPr>
    </w:p>
    <w:p w14:paraId="3734A834" w14:textId="16F49B22" w:rsidR="005F65F1" w:rsidRPr="00086723" w:rsidRDefault="00086723" w:rsidP="005F65F1">
      <w:pPr>
        <w:pStyle w:val="Heading1"/>
        <w:tabs>
          <w:tab w:val="clear" w:pos="910"/>
          <w:tab w:val="left" w:pos="851"/>
          <w:tab w:val="num" w:pos="993"/>
        </w:tabs>
        <w:rPr>
          <w:rFonts w:ascii="Times New Roman" w:eastAsia="Meiryo UI" w:hAnsi="Times New Roman"/>
          <w:spacing w:val="0"/>
        </w:rPr>
      </w:pPr>
      <w:r>
        <w:rPr>
          <w:rFonts w:ascii="Times New Roman" w:eastAsia="Meiryo UI" w:hAnsi="Times New Roman"/>
          <w:spacing w:val="0"/>
        </w:rPr>
        <w:lastRenderedPageBreak/>
        <w:t xml:space="preserve">Cấu trúc hệ thống </w:t>
      </w:r>
    </w:p>
    <w:p w14:paraId="7A25AF20" w14:textId="27A8D2D9" w:rsidR="005F65F1" w:rsidRPr="00086723" w:rsidRDefault="00086723" w:rsidP="005F65F1">
      <w:pPr>
        <w:pStyle w:val="Heading2"/>
        <w:tabs>
          <w:tab w:val="left" w:pos="851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Sơ đồ cấu trúc</w:t>
      </w:r>
    </w:p>
    <w:p w14:paraId="12BC4F78" w14:textId="5E158EC0" w:rsidR="008243C0" w:rsidRPr="00086723" w:rsidRDefault="00086723" w:rsidP="0080598F">
      <w:pPr>
        <w:pStyle w:val="ListParagraph"/>
        <w:numPr>
          <w:ilvl w:val="0"/>
          <w:numId w:val="14"/>
        </w:numPr>
        <w:ind w:leftChars="0" w:left="70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</w:t>
      </w:r>
      <w:r>
        <w:rPr>
          <w:rFonts w:ascii="Times New Roman" w:eastAsia="Meiryo UI" w:hAnsi="Times New Roman" w:hint="eastAsia"/>
        </w:rPr>
        <w:t>rườ</w:t>
      </w:r>
      <w:r>
        <w:rPr>
          <w:rFonts w:ascii="Times New Roman" w:eastAsia="Meiryo UI" w:hAnsi="Times New Roman"/>
        </w:rPr>
        <w:t xml:space="preserve">ng hợp cấu trúc 1 server </w:t>
      </w:r>
      <w:r>
        <w:rPr>
          <w:rFonts w:ascii="Times New Roman" w:eastAsia="Meiryo UI" w:hAnsi="Times New Roman" w:hint="eastAsia"/>
        </w:rPr>
        <w:t xml:space="preserve">. </w:t>
      </w:r>
      <w:r>
        <w:rPr>
          <w:rFonts w:ascii="Times New Roman" w:eastAsia="Meiryo UI" w:hAnsi="Times New Roman"/>
        </w:rPr>
        <w:t>vận hàng Web server</w:t>
      </w:r>
      <w:r>
        <w:rPr>
          <w:rFonts w:ascii="Times New Roman" w:eastAsia="Meiryo UI" w:hAnsi="Times New Roman" w:hint="eastAsia"/>
        </w:rPr>
        <w:t xml:space="preserve"> và </w:t>
      </w:r>
      <w:r>
        <w:rPr>
          <w:rFonts w:ascii="Times New Roman" w:eastAsia="Meiryo UI" w:hAnsi="Times New Roman"/>
        </w:rPr>
        <w:t>DB</w:t>
      </w:r>
      <w:r>
        <w:rPr>
          <w:rFonts w:ascii="Times New Roman" w:eastAsia="Meiryo UI" w:hAnsi="Times New Roman" w:hint="eastAsia"/>
        </w:rPr>
        <w:t xml:space="preserve"> bằng 1 máy server</w:t>
      </w:r>
    </w:p>
    <w:p w14:paraId="5D417759" w14:textId="77777777" w:rsidR="008243C0" w:rsidRPr="00086723" w:rsidRDefault="008243C0" w:rsidP="005F65F1">
      <w:pPr>
        <w:rPr>
          <w:rFonts w:ascii="Times New Roman" w:eastAsia="Meiryo UI" w:hAnsi="Times New Roman"/>
        </w:rPr>
      </w:pPr>
    </w:p>
    <w:p w14:paraId="338C797C" w14:textId="77777777" w:rsidR="005F65F1" w:rsidRPr="00086723" w:rsidRDefault="00DC7696" w:rsidP="005F65F1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1485A73" wp14:editId="36643CD9">
                <wp:simplePos x="0" y="0"/>
                <wp:positionH relativeFrom="column">
                  <wp:posOffset>429895</wp:posOffset>
                </wp:positionH>
                <wp:positionV relativeFrom="paragraph">
                  <wp:posOffset>52705</wp:posOffset>
                </wp:positionV>
                <wp:extent cx="5133975" cy="154305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43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E9AE571" id="正方形/長方形 2" o:spid="_x0000_s1026" style="position:absolute;left:0;text-align:left;margin-left:33.85pt;margin-top:4.15pt;width:404.25pt;height:121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" filled="f" strokecolor="#243f60 [1604]" strokeweight="1.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D9EF383" wp14:editId="3E7F3217">
                <wp:simplePos x="0" y="0"/>
                <wp:positionH relativeFrom="column">
                  <wp:posOffset>487045</wp:posOffset>
                </wp:positionH>
                <wp:positionV relativeFrom="paragraph">
                  <wp:posOffset>109855</wp:posOffset>
                </wp:positionV>
                <wp:extent cx="942975" cy="257175"/>
                <wp:effectExtent l="0" t="0" r="0" b="508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2BE38" w14:textId="065EF0D5" w:rsidR="002546CF" w:rsidRPr="00DC7696" w:rsidRDefault="002546CF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9EF38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38.35pt;margin-top:8.65pt;width:74.25pt;height:20.25pt;z-index:2516213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" filled="f" stroked="f" strokeweight=".5pt">
                <v:textbox style="mso-fit-shape-to-text:t">
                  <w:txbxContent>
                    <w:p w14:paraId="4112BE38" w14:textId="065EF0D5" w:rsidR="002546CF" w:rsidRPr="00DC7696" w:rsidRDefault="002546CF">
                      <w:pPr>
                        <w:rPr>
                          <w:rFonts w:ascii="Meiryo UI" w:eastAsia="Meiryo UI" w:hAnsi="Meiryo UI"/>
                        </w:rPr>
                      </w:pPr>
                      <w:proofErr w:type="gramStart"/>
                      <w:r>
                        <w:rPr>
                          <w:rFonts w:ascii="Meiryo UI" w:eastAsia="Meiryo UI" w:hAnsi="Meiryo UI" w:hint="eastAsia"/>
                        </w:rPr>
                        <w:t>server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F1D4FF5" w14:textId="77777777" w:rsidR="006947D8" w:rsidRPr="00086723" w:rsidRDefault="006947D8" w:rsidP="005F65F1">
      <w:pPr>
        <w:rPr>
          <w:rFonts w:ascii="Times New Roman" w:eastAsia="Meiryo UI" w:hAnsi="Times New Roman"/>
        </w:rPr>
      </w:pPr>
    </w:p>
    <w:p w14:paraId="12912F8A" w14:textId="77777777" w:rsidR="005B5BA3" w:rsidRPr="00086723" w:rsidRDefault="005B5BA3" w:rsidP="005F65F1">
      <w:pPr>
        <w:rPr>
          <w:rFonts w:ascii="Times New Roman" w:eastAsia="Meiryo UI" w:hAnsi="Times New Roman"/>
        </w:rPr>
      </w:pPr>
    </w:p>
    <w:p w14:paraId="66D98A30" w14:textId="77777777" w:rsidR="005B5BA3" w:rsidRPr="00086723" w:rsidRDefault="00272537" w:rsidP="005F65F1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F65B2E2" wp14:editId="30B16D5B">
                <wp:simplePos x="0" y="0"/>
                <wp:positionH relativeFrom="column">
                  <wp:posOffset>887095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A77FFAD" w14:textId="77777777" w:rsidR="002546CF" w:rsidRPr="00D00129" w:rsidRDefault="002546CF" w:rsidP="004B7FC4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  <w:t>IIS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（Webサーバ）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B2E2" id="テキスト ボックス 17" o:spid="_x0000_s1027" type="#_x0000_t202" style="position:absolute;left:0;text-align:left;margin-left:69.85pt;margin-top:.7pt;width:147pt;height:2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" filled="f" strokecolor="#1f497d [3215]" strokeweight="1.5pt">
                <v:textbox>
                  <w:txbxContent>
                    <w:p w14:paraId="4A77FFAD" w14:textId="77777777" w:rsidR="002546CF" w:rsidRPr="00D00129" w:rsidRDefault="002546CF" w:rsidP="004B7FC4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  <w:t>IIS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（Webサーバ）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581B61C" wp14:editId="21BCFD19">
                <wp:simplePos x="0" y="0"/>
                <wp:positionH relativeFrom="column">
                  <wp:posOffset>3211195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901A349" w14:textId="00AF4A4D" w:rsidR="002546CF" w:rsidRPr="00D00129" w:rsidRDefault="002546CF" w:rsidP="0047021C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SQL　Server（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DB</w:t>
                            </w: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B61C" id="テキスト ボックス 19" o:spid="_x0000_s1028" type="#_x0000_t202" style="position:absolute;left:0;text-align:left;margin-left:252.85pt;margin-top:.7pt;width:147pt;height:2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" filled="f" strokecolor="#1f497d [3215]" strokeweight="1.5pt">
                <v:textbox>
                  <w:txbxContent>
                    <w:p w14:paraId="0901A349" w14:textId="00AF4A4D" w:rsidR="002546CF" w:rsidRPr="00D00129" w:rsidRDefault="002546CF" w:rsidP="0047021C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SQL　Server（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DB</w:t>
                      </w: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42973119" w14:textId="77777777" w:rsidR="006947D8" w:rsidRPr="00086723" w:rsidRDefault="00272537" w:rsidP="005F65F1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60BFFFA" wp14:editId="6A467508">
                <wp:simplePos x="0" y="0"/>
                <wp:positionH relativeFrom="column">
                  <wp:posOffset>887095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C92182A" w14:textId="77777777" w:rsidR="002546CF" w:rsidRPr="00D00129" w:rsidRDefault="002546CF" w:rsidP="006B25E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FFFA" id="テキスト ボックス 16" o:spid="_x0000_s1029" type="#_x0000_t202" style="position:absolute;left:0;text-align:left;margin-left:69.85pt;margin-top:7.3pt;width:73.5pt;height:39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" filled="f" strokecolor="#1f497d [3215]" strokeweight="1.5pt">
                <v:textbox>
                  <w:txbxContent>
                    <w:p w14:paraId="5C92182A" w14:textId="77777777" w:rsidR="002546CF" w:rsidRPr="00D00129" w:rsidRDefault="002546CF" w:rsidP="006B25EB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55C4E1F" wp14:editId="2C04A2A7">
                <wp:simplePos x="0" y="0"/>
                <wp:positionH relativeFrom="column">
                  <wp:posOffset>1820545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3E8D701D" w14:textId="4A15F416" w:rsidR="002546CF" w:rsidRPr="00D00129" w:rsidRDefault="002546CF" w:rsidP="000C5164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ệ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ố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ng qu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ả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 lý s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ả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 xu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ấ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4E1F" id="テキスト ボックス 18" o:spid="_x0000_s1030" type="#_x0000_t202" style="position:absolute;left:0;text-align:left;margin-left:143.35pt;margin-top:7.3pt;width:73.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" filled="f" strokecolor="#1f497d [3215]" strokeweight="1.5pt">
                <v:textbox>
                  <w:txbxContent>
                    <w:p w14:paraId="3E8D701D" w14:textId="4A15F416" w:rsidR="002546CF" w:rsidRPr="00D00129" w:rsidRDefault="002546CF" w:rsidP="000C5164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ệ</w:t>
                      </w:r>
                      <w:proofErr w:type="gramEnd"/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 xml:space="preserve"> th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ố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ng qu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ả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 lý s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ả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 xu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ấ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A8F6E6" wp14:editId="48E0A5FA">
                <wp:simplePos x="0" y="0"/>
                <wp:positionH relativeFrom="column">
                  <wp:posOffset>3211195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30DF662" w14:textId="77777777" w:rsidR="002546CF" w:rsidRPr="00D00129" w:rsidRDefault="002546CF" w:rsidP="00972B9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F6E6" id="テキスト ボックス 15" o:spid="_x0000_s1031" type="#_x0000_t202" style="position:absolute;left:0;text-align:left;margin-left:252.85pt;margin-top:7.3pt;width:73.5pt;height:39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" filled="f" strokecolor="#1f497d [3215]" strokeweight="1.5pt">
                <v:textbox>
                  <w:txbxContent>
                    <w:p w14:paraId="130DF662" w14:textId="77777777" w:rsidR="002546CF" w:rsidRPr="00D00129" w:rsidRDefault="002546CF" w:rsidP="00972B9B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0A24D9" wp14:editId="6D4C4255">
                <wp:simplePos x="0" y="0"/>
                <wp:positionH relativeFrom="column">
                  <wp:posOffset>4144645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6CDA9E2" w14:textId="77777777" w:rsidR="002546CF" w:rsidRPr="00D00129" w:rsidRDefault="002546CF" w:rsidP="00086723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ệ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ố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ng qu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ả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 lý s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ả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 xu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ấ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53B62906" w14:textId="7579A577" w:rsidR="002546CF" w:rsidRPr="00D00129" w:rsidRDefault="002546CF" w:rsidP="00972B9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24D9" id="テキスト ボックス 20" o:spid="_x0000_s1032" type="#_x0000_t202" style="position:absolute;left:0;text-align:left;margin-left:326.35pt;margin-top:7.3pt;width:73.5pt;height:39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" filled="f" strokecolor="#1f497d [3215]" strokeweight="1.5pt">
                <v:textbox>
                  <w:txbxContent>
                    <w:p w14:paraId="56CDA9E2" w14:textId="77777777" w:rsidR="002546CF" w:rsidRPr="00D00129" w:rsidRDefault="002546CF" w:rsidP="00086723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ệ</w:t>
                      </w:r>
                      <w:proofErr w:type="gramEnd"/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 xml:space="preserve"> th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ố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ng qu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ả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 lý s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ả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 xu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ấ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</w:t>
                      </w:r>
                    </w:p>
                    <w:p w14:paraId="53B62906" w14:textId="7579A577" w:rsidR="002546CF" w:rsidRPr="00D00129" w:rsidRDefault="002546CF" w:rsidP="00972B9B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4367DF" w14:textId="77777777" w:rsidR="006947D8" w:rsidRPr="00086723" w:rsidRDefault="006947D8" w:rsidP="005F65F1">
      <w:pPr>
        <w:rPr>
          <w:rFonts w:ascii="Times New Roman" w:eastAsia="Meiryo UI" w:hAnsi="Times New Roman"/>
        </w:rPr>
      </w:pPr>
    </w:p>
    <w:p w14:paraId="5DF49D0B" w14:textId="77777777" w:rsidR="006947D8" w:rsidRPr="00086723" w:rsidRDefault="006947D8" w:rsidP="005F65F1">
      <w:pPr>
        <w:rPr>
          <w:rFonts w:ascii="Times New Roman" w:eastAsia="Meiryo UI" w:hAnsi="Times New Roman"/>
        </w:rPr>
      </w:pPr>
    </w:p>
    <w:p w14:paraId="0C399055" w14:textId="77777777" w:rsidR="006947D8" w:rsidRPr="00086723" w:rsidRDefault="006947D8" w:rsidP="005F65F1">
      <w:pPr>
        <w:rPr>
          <w:rFonts w:ascii="Times New Roman" w:eastAsia="Meiryo UI" w:hAnsi="Times New Roman"/>
        </w:rPr>
      </w:pPr>
    </w:p>
    <w:p w14:paraId="1762BE7C" w14:textId="77777777" w:rsidR="006947D8" w:rsidRPr="00086723" w:rsidRDefault="00540BA1" w:rsidP="005F65F1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E32258" wp14:editId="2199A0E8">
                <wp:simplePos x="0" y="0"/>
                <wp:positionH relativeFrom="column">
                  <wp:posOffset>3011170</wp:posOffset>
                </wp:positionH>
                <wp:positionV relativeFrom="paragraph">
                  <wp:posOffset>132716</wp:posOffset>
                </wp:positionV>
                <wp:extent cx="0" cy="228600"/>
                <wp:effectExtent l="1905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2119EE" id="直線コネクタ 24" o:spid="_x0000_s1026" style="position:absolute;left:0;text-align:lef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pt,10.45pt" to="237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" strokecolor="#f79646 [3209]" strokeweight="2.25pt"/>
            </w:pict>
          </mc:Fallback>
        </mc:AlternateContent>
      </w:r>
    </w:p>
    <w:p w14:paraId="423257F7" w14:textId="77777777" w:rsidR="006947D8" w:rsidRPr="00086723" w:rsidRDefault="006947D8" w:rsidP="005F65F1">
      <w:pPr>
        <w:rPr>
          <w:rFonts w:ascii="Times New Roman" w:eastAsia="Meiryo UI" w:hAnsi="Times New Roman"/>
        </w:rPr>
      </w:pPr>
    </w:p>
    <w:p w14:paraId="20656C0F" w14:textId="77777777" w:rsidR="005F65F1" w:rsidRPr="00086723" w:rsidRDefault="00FE4A8E" w:rsidP="005F65F1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5E2EAD6" wp14:editId="1DBE98A9">
                <wp:simplePos x="0" y="0"/>
                <wp:positionH relativeFrom="column">
                  <wp:posOffset>2695575</wp:posOffset>
                </wp:positionH>
                <wp:positionV relativeFrom="paragraph">
                  <wp:posOffset>100965</wp:posOffset>
                </wp:positionV>
                <wp:extent cx="942975" cy="257175"/>
                <wp:effectExtent l="0" t="0" r="0" b="508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D88B2" w14:textId="1E72878D" w:rsidR="002546CF" w:rsidRPr="00DC7696" w:rsidRDefault="00C95D4E" w:rsidP="00FE4A8E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N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2EAD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3" o:spid="_x0000_s1033" type="#_x0000_t202" style="position:absolute;left:0;text-align:left;margin-left:212.25pt;margin-top:7.95pt;width:74.25pt;height:20.25pt;z-index:251643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" filled="f" stroked="f" strokeweight=".5pt">
                <v:textbox style="mso-fit-shape-to-text:t">
                  <w:txbxContent>
                    <w:p w14:paraId="464D88B2" w14:textId="1E72878D" w:rsidR="002546CF" w:rsidRPr="00DC7696" w:rsidRDefault="00C95D4E" w:rsidP="00FE4A8E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N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et </w:t>
                      </w:r>
                    </w:p>
                  </w:txbxContent>
                </v:textbox>
              </v:shape>
            </w:pict>
          </mc:Fallback>
        </mc:AlternateContent>
      </w:r>
      <w:r w:rsidR="00425B98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4CB94C" wp14:editId="33F33D99">
                <wp:simplePos x="0" y="0"/>
                <wp:positionH relativeFrom="column">
                  <wp:posOffset>525145</wp:posOffset>
                </wp:positionH>
                <wp:positionV relativeFrom="paragraph">
                  <wp:posOffset>4445</wp:posOffset>
                </wp:positionV>
                <wp:extent cx="5048250" cy="466725"/>
                <wp:effectExtent l="0" t="0" r="19050" b="28575"/>
                <wp:wrapNone/>
                <wp:docPr id="21" name="四角形: 角を丸くす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66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7E8B86DC" id="四角形: 角を丸くする 21" o:spid="_x0000_s1026" style="position:absolute;left:0;text-align:left;margin-left:41.35pt;margin-top:.35pt;width:397.5pt;height:36.7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" fillcolor="#c2d69b [1942]" strokecolor="#9bbb59 [3206]" strokeweight="2pt"/>
            </w:pict>
          </mc:Fallback>
        </mc:AlternateContent>
      </w:r>
    </w:p>
    <w:p w14:paraId="6DEF404E" w14:textId="77777777" w:rsidR="005C7F15" w:rsidRPr="00086723" w:rsidRDefault="005C7F15">
      <w:pPr>
        <w:rPr>
          <w:rFonts w:ascii="Times New Roman" w:eastAsia="Meiryo UI" w:hAnsi="Times New Roman"/>
        </w:rPr>
      </w:pPr>
    </w:p>
    <w:p w14:paraId="0E82EDC5" w14:textId="77777777" w:rsidR="005C7F15" w:rsidRPr="00086723" w:rsidRDefault="00DA226B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F73E7D" wp14:editId="158EE4E3">
                <wp:simplePos x="0" y="0"/>
                <wp:positionH relativeFrom="column">
                  <wp:posOffset>1951355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DA154E6" id="直線コネクタ 27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8.75pt" to="153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0BC6FC" wp14:editId="25EF84D3">
                <wp:simplePos x="0" y="0"/>
                <wp:positionH relativeFrom="column">
                  <wp:posOffset>2932430</wp:posOffset>
                </wp:positionH>
                <wp:positionV relativeFrom="paragraph">
                  <wp:posOffset>101600</wp:posOffset>
                </wp:positionV>
                <wp:extent cx="0" cy="288000"/>
                <wp:effectExtent l="19050" t="0" r="19050" b="3619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6784BA0" id="直線コネクタ 29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8pt" to="230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FDCE6A" wp14:editId="70C75A82">
                <wp:simplePos x="0" y="0"/>
                <wp:positionH relativeFrom="column">
                  <wp:posOffset>3894455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336AE1F" id="直線コネクタ 31" o:spid="_x0000_s1026" style="position:absolute;left:0;text-align:lef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8.75pt" to="306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6C00" wp14:editId="2AE80E7C">
                <wp:simplePos x="0" y="0"/>
                <wp:positionH relativeFrom="column">
                  <wp:posOffset>4904105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09AEFD4" id="直線コネクタ 3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8.75pt" to="386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" strokecolor="#f79646 [3209]" strokeweight="2.25pt"/>
            </w:pict>
          </mc:Fallback>
        </mc:AlternateContent>
      </w:r>
      <w:r w:rsidR="00A63BB3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69A696" wp14:editId="23807C32">
                <wp:simplePos x="0" y="0"/>
                <wp:positionH relativeFrom="column">
                  <wp:posOffset>1009650</wp:posOffset>
                </wp:positionH>
                <wp:positionV relativeFrom="paragraph">
                  <wp:posOffset>110490</wp:posOffset>
                </wp:positionV>
                <wp:extent cx="0" cy="288000"/>
                <wp:effectExtent l="19050" t="0" r="19050" b="3619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5553580" id="直線コネクタ 26" o:spid="_x0000_s1026" style="position:absolute;left:0;text-align:lef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8.7pt" to="79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" strokecolor="#f79646 [3209]" strokeweight="2.25pt"/>
            </w:pict>
          </mc:Fallback>
        </mc:AlternateContent>
      </w:r>
    </w:p>
    <w:p w14:paraId="4FE854BD" w14:textId="77777777" w:rsidR="006B25EB" w:rsidRPr="00086723" w:rsidRDefault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2096" behindDoc="0" locked="0" layoutInCell="1" allowOverlap="1" wp14:anchorId="69A72513" wp14:editId="13295924">
            <wp:simplePos x="0" y="0"/>
            <wp:positionH relativeFrom="column">
              <wp:posOffset>2628900</wp:posOffset>
            </wp:positionH>
            <wp:positionV relativeFrom="paragraph">
              <wp:posOffset>150495</wp:posOffset>
            </wp:positionV>
            <wp:extent cx="774065" cy="581025"/>
            <wp:effectExtent l="0" t="0" r="6985" b="9525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0048" behindDoc="0" locked="0" layoutInCell="1" allowOverlap="1" wp14:anchorId="3B57305E" wp14:editId="344D7ECA">
            <wp:simplePos x="0" y="0"/>
            <wp:positionH relativeFrom="column">
              <wp:posOffset>1647825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4144" behindDoc="0" locked="0" layoutInCell="1" allowOverlap="1" wp14:anchorId="3704597C" wp14:editId="1C05D484">
            <wp:simplePos x="0" y="0"/>
            <wp:positionH relativeFrom="column">
              <wp:posOffset>3590925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60288" behindDoc="0" locked="0" layoutInCell="1" allowOverlap="1" wp14:anchorId="6B35995D" wp14:editId="26B68A38">
            <wp:simplePos x="0" y="0"/>
            <wp:positionH relativeFrom="column">
              <wp:posOffset>4600575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46976" behindDoc="0" locked="0" layoutInCell="1" allowOverlap="1" wp14:anchorId="57ED41C3" wp14:editId="43E15E03">
            <wp:simplePos x="0" y="0"/>
            <wp:positionH relativeFrom="column">
              <wp:posOffset>706120</wp:posOffset>
            </wp:positionH>
            <wp:positionV relativeFrom="paragraph">
              <wp:posOffset>159385</wp:posOffset>
            </wp:positionV>
            <wp:extent cx="774065" cy="581025"/>
            <wp:effectExtent l="0" t="0" r="6985" b="952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7BD04" w14:textId="77777777" w:rsidR="006B25EB" w:rsidRPr="00086723" w:rsidRDefault="006B25EB">
      <w:pPr>
        <w:rPr>
          <w:rFonts w:ascii="Times New Roman" w:eastAsia="Meiryo UI" w:hAnsi="Times New Roman"/>
        </w:rPr>
      </w:pPr>
    </w:p>
    <w:p w14:paraId="06EAFA94" w14:textId="77777777" w:rsidR="006B25EB" w:rsidRPr="00086723" w:rsidRDefault="006B25EB">
      <w:pPr>
        <w:rPr>
          <w:rFonts w:ascii="Times New Roman" w:eastAsia="Meiryo UI" w:hAnsi="Times New Roman"/>
        </w:rPr>
      </w:pPr>
    </w:p>
    <w:p w14:paraId="7F9BB51C" w14:textId="77777777" w:rsidR="006B25EB" w:rsidRPr="00086723" w:rsidRDefault="006B25EB">
      <w:pPr>
        <w:rPr>
          <w:rFonts w:ascii="Times New Roman" w:eastAsia="Meiryo UI" w:hAnsi="Times New Roman"/>
        </w:rPr>
      </w:pPr>
    </w:p>
    <w:p w14:paraId="137FFFF7" w14:textId="77777777" w:rsidR="006B25EB" w:rsidRPr="00086723" w:rsidRDefault="0070452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4210C" wp14:editId="37E0607F">
                <wp:simplePos x="0" y="0"/>
                <wp:positionH relativeFrom="column">
                  <wp:posOffset>2638425</wp:posOffset>
                </wp:positionH>
                <wp:positionV relativeFrom="paragraph">
                  <wp:posOffset>24765</wp:posOffset>
                </wp:positionV>
                <wp:extent cx="942975" cy="257175"/>
                <wp:effectExtent l="0" t="0" r="0" b="508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C52F7" w14:textId="5C2F0313" w:rsidR="002546CF" w:rsidRPr="00DC7696" w:rsidRDefault="00C95D4E" w:rsidP="004B475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client</w:t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4210C" id="テキスト ボックス 35" o:spid="_x0000_s1034" type="#_x0000_t202" style="position:absolute;left:0;text-align:left;margin-left:207.75pt;margin-top:1.95pt;width:74.25pt;height:20.25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" filled="f" stroked="f" strokeweight=".5pt">
                <v:textbox style="mso-fit-shape-to-text:t">
                  <w:txbxContent>
                    <w:p w14:paraId="3F7C52F7" w14:textId="5C2F0313" w:rsidR="002546CF" w:rsidRPr="00DC7696" w:rsidRDefault="00C95D4E" w:rsidP="004B475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client</w:t>
                      </w:r>
                      <w:bookmarkStart w:id="8" w:name="_GoBack"/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308B65E5" w14:textId="77777777" w:rsidR="006B25EB" w:rsidRPr="00086723" w:rsidRDefault="006B25EB">
      <w:pPr>
        <w:rPr>
          <w:rFonts w:ascii="Times New Roman" w:eastAsia="Meiryo UI" w:hAnsi="Times New Roman"/>
        </w:rPr>
      </w:pPr>
    </w:p>
    <w:p w14:paraId="6ED0E0C0" w14:textId="77777777" w:rsidR="006B25EB" w:rsidRPr="00086723" w:rsidRDefault="006B25EB">
      <w:pPr>
        <w:rPr>
          <w:rFonts w:ascii="Times New Roman" w:eastAsia="Meiryo UI" w:hAnsi="Times New Roman"/>
        </w:rPr>
      </w:pPr>
    </w:p>
    <w:p w14:paraId="5E4B086E" w14:textId="3DA4EB03" w:rsidR="003C3616" w:rsidRPr="00086723" w:rsidRDefault="00086723" w:rsidP="0080598F">
      <w:pPr>
        <w:pStyle w:val="ListParagraph"/>
        <w:numPr>
          <w:ilvl w:val="0"/>
          <w:numId w:val="14"/>
        </w:numPr>
        <w:ind w:leftChars="0" w:left="70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</w:t>
      </w:r>
      <w:r>
        <w:rPr>
          <w:rFonts w:ascii="Times New Roman" w:eastAsia="Meiryo UI" w:hAnsi="Times New Roman" w:hint="eastAsia"/>
        </w:rPr>
        <w:t>rườ</w:t>
      </w:r>
      <w:r>
        <w:rPr>
          <w:rFonts w:ascii="Times New Roman" w:eastAsia="Meiryo UI" w:hAnsi="Times New Roman"/>
        </w:rPr>
        <w:t>ng hợp cấu trúc 2 máy server</w:t>
      </w:r>
      <w:r>
        <w:rPr>
          <w:rFonts w:ascii="Times New Roman" w:eastAsia="Meiryo UI" w:hAnsi="Times New Roman" w:hint="eastAsia"/>
        </w:rPr>
        <w:t xml:space="preserve">. </w:t>
      </w:r>
      <w:r>
        <w:rPr>
          <w:rFonts w:ascii="Times New Roman" w:eastAsia="Meiryo UI" w:hAnsi="Times New Roman"/>
        </w:rPr>
        <w:t>Vận hàng Web server</w:t>
      </w:r>
      <w:r>
        <w:rPr>
          <w:rFonts w:ascii="Times New Roman" w:eastAsia="Meiryo UI" w:hAnsi="Times New Roman" w:hint="eastAsia"/>
        </w:rPr>
        <w:t xml:space="preserve"> và </w:t>
      </w:r>
      <w:r>
        <w:rPr>
          <w:rFonts w:ascii="Times New Roman" w:eastAsia="Meiryo UI" w:hAnsi="Times New Roman"/>
        </w:rPr>
        <w:t>DB</w:t>
      </w:r>
      <w:r>
        <w:rPr>
          <w:rFonts w:ascii="Times New Roman" w:eastAsia="Meiryo UI" w:hAnsi="Times New Roman" w:hint="eastAsia"/>
        </w:rPr>
        <w:t xml:space="preserve"> </w:t>
      </w:r>
      <w:r>
        <w:rPr>
          <w:rFonts w:ascii="Times New Roman" w:eastAsia="Meiryo UI" w:hAnsi="Times New Roman"/>
        </w:rPr>
        <w:t>độc lập</w:t>
      </w:r>
    </w:p>
    <w:p w14:paraId="7F8F4657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368A6467" w14:textId="77777777" w:rsidR="003C3616" w:rsidRPr="00086723" w:rsidRDefault="00A62B1B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11C21" wp14:editId="35E2C5F3">
                <wp:simplePos x="0" y="0"/>
                <wp:positionH relativeFrom="column">
                  <wp:posOffset>3219450</wp:posOffset>
                </wp:positionH>
                <wp:positionV relativeFrom="paragraph">
                  <wp:posOffset>112395</wp:posOffset>
                </wp:positionV>
                <wp:extent cx="942975" cy="257175"/>
                <wp:effectExtent l="0" t="0" r="0" b="508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DDB20" w14:textId="31148088" w:rsidR="002546CF" w:rsidRPr="00086723" w:rsidRDefault="002546CF" w:rsidP="00A62B1B">
                            <w:pPr>
                              <w:rPr>
                                <w:rFonts w:ascii="Calibri" w:eastAsia="Meiryo UI" w:hAnsi="Calibri" w:cs="Calibr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11C21" id="テキスト ボックス 59" o:spid="_x0000_s1035" type="#_x0000_t202" style="position:absolute;left:0;text-align:left;margin-left:253.5pt;margin-top:8.85pt;width:74.25pt;height:20.25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" filled="f" stroked="f" strokeweight=".5pt">
                <v:textbox style="mso-fit-shape-to-text:t">
                  <w:txbxContent>
                    <w:p w14:paraId="326DDB20" w14:textId="31148088" w:rsidR="002546CF" w:rsidRPr="00086723" w:rsidRDefault="002546CF" w:rsidP="00A62B1B">
                      <w:pPr>
                        <w:rPr>
                          <w:rFonts w:ascii="Calibri" w:eastAsia="Meiryo UI" w:hAnsi="Calibri" w:cs="Calibr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S</w:t>
                      </w:r>
                      <w:r>
                        <w:rPr>
                          <w:rFonts w:ascii="Meiryo UI" w:eastAsia="Meiryo UI" w:hAnsi="Meiryo UI" w:hint="eastAsia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69E5D" wp14:editId="57D0BEA3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</wp:posOffset>
                </wp:positionV>
                <wp:extent cx="2638425" cy="1543050"/>
                <wp:effectExtent l="0" t="0" r="28575" b="19050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43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57981C7" id="正方形/長方形 58" o:spid="_x0000_s1026" style="position:absolute;left:0;text-align:left;margin-left:249pt;margin-top:4.5pt;width:207.7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" filled="f" strokecolor="#243f60 [1604]" strokeweight="1.5pt"/>
            </w:pict>
          </mc:Fallback>
        </mc:AlternateContent>
      </w:r>
      <w:r w:rsidR="003C3616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A4FEDE" wp14:editId="7E2E585D">
                <wp:simplePos x="0" y="0"/>
                <wp:positionH relativeFrom="column">
                  <wp:posOffset>429895</wp:posOffset>
                </wp:positionH>
                <wp:positionV relativeFrom="paragraph">
                  <wp:posOffset>54610</wp:posOffset>
                </wp:positionV>
                <wp:extent cx="2638425" cy="1543050"/>
                <wp:effectExtent l="0" t="0" r="28575" b="1905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43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C198055" id="正方形/長方形 36" o:spid="_x0000_s1026" style="position:absolute;left:0;text-align:left;margin-left:33.85pt;margin-top:4.3pt;width:207.75pt;height:12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" filled="f" strokecolor="#243f60 [1604]" strokeweight="1.5pt"/>
            </w:pict>
          </mc:Fallback>
        </mc:AlternateContent>
      </w:r>
      <w:r w:rsidR="003C3616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C037771" wp14:editId="5300F03B">
                <wp:simplePos x="0" y="0"/>
                <wp:positionH relativeFrom="column">
                  <wp:posOffset>487045</wp:posOffset>
                </wp:positionH>
                <wp:positionV relativeFrom="paragraph">
                  <wp:posOffset>109855</wp:posOffset>
                </wp:positionV>
                <wp:extent cx="942975" cy="257175"/>
                <wp:effectExtent l="0" t="0" r="0" b="508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9D582" w14:textId="313FBB4E" w:rsidR="002546CF" w:rsidRPr="00086723" w:rsidRDefault="002546CF" w:rsidP="003C3616">
                            <w:pPr>
                              <w:rPr>
                                <w:rFonts w:ascii="Calibri" w:eastAsia="Meiryo UI" w:hAnsi="Calibri" w:cs="Calibr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37771" id="テキスト ボックス 37" o:spid="_x0000_s1036" type="#_x0000_t202" style="position:absolute;left:0;text-align:left;margin-left:38.35pt;margin-top:8.65pt;width:74.25pt;height:20.25pt;z-index:2516336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" filled="f" stroked="f" strokeweight=".5pt">
                <v:textbox style="mso-fit-shape-to-text:t">
                  <w:txbxContent>
                    <w:p w14:paraId="2609D582" w14:textId="313FBB4E" w:rsidR="002546CF" w:rsidRPr="00086723" w:rsidRDefault="002546CF" w:rsidP="003C3616">
                      <w:pPr>
                        <w:rPr>
                          <w:rFonts w:ascii="Calibri" w:eastAsia="Meiryo UI" w:hAnsi="Calibri" w:cs="Calibr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S</w:t>
                      </w:r>
                      <w:r>
                        <w:rPr>
                          <w:rFonts w:ascii="Meiryo UI" w:eastAsia="Meiryo UI" w:hAnsi="Meiryo UI" w:hint="eastAsia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63A935D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40344FB8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31E32647" w14:textId="77777777" w:rsidR="003C3616" w:rsidRPr="00086723" w:rsidRDefault="00987543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3CEBB56" wp14:editId="660CD86E">
                <wp:simplePos x="0" y="0"/>
                <wp:positionH relativeFrom="column">
                  <wp:posOffset>868045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C3A894C" w14:textId="06A1BADD" w:rsidR="002546CF" w:rsidRPr="00D00129" w:rsidRDefault="002546CF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  <w:t>IIS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（Web server）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BB56" id="テキスト ボックス 38" o:spid="_x0000_s1037" type="#_x0000_t202" style="position:absolute;left:0;text-align:left;margin-left:68.35pt;margin-top:.7pt;width:147pt;height:2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" filled="f" strokecolor="#1f497d [3215]" strokeweight="1.5pt">
                <v:textbox>
                  <w:txbxContent>
                    <w:p w14:paraId="4C3A894C" w14:textId="06A1BADD" w:rsidR="002546CF" w:rsidRPr="00D00129" w:rsidRDefault="002546CF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  <w:t>IIS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（Web server）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28AB059" wp14:editId="15D7DB5D">
                <wp:simplePos x="0" y="0"/>
                <wp:positionH relativeFrom="column">
                  <wp:posOffset>868045</wp:posOffset>
                </wp:positionH>
                <wp:positionV relativeFrom="paragraph">
                  <wp:posOffset>275590</wp:posOffset>
                </wp:positionV>
                <wp:extent cx="933450" cy="504825"/>
                <wp:effectExtent l="0" t="0" r="19050" b="285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5007CD8" w14:textId="77777777" w:rsidR="002546CF" w:rsidRPr="00D00129" w:rsidRDefault="002546CF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B059" id="テキスト ボックス 40" o:spid="_x0000_s1038" type="#_x0000_t202" style="position:absolute;left:0;text-align:left;margin-left:68.35pt;margin-top:21.7pt;width:73.5pt;height:39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" filled="f" strokecolor="#1f497d [3215]" strokeweight="1.5pt">
                <v:textbox>
                  <w:txbxContent>
                    <w:p w14:paraId="55007CD8" w14:textId="77777777" w:rsidR="002546CF" w:rsidRPr="00D00129" w:rsidRDefault="002546CF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2052050" wp14:editId="15074BBD">
                <wp:simplePos x="0" y="0"/>
                <wp:positionH relativeFrom="column">
                  <wp:posOffset>1801495</wp:posOffset>
                </wp:positionH>
                <wp:positionV relativeFrom="paragraph">
                  <wp:posOffset>275590</wp:posOffset>
                </wp:positionV>
                <wp:extent cx="933450" cy="504825"/>
                <wp:effectExtent l="0" t="0" r="19050" b="2857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ECBD079" w14:textId="0BD7469B" w:rsidR="002546CF" w:rsidRPr="00086723" w:rsidRDefault="002546CF" w:rsidP="003C3616">
                            <w:pPr>
                              <w:jc w:val="center"/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ệ thống QLSX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2050" id="テキスト ボックス 41" o:spid="_x0000_s1039" type="#_x0000_t202" style="position:absolute;left:0;text-align:left;margin-left:141.85pt;margin-top:21.7pt;width:73.5pt;height:39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" filled="f" strokecolor="#1f497d [3215]" strokeweight="1.5pt">
                <v:textbox>
                  <w:txbxContent>
                    <w:p w14:paraId="4ECBD079" w14:textId="0BD7469B" w:rsidR="002546CF" w:rsidRPr="00086723" w:rsidRDefault="002546CF" w:rsidP="003C3616">
                      <w:pPr>
                        <w:jc w:val="center"/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ệ thống QLSX</w:t>
                      </w:r>
                    </w:p>
                  </w:txbxContent>
                </v:textbox>
              </v:shape>
            </w:pict>
          </mc:Fallback>
        </mc:AlternateContent>
      </w:r>
      <w:r w:rsidR="00A62B1B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958CCE7" wp14:editId="53F15A0A">
                <wp:simplePos x="0" y="0"/>
                <wp:positionH relativeFrom="column">
                  <wp:posOffset>3563620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5E01BCD" w14:textId="3A0E0307" w:rsidR="002546CF" w:rsidRPr="00D00129" w:rsidRDefault="002546CF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SQL　Server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（DB</w:t>
                            </w: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CCE7" id="テキスト ボックス 39" o:spid="_x0000_s1040" type="#_x0000_t202" style="position:absolute;left:0;text-align:left;margin-left:280.6pt;margin-top:.7pt;width:147pt;height:2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" filled="f" strokecolor="#1f497d [3215]" strokeweight="1.5pt">
                <v:textbox>
                  <w:txbxContent>
                    <w:p w14:paraId="15E01BCD" w14:textId="3A0E0307" w:rsidR="002546CF" w:rsidRPr="00D00129" w:rsidRDefault="002546CF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SQL　Server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（DB</w:t>
                      </w: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724042DD" w14:textId="77777777" w:rsidR="003C3616" w:rsidRPr="00086723" w:rsidRDefault="00987543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4C198F8" wp14:editId="6D181D4D">
                <wp:simplePos x="0" y="0"/>
                <wp:positionH relativeFrom="column">
                  <wp:posOffset>4497070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3DD44405" w14:textId="77777777" w:rsidR="002546CF" w:rsidRPr="00086723" w:rsidRDefault="002546CF" w:rsidP="00086723">
                            <w:pPr>
                              <w:jc w:val="center"/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ệ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>
                              <w:rPr>
                                <w:rFonts w:ascii="Calibri" w:eastAsia="Meiryo UI" w:hAnsi="Calibri" w:cs="Calibri"/>
                                <w:sz w:val="16"/>
                                <w:szCs w:val="16"/>
                              </w:rPr>
                              <w:t>ố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ng QLSX</w:t>
                            </w:r>
                          </w:p>
                          <w:p w14:paraId="32D14189" w14:textId="469ADB1A" w:rsidR="002546CF" w:rsidRPr="00D00129" w:rsidRDefault="002546CF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98F8" id="テキスト ボックス 43" o:spid="_x0000_s1041" type="#_x0000_t202" style="position:absolute;left:0;text-align:left;margin-left:354.1pt;margin-top:7.3pt;width:73.5pt;height:39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" filled="f" strokecolor="#1f497d [3215]" strokeweight="1.5pt">
                <v:textbox>
                  <w:txbxContent>
                    <w:p w14:paraId="3DD44405" w14:textId="77777777" w:rsidR="002546CF" w:rsidRPr="00086723" w:rsidRDefault="002546CF" w:rsidP="00086723">
                      <w:pPr>
                        <w:jc w:val="center"/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ệ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 xml:space="preserve"> th</w:t>
                      </w:r>
                      <w:r>
                        <w:rPr>
                          <w:rFonts w:ascii="Calibri" w:eastAsia="Meiryo UI" w:hAnsi="Calibri" w:cs="Calibri"/>
                          <w:sz w:val="16"/>
                          <w:szCs w:val="16"/>
                        </w:rPr>
                        <w:t>ố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ng QLSX</w:t>
                      </w:r>
                    </w:p>
                    <w:p w14:paraId="32D14189" w14:textId="469ADB1A" w:rsidR="002546CF" w:rsidRPr="00D00129" w:rsidRDefault="002546CF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BCC3D23" wp14:editId="512913D9">
                <wp:simplePos x="0" y="0"/>
                <wp:positionH relativeFrom="column">
                  <wp:posOffset>3563620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B164DD0" w14:textId="77777777" w:rsidR="002546CF" w:rsidRPr="00D00129" w:rsidRDefault="002546CF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3D23" id="テキスト ボックス 42" o:spid="_x0000_s1042" type="#_x0000_t202" style="position:absolute;left:0;text-align:left;margin-left:280.6pt;margin-top:7.3pt;width:73.5pt;height:39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" filled="f" strokecolor="#1f497d [3215]" strokeweight="1.5pt">
                <v:textbox>
                  <w:txbxContent>
                    <w:p w14:paraId="4B164DD0" w14:textId="77777777" w:rsidR="002546CF" w:rsidRPr="00D00129" w:rsidRDefault="002546CF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</w:p>
    <w:p w14:paraId="265206A8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33D623F0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392D7DE9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214437AD" w14:textId="77777777" w:rsidR="003C3616" w:rsidRPr="00086723" w:rsidRDefault="002E1158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C0933" wp14:editId="2FEB55DB">
                <wp:simplePos x="0" y="0"/>
                <wp:positionH relativeFrom="column">
                  <wp:posOffset>4495800</wp:posOffset>
                </wp:positionH>
                <wp:positionV relativeFrom="paragraph">
                  <wp:posOffset>137160</wp:posOffset>
                </wp:positionV>
                <wp:extent cx="0" cy="228600"/>
                <wp:effectExtent l="1905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033A1ED" id="直線コネクタ 60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0.8pt" to="35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" strokecolor="#f79646 [3209]" strokeweight="2.25pt"/>
            </w:pict>
          </mc:Fallback>
        </mc:AlternateContent>
      </w:r>
      <w:r w:rsidR="003C3616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12517DB" wp14:editId="72498D38">
                <wp:simplePos x="0" y="0"/>
                <wp:positionH relativeFrom="column">
                  <wp:posOffset>1782445</wp:posOffset>
                </wp:positionH>
                <wp:positionV relativeFrom="paragraph">
                  <wp:posOffset>132715</wp:posOffset>
                </wp:positionV>
                <wp:extent cx="0" cy="228600"/>
                <wp:effectExtent l="19050" t="0" r="1905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8D46C0E" id="直線コネクタ 44" o:spid="_x0000_s1026" style="position:absolute;left:0;text-align:lef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5pt,10.45pt" to="140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" strokecolor="#f79646 [3209]" strokeweight="2.25pt"/>
            </w:pict>
          </mc:Fallback>
        </mc:AlternateContent>
      </w:r>
    </w:p>
    <w:p w14:paraId="5118AE21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3ADD105D" w14:textId="77777777" w:rsidR="003C3616" w:rsidRPr="00086723" w:rsidRDefault="003C3616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8632E4" wp14:editId="0ABB954F">
                <wp:simplePos x="0" y="0"/>
                <wp:positionH relativeFrom="column">
                  <wp:posOffset>2695575</wp:posOffset>
                </wp:positionH>
                <wp:positionV relativeFrom="paragraph">
                  <wp:posOffset>100965</wp:posOffset>
                </wp:positionV>
                <wp:extent cx="942975" cy="257175"/>
                <wp:effectExtent l="0" t="0" r="0" b="508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12FC" w14:textId="1DEBE622" w:rsidR="002546CF" w:rsidRPr="00086723" w:rsidRDefault="002546CF" w:rsidP="003C3616">
                            <w:pPr>
                              <w:rPr>
                                <w:rFonts w:ascii="Calibri" w:eastAsia="Meiryo UI" w:hAnsi="Calibri" w:cs="Calibr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N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632E4" id="テキスト ボックス 45" o:spid="_x0000_s1043" type="#_x0000_t202" style="position:absolute;left:0;text-align:left;margin-left:212.25pt;margin-top:7.95pt;width:74.25pt;height:20.25pt;z-index:2516357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" filled="f" stroked="f" strokeweight=".5pt">
                <v:textbox style="mso-fit-shape-to-text:t">
                  <w:txbxContent>
                    <w:p w14:paraId="602B12FC" w14:textId="1DEBE622" w:rsidR="002546CF" w:rsidRPr="00086723" w:rsidRDefault="002546CF" w:rsidP="003C3616">
                      <w:pPr>
                        <w:rPr>
                          <w:rFonts w:ascii="Calibri" w:eastAsia="Meiryo UI" w:hAnsi="Calibri" w:cs="Calibr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N</w:t>
                      </w:r>
                      <w:r>
                        <w:rPr>
                          <w:rFonts w:ascii="Meiryo UI" w:eastAsia="Meiryo UI" w:hAnsi="Meiryo UI" w:hint="eastAsia"/>
                        </w:rPr>
                        <w:t>etwork</w:t>
                      </w:r>
                    </w:p>
                  </w:txbxContent>
                </v:textbox>
              </v:shape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1F25A4" wp14:editId="595BA3D5">
                <wp:simplePos x="0" y="0"/>
                <wp:positionH relativeFrom="column">
                  <wp:posOffset>525145</wp:posOffset>
                </wp:positionH>
                <wp:positionV relativeFrom="paragraph">
                  <wp:posOffset>4445</wp:posOffset>
                </wp:positionV>
                <wp:extent cx="5048250" cy="466725"/>
                <wp:effectExtent l="0" t="0" r="19050" b="28575"/>
                <wp:wrapNone/>
                <wp:docPr id="46" name="四角形: 角を丸くす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66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25F307FD" id="四角形: 角を丸くする 46" o:spid="_x0000_s1026" style="position:absolute;left:0;text-align:left;margin-left:41.35pt;margin-top:.35pt;width:397.5pt;height:36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" fillcolor="#c2d69b [1942]" strokecolor="#9bbb59 [3206]" strokeweight="2pt"/>
            </w:pict>
          </mc:Fallback>
        </mc:AlternateContent>
      </w:r>
    </w:p>
    <w:p w14:paraId="4DC99A99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4A3CBF1E" w14:textId="77777777" w:rsidR="003C3616" w:rsidRPr="00086723" w:rsidRDefault="003C3616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02D3D20" wp14:editId="2BA8FBB2">
                <wp:simplePos x="0" y="0"/>
                <wp:positionH relativeFrom="column">
                  <wp:posOffset>1951355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789F7A9" id="直線コネクタ 47" o:spid="_x0000_s1026" style="position:absolute;left:0;text-align:lef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8.75pt" to="153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06CEC0" wp14:editId="0CCCA2ED">
                <wp:simplePos x="0" y="0"/>
                <wp:positionH relativeFrom="column">
                  <wp:posOffset>2932430</wp:posOffset>
                </wp:positionH>
                <wp:positionV relativeFrom="paragraph">
                  <wp:posOffset>101600</wp:posOffset>
                </wp:positionV>
                <wp:extent cx="0" cy="288000"/>
                <wp:effectExtent l="19050" t="0" r="19050" b="3619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FDB75F9" id="直線コネクタ 48" o:spid="_x0000_s1026" style="position:absolute;left:0;text-align:lef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8pt" to="230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35FFF0" wp14:editId="2193079C">
                <wp:simplePos x="0" y="0"/>
                <wp:positionH relativeFrom="column">
                  <wp:posOffset>3894455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DF18264" id="直線コネクタ 49" o:spid="_x0000_s1026" style="position:absolute;left:0;text-align:lef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8.75pt" to="306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F28317" wp14:editId="2097B747">
                <wp:simplePos x="0" y="0"/>
                <wp:positionH relativeFrom="column">
                  <wp:posOffset>4904105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23F4CA8" id="直線コネクタ 50" o:spid="_x0000_s1026" style="position:absolute;left:0;text-align:lef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8.75pt" to="386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" strokecolor="#f79646 [3209]" strokeweight="2.25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DB9B37" wp14:editId="775EDCD5">
                <wp:simplePos x="0" y="0"/>
                <wp:positionH relativeFrom="column">
                  <wp:posOffset>1009650</wp:posOffset>
                </wp:positionH>
                <wp:positionV relativeFrom="paragraph">
                  <wp:posOffset>110490</wp:posOffset>
                </wp:positionV>
                <wp:extent cx="0" cy="288000"/>
                <wp:effectExtent l="19050" t="0" r="19050" b="36195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8B712D0" id="直線コネクタ 51" o:spid="_x0000_s1026" style="position:absolute;left:0;text-align:lef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8.7pt" to="79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" strokecolor="#f79646 [3209]" strokeweight="2.25pt"/>
            </w:pict>
          </mc:Fallback>
        </mc:AlternateContent>
      </w:r>
    </w:p>
    <w:p w14:paraId="177CAC15" w14:textId="77777777" w:rsidR="003C3616" w:rsidRPr="00086723" w:rsidRDefault="00704526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7216" behindDoc="0" locked="0" layoutInCell="1" allowOverlap="1" wp14:anchorId="1E32D975" wp14:editId="0D4AC082">
            <wp:simplePos x="0" y="0"/>
            <wp:positionH relativeFrom="column">
              <wp:posOffset>1647825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9264" behindDoc="0" locked="0" layoutInCell="1" allowOverlap="1" wp14:anchorId="1DBA2930" wp14:editId="07C7E8B6">
            <wp:simplePos x="0" y="0"/>
            <wp:positionH relativeFrom="column">
              <wp:posOffset>3590925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61312" behindDoc="0" locked="0" layoutInCell="1" allowOverlap="1" wp14:anchorId="4609ACA7" wp14:editId="1B374B69">
            <wp:simplePos x="0" y="0"/>
            <wp:positionH relativeFrom="column">
              <wp:posOffset>4600575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6192" behindDoc="0" locked="0" layoutInCell="1" allowOverlap="1" wp14:anchorId="0A0D778D" wp14:editId="3354C4F3">
            <wp:simplePos x="0" y="0"/>
            <wp:positionH relativeFrom="column">
              <wp:posOffset>706120</wp:posOffset>
            </wp:positionH>
            <wp:positionV relativeFrom="paragraph">
              <wp:posOffset>159385</wp:posOffset>
            </wp:positionV>
            <wp:extent cx="774065" cy="581025"/>
            <wp:effectExtent l="0" t="0" r="6985" b="9525"/>
            <wp:wrapNone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23">
        <w:rPr>
          <w:rFonts w:ascii="Times New Roman" w:eastAsia="Meiryo UI" w:hAnsi="Times New Roman"/>
          <w:noProof/>
        </w:rPr>
        <w:drawing>
          <wp:anchor distT="0" distB="0" distL="114300" distR="114300" simplePos="0" relativeHeight="251658240" behindDoc="0" locked="0" layoutInCell="1" allowOverlap="1" wp14:anchorId="1CEC39F5" wp14:editId="561474E5">
            <wp:simplePos x="0" y="0"/>
            <wp:positionH relativeFrom="column">
              <wp:posOffset>2628900</wp:posOffset>
            </wp:positionH>
            <wp:positionV relativeFrom="paragraph">
              <wp:posOffset>150495</wp:posOffset>
            </wp:positionV>
            <wp:extent cx="774065" cy="581025"/>
            <wp:effectExtent l="0" t="0" r="6985" b="9525"/>
            <wp:wrapNone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24E5D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18E50A1F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25C213EA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2182CAE1" w14:textId="77777777" w:rsidR="003C3616" w:rsidRPr="00086723" w:rsidRDefault="00704526" w:rsidP="003C3616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70BB" wp14:editId="69D54E21">
                <wp:simplePos x="0" y="0"/>
                <wp:positionH relativeFrom="column">
                  <wp:posOffset>2638425</wp:posOffset>
                </wp:positionH>
                <wp:positionV relativeFrom="paragraph">
                  <wp:posOffset>62865</wp:posOffset>
                </wp:positionV>
                <wp:extent cx="942975" cy="257175"/>
                <wp:effectExtent l="0" t="0" r="0" b="508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D8F5" w14:textId="69F8D03D" w:rsidR="002546CF" w:rsidRPr="00DC7696" w:rsidRDefault="002546CF" w:rsidP="003C361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A70BB" id="テキスト ボックス 52" o:spid="_x0000_s1044" type="#_x0000_t202" style="position:absolute;left:0;text-align:left;margin-left:207.75pt;margin-top:4.95pt;width:74.25pt;height:20.25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" filled="f" stroked="f" strokeweight=".5pt">
                <v:textbox style="mso-fit-shape-to-text:t">
                  <w:txbxContent>
                    <w:p w14:paraId="40E9D8F5" w14:textId="69F8D03D" w:rsidR="002546CF" w:rsidRPr="00DC7696" w:rsidRDefault="002546CF" w:rsidP="003C3616">
                      <w:pPr>
                        <w:rPr>
                          <w:rFonts w:ascii="Meiryo UI" w:eastAsia="Meiryo UI" w:hAnsi="Meiryo UI"/>
                        </w:rPr>
                      </w:pPr>
                      <w:proofErr w:type="gramStart"/>
                      <w:r>
                        <w:rPr>
                          <w:rFonts w:ascii="Meiryo UI" w:eastAsia="Meiryo UI" w:hAnsi="Meiryo UI" w:hint="eastAsia"/>
                        </w:rPr>
                        <w:t>client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1ADEF88" w14:textId="77777777" w:rsidR="003C3616" w:rsidRPr="00086723" w:rsidRDefault="003C3616" w:rsidP="003C3616">
      <w:pPr>
        <w:rPr>
          <w:rFonts w:ascii="Times New Roman" w:eastAsia="Meiryo UI" w:hAnsi="Times New Roman"/>
        </w:rPr>
      </w:pPr>
    </w:p>
    <w:p w14:paraId="78CB0D6B" w14:textId="2BD47E32" w:rsidR="006B25EB" w:rsidRPr="00086723" w:rsidRDefault="006B25EB">
      <w:pPr>
        <w:rPr>
          <w:rFonts w:ascii="Times New Roman" w:eastAsia="Meiryo UI" w:hAnsi="Times New Roman"/>
        </w:rPr>
      </w:pPr>
    </w:p>
    <w:p w14:paraId="11FA0B20" w14:textId="2E08B8FD" w:rsidR="009F5B37" w:rsidRPr="00086723" w:rsidRDefault="009F5B37">
      <w:pPr>
        <w:rPr>
          <w:rFonts w:ascii="Times New Roman" w:eastAsia="Meiryo UI" w:hAnsi="Times New Roman"/>
        </w:rPr>
      </w:pPr>
    </w:p>
    <w:p w14:paraId="32D98C02" w14:textId="3BD3D2CF" w:rsidR="005B433D" w:rsidRPr="00086723" w:rsidRDefault="00086723" w:rsidP="005B433D">
      <w:pPr>
        <w:pStyle w:val="Heading1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lastRenderedPageBreak/>
        <w:t xml:space="preserve">Tổng quan hệ thống </w:t>
      </w:r>
    </w:p>
    <w:p w14:paraId="5EDCE4E4" w14:textId="30AB89BE" w:rsidR="005B433D" w:rsidRPr="00086723" w:rsidRDefault="00086723" w:rsidP="005B433D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Sơ đồ tổng quan</w:t>
      </w:r>
    </w:p>
    <w:p w14:paraId="29F68023" w14:textId="27F3DA5B" w:rsidR="005B433D" w:rsidRPr="00086723" w:rsidRDefault="005B433D" w:rsidP="005B433D">
      <w:pPr>
        <w:rPr>
          <w:rFonts w:ascii="Times New Roman" w:eastAsia="Meiryo UI" w:hAnsi="Times New Roman"/>
        </w:rPr>
      </w:pPr>
    </w:p>
    <w:p w14:paraId="6DF90C69" w14:textId="095D8267" w:rsidR="001065C9" w:rsidRPr="00086723" w:rsidRDefault="00CE690D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9A37380" wp14:editId="37233922">
                <wp:simplePos x="0" y="0"/>
                <wp:positionH relativeFrom="column">
                  <wp:posOffset>287020</wp:posOffset>
                </wp:positionH>
                <wp:positionV relativeFrom="paragraph">
                  <wp:posOffset>12700</wp:posOffset>
                </wp:positionV>
                <wp:extent cx="5524500" cy="428625"/>
                <wp:effectExtent l="0" t="0" r="19050" b="28575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286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05AF0" w14:textId="447809AC" w:rsidR="002546CF" w:rsidRDefault="002546CF" w:rsidP="00E9714C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DB dùng cho hệ thống kế hoạch sản 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xuất </w:t>
                            </w:r>
                          </w:p>
                          <w:p w14:paraId="4C17F4D5" w14:textId="77777777" w:rsidR="002546CF" w:rsidRPr="00E9714C" w:rsidRDefault="002546CF" w:rsidP="00E9714C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A37380" id="四角形: 角を丸くする 6" o:spid="_x0000_s1045" style="position:absolute;left:0;text-align:left;margin-left:22.6pt;margin-top:1pt;width:435pt;height:33.75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" fillcolor="#c2d69b [1942]" strokecolor="#243f60 [1604]" strokeweight="2pt">
                <v:textbox>
                  <w:txbxContent>
                    <w:p w14:paraId="7E705AF0" w14:textId="447809AC" w:rsidR="002546CF" w:rsidRDefault="002546CF" w:rsidP="00E9714C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DB dùng cho hệ thống kế hoạch sản 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xuất </w:t>
                      </w:r>
                    </w:p>
                    <w:p w14:paraId="4C17F4D5" w14:textId="77777777" w:rsidR="002546CF" w:rsidRPr="00E9714C" w:rsidRDefault="002546CF" w:rsidP="00E9714C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F08D15" w14:textId="6617FDF0" w:rsidR="001065C9" w:rsidRPr="00086723" w:rsidRDefault="001065C9" w:rsidP="005B433D">
      <w:pPr>
        <w:rPr>
          <w:rFonts w:ascii="Times New Roman" w:eastAsia="Meiryo UI" w:hAnsi="Times New Roman"/>
        </w:rPr>
      </w:pPr>
    </w:p>
    <w:p w14:paraId="28EDA0AB" w14:textId="77B33024" w:rsidR="001065C9" w:rsidRPr="00086723" w:rsidRDefault="001065C9" w:rsidP="005B433D">
      <w:pPr>
        <w:rPr>
          <w:rFonts w:ascii="Times New Roman" w:eastAsia="Meiryo UI" w:hAnsi="Times New Roman"/>
        </w:rPr>
      </w:pPr>
    </w:p>
    <w:p w14:paraId="1D75BF54" w14:textId="304AD222" w:rsidR="001065C9" w:rsidRPr="00086723" w:rsidRDefault="00C46F90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805C5" wp14:editId="5D538B77">
                <wp:simplePos x="0" y="0"/>
                <wp:positionH relativeFrom="column">
                  <wp:posOffset>4924425</wp:posOffset>
                </wp:positionH>
                <wp:positionV relativeFrom="paragraph">
                  <wp:posOffset>19050</wp:posOffset>
                </wp:positionV>
                <wp:extent cx="104775" cy="247650"/>
                <wp:effectExtent l="19050" t="19050" r="28575" b="38100"/>
                <wp:wrapNone/>
                <wp:docPr id="89" name="矢印: 上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121DE9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矢印: 上下 89" o:spid="_x0000_s1026" type="#_x0000_t70" style="position:absolute;left:0;text-align:left;margin-left:387.75pt;margin-top:1.5pt;width:8.2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" adj=",4569" fillcolor="#4f81bd [3204]" strokecolor="#243f60 [1604]" strokeweight="2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3B834" wp14:editId="691A4452">
                <wp:simplePos x="0" y="0"/>
                <wp:positionH relativeFrom="column">
                  <wp:posOffset>3030220</wp:posOffset>
                </wp:positionH>
                <wp:positionV relativeFrom="paragraph">
                  <wp:posOffset>35560</wp:posOffset>
                </wp:positionV>
                <wp:extent cx="104775" cy="247650"/>
                <wp:effectExtent l="19050" t="19050" r="28575" b="38100"/>
                <wp:wrapNone/>
                <wp:docPr id="88" name="矢印: 上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EC0D312" id="矢印: 上下 88" o:spid="_x0000_s1026" type="#_x0000_t70" style="position:absolute;left:0;text-align:left;margin-left:238.6pt;margin-top:2.8pt;width:8.2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" adj=",4569" fillcolor="#4f81bd [3204]" strokecolor="#243f60 [1604]" strokeweight="2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30C3D" wp14:editId="2FBBF3CD">
                <wp:simplePos x="0" y="0"/>
                <wp:positionH relativeFrom="column">
                  <wp:posOffset>1087120</wp:posOffset>
                </wp:positionH>
                <wp:positionV relativeFrom="paragraph">
                  <wp:posOffset>16510</wp:posOffset>
                </wp:positionV>
                <wp:extent cx="104775" cy="247650"/>
                <wp:effectExtent l="19050" t="19050" r="28575" b="38100"/>
                <wp:wrapNone/>
                <wp:docPr id="87" name="矢印: 上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345D21A" id="矢印: 上下 87" o:spid="_x0000_s1026" type="#_x0000_t70" style="position:absolute;left:0;text-align:left;margin-left:85.6pt;margin-top:1.3pt;width:8.2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" adj=",4569" fillcolor="#4f81bd [3204]" strokecolor="#243f60 [1604]" strokeweight="2pt"/>
            </w:pict>
          </mc:Fallback>
        </mc:AlternateContent>
      </w:r>
    </w:p>
    <w:p w14:paraId="4196B457" w14:textId="4B11BEC6" w:rsidR="00CB0A95" w:rsidRPr="00086723" w:rsidRDefault="00CB0A95" w:rsidP="005B433D">
      <w:pPr>
        <w:rPr>
          <w:rFonts w:ascii="Times New Roman" w:eastAsia="Meiryo UI" w:hAnsi="Times New Roman"/>
        </w:rPr>
      </w:pPr>
    </w:p>
    <w:p w14:paraId="56CB307A" w14:textId="4D6BA960" w:rsidR="00CB0A95" w:rsidRPr="00086723" w:rsidRDefault="00A051B7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D67CF" wp14:editId="5CDFA887">
                <wp:simplePos x="0" y="0"/>
                <wp:positionH relativeFrom="column">
                  <wp:posOffset>4419600</wp:posOffset>
                </wp:positionH>
                <wp:positionV relativeFrom="paragraph">
                  <wp:posOffset>1299210</wp:posOffset>
                </wp:positionV>
                <wp:extent cx="1038225" cy="609600"/>
                <wp:effectExtent l="0" t="0" r="28575" b="19050"/>
                <wp:wrapNone/>
                <wp:docPr id="84" name="四角形: 角を丸くす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24E0B" w14:textId="790C3CB6" w:rsidR="002546CF" w:rsidRPr="00E9714C" w:rsidRDefault="002546CF" w:rsidP="004A7029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実績入力</w:t>
                            </w:r>
                            <w:r w:rsidR="00C95D4E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(input hiệu suất)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D67CF" id="四角形: 角を丸くする 84" o:spid="_x0000_s1046" style="position:absolute;left:0;text-align:left;margin-left:348pt;margin-top:102.3pt;width:81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" fillcolor="#d99594 [1941]" strokecolor="#243f60 [1604]" strokeweight="2pt">
                <v:textbox>
                  <w:txbxContent>
                    <w:p w14:paraId="14F24E0B" w14:textId="790C3CB6" w:rsidR="002546CF" w:rsidRPr="00E9714C" w:rsidRDefault="002546CF" w:rsidP="004A7029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実績入力</w:t>
                      </w:r>
                      <w:r w:rsidR="00C95D4E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(input hiệu suất)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FF26A" wp14:editId="25301D3C">
                <wp:simplePos x="0" y="0"/>
                <wp:positionH relativeFrom="column">
                  <wp:posOffset>628650</wp:posOffset>
                </wp:positionH>
                <wp:positionV relativeFrom="paragraph">
                  <wp:posOffset>569595</wp:posOffset>
                </wp:positionV>
                <wp:extent cx="1038225" cy="609600"/>
                <wp:effectExtent l="0" t="0" r="28575" b="19050"/>
                <wp:wrapNone/>
                <wp:docPr id="77" name="四角形: 角を丸くす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1322E" w14:textId="49237211" w:rsidR="002546CF" w:rsidRDefault="002546CF" w:rsidP="004A50BD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日程表取込</w:t>
                            </w:r>
                          </w:p>
                          <w:p w14:paraId="3AEC9D7E" w14:textId="738160BA" w:rsidR="00C95D4E" w:rsidRPr="00E9714C" w:rsidRDefault="00C95D4E" w:rsidP="004A50BD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(lấy bảng lịch trình)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FF26A" id="四角形: 角を丸くする 77" o:spid="_x0000_s1047" style="position:absolute;left:0;text-align:left;margin-left:49.5pt;margin-top:44.85pt;width:81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" fillcolor="#8db3e2 [1311]" strokecolor="#243f60 [1604]" strokeweight="2pt">
                <v:textbox>
                  <w:txbxContent>
                    <w:p w14:paraId="6921322E" w14:textId="49237211" w:rsidR="002546CF" w:rsidRDefault="002546CF" w:rsidP="004A50BD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日程表取込</w:t>
                      </w:r>
                    </w:p>
                    <w:p w14:paraId="3AEC9D7E" w14:textId="738160BA" w:rsidR="00C95D4E" w:rsidRPr="00E9714C" w:rsidRDefault="00C95D4E" w:rsidP="004A50BD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(lấy bảng lịch trình)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F886F39" wp14:editId="1C877C1C">
                <wp:simplePos x="0" y="0"/>
                <wp:positionH relativeFrom="column">
                  <wp:posOffset>429895</wp:posOffset>
                </wp:positionH>
                <wp:positionV relativeFrom="paragraph">
                  <wp:posOffset>12700</wp:posOffset>
                </wp:positionV>
                <wp:extent cx="1457325" cy="3018790"/>
                <wp:effectExtent l="0" t="0" r="28575" b="1016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187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6A45A" w14:textId="77777777" w:rsidR="002546CF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903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搭載日程</w:t>
                            </w:r>
                          </w:p>
                          <w:p w14:paraId="7811A49E" w14:textId="34EBD16F" w:rsidR="002546CF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(lịch trình lắp đặt)</w:t>
                            </w:r>
                          </w:p>
                          <w:p w14:paraId="1044C18E" w14:textId="77777777" w:rsidR="002546CF" w:rsidRPr="002B1903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86F39" id="四角形: 角を丸くする 1" o:spid="_x0000_s1048" style="position:absolute;left:0;text-align:left;margin-left:33.85pt;margin-top:1pt;width:114.75pt;height:237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" filled="f" strokecolor="#243f60 [1604]" strokeweight="2pt">
                <v:textbox>
                  <w:txbxContent>
                    <w:p w14:paraId="3656A45A" w14:textId="77777777" w:rsidR="002546CF" w:rsidRDefault="002546CF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903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搭載日程</w:t>
                      </w:r>
                    </w:p>
                    <w:p w14:paraId="7811A49E" w14:textId="34EBD16F" w:rsidR="002546CF" w:rsidRDefault="002546CF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(lịch trình lắp đặt)</w:t>
                      </w:r>
                    </w:p>
                    <w:p w14:paraId="1044C18E" w14:textId="77777777" w:rsidR="002546CF" w:rsidRPr="002B1903" w:rsidRDefault="002546CF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6D2499" wp14:editId="2F87BCAA">
                <wp:simplePos x="0" y="0"/>
                <wp:positionH relativeFrom="column">
                  <wp:posOffset>2334895</wp:posOffset>
                </wp:positionH>
                <wp:positionV relativeFrom="paragraph">
                  <wp:posOffset>12700</wp:posOffset>
                </wp:positionV>
                <wp:extent cx="1457325" cy="3019425"/>
                <wp:effectExtent l="0" t="0" r="28575" b="28575"/>
                <wp:wrapNone/>
                <wp:docPr id="75" name="四角形: 角を丸くす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19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00F4B" w14:textId="38108ECB" w:rsidR="002546CF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903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中日程</w:t>
                            </w:r>
                          </w:p>
                          <w:p w14:paraId="05166294" w14:textId="46D06C68" w:rsidR="002546CF" w:rsidRPr="002B1903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(lịch trình tháng)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2499" id="四角形: 角を丸くする 75" o:spid="_x0000_s1053" style="position:absolute;left:0;text-align:left;margin-left:183.85pt;margin-top:1pt;width:114.75pt;height:237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" filled="f" strokecolor="#243f60 [1604]" strokeweight="2pt">
                <v:textbox>
                  <w:txbxContent>
                    <w:p w14:paraId="09900F4B" w14:textId="38108ECB" w:rsidR="002546CF" w:rsidRDefault="002546CF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903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中日程</w:t>
                      </w:r>
                    </w:p>
                    <w:p w14:paraId="05166294" w14:textId="46D06C68" w:rsidR="002546CF" w:rsidRPr="002B1903" w:rsidRDefault="002546CF" w:rsidP="002B1903">
                      <w:pPr>
                        <w:jc w:val="left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lịch</w:t>
                      </w:r>
                      <w:proofErr w:type="gramEnd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trình tháng)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A120D9" wp14:editId="055D890C">
                <wp:simplePos x="0" y="0"/>
                <wp:positionH relativeFrom="column">
                  <wp:posOffset>4230370</wp:posOffset>
                </wp:positionH>
                <wp:positionV relativeFrom="paragraph">
                  <wp:posOffset>12700</wp:posOffset>
                </wp:positionV>
                <wp:extent cx="1457325" cy="3018790"/>
                <wp:effectExtent l="0" t="0" r="28575" b="10160"/>
                <wp:wrapNone/>
                <wp:docPr id="76" name="四角形: 角を丸くす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187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5906" w14:textId="1528C600" w:rsidR="002546CF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903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小日程</w:t>
                            </w:r>
                          </w:p>
                          <w:p w14:paraId="44DBA4CD" w14:textId="394E3034" w:rsidR="002546CF" w:rsidRPr="002B1903" w:rsidRDefault="002546CF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(lịch trình tuần)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120D9" id="四角形: 角を丸くする 76" o:spid="_x0000_s1054" style="position:absolute;left:0;text-align:left;margin-left:333.1pt;margin-top:1pt;width:114.75pt;height:237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" filled="f" strokecolor="#243f60 [1604]" strokeweight="2pt">
                <v:textbox>
                  <w:txbxContent>
                    <w:p w14:paraId="57115906" w14:textId="1528C600" w:rsidR="002546CF" w:rsidRDefault="002546CF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903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小日程</w:t>
                      </w:r>
                    </w:p>
                    <w:p w14:paraId="44DBA4CD" w14:textId="394E3034" w:rsidR="002546CF" w:rsidRPr="002B1903" w:rsidRDefault="002546CF" w:rsidP="002B1903">
                      <w:pPr>
                        <w:jc w:val="left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lịch</w:t>
                      </w:r>
                      <w:proofErr w:type="gramEnd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trình tuần)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1EB54" wp14:editId="705F492E">
                <wp:simplePos x="0" y="0"/>
                <wp:positionH relativeFrom="column">
                  <wp:posOffset>4420870</wp:posOffset>
                </wp:positionH>
                <wp:positionV relativeFrom="paragraph">
                  <wp:posOffset>565150</wp:posOffset>
                </wp:positionV>
                <wp:extent cx="1038225" cy="609600"/>
                <wp:effectExtent l="0" t="0" r="28575" b="19050"/>
                <wp:wrapNone/>
                <wp:docPr id="82" name="四角形: 角を丸くす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7493C" w14:textId="77777777" w:rsidR="002546CF" w:rsidRDefault="002546CF" w:rsidP="004A7029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工程定義</w:t>
                            </w:r>
                          </w:p>
                          <w:p w14:paraId="5BAC63BF" w14:textId="61FE6F78" w:rsidR="00C95D4E" w:rsidRPr="00E9714C" w:rsidRDefault="00C95D4E" w:rsidP="004A7029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định nghĩa quá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1EB54" id="四角形: 角を丸くする 82" o:spid="_x0000_s1051" style="position:absolute;left:0;text-align:left;margin-left:348.1pt;margin-top:44.5pt;width:81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" fillcolor="#8db3e2 [1311]" strokecolor="#243f60 [1604]" strokeweight="2pt">
                <v:textbox>
                  <w:txbxContent>
                    <w:p w14:paraId="02D7493C" w14:textId="77777777" w:rsidR="002546CF" w:rsidRDefault="002546CF" w:rsidP="004A7029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工程定義</w:t>
                      </w:r>
                    </w:p>
                    <w:p w14:paraId="5BAC63BF" w14:textId="61FE6F78" w:rsidR="00C95D4E" w:rsidRPr="00E9714C" w:rsidRDefault="00C95D4E" w:rsidP="004A7029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định nghĩa quá trình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BD112E" w14:textId="49F5C44A" w:rsidR="00CB0A95" w:rsidRPr="00086723" w:rsidRDefault="00CB0A95" w:rsidP="005B433D">
      <w:pPr>
        <w:rPr>
          <w:rFonts w:ascii="Times New Roman" w:eastAsia="Meiryo UI" w:hAnsi="Times New Roman"/>
        </w:rPr>
      </w:pPr>
    </w:p>
    <w:p w14:paraId="68EF6687" w14:textId="411CA80E" w:rsidR="00CB0A95" w:rsidRPr="00086723" w:rsidRDefault="00CB0A95" w:rsidP="005B433D">
      <w:pPr>
        <w:rPr>
          <w:rFonts w:ascii="Times New Roman" w:eastAsia="Meiryo UI" w:hAnsi="Times New Roman"/>
        </w:rPr>
      </w:pPr>
    </w:p>
    <w:p w14:paraId="1F837AD5" w14:textId="21F058B2" w:rsidR="00CB0A95" w:rsidRPr="00086723" w:rsidRDefault="00C95D4E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13014" wp14:editId="7C2C4C35">
                <wp:simplePos x="0" y="0"/>
                <wp:positionH relativeFrom="column">
                  <wp:posOffset>2533214</wp:posOffset>
                </wp:positionH>
                <wp:positionV relativeFrom="paragraph">
                  <wp:posOffset>22623</wp:posOffset>
                </wp:positionV>
                <wp:extent cx="1439839" cy="609600"/>
                <wp:effectExtent l="0" t="0" r="27305" b="19050"/>
                <wp:wrapNone/>
                <wp:docPr id="79" name="四角形: 角を丸くす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0EC" w14:textId="622FE203" w:rsidR="002546CF" w:rsidRPr="00E9714C" w:rsidRDefault="002546CF" w:rsidP="00D16F4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工程定義</w:t>
                            </w:r>
                            <w:r w:rsidR="00C95D4E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(định nghã </w:t>
                            </w:r>
                            <w:r w:rsidR="00C95D4E"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quá </w:t>
                            </w:r>
                            <w:r w:rsidR="00C95D4E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trình)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13014" id="四角形: 角を丸くする 79" o:spid="_x0000_s1052" style="position:absolute;left:0;text-align:left;margin-left:199.45pt;margin-top:1.8pt;width:113.3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" fillcolor="#8db3e2 [1311]" strokecolor="#243f60 [1604]" strokeweight="2pt">
                <v:textbox>
                  <w:txbxContent>
                    <w:p w14:paraId="177520EC" w14:textId="622FE203" w:rsidR="002546CF" w:rsidRPr="00E9714C" w:rsidRDefault="002546CF" w:rsidP="00D16F4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工程定義</w:t>
                      </w:r>
                      <w:r w:rsidR="00C95D4E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(định nghã </w:t>
                      </w:r>
                      <w:r w:rsidR="00C95D4E"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quá </w:t>
                      </w:r>
                      <w:r w:rsidR="00C95D4E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trình)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B339E" w14:textId="01F96264" w:rsidR="00CB0A95" w:rsidRPr="00086723" w:rsidRDefault="00CB0A95" w:rsidP="005B433D">
      <w:pPr>
        <w:rPr>
          <w:rFonts w:ascii="Times New Roman" w:eastAsia="Meiryo UI" w:hAnsi="Times New Roman"/>
        </w:rPr>
      </w:pPr>
    </w:p>
    <w:p w14:paraId="4330176B" w14:textId="6D3FCCF3" w:rsidR="00CB0A95" w:rsidRPr="00086723" w:rsidRDefault="00CB0A95" w:rsidP="005B433D">
      <w:pPr>
        <w:rPr>
          <w:rFonts w:ascii="Times New Roman" w:eastAsia="Meiryo UI" w:hAnsi="Times New Roman"/>
        </w:rPr>
      </w:pPr>
    </w:p>
    <w:p w14:paraId="2A7EDA47" w14:textId="6FC968DE" w:rsidR="00CB0A95" w:rsidRPr="00086723" w:rsidRDefault="00C21D03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EBBF5" wp14:editId="12874FEB">
                <wp:simplePos x="0" y="0"/>
                <wp:positionH relativeFrom="column">
                  <wp:posOffset>3849370</wp:posOffset>
                </wp:positionH>
                <wp:positionV relativeFrom="paragraph">
                  <wp:posOffset>182245</wp:posOffset>
                </wp:positionV>
                <wp:extent cx="314325" cy="0"/>
                <wp:effectExtent l="38100" t="76200" r="28575" b="133350"/>
                <wp:wrapNone/>
                <wp:docPr id="85" name="直線矢印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5665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5" o:spid="_x0000_s1026" type="#_x0000_t32" style="position:absolute;left:0;text-align:left;margin-left:303.1pt;margin-top:14.35pt;width:24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8E6759D" w14:textId="21C310DF" w:rsidR="00CB0A95" w:rsidRPr="00086723" w:rsidRDefault="00C95D4E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37262" wp14:editId="1E448762">
                <wp:simplePos x="0" y="0"/>
                <wp:positionH relativeFrom="column">
                  <wp:posOffset>2410384</wp:posOffset>
                </wp:positionH>
                <wp:positionV relativeFrom="paragraph">
                  <wp:posOffset>21258</wp:posOffset>
                </wp:positionV>
                <wp:extent cx="1623970" cy="609600"/>
                <wp:effectExtent l="0" t="0" r="14605" b="19050"/>
                <wp:wrapNone/>
                <wp:docPr id="80" name="四角形: 角を丸くす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0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AA9F" w14:textId="77777777" w:rsidR="002546CF" w:rsidRDefault="002546CF" w:rsidP="00D16F4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ケースデータ</w:t>
                            </w:r>
                          </w:p>
                          <w:p w14:paraId="32B68495" w14:textId="4A749420" w:rsidR="002546CF" w:rsidRPr="00E9714C" w:rsidRDefault="002546CF" w:rsidP="00D16F4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作成</w:t>
                            </w:r>
                            <w:r w:rsidR="00C95D4E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(tạo data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37262" id="四角形: 角を丸くする 80" o:spid="_x0000_s1053" style="position:absolute;left:0;text-align:left;margin-left:189.8pt;margin-top:1.65pt;width:127.8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" fillcolor="#8db3e2 [1311]" strokecolor="#243f60 [1604]" strokeweight="2pt">
                <v:textbox>
                  <w:txbxContent>
                    <w:p w14:paraId="64F8AA9F" w14:textId="77777777" w:rsidR="002546CF" w:rsidRDefault="002546CF" w:rsidP="00D16F4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ケースデータ</w:t>
                      </w:r>
                    </w:p>
                    <w:p w14:paraId="32B68495" w14:textId="4A749420" w:rsidR="002546CF" w:rsidRPr="00E9714C" w:rsidRDefault="002546CF" w:rsidP="00D16F4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作成</w:t>
                      </w:r>
                      <w:r w:rsidR="00C95D4E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(tạo data case)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41460" wp14:editId="486697B4">
                <wp:simplePos x="0" y="0"/>
                <wp:positionH relativeFrom="column">
                  <wp:posOffset>629351</wp:posOffset>
                </wp:positionH>
                <wp:positionV relativeFrom="paragraph">
                  <wp:posOffset>21257</wp:posOffset>
                </wp:positionV>
                <wp:extent cx="1038225" cy="1337481"/>
                <wp:effectExtent l="0" t="0" r="28575" b="15240"/>
                <wp:wrapNone/>
                <wp:docPr id="78" name="四角形: 角を丸くす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3748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13CA" w14:textId="2452783D" w:rsidR="002546CF" w:rsidRDefault="002546CF" w:rsidP="00472DD1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ケースデータ</w:t>
                            </w:r>
                          </w:p>
                          <w:p w14:paraId="0ADB843F" w14:textId="22D6A82A" w:rsidR="002546CF" w:rsidRDefault="002546CF" w:rsidP="00472DD1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作成</w:t>
                            </w:r>
                            <w:r w:rsidR="00C95D4E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95D4E"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(tạo data case)</w:t>
                            </w:r>
                          </w:p>
                          <w:p w14:paraId="5FB8CEDD" w14:textId="77777777" w:rsidR="00C95D4E" w:rsidRPr="00E9714C" w:rsidRDefault="00C95D4E" w:rsidP="00472DD1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41460" id="四角形: 角を丸くする 78" o:spid="_x0000_s1054" style="position:absolute;left:0;text-align:left;margin-left:49.55pt;margin-top:1.65pt;width:81.75pt;height:10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" fillcolor="#8db3e2 [1311]" strokecolor="#243f60 [1604]" strokeweight="2pt">
                <v:textbox>
                  <w:txbxContent>
                    <w:p w14:paraId="7C2513CA" w14:textId="2452783D" w:rsidR="002546CF" w:rsidRDefault="002546CF" w:rsidP="00472DD1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ケースデータ</w:t>
                      </w:r>
                    </w:p>
                    <w:p w14:paraId="0ADB843F" w14:textId="22D6A82A" w:rsidR="002546CF" w:rsidRDefault="002546CF" w:rsidP="00472DD1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作成</w:t>
                      </w:r>
                      <w:r w:rsidR="00C95D4E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95D4E"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(tạo data case)</w:t>
                      </w:r>
                    </w:p>
                    <w:p w14:paraId="5FB8CEDD" w14:textId="77777777" w:rsidR="00C95D4E" w:rsidRPr="00E9714C" w:rsidRDefault="00C95D4E" w:rsidP="00472DD1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1D03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71CC229" wp14:editId="6C11948E">
                <wp:simplePos x="0" y="0"/>
                <wp:positionH relativeFrom="column">
                  <wp:posOffset>1963420</wp:posOffset>
                </wp:positionH>
                <wp:positionV relativeFrom="paragraph">
                  <wp:posOffset>46990</wp:posOffset>
                </wp:positionV>
                <wp:extent cx="314325" cy="0"/>
                <wp:effectExtent l="38100" t="76200" r="28575" b="1333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5514C8D" id="直線矢印コネクタ 62" o:spid="_x0000_s1026" type="#_x0000_t32" style="position:absolute;left:0;text-align:left;margin-left:154.6pt;margin-top:3.7pt;width:24.75pt;height: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654C9F3" w14:textId="06E83FF3" w:rsidR="00CB0A95" w:rsidRPr="00086723" w:rsidRDefault="00CB0A95" w:rsidP="005B433D">
      <w:pPr>
        <w:rPr>
          <w:rFonts w:ascii="Times New Roman" w:eastAsia="Meiryo UI" w:hAnsi="Times New Roman"/>
        </w:rPr>
      </w:pPr>
    </w:p>
    <w:p w14:paraId="22D52348" w14:textId="3C09C0CB" w:rsidR="00CB0A95" w:rsidRPr="00086723" w:rsidRDefault="00CB0A95" w:rsidP="005B433D">
      <w:pPr>
        <w:rPr>
          <w:rFonts w:ascii="Times New Roman" w:eastAsia="Meiryo UI" w:hAnsi="Times New Roman"/>
        </w:rPr>
      </w:pPr>
    </w:p>
    <w:p w14:paraId="4292E3B1" w14:textId="6E5244AB" w:rsidR="00CB0A95" w:rsidRPr="00086723" w:rsidRDefault="00CB0A95" w:rsidP="005B433D">
      <w:pPr>
        <w:rPr>
          <w:rFonts w:ascii="Times New Roman" w:eastAsia="Meiryo UI" w:hAnsi="Times New Roman"/>
        </w:rPr>
      </w:pPr>
    </w:p>
    <w:p w14:paraId="66A1F9B1" w14:textId="364DAC81" w:rsidR="00CB0A95" w:rsidRPr="00086723" w:rsidRDefault="00C95D4E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5B598" wp14:editId="5E6E3DA2">
                <wp:simplePos x="0" y="0"/>
                <wp:positionH relativeFrom="column">
                  <wp:posOffset>2533214</wp:posOffset>
                </wp:positionH>
                <wp:positionV relativeFrom="paragraph">
                  <wp:posOffset>33541</wp:posOffset>
                </wp:positionV>
                <wp:extent cx="1542197" cy="934872"/>
                <wp:effectExtent l="0" t="0" r="20320" b="17780"/>
                <wp:wrapNone/>
                <wp:docPr id="81" name="四角形: 角を丸くす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93487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EC61" w14:textId="0F0037F1" w:rsidR="002546CF" w:rsidRDefault="002546CF" w:rsidP="00C75D80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中日程表</w:t>
                            </w:r>
                          </w:p>
                          <w:p w14:paraId="166ED7B8" w14:textId="74EB5468" w:rsidR="002546CF" w:rsidRDefault="002546CF" w:rsidP="00C75D80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  <w:p w14:paraId="460A8B39" w14:textId="07DD9BBD" w:rsidR="00C95D4E" w:rsidRPr="00E9714C" w:rsidRDefault="00C95D4E" w:rsidP="00C75D80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(xuất bảng lịch trình ngày)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5B598" id="四角形: 角を丸くする 81" o:spid="_x0000_s1055" style="position:absolute;left:0;text-align:left;margin-left:199.45pt;margin-top:2.65pt;width:121.45pt;height:7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" fillcolor="#fabf8f [1945]" strokecolor="#243f60 [1604]" strokeweight="2pt">
                <v:textbox>
                  <w:txbxContent>
                    <w:p w14:paraId="689AEC61" w14:textId="0F0037F1" w:rsidR="002546CF" w:rsidRDefault="002546CF" w:rsidP="00C75D80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中日程表</w:t>
                      </w:r>
                    </w:p>
                    <w:p w14:paraId="166ED7B8" w14:textId="74EB5468" w:rsidR="002546CF" w:rsidRDefault="002546CF" w:rsidP="00C75D80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  <w:p w14:paraId="460A8B39" w14:textId="07DD9BBD" w:rsidR="00C95D4E" w:rsidRPr="00E9714C" w:rsidRDefault="00C95D4E" w:rsidP="00C75D80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(xuất bảng lịch trình ngày)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6CD505" w14:textId="63D9EF67" w:rsidR="00CB0A95" w:rsidRPr="00086723" w:rsidRDefault="00CB0A95" w:rsidP="005B433D">
      <w:pPr>
        <w:rPr>
          <w:rFonts w:ascii="Times New Roman" w:eastAsia="Meiryo UI" w:hAnsi="Times New Roman"/>
        </w:rPr>
      </w:pPr>
    </w:p>
    <w:p w14:paraId="49FCEDAC" w14:textId="1BD70203" w:rsidR="00CB0A95" w:rsidRPr="00086723" w:rsidRDefault="00CB0A95" w:rsidP="005B433D">
      <w:pPr>
        <w:rPr>
          <w:rFonts w:ascii="Times New Roman" w:eastAsia="Meiryo UI" w:hAnsi="Times New Roman"/>
        </w:rPr>
      </w:pPr>
    </w:p>
    <w:p w14:paraId="59BB3376" w14:textId="35233E86" w:rsidR="00CB0A95" w:rsidRPr="00086723" w:rsidRDefault="00CB0A95" w:rsidP="005B433D">
      <w:pPr>
        <w:rPr>
          <w:rFonts w:ascii="Times New Roman" w:eastAsia="Meiryo UI" w:hAnsi="Times New Roman"/>
        </w:rPr>
      </w:pPr>
    </w:p>
    <w:p w14:paraId="3430D77F" w14:textId="1C796737" w:rsidR="00CB0A95" w:rsidRPr="00086723" w:rsidRDefault="00CB0A95" w:rsidP="005B433D">
      <w:pPr>
        <w:rPr>
          <w:rFonts w:ascii="Times New Roman" w:eastAsia="Meiryo UI" w:hAnsi="Times New Roman"/>
        </w:rPr>
      </w:pPr>
    </w:p>
    <w:p w14:paraId="1EF10628" w14:textId="6C4A68AA" w:rsidR="00CB0A95" w:rsidRPr="00086723" w:rsidRDefault="00CB0A95" w:rsidP="005B433D">
      <w:pPr>
        <w:rPr>
          <w:rFonts w:ascii="Times New Roman" w:eastAsia="Meiryo UI" w:hAnsi="Times New Roman"/>
        </w:rPr>
      </w:pPr>
    </w:p>
    <w:p w14:paraId="6F4E2E9E" w14:textId="61A78B11" w:rsidR="00CB0A95" w:rsidRPr="00086723" w:rsidRDefault="00C46F90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B62D3" wp14:editId="797CEF8A">
                <wp:simplePos x="0" y="0"/>
                <wp:positionH relativeFrom="column">
                  <wp:posOffset>4962525</wp:posOffset>
                </wp:positionH>
                <wp:positionV relativeFrom="paragraph">
                  <wp:posOffset>40005</wp:posOffset>
                </wp:positionV>
                <wp:extent cx="104775" cy="247650"/>
                <wp:effectExtent l="19050" t="19050" r="28575" b="38100"/>
                <wp:wrapNone/>
                <wp:docPr id="92" name="矢印: 上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9F4EC6E" id="矢印: 上下 92" o:spid="_x0000_s1026" type="#_x0000_t70" style="position:absolute;left:0;text-align:left;margin-left:390.75pt;margin-top:3.15pt;width:8.2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" adj=",4569" fillcolor="#4f81bd [3204]" strokecolor="#243f60 [1604]" strokeweight="2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D4541" wp14:editId="48FE66F6">
                <wp:simplePos x="0" y="0"/>
                <wp:positionH relativeFrom="column">
                  <wp:posOffset>3038475</wp:posOffset>
                </wp:positionH>
                <wp:positionV relativeFrom="paragraph">
                  <wp:posOffset>66675</wp:posOffset>
                </wp:positionV>
                <wp:extent cx="104775" cy="247650"/>
                <wp:effectExtent l="19050" t="19050" r="28575" b="38100"/>
                <wp:wrapNone/>
                <wp:docPr id="91" name="矢印: 上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EBAFAF8" id="矢印: 上下 91" o:spid="_x0000_s1026" type="#_x0000_t70" style="position:absolute;left:0;text-align:left;margin-left:239.25pt;margin-top:5.25pt;width:8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" adj=",4569" fillcolor="#4f81bd [3204]" strokecolor="#243f60 [1604]" strokeweight="2pt"/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B6C8F" wp14:editId="62C0BF83">
                <wp:simplePos x="0" y="0"/>
                <wp:positionH relativeFrom="column">
                  <wp:posOffset>1123950</wp:posOffset>
                </wp:positionH>
                <wp:positionV relativeFrom="paragraph">
                  <wp:posOffset>66675</wp:posOffset>
                </wp:positionV>
                <wp:extent cx="104775" cy="247650"/>
                <wp:effectExtent l="19050" t="19050" r="28575" b="38100"/>
                <wp:wrapNone/>
                <wp:docPr id="90" name="矢印: 上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5121463" id="矢印: 上下 90" o:spid="_x0000_s1026" type="#_x0000_t70" style="position:absolute;left:0;text-align:left;margin-left:88.5pt;margin-top:5.25pt;width:8.25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" adj=",4569" fillcolor="#4f81bd [3204]" strokecolor="#243f60 [1604]" strokeweight="2pt"/>
            </w:pict>
          </mc:Fallback>
        </mc:AlternateContent>
      </w:r>
    </w:p>
    <w:p w14:paraId="56D06473" w14:textId="31749C93" w:rsidR="00CB0A95" w:rsidRPr="00086723" w:rsidRDefault="00CB0A95" w:rsidP="005B433D">
      <w:pPr>
        <w:rPr>
          <w:rFonts w:ascii="Times New Roman" w:eastAsia="Meiryo UI" w:hAnsi="Times New Roman"/>
        </w:rPr>
      </w:pPr>
    </w:p>
    <w:p w14:paraId="0F2C1B56" w14:textId="25F21FA3" w:rsidR="00CB0A95" w:rsidRPr="00086723" w:rsidRDefault="00F336A5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7B504C7" wp14:editId="177FDDC2">
                <wp:simplePos x="0" y="0"/>
                <wp:positionH relativeFrom="column">
                  <wp:posOffset>285750</wp:posOffset>
                </wp:positionH>
                <wp:positionV relativeFrom="paragraph">
                  <wp:posOffset>97155</wp:posOffset>
                </wp:positionV>
                <wp:extent cx="5524500" cy="428625"/>
                <wp:effectExtent l="0" t="0" r="19050" b="28575"/>
                <wp:wrapNone/>
                <wp:docPr id="74" name="四角形: 角を丸くす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286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EDB4" w14:textId="07EA6F2D" w:rsidR="002546CF" w:rsidRPr="00E9714C" w:rsidRDefault="002546CF" w:rsidP="00F336A5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TimeTrackerNX（tool 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kế hoạch biểu đồ Gantt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504C7" id="四角形: 角を丸くする 74" o:spid="_x0000_s1056" style="position:absolute;left:0;text-align:left;margin-left:22.5pt;margin-top:7.65pt;width:435pt;height:33.7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" fillcolor="#c2d69b [1942]" strokecolor="#243f60 [1604]" strokeweight="2pt">
                <v:textbox>
                  <w:txbxContent>
                    <w:p w14:paraId="47B4EDB4" w14:textId="07EA6F2D" w:rsidR="002546CF" w:rsidRPr="00E9714C" w:rsidRDefault="002546CF" w:rsidP="00F336A5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TimeTrackerNX（tool 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kế hoạch biểu đồ Gantt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256B8E" w14:textId="42E4495D" w:rsidR="00CB0A95" w:rsidRPr="00086723" w:rsidRDefault="00CB0A95" w:rsidP="005B433D">
      <w:pPr>
        <w:rPr>
          <w:rFonts w:ascii="Times New Roman" w:eastAsia="Meiryo UI" w:hAnsi="Times New Roman"/>
        </w:rPr>
      </w:pPr>
    </w:p>
    <w:p w14:paraId="34E817CF" w14:textId="28633D68" w:rsidR="00CB0A95" w:rsidRPr="00086723" w:rsidRDefault="00CB0A95" w:rsidP="005B433D">
      <w:pPr>
        <w:rPr>
          <w:rFonts w:ascii="Times New Roman" w:eastAsia="Meiryo UI" w:hAnsi="Times New Roman"/>
        </w:rPr>
      </w:pPr>
    </w:p>
    <w:p w14:paraId="06CC6026" w14:textId="3962D0E3" w:rsidR="00CB0A95" w:rsidRPr="00086723" w:rsidRDefault="00CB0A95" w:rsidP="005B433D">
      <w:pPr>
        <w:rPr>
          <w:rFonts w:ascii="Times New Roman" w:eastAsia="Meiryo UI" w:hAnsi="Times New Roman"/>
        </w:rPr>
      </w:pPr>
    </w:p>
    <w:p w14:paraId="04C85095" w14:textId="16DA15C9" w:rsidR="00CB0A95" w:rsidRPr="00086723" w:rsidRDefault="00CB0A95" w:rsidP="005B433D">
      <w:pPr>
        <w:rPr>
          <w:rFonts w:ascii="Times New Roman" w:eastAsia="Meiryo UI" w:hAnsi="Times New Roman"/>
        </w:rPr>
      </w:pPr>
    </w:p>
    <w:p w14:paraId="7ED6C01F" w14:textId="06AE5E3D" w:rsidR="00CB0A95" w:rsidRPr="00086723" w:rsidRDefault="00BD27BD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F5850" wp14:editId="1F6B14CD">
                <wp:simplePos x="0" y="0"/>
                <wp:positionH relativeFrom="column">
                  <wp:posOffset>487045</wp:posOffset>
                </wp:positionH>
                <wp:positionV relativeFrom="paragraph">
                  <wp:posOffset>5080</wp:posOffset>
                </wp:positionV>
                <wp:extent cx="5153025" cy="1257300"/>
                <wp:effectExtent l="0" t="0" r="28575" b="19050"/>
                <wp:wrapNone/>
                <wp:docPr id="93" name="四角形: 角を丸くす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257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B6A4A" w14:textId="72E68337" w:rsidR="002546CF" w:rsidRPr="002B1903" w:rsidRDefault="002546CF" w:rsidP="00BD27BD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帳票 (report)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F5850" id="四角形: 角を丸くする 93" o:spid="_x0000_s1057" style="position:absolute;left:0;text-align:left;margin-left:38.35pt;margin-top:.4pt;width:405.75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" filled="f" strokecolor="#243f60 [1604]" strokeweight="2pt">
                <v:textbox>
                  <w:txbxContent>
                    <w:p w14:paraId="251B6A4A" w14:textId="72E68337" w:rsidR="002546CF" w:rsidRPr="002B1903" w:rsidRDefault="002546CF" w:rsidP="00BD27BD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帳票 (report)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146485" w14:textId="72767F92" w:rsidR="00CB0A95" w:rsidRPr="00086723" w:rsidRDefault="00CB0A95" w:rsidP="005B433D">
      <w:pPr>
        <w:rPr>
          <w:rFonts w:ascii="Times New Roman" w:eastAsia="Meiryo UI" w:hAnsi="Times New Roman"/>
        </w:rPr>
      </w:pPr>
    </w:p>
    <w:p w14:paraId="5F025179" w14:textId="39B42468" w:rsidR="00CB0A95" w:rsidRPr="00086723" w:rsidRDefault="00C95D4E" w:rsidP="005B433D">
      <w:p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F15DB" wp14:editId="6FCC24B3">
                <wp:simplePos x="0" y="0"/>
                <wp:positionH relativeFrom="column">
                  <wp:posOffset>3850223</wp:posOffset>
                </wp:positionH>
                <wp:positionV relativeFrom="paragraph">
                  <wp:posOffset>13070</wp:posOffset>
                </wp:positionV>
                <wp:extent cx="1038225" cy="996286"/>
                <wp:effectExtent l="0" t="0" r="28575" b="13970"/>
                <wp:wrapNone/>
                <wp:docPr id="96" name="四角形: 角を丸くす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9628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06B3E" w14:textId="465A19BB" w:rsidR="002546CF" w:rsidRDefault="002546CF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グラフ</w:t>
                            </w:r>
                          </w:p>
                          <w:p w14:paraId="75BEF233" w14:textId="77777777" w:rsidR="002546CF" w:rsidRDefault="002546CF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  <w:p w14:paraId="48CEA568" w14:textId="05A8E1D7" w:rsidR="00C95D4E" w:rsidRPr="00E9714C" w:rsidRDefault="00C95D4E" w:rsidP="00A14524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(xuất 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đồ thị)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F15DB" id="四角形: 角を丸くする 96" o:spid="_x0000_s1058" style="position:absolute;left:0;text-align:left;margin-left:303.15pt;margin-top:1.05pt;width:81.75pt;height:7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" fillcolor="#fabf8f [1945]" strokecolor="#243f60 [1604]" strokeweight="2pt">
                <v:textbox>
                  <w:txbxContent>
                    <w:p w14:paraId="0B206B3E" w14:textId="465A19BB" w:rsidR="002546CF" w:rsidRDefault="002546CF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グラフ</w:t>
                      </w:r>
                    </w:p>
                    <w:p w14:paraId="75BEF233" w14:textId="77777777" w:rsidR="002546CF" w:rsidRDefault="002546CF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  <w:p w14:paraId="48CEA568" w14:textId="05A8E1D7" w:rsidR="00C95D4E" w:rsidRPr="00E9714C" w:rsidRDefault="00C95D4E" w:rsidP="00A14524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(xuất 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đồ thị)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B21997" wp14:editId="59B12749">
                <wp:simplePos x="0" y="0"/>
                <wp:positionH relativeFrom="column">
                  <wp:posOffset>2478623</wp:posOffset>
                </wp:positionH>
                <wp:positionV relativeFrom="paragraph">
                  <wp:posOffset>13069</wp:posOffset>
                </wp:positionV>
                <wp:extent cx="1038225" cy="1037229"/>
                <wp:effectExtent l="0" t="0" r="28575" b="10795"/>
                <wp:wrapNone/>
                <wp:docPr id="95" name="四角形: 角を丸くす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72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D0F8" w14:textId="5C1E228D" w:rsidR="002546CF" w:rsidRDefault="002546CF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集計表</w:t>
                            </w:r>
                          </w:p>
                          <w:p w14:paraId="23EF7151" w14:textId="77777777" w:rsidR="002546CF" w:rsidRDefault="002546CF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  <w:p w14:paraId="5464393D" w14:textId="7C3CEFF6" w:rsidR="00C95D4E" w:rsidRPr="00E9714C" w:rsidRDefault="00C95D4E" w:rsidP="00A14524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(xuất bảng t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ổng hợp)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21997" id="四角形: 角を丸くする 95" o:spid="_x0000_s1059" style="position:absolute;left:0;text-align:left;margin-left:195.15pt;margin-top:1.05pt;width:81.75pt;height:8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" fillcolor="#fabf8f [1945]" strokecolor="#243f60 [1604]" strokeweight="2pt">
                <v:textbox>
                  <w:txbxContent>
                    <w:p w14:paraId="12BAD0F8" w14:textId="5C1E228D" w:rsidR="002546CF" w:rsidRDefault="002546CF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集計表</w:t>
                      </w:r>
                    </w:p>
                    <w:p w14:paraId="23EF7151" w14:textId="77777777" w:rsidR="002546CF" w:rsidRDefault="002546CF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  <w:p w14:paraId="5464393D" w14:textId="7C3CEFF6" w:rsidR="00C95D4E" w:rsidRPr="00E9714C" w:rsidRDefault="00C95D4E" w:rsidP="00A14524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(xuất bảng t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ổng hợp)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17EA3" wp14:editId="4EE58292">
                <wp:simplePos x="0" y="0"/>
                <wp:positionH relativeFrom="column">
                  <wp:posOffset>1120671</wp:posOffset>
                </wp:positionH>
                <wp:positionV relativeFrom="paragraph">
                  <wp:posOffset>13069</wp:posOffset>
                </wp:positionV>
                <wp:extent cx="1038225" cy="934871"/>
                <wp:effectExtent l="0" t="0" r="28575" b="17780"/>
                <wp:wrapNone/>
                <wp:docPr id="94" name="四角形: 角を丸くす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487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DBD8" w14:textId="7ED4ADDB" w:rsidR="002546CF" w:rsidRDefault="002546CF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工程表</w:t>
                            </w:r>
                          </w:p>
                          <w:p w14:paraId="1D60CA3B" w14:textId="77777777" w:rsidR="002546CF" w:rsidRDefault="002546CF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  <w:p w14:paraId="6582170A" w14:textId="4ABABD77" w:rsidR="00C95D4E" w:rsidRPr="00E9714C" w:rsidRDefault="00C95D4E" w:rsidP="00A14524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(xuất bảng quá trình)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17EA3" id="四角形: 角を丸くする 94" o:spid="_x0000_s1060" style="position:absolute;left:0;text-align:left;margin-left:88.25pt;margin-top:1.05pt;width:81.75pt;height:7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" fillcolor="#fabf8f [1945]" strokecolor="#243f60 [1604]" strokeweight="2pt">
                <v:textbox>
                  <w:txbxContent>
                    <w:p w14:paraId="4CCADBD8" w14:textId="7ED4ADDB" w:rsidR="002546CF" w:rsidRDefault="002546CF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工程表</w:t>
                      </w:r>
                    </w:p>
                    <w:p w14:paraId="1D60CA3B" w14:textId="77777777" w:rsidR="002546CF" w:rsidRDefault="002546CF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  <w:p w14:paraId="6582170A" w14:textId="4ABABD77" w:rsidR="00C95D4E" w:rsidRPr="00E9714C" w:rsidRDefault="00C95D4E" w:rsidP="00A14524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(xuất bảng quá trình)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33216F" w14:textId="6F1C11B9" w:rsidR="00CB0A95" w:rsidRPr="00086723" w:rsidRDefault="00CB0A95" w:rsidP="005B433D">
      <w:pPr>
        <w:rPr>
          <w:rFonts w:ascii="Times New Roman" w:eastAsia="Meiryo UI" w:hAnsi="Times New Roman"/>
        </w:rPr>
      </w:pPr>
    </w:p>
    <w:p w14:paraId="52FD778C" w14:textId="0D1721D5" w:rsidR="00CB0A95" w:rsidRPr="00086723" w:rsidRDefault="00CB0A95" w:rsidP="005B433D">
      <w:pPr>
        <w:rPr>
          <w:rFonts w:ascii="Times New Roman" w:eastAsia="Meiryo UI" w:hAnsi="Times New Roman"/>
        </w:rPr>
      </w:pPr>
    </w:p>
    <w:p w14:paraId="0F3452CA" w14:textId="0035DED4" w:rsidR="00CB0A95" w:rsidRPr="00086723" w:rsidRDefault="00CB0A95" w:rsidP="005B433D">
      <w:pPr>
        <w:rPr>
          <w:rFonts w:ascii="Times New Roman" w:eastAsia="Meiryo UI" w:hAnsi="Times New Roman"/>
        </w:rPr>
      </w:pPr>
    </w:p>
    <w:p w14:paraId="18AE49CE" w14:textId="2F373268" w:rsidR="00CB0A95" w:rsidRPr="00086723" w:rsidRDefault="00CB0A95" w:rsidP="005B433D">
      <w:pPr>
        <w:rPr>
          <w:rFonts w:ascii="Times New Roman" w:eastAsia="Meiryo UI" w:hAnsi="Times New Roman"/>
        </w:rPr>
      </w:pPr>
    </w:p>
    <w:p w14:paraId="7629E029" w14:textId="764E008D" w:rsidR="00CB0A95" w:rsidRPr="00086723" w:rsidRDefault="00CB0A95" w:rsidP="005B433D">
      <w:pPr>
        <w:rPr>
          <w:rFonts w:ascii="Times New Roman" w:eastAsia="Meiryo UI" w:hAnsi="Times New Roman"/>
        </w:rPr>
      </w:pPr>
    </w:p>
    <w:p w14:paraId="19FD5F3F" w14:textId="5152622A" w:rsidR="00CB0A95" w:rsidRPr="00086723" w:rsidRDefault="00CB0A95" w:rsidP="005B433D">
      <w:pPr>
        <w:rPr>
          <w:rFonts w:ascii="Times New Roman" w:eastAsia="Meiryo UI" w:hAnsi="Times New Roman"/>
        </w:rPr>
      </w:pPr>
    </w:p>
    <w:p w14:paraId="1FAD8F8A" w14:textId="01D3B928" w:rsidR="005B433D" w:rsidRPr="00086723" w:rsidRDefault="005B433D">
      <w:pPr>
        <w:rPr>
          <w:rFonts w:ascii="Times New Roman" w:eastAsia="Meiryo UI" w:hAnsi="Times New Roman"/>
        </w:rPr>
      </w:pPr>
    </w:p>
    <w:p w14:paraId="1E8B2A73" w14:textId="77777777" w:rsidR="005B433D" w:rsidRPr="00086723" w:rsidRDefault="005B433D">
      <w:pPr>
        <w:rPr>
          <w:rFonts w:ascii="Times New Roman" w:eastAsia="Meiryo UI" w:hAnsi="Times New Roman"/>
        </w:rPr>
      </w:pPr>
    </w:p>
    <w:p w14:paraId="10F69B83" w14:textId="77C7FDBA" w:rsidR="009F5B37" w:rsidRPr="00086723" w:rsidRDefault="00FA7A5B" w:rsidP="009F5B37">
      <w:pPr>
        <w:pStyle w:val="Heading1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lastRenderedPageBreak/>
        <w:t xml:space="preserve">Font màn hình </w:t>
      </w:r>
    </w:p>
    <w:p w14:paraId="5FB89F6B" w14:textId="2B3834F3" w:rsidR="009F5B37" w:rsidRPr="00086723" w:rsidRDefault="00FA7A5B" w:rsidP="009F5B37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t>font</w:t>
      </w:r>
    </w:p>
    <w:p w14:paraId="48C8B9DE" w14:textId="550646E5" w:rsidR="009F5B37" w:rsidRPr="00086723" w:rsidRDefault="00FA7A5B" w:rsidP="009F5B37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t>tùy thuộc vào môi trường, không chỉ định font,.</w:t>
      </w:r>
      <w:r>
        <w:rPr>
          <w:rFonts w:ascii="Times New Roman" w:eastAsia="Meiryo UI" w:hAnsi="Times New Roman"/>
        </w:rPr>
        <w:t xml:space="preserve"> Tuy nhiên,</w:t>
      </w:r>
      <w:r>
        <w:rPr>
          <w:rFonts w:ascii="Times New Roman" w:eastAsia="Meiryo UI" w:hAnsi="Times New Roman" w:hint="eastAsia"/>
        </w:rPr>
        <w:t xml:space="preserve"> </w:t>
      </w:r>
      <w:r>
        <w:rPr>
          <w:rFonts w:ascii="Times New Roman" w:eastAsia="Meiryo UI" w:hAnsi="Times New Roman"/>
        </w:rPr>
        <w:t xml:space="preserve">không cần đảm đảm </w:t>
      </w:r>
      <w:r w:rsidR="001D035F">
        <w:rPr>
          <w:rFonts w:ascii="Times New Roman" w:eastAsia="Meiryo UI" w:hAnsi="Times New Roman"/>
        </w:rPr>
        <w:t xml:space="preserve">hoạt động cho toàn bộ font </w:t>
      </w:r>
    </w:p>
    <w:p w14:paraId="578F4600" w14:textId="71C9220E" w:rsidR="009F5B37" w:rsidRPr="00086723" w:rsidRDefault="001D035F" w:rsidP="009F5B37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t>font cần đảm bảo hoạt động không có vấn đề là</w:t>
      </w:r>
      <w:r w:rsidR="009F5B37" w:rsidRPr="00086723">
        <w:rPr>
          <w:rFonts w:ascii="Times New Roman" w:eastAsia="Meiryo UI" w:hAnsi="Times New Roman"/>
        </w:rPr>
        <w:t>「</w:t>
      </w:r>
      <w:r w:rsidR="009F5B37" w:rsidRPr="00086723">
        <w:rPr>
          <w:rFonts w:ascii="Times New Roman" w:eastAsia="Meiryo UI" w:hAnsi="Times New Roman"/>
        </w:rPr>
        <w:t>MS</w:t>
      </w:r>
      <w:r w:rsidR="009F5B37" w:rsidRPr="00086723">
        <w:rPr>
          <w:rFonts w:ascii="Times New Roman" w:eastAsia="Meiryo UI" w:hAnsi="Times New Roman"/>
        </w:rPr>
        <w:t>ゴシック」</w:t>
      </w:r>
    </w:p>
    <w:p w14:paraId="75CB9C35" w14:textId="5C061195" w:rsidR="009F5B37" w:rsidRPr="00086723" w:rsidRDefault="009F5B37">
      <w:pPr>
        <w:rPr>
          <w:rFonts w:ascii="Times New Roman" w:eastAsia="Meiryo UI" w:hAnsi="Times New Roman"/>
        </w:rPr>
      </w:pPr>
    </w:p>
    <w:p w14:paraId="6FDD7B69" w14:textId="1ED455C5" w:rsidR="00D31167" w:rsidRPr="00086723" w:rsidRDefault="00D31167">
      <w:pPr>
        <w:rPr>
          <w:rFonts w:ascii="Times New Roman" w:eastAsia="Meiryo UI" w:hAnsi="Times New Roman"/>
        </w:rPr>
      </w:pPr>
    </w:p>
    <w:p w14:paraId="52EB2C53" w14:textId="77777777" w:rsidR="00D31167" w:rsidRPr="00086723" w:rsidRDefault="00D31167">
      <w:pPr>
        <w:rPr>
          <w:rFonts w:ascii="Times New Roman" w:eastAsia="Meiryo UI" w:hAnsi="Times New Roman"/>
        </w:rPr>
      </w:pPr>
    </w:p>
    <w:p w14:paraId="20CEB9FC" w14:textId="5DA66E5A" w:rsidR="00B94B15" w:rsidRPr="00086723" w:rsidRDefault="001D035F" w:rsidP="00424045">
      <w:pPr>
        <w:pStyle w:val="Heading1"/>
        <w:rPr>
          <w:rFonts w:ascii="Times New Roman" w:eastAsia="Meiryo UI" w:hAnsi="Times New Roman"/>
        </w:rPr>
      </w:pPr>
      <w:bookmarkStart w:id="9" w:name="_Toc45628671"/>
      <w:bookmarkStart w:id="10" w:name="_Ref82942635"/>
      <w:bookmarkStart w:id="11" w:name="_Ref82942654"/>
      <w:bookmarkStart w:id="12" w:name="_Ref82946182"/>
      <w:r>
        <w:rPr>
          <w:rFonts w:ascii="Times New Roman" w:eastAsia="Meiryo UI" w:hAnsi="Times New Roman" w:hint="eastAsia"/>
        </w:rPr>
        <w:lastRenderedPageBreak/>
        <w:t xml:space="preserve">xác minh user </w:t>
      </w:r>
      <w:bookmarkEnd w:id="9"/>
    </w:p>
    <w:p w14:paraId="35C1B29E" w14:textId="5A01DFC5" w:rsidR="00F364C5" w:rsidRPr="00086723" w:rsidRDefault="001D035F" w:rsidP="00F364C5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bookmarkStart w:id="13" w:name="_Toc45628672"/>
      <w:r>
        <w:rPr>
          <w:rFonts w:ascii="Times New Roman" w:eastAsia="Meiryo UI" w:hAnsi="Times New Roman" w:hint="eastAsia"/>
        </w:rPr>
        <w:t xml:space="preserve">hệ thống quản lý sản xuất </w:t>
      </w:r>
      <w:bookmarkEnd w:id="13"/>
    </w:p>
    <w:p w14:paraId="62EE2878" w14:textId="6DA1D230" w:rsidR="00A043B1" w:rsidRPr="00086723" w:rsidRDefault="001D035F" w:rsidP="00854DC9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sử dụng user id khi login </w:t>
      </w:r>
      <w:r w:rsidR="0029723D" w:rsidRPr="00086723">
        <w:rPr>
          <w:rFonts w:ascii="Times New Roman" w:eastAsia="Meiryo UI" w:hAnsi="Times New Roman"/>
        </w:rPr>
        <w:t>Windows</w:t>
      </w:r>
      <w:r w:rsidR="00DC5E1D">
        <w:rPr>
          <w:rFonts w:ascii="Times New Roman" w:eastAsia="Meiryo UI" w:hAnsi="Times New Roman" w:hint="eastAsia"/>
        </w:rPr>
        <w:t xml:space="preserve"> làm s</w:t>
      </w:r>
      <w:r w:rsidR="00DC5E1D">
        <w:rPr>
          <w:rFonts w:ascii="Times New Roman" w:eastAsia="Meiryo UI" w:hAnsi="Times New Roman"/>
        </w:rPr>
        <w:t>ingle sign-on0</w:t>
      </w:r>
    </w:p>
    <w:p w14:paraId="6487D98F" w14:textId="19D713A9" w:rsidR="00C65A35" w:rsidRPr="00DC5E1D" w:rsidRDefault="00DC5E1D" w:rsidP="002546CF">
      <w:pPr>
        <w:pStyle w:val="a0"/>
        <w:numPr>
          <w:ilvl w:val="0"/>
          <w:numId w:val="13"/>
        </w:numPr>
        <w:ind w:left="546" w:hangingChars="300" w:hanging="546"/>
        <w:rPr>
          <w:rFonts w:ascii="Times New Roman" w:eastAsia="Meiryo UI" w:hAnsi="Times New Roman"/>
          <w:sz w:val="22"/>
        </w:rPr>
      </w:pPr>
      <w:r w:rsidRPr="00DC5E1D">
        <w:rPr>
          <w:rFonts w:ascii="Times New Roman" w:eastAsia="Meiryo UI" w:hAnsi="Times New Roman"/>
        </w:rPr>
        <w:t>than chiếu master user của hệ thống quản lý sản xuất, giới hạn chức năng có thể sử dụng bằng user id khi login windows</w:t>
      </w:r>
    </w:p>
    <w:p w14:paraId="4AB23211" w14:textId="77777777" w:rsidR="00C65A35" w:rsidRPr="00086723" w:rsidRDefault="00C65A35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1379E54" w14:textId="77777777" w:rsidR="003C44EB" w:rsidRPr="00086723" w:rsidRDefault="0012266F" w:rsidP="003C44EB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bookmarkStart w:id="14" w:name="_Toc45628673"/>
      <w:r w:rsidRPr="00086723">
        <w:rPr>
          <w:rFonts w:ascii="Times New Roman" w:eastAsia="Meiryo UI" w:hAnsi="Times New Roman"/>
        </w:rPr>
        <w:t>TimeTrackerNX</w:t>
      </w:r>
      <w:bookmarkEnd w:id="14"/>
    </w:p>
    <w:p w14:paraId="3DC1C26D" w14:textId="08BD21C4" w:rsidR="0012266F" w:rsidRPr="00086723" w:rsidRDefault="00DC5E1D" w:rsidP="0012266F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Sử dụng user id, pass dùng cho </w:t>
      </w:r>
      <w:r w:rsidR="0012266F" w:rsidRPr="00086723">
        <w:rPr>
          <w:rFonts w:ascii="Times New Roman" w:eastAsia="Meiryo UI" w:hAnsi="Times New Roman"/>
        </w:rPr>
        <w:t>TimeTrackerNX</w:t>
      </w:r>
      <w:r>
        <w:rPr>
          <w:rFonts w:ascii="Times New Roman" w:eastAsia="Meiryo UI" w:hAnsi="Times New Roman" w:hint="eastAsia"/>
        </w:rPr>
        <w:t xml:space="preserve"> </w:t>
      </w:r>
      <w:r>
        <w:rPr>
          <w:rFonts w:ascii="Times New Roman" w:eastAsia="Meiryo UI" w:hAnsi="Times New Roman"/>
        </w:rPr>
        <w:t>để login</w:t>
      </w:r>
    </w:p>
    <w:p w14:paraId="4D4C9521" w14:textId="5486A23E" w:rsidR="002E2928" w:rsidRPr="00086723" w:rsidRDefault="00DC5E1D" w:rsidP="0012266F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Trường hợp sử dụng webAPI của </w:t>
      </w:r>
      <w:r w:rsidR="002E2928" w:rsidRPr="00086723">
        <w:rPr>
          <w:rFonts w:ascii="Times New Roman" w:eastAsia="Meiryo UI" w:hAnsi="Times New Roman"/>
        </w:rPr>
        <w:t>TimeTrackerNX</w:t>
      </w:r>
      <w:r>
        <w:rPr>
          <w:rFonts w:ascii="Times New Roman" w:eastAsia="Meiryo UI" w:hAnsi="Times New Roman" w:hint="eastAsia"/>
        </w:rPr>
        <w:t xml:space="preserve"> thì thực hiện xác minh token based</w:t>
      </w:r>
    </w:p>
    <w:p w14:paraId="0E020269" w14:textId="77777777" w:rsidR="003C44EB" w:rsidRPr="00086723" w:rsidRDefault="003C44EB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E232D70" w14:textId="77777777" w:rsidR="003C44EB" w:rsidRPr="00086723" w:rsidRDefault="003C44EB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69323D7" w14:textId="77777777" w:rsidR="003C44EB" w:rsidRPr="00086723" w:rsidRDefault="003C44EB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04876A2" w14:textId="5F84A829" w:rsidR="007B1756" w:rsidRPr="00086723" w:rsidRDefault="00DC5E1D" w:rsidP="007B1756">
      <w:pPr>
        <w:pStyle w:val="Heading1"/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lastRenderedPageBreak/>
        <w:t>Session timeout</w:t>
      </w:r>
    </w:p>
    <w:p w14:paraId="56FC074E" w14:textId="058F6A31" w:rsidR="007B1756" w:rsidRPr="00086723" w:rsidRDefault="00DC5E1D" w:rsidP="007B1756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bookmarkStart w:id="15" w:name="_Toc45628675"/>
      <w:r>
        <w:rPr>
          <w:rFonts w:ascii="Times New Roman" w:eastAsia="Meiryo UI" w:hAnsi="Times New Roman"/>
        </w:rPr>
        <w:t>H</w:t>
      </w:r>
      <w:r>
        <w:rPr>
          <w:rFonts w:ascii="Times New Roman" w:eastAsia="Meiryo UI" w:hAnsi="Times New Roman" w:hint="eastAsia"/>
        </w:rPr>
        <w:t xml:space="preserve">oạt động khi </w:t>
      </w:r>
      <w:r>
        <w:rPr>
          <w:rFonts w:ascii="Times New Roman" w:eastAsia="Meiryo UI" w:hAnsi="Times New Roman"/>
        </w:rPr>
        <w:t>session</w:t>
      </w:r>
      <w:r>
        <w:rPr>
          <w:rFonts w:ascii="Times New Roman" w:eastAsia="Meiryo UI" w:hAnsi="Times New Roman" w:hint="eastAsia"/>
        </w:rPr>
        <w:t xml:space="preserve"> </w:t>
      </w:r>
      <w:r>
        <w:rPr>
          <w:rFonts w:ascii="Times New Roman" w:eastAsia="Meiryo UI" w:hAnsi="Times New Roman"/>
        </w:rPr>
        <w:t xml:space="preserve">timeout </w:t>
      </w:r>
      <w:bookmarkEnd w:id="15"/>
    </w:p>
    <w:p w14:paraId="1B3E8461" w14:textId="51120461" w:rsidR="007B1756" w:rsidRPr="00086723" w:rsidRDefault="00DC5E1D" w:rsidP="00DC5E1D">
      <w:pPr>
        <w:pStyle w:val="a0"/>
        <w:numPr>
          <w:ilvl w:val="0"/>
          <w:numId w:val="13"/>
        </w:numPr>
        <w:rPr>
          <w:rFonts w:ascii="Times New Roman" w:eastAsia="Meiryo UI" w:hAnsi="Times New Roman"/>
          <w:sz w:val="22"/>
        </w:rPr>
      </w:pPr>
      <w:r>
        <w:rPr>
          <w:rFonts w:ascii="Times New Roman" w:eastAsia="Meiryo UI" w:hAnsi="Times New Roman"/>
        </w:rPr>
        <w:t>Khi session timeout</w:t>
      </w:r>
      <w:r>
        <w:rPr>
          <w:rFonts w:ascii="Times New Roman" w:eastAsia="Meiryo UI" w:hAnsi="Times New Roman" w:hint="eastAsia"/>
        </w:rPr>
        <w:t>, thì ngừng thực hiện xử lý của màn hình đang hiển thị, back lại màn hình TOP</w:t>
      </w:r>
      <w:r w:rsidRPr="00086723">
        <w:rPr>
          <w:rFonts w:ascii="Times New Roman" w:eastAsia="Meiryo UI" w:hAnsi="Times New Roman"/>
          <w:sz w:val="22"/>
        </w:rPr>
        <w:t xml:space="preserve"> </w:t>
      </w:r>
    </w:p>
    <w:p w14:paraId="6DD19676" w14:textId="77777777" w:rsidR="007B1756" w:rsidRPr="00086723" w:rsidRDefault="007B1756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C861E63" w14:textId="77777777" w:rsidR="007B1756" w:rsidRPr="00086723" w:rsidRDefault="007B1756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5D2B636" w14:textId="2CBE5D40" w:rsidR="00462E0D" w:rsidRPr="00086723" w:rsidRDefault="00DC5E1D" w:rsidP="00462E0D">
      <w:pPr>
        <w:pStyle w:val="Heading1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lastRenderedPageBreak/>
        <w:t>Log hệ thống</w:t>
      </w:r>
    </w:p>
    <w:p w14:paraId="2FA51DEB" w14:textId="4AD5B109" w:rsidR="00462E0D" w:rsidRPr="00086723" w:rsidRDefault="00DC5E1D" w:rsidP="00462E0D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Log thao tác</w:t>
      </w:r>
    </w:p>
    <w:p w14:paraId="6C799437" w14:textId="2E30CFAE" w:rsidR="00E0073A" w:rsidRPr="00086723" w:rsidRDefault="00DC5E1D" w:rsidP="00E0073A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K</w:t>
      </w:r>
      <w:r>
        <w:rPr>
          <w:rFonts w:ascii="Times New Roman" w:eastAsia="Meiryo UI" w:hAnsi="Times New Roman" w:hint="eastAsia"/>
        </w:rPr>
        <w:t xml:space="preserve">hi </w:t>
      </w:r>
      <w:r>
        <w:rPr>
          <w:rFonts w:ascii="Times New Roman" w:eastAsia="Meiryo UI" w:hAnsi="Times New Roman"/>
        </w:rPr>
        <w:t xml:space="preserve">login, lưu log thao tác khi chọn main menu và sub menu </w:t>
      </w:r>
    </w:p>
    <w:p w14:paraId="6E71682B" w14:textId="3121670A" w:rsidR="001D65F6" w:rsidRPr="00086723" w:rsidRDefault="00DC5E1D" w:rsidP="00E0073A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N</w:t>
      </w:r>
      <w:r>
        <w:rPr>
          <w:rFonts w:ascii="Times New Roman" w:eastAsia="Meiryo UI" w:hAnsi="Times New Roman" w:hint="eastAsia"/>
        </w:rPr>
        <w:t xml:space="preserve">ơi </w:t>
      </w:r>
      <w:r>
        <w:rPr>
          <w:rFonts w:ascii="Times New Roman" w:eastAsia="Meiryo UI" w:hAnsi="Times New Roman"/>
        </w:rPr>
        <w:t xml:space="preserve">lưu log là bảng của DB </w:t>
      </w:r>
    </w:p>
    <w:p w14:paraId="0FB61E2E" w14:textId="77777777" w:rsidR="00462E0D" w:rsidRPr="00086723" w:rsidRDefault="00462E0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8CC4866" w14:textId="77777777" w:rsidR="00B94EB1" w:rsidRPr="00086723" w:rsidRDefault="00B94EB1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0024892" w14:textId="392048CF" w:rsidR="00E0073A" w:rsidRPr="00086723" w:rsidRDefault="00DC5E1D" w:rsidP="00E0073A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Log error</w:t>
      </w:r>
    </w:p>
    <w:p w14:paraId="365C23D2" w14:textId="57D4BC9B" w:rsidR="00CA0F90" w:rsidRPr="00086723" w:rsidRDefault="00DC5E1D" w:rsidP="002546CF">
      <w:pPr>
        <w:pStyle w:val="a0"/>
        <w:numPr>
          <w:ilvl w:val="0"/>
          <w:numId w:val="13"/>
        </w:numPr>
        <w:rPr>
          <w:rFonts w:ascii="Times New Roman" w:eastAsia="Meiryo UI" w:hAnsi="Times New Roman"/>
          <w:sz w:val="22"/>
        </w:rPr>
      </w:pPr>
      <w:r w:rsidRPr="00DC5E1D">
        <w:rPr>
          <w:rFonts w:ascii="Times New Roman" w:eastAsia="Meiryo UI" w:hAnsi="Times New Roman"/>
        </w:rPr>
        <w:t>L</w:t>
      </w:r>
      <w:r w:rsidRPr="00DC5E1D">
        <w:rPr>
          <w:rFonts w:ascii="Times New Roman" w:eastAsia="Meiryo UI" w:hAnsi="Times New Roman" w:hint="eastAsia"/>
        </w:rPr>
        <w:t xml:space="preserve">og </w:t>
      </w:r>
      <w:r w:rsidRPr="00DC5E1D">
        <w:rPr>
          <w:rFonts w:ascii="Times New Roman" w:eastAsia="Meiryo UI" w:hAnsi="Times New Roman"/>
        </w:rPr>
        <w:t xml:space="preserve">error được lưu vào file của server </w:t>
      </w:r>
    </w:p>
    <w:p w14:paraId="10E21E9A" w14:textId="4DBCAF38" w:rsidR="003D12C5" w:rsidRPr="00086723" w:rsidRDefault="003D12C5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58EE76C" w14:textId="1CB6EF6F" w:rsidR="003D12C5" w:rsidRPr="00086723" w:rsidRDefault="00086723" w:rsidP="003D12C5">
      <w:pPr>
        <w:pStyle w:val="Heading1"/>
        <w:rPr>
          <w:rFonts w:ascii="Times New Roman" w:eastAsia="Meiryo UI" w:hAnsi="Times New Roman"/>
        </w:rPr>
      </w:pPr>
      <w:bookmarkStart w:id="16" w:name="_Toc45628679"/>
      <w:r>
        <w:rPr>
          <w:rFonts w:ascii="Times New Roman" w:eastAsia="Meiryo UI" w:hAnsi="Times New Roman"/>
        </w:rPr>
        <w:lastRenderedPageBreak/>
        <w:t>thông số</w:t>
      </w:r>
      <w:bookmarkEnd w:id="16"/>
      <w:r w:rsidR="00DC5E1D">
        <w:rPr>
          <w:rFonts w:ascii="Times New Roman" w:eastAsia="Meiryo UI" w:hAnsi="Times New Roman"/>
        </w:rPr>
        <w:t xml:space="preserve"> chung màn hình</w:t>
      </w:r>
    </w:p>
    <w:p w14:paraId="36510FCC" w14:textId="42D362AF" w:rsidR="003D12C5" w:rsidRPr="00086723" w:rsidRDefault="00DC5E1D" w:rsidP="003D12C5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bnt</w:t>
      </w:r>
    </w:p>
    <w:p w14:paraId="6FC72FD7" w14:textId="69057D9A" w:rsidR="00AA047C" w:rsidRPr="00086723" w:rsidRDefault="00DC5E1D" w:rsidP="00AA047C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t xml:space="preserve">bnt trên màn hình thống nhất như sau </w:t>
      </w:r>
    </w:p>
    <w:p w14:paraId="72DA1FFF" w14:textId="46BACBC9" w:rsidR="00BE17AD" w:rsidRPr="00086723" w:rsidRDefault="00DC5E1D" w:rsidP="00BE17AD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tuy nhiên tùy thuộc vào thao tác thì sẽ có btn khác </w:t>
      </w:r>
    </w:p>
    <w:p w14:paraId="14E51B24" w14:textId="367ADD52" w:rsidR="002D1660" w:rsidRPr="00086723" w:rsidRDefault="002D1660" w:rsidP="00BE17AD">
      <w:pPr>
        <w:pStyle w:val="a0"/>
        <w:ind w:left="0" w:firstLine="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2272" behindDoc="0" locked="0" layoutInCell="1" allowOverlap="1" wp14:anchorId="55840046" wp14:editId="0FD7027D">
            <wp:simplePos x="0" y="0"/>
            <wp:positionH relativeFrom="column">
              <wp:posOffset>1963420</wp:posOffset>
            </wp:positionH>
            <wp:positionV relativeFrom="paragraph">
              <wp:posOffset>104140</wp:posOffset>
            </wp:positionV>
            <wp:extent cx="389255" cy="314325"/>
            <wp:effectExtent l="0" t="0" r="0" b="9525"/>
            <wp:wrapNone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566C5" w14:textId="2A07E223" w:rsidR="002D1660" w:rsidRPr="00086723" w:rsidRDefault="002D1660" w:rsidP="002D1660">
      <w:pPr>
        <w:pStyle w:val="a0"/>
        <w:ind w:left="615" w:firstLine="0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※</w:t>
      </w:r>
      <w:r w:rsidR="00DC5E1D">
        <w:rPr>
          <w:rFonts w:ascii="Times New Roman" w:eastAsia="Meiryo UI" w:hAnsi="Times New Roman"/>
        </w:rPr>
        <w:t xml:space="preserve">khi chọn thì cho hiển thị nổi lên 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6"/>
        <w:gridCol w:w="5671"/>
      </w:tblGrid>
      <w:tr w:rsidR="007F6C1C" w:rsidRPr="00086723" w14:paraId="3597904A" w14:textId="77777777" w:rsidTr="004E5FF0">
        <w:trPr>
          <w:trHeight w:val="616"/>
        </w:trPr>
        <w:tc>
          <w:tcPr>
            <w:tcW w:w="21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14:paraId="77AAB5A9" w14:textId="47C5C3FC" w:rsidR="007F6C1C" w:rsidRPr="00086723" w:rsidRDefault="00DC5E1D" w:rsidP="004E5FF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thao tác</w:t>
            </w:r>
          </w:p>
        </w:tc>
        <w:tc>
          <w:tcPr>
            <w:tcW w:w="567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14:paraId="6B081040" w14:textId="20D77224" w:rsidR="00526C25" w:rsidRPr="00086723" w:rsidRDefault="00DC5E1D" w:rsidP="004E5FF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btn</w:t>
            </w:r>
          </w:p>
        </w:tc>
      </w:tr>
      <w:tr w:rsidR="007F6C1C" w:rsidRPr="00086723" w14:paraId="3C29ECA8" w14:textId="77777777" w:rsidTr="00984E84">
        <w:trPr>
          <w:trHeight w:val="616"/>
        </w:trPr>
        <w:tc>
          <w:tcPr>
            <w:tcW w:w="219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2874898" w14:textId="330D86B3" w:rsidR="007F6C1C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5671" w:type="dxa"/>
            <w:tcBorders>
              <w:top w:val="double" w:sz="4" w:space="0" w:color="auto"/>
            </w:tcBorders>
            <w:vAlign w:val="center"/>
          </w:tcPr>
          <w:p w14:paraId="6AF89D4C" w14:textId="6821D104" w:rsidR="007F6C1C" w:rsidRPr="00086723" w:rsidRDefault="001061B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399679" behindDoc="0" locked="0" layoutInCell="1" allowOverlap="1" wp14:anchorId="50909989" wp14:editId="5826EB68">
                  <wp:simplePos x="0" y="0"/>
                  <wp:positionH relativeFrom="column">
                    <wp:posOffset>160655</wp:posOffset>
                  </wp:positionH>
                  <wp:positionV relativeFrom="page">
                    <wp:posOffset>46990</wp:posOffset>
                  </wp:positionV>
                  <wp:extent cx="499745" cy="333375"/>
                  <wp:effectExtent l="0" t="0" r="0" b="9525"/>
                  <wp:wrapNone/>
                  <wp:docPr id="98" name="図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086723" w14:paraId="70312F3E" w14:textId="77777777" w:rsidTr="00984E84">
        <w:trPr>
          <w:trHeight w:val="585"/>
        </w:trPr>
        <w:tc>
          <w:tcPr>
            <w:tcW w:w="2196" w:type="dxa"/>
            <w:tcBorders>
              <w:left w:val="single" w:sz="12" w:space="0" w:color="auto"/>
            </w:tcBorders>
            <w:vAlign w:val="center"/>
          </w:tcPr>
          <w:p w14:paraId="2F68AA38" w14:textId="7533891D" w:rsidR="007F6C1C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5671" w:type="dxa"/>
            <w:vAlign w:val="center"/>
          </w:tcPr>
          <w:p w14:paraId="5D57013B" w14:textId="254F2995" w:rsidR="007F6C1C" w:rsidRPr="00086723" w:rsidRDefault="001061BD" w:rsidP="00984E84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14080" behindDoc="0" locked="0" layoutInCell="1" allowOverlap="1" wp14:anchorId="68FB039B" wp14:editId="18A11477">
                  <wp:simplePos x="0" y="0"/>
                  <wp:positionH relativeFrom="column">
                    <wp:posOffset>181610</wp:posOffset>
                  </wp:positionH>
                  <wp:positionV relativeFrom="page">
                    <wp:posOffset>5080</wp:posOffset>
                  </wp:positionV>
                  <wp:extent cx="490220" cy="329565"/>
                  <wp:effectExtent l="0" t="0" r="5080" b="0"/>
                  <wp:wrapNone/>
                  <wp:docPr id="99" name="図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086723" w14:paraId="32987918" w14:textId="77777777" w:rsidTr="00984E84">
        <w:trPr>
          <w:trHeight w:val="616"/>
        </w:trPr>
        <w:tc>
          <w:tcPr>
            <w:tcW w:w="2196" w:type="dxa"/>
            <w:tcBorders>
              <w:left w:val="single" w:sz="12" w:space="0" w:color="auto"/>
            </w:tcBorders>
            <w:vAlign w:val="center"/>
          </w:tcPr>
          <w:p w14:paraId="29EE576F" w14:textId="42221F17" w:rsidR="007F6C1C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削除</w:t>
            </w:r>
          </w:p>
        </w:tc>
        <w:tc>
          <w:tcPr>
            <w:tcW w:w="5671" w:type="dxa"/>
            <w:vAlign w:val="center"/>
          </w:tcPr>
          <w:p w14:paraId="379D052E" w14:textId="7985A353" w:rsidR="007F6C1C" w:rsidRPr="00086723" w:rsidRDefault="001061BD" w:rsidP="00984E84">
            <w:pPr>
              <w:pStyle w:val="ae"/>
              <w:tabs>
                <w:tab w:val="left" w:pos="2940"/>
              </w:tabs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15104" behindDoc="0" locked="0" layoutInCell="1" allowOverlap="1" wp14:anchorId="16D79C91" wp14:editId="0FEC469A">
                  <wp:simplePos x="0" y="0"/>
                  <wp:positionH relativeFrom="column">
                    <wp:posOffset>193675</wp:posOffset>
                  </wp:positionH>
                  <wp:positionV relativeFrom="page">
                    <wp:posOffset>-27940</wp:posOffset>
                  </wp:positionV>
                  <wp:extent cx="480695" cy="322580"/>
                  <wp:effectExtent l="0" t="0" r="0" b="1270"/>
                  <wp:wrapNone/>
                  <wp:docPr id="112" name="図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086723" w14:paraId="5A5A466D" w14:textId="77777777" w:rsidTr="00984E84">
        <w:trPr>
          <w:trHeight w:val="585"/>
        </w:trPr>
        <w:tc>
          <w:tcPr>
            <w:tcW w:w="2196" w:type="dxa"/>
            <w:tcBorders>
              <w:left w:val="single" w:sz="12" w:space="0" w:color="auto"/>
            </w:tcBorders>
            <w:vAlign w:val="center"/>
          </w:tcPr>
          <w:p w14:paraId="1E6A4EC2" w14:textId="5F2243B7" w:rsidR="007F6C1C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5671" w:type="dxa"/>
            <w:vAlign w:val="center"/>
          </w:tcPr>
          <w:p w14:paraId="6F5C356D" w14:textId="3DC6B9DD" w:rsidR="007F6C1C" w:rsidRPr="00086723" w:rsidRDefault="004C6390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16128" behindDoc="0" locked="0" layoutInCell="1" allowOverlap="1" wp14:anchorId="0BD5373E" wp14:editId="1496609B">
                  <wp:simplePos x="0" y="0"/>
                  <wp:positionH relativeFrom="column">
                    <wp:posOffset>203200</wp:posOffset>
                  </wp:positionH>
                  <wp:positionV relativeFrom="page">
                    <wp:posOffset>24130</wp:posOffset>
                  </wp:positionV>
                  <wp:extent cx="471170" cy="327025"/>
                  <wp:effectExtent l="0" t="0" r="5080" b="0"/>
                  <wp:wrapNone/>
                  <wp:docPr id="113" name="図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086723" w14:paraId="38BCF417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44CAC0C" w14:textId="6FF767E1" w:rsidR="007F6C1C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OK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3C6A827E" w14:textId="6B65CE9B" w:rsidR="007F6C1C" w:rsidRPr="00086723" w:rsidRDefault="00C527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17152" behindDoc="0" locked="0" layoutInCell="1" allowOverlap="1" wp14:anchorId="3BB40E6A" wp14:editId="4C9F099C">
                  <wp:simplePos x="0" y="0"/>
                  <wp:positionH relativeFrom="column">
                    <wp:posOffset>250825</wp:posOffset>
                  </wp:positionH>
                  <wp:positionV relativeFrom="page">
                    <wp:posOffset>5080</wp:posOffset>
                  </wp:positionV>
                  <wp:extent cx="353695" cy="323850"/>
                  <wp:effectExtent l="0" t="0" r="8255" b="0"/>
                  <wp:wrapNone/>
                  <wp:docPr id="137" name="図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086723" w14:paraId="71C35283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ECEC73" w14:textId="3D02B580" w:rsidR="007F6C1C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7337C64D" w14:textId="12E9B778" w:rsidR="007F6C1C" w:rsidRPr="00086723" w:rsidRDefault="00CF4821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18176" behindDoc="0" locked="0" layoutInCell="1" allowOverlap="1" wp14:anchorId="2B302F17" wp14:editId="6FBE902D">
                  <wp:simplePos x="0" y="0"/>
                  <wp:positionH relativeFrom="column">
                    <wp:posOffset>206375</wp:posOffset>
                  </wp:positionH>
                  <wp:positionV relativeFrom="page">
                    <wp:posOffset>-6985</wp:posOffset>
                  </wp:positionV>
                  <wp:extent cx="809625" cy="313055"/>
                  <wp:effectExtent l="0" t="0" r="9525" b="0"/>
                  <wp:wrapNone/>
                  <wp:docPr id="141" name="図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305D" w:rsidRPr="00086723" w14:paraId="0E5327A7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FA16B28" w14:textId="7674852E" w:rsidR="00B6305D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参照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0E98932F" w14:textId="07AA6F81" w:rsidR="00B6305D" w:rsidRPr="00086723" w:rsidRDefault="00981388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19200" behindDoc="0" locked="0" layoutInCell="1" allowOverlap="1" wp14:anchorId="30845C50" wp14:editId="66D6F1AE">
                  <wp:simplePos x="0" y="0"/>
                  <wp:positionH relativeFrom="column">
                    <wp:posOffset>224790</wp:posOffset>
                  </wp:positionH>
                  <wp:positionV relativeFrom="page">
                    <wp:posOffset>13335</wp:posOffset>
                  </wp:positionV>
                  <wp:extent cx="449580" cy="295275"/>
                  <wp:effectExtent l="0" t="0" r="7620" b="9525"/>
                  <wp:wrapNone/>
                  <wp:docPr id="142" name="図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305D" w:rsidRPr="00086723" w14:paraId="4418E7D2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FABE561" w14:textId="66F20C04" w:rsidR="00B6305D" w:rsidRPr="00086723" w:rsidRDefault="00B6305D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選択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408B8923" w14:textId="3F733CB6" w:rsidR="00B6305D" w:rsidRPr="00086723" w:rsidRDefault="00981388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20224" behindDoc="0" locked="0" layoutInCell="1" allowOverlap="1" wp14:anchorId="42ECD9E6" wp14:editId="24EC3508">
                  <wp:simplePos x="0" y="0"/>
                  <wp:positionH relativeFrom="column">
                    <wp:posOffset>260350</wp:posOffset>
                  </wp:positionH>
                  <wp:positionV relativeFrom="page">
                    <wp:posOffset>25400</wp:posOffset>
                  </wp:positionV>
                  <wp:extent cx="433070" cy="294640"/>
                  <wp:effectExtent l="0" t="0" r="5080" b="0"/>
                  <wp:wrapNone/>
                  <wp:docPr id="143" name="図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086723" w14:paraId="5FA01472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4154F0" w14:textId="4F628038" w:rsidR="007F6C1C" w:rsidRPr="00086723" w:rsidRDefault="00065C41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検索</w:t>
            </w:r>
          </w:p>
        </w:tc>
        <w:tc>
          <w:tcPr>
            <w:tcW w:w="5671" w:type="dxa"/>
            <w:tcBorders>
              <w:bottom w:val="single" w:sz="12" w:space="0" w:color="auto"/>
            </w:tcBorders>
            <w:vAlign w:val="center"/>
          </w:tcPr>
          <w:p w14:paraId="7E646402" w14:textId="45141711" w:rsidR="007F6C1C" w:rsidRPr="00086723" w:rsidRDefault="00981388" w:rsidP="00984E84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2021248" behindDoc="0" locked="0" layoutInCell="1" allowOverlap="1" wp14:anchorId="2EC5C2BD" wp14:editId="46707F98">
                  <wp:simplePos x="0" y="0"/>
                  <wp:positionH relativeFrom="column">
                    <wp:posOffset>250825</wp:posOffset>
                  </wp:positionH>
                  <wp:positionV relativeFrom="page">
                    <wp:posOffset>21590</wp:posOffset>
                  </wp:positionV>
                  <wp:extent cx="452120" cy="298450"/>
                  <wp:effectExtent l="0" t="0" r="5080" b="6350"/>
                  <wp:wrapNone/>
                  <wp:docPr id="144" name="図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C41D784" w14:textId="54F5ABDB" w:rsidR="00AA047C" w:rsidRPr="00086723" w:rsidRDefault="00AA047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CEE6A5" w14:textId="77777777" w:rsidR="00AA047C" w:rsidRPr="00086723" w:rsidRDefault="00AA047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962233E" w14:textId="411B9A90" w:rsidR="003D12C5" w:rsidRPr="00086723" w:rsidRDefault="003D12C5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B056565" w14:textId="790FC0C9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C63CAD7" w14:textId="0FB43253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FB60F7" w14:textId="50575C0F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2738357" w14:textId="60CE80C6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D2F06AA" w14:textId="5992C29F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E4133BD" w14:textId="569C1274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C7CE334" w14:textId="776C6094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3C20787" w14:textId="49ECB9E5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9A474A3" w14:textId="52FB8384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5F147B5" w14:textId="1BE547EB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604C3DC" w14:textId="58EFE6C1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67465DD" w14:textId="6FB8D732" w:rsidR="009A49CC" w:rsidRPr="00086723" w:rsidRDefault="009A49CC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249E9D" w14:textId="14E5B3D8" w:rsidR="00065C41" w:rsidRPr="00086723" w:rsidRDefault="00065C41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B3131E5" w14:textId="5B5A1BD9" w:rsidR="00065C41" w:rsidRPr="00086723" w:rsidRDefault="00065C41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AEB3025" w14:textId="0A0DD6A8" w:rsidR="00065C41" w:rsidRPr="00086723" w:rsidRDefault="00065C41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FF08F4C" w14:textId="01584AFB" w:rsidR="00065C41" w:rsidRPr="00086723" w:rsidRDefault="00065C41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3413CED" w14:textId="38E268CB" w:rsidR="00065C41" w:rsidRPr="00086723" w:rsidRDefault="00065C41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0DAF981" w14:textId="23CFB931" w:rsidR="00065C41" w:rsidRPr="00086723" w:rsidRDefault="00065C41" w:rsidP="00984E8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004944" w14:textId="21B64D23" w:rsidR="00065C41" w:rsidRPr="00086723" w:rsidRDefault="00065C41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273CF15" w14:textId="00170D8D" w:rsidR="00592E2E" w:rsidRPr="00086723" w:rsidRDefault="00DC5E1D" w:rsidP="00592E2E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paging</w:t>
      </w:r>
    </w:p>
    <w:p w14:paraId="69BA0198" w14:textId="04C0FF47" w:rsidR="00065C41" w:rsidRPr="00086723" w:rsidRDefault="00DC5E1D" w:rsidP="006640B7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những chỗ có nhiều record thì sẽ hiển thị paging </w:t>
      </w:r>
    </w:p>
    <w:p w14:paraId="48A15BCC" w14:textId="615593F9" w:rsidR="004E5FF0" w:rsidRPr="00086723" w:rsidRDefault="00DC5E1D" w:rsidP="006640B7">
      <w:pPr>
        <w:pStyle w:val="a0"/>
        <w:numPr>
          <w:ilvl w:val="0"/>
          <w:numId w:val="13"/>
        </w:numPr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t xml:space="preserve">hiển thị như sau </w:t>
      </w:r>
    </w:p>
    <w:p w14:paraId="13399409" w14:textId="4ADB58A2" w:rsidR="00065C41" w:rsidRPr="00086723" w:rsidRDefault="00AA0178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13056" behindDoc="0" locked="0" layoutInCell="1" allowOverlap="1" wp14:anchorId="30224C5D" wp14:editId="35508400">
            <wp:simplePos x="0" y="0"/>
            <wp:positionH relativeFrom="column">
              <wp:posOffset>278452</wp:posOffset>
            </wp:positionH>
            <wp:positionV relativeFrom="paragraph">
              <wp:posOffset>161290</wp:posOffset>
            </wp:positionV>
            <wp:extent cx="5372100" cy="517617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624B0" w14:textId="5A8F7AF6" w:rsidR="006640B7" w:rsidRPr="00086723" w:rsidRDefault="006640B7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54B7C1" w14:textId="3325C3F5" w:rsidR="006640B7" w:rsidRPr="00086723" w:rsidRDefault="006640B7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9BAA1FD" w14:textId="4B42C0B4" w:rsidR="006640B7" w:rsidRPr="00086723" w:rsidRDefault="006640B7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AE79879" w14:textId="5BE41564" w:rsidR="006640B7" w:rsidRPr="00086723" w:rsidRDefault="006640B7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81595A9" w14:textId="39634CFC" w:rsidR="00AA0178" w:rsidRPr="00086723" w:rsidRDefault="00AA017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18D3ABC" w14:textId="77777777" w:rsidR="00AA0178" w:rsidRPr="00086723" w:rsidRDefault="00AA017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7D70C94" w14:textId="62F36CDC" w:rsidR="00CA0F90" w:rsidRPr="00086723" w:rsidRDefault="007E22BE" w:rsidP="00CA0F90">
      <w:pPr>
        <w:pStyle w:val="Heading1"/>
        <w:rPr>
          <w:rFonts w:ascii="Times New Roman" w:eastAsia="Meiryo UI" w:hAnsi="Times New Roman"/>
        </w:rPr>
      </w:pPr>
      <w:bookmarkStart w:id="17" w:name="_Toc45628682"/>
      <w:r>
        <w:rPr>
          <w:rFonts w:ascii="Times New Roman" w:eastAsia="Meiryo UI" w:hAnsi="Times New Roman"/>
        </w:rPr>
        <w:lastRenderedPageBreak/>
        <w:t>cấu trúc màn hình</w:t>
      </w:r>
      <w:r w:rsidR="005D005E" w:rsidRPr="00086723">
        <w:rPr>
          <w:rFonts w:ascii="Times New Roman" w:eastAsia="Meiryo UI" w:hAnsi="Times New Roman"/>
        </w:rPr>
        <w:t>（</w:t>
      </w:r>
      <w:r>
        <w:rPr>
          <w:rFonts w:ascii="Times New Roman" w:eastAsia="Meiryo UI" w:hAnsi="Times New Roman" w:hint="eastAsia"/>
        </w:rPr>
        <w:t>master chung</w:t>
      </w:r>
      <w:r w:rsidR="005D005E" w:rsidRPr="00086723">
        <w:rPr>
          <w:rFonts w:ascii="Times New Roman" w:eastAsia="Meiryo UI" w:hAnsi="Times New Roman"/>
        </w:rPr>
        <w:t>）</w:t>
      </w:r>
      <w:bookmarkEnd w:id="17"/>
    </w:p>
    <w:p w14:paraId="600A42B6" w14:textId="015F3773" w:rsidR="00CA0F90" w:rsidRPr="00086723" w:rsidRDefault="007E22BE" w:rsidP="00CA0F90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sơ đồ di chuyển màn hình</w:t>
      </w:r>
    </w:p>
    <w:p w14:paraId="04AE1BC2" w14:textId="11AACB5A" w:rsidR="00462E0D" w:rsidRPr="00086723" w:rsidRDefault="00AA2618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A5EFE25" wp14:editId="17414EAF">
                <wp:simplePos x="0" y="0"/>
                <wp:positionH relativeFrom="column">
                  <wp:posOffset>4744720</wp:posOffset>
                </wp:positionH>
                <wp:positionV relativeFrom="paragraph">
                  <wp:posOffset>90805</wp:posOffset>
                </wp:positionV>
                <wp:extent cx="1066800" cy="466725"/>
                <wp:effectExtent l="0" t="0" r="0" b="5080"/>
                <wp:wrapNone/>
                <wp:docPr id="125" name="テキスト ボック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3EEBA" w14:textId="367FC2D5" w:rsidR="002546CF" w:rsidRPr="00BD0F16" w:rsidRDefault="002546CF">
                            <w:pP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8"/>
                                <w:szCs w:val="18"/>
                              </w:rPr>
                              <w:t xml:space="preserve">ain </w:t>
                            </w:r>
                            <w: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FE25" id="テキスト ボックス 125" o:spid="_x0000_s1061" type="#_x0000_t202" style="position:absolute;left:0;text-align:left;margin-left:373.6pt;margin-top:7.15pt;width:84pt;height:36.75pt;z-index:25195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" fillcolor="white [3201]" stroked="f" strokeweight=".5pt">
                <v:textbox style="mso-fit-shape-to-text:t">
                  <w:txbxContent>
                    <w:p w14:paraId="57B3EEBA" w14:textId="367FC2D5" w:rsidR="002546CF" w:rsidRPr="00BD0F16" w:rsidRDefault="002546CF">
                      <w:pP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Meiryo UI" w:eastAsia="Meiryo UI" w:hAnsi="Meiryo UI" w:hint="eastAsia"/>
                          <w:sz w:val="18"/>
                          <w:szCs w:val="18"/>
                        </w:rPr>
                        <w:t xml:space="preserve">ain </w:t>
                      </w:r>
                      <w: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040F14"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3960A877" wp14:editId="3F745F99">
                <wp:simplePos x="0" y="0"/>
                <wp:positionH relativeFrom="column">
                  <wp:posOffset>4087495</wp:posOffset>
                </wp:positionH>
                <wp:positionV relativeFrom="paragraph">
                  <wp:posOffset>81280</wp:posOffset>
                </wp:positionV>
                <wp:extent cx="1657350" cy="600075"/>
                <wp:effectExtent l="0" t="0" r="19050" b="28575"/>
                <wp:wrapNone/>
                <wp:docPr id="123" name="正方形/長方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D8C1FBE" id="正方形/長方形 123" o:spid="_x0000_s1026" style="position:absolute;left:0;text-align:left;margin-left:321.85pt;margin-top:6.4pt;width:130.5pt;height:47.2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" filled="f" strokecolor="black [3213]" strokeweight="1pt"/>
            </w:pict>
          </mc:Fallback>
        </mc:AlternateContent>
      </w:r>
    </w:p>
    <w:p w14:paraId="266B9A93" w14:textId="2EDCDC4C" w:rsidR="00CE74F8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3F7C183C" wp14:editId="795B5A71">
                <wp:simplePos x="0" y="0"/>
                <wp:positionH relativeFrom="column">
                  <wp:posOffset>2631967</wp:posOffset>
                </wp:positionH>
                <wp:positionV relativeFrom="paragraph">
                  <wp:posOffset>9645</wp:posOffset>
                </wp:positionV>
                <wp:extent cx="1061049" cy="523875"/>
                <wp:effectExtent l="0" t="0" r="25400" b="28575"/>
                <wp:wrapNone/>
                <wp:docPr id="22" name="四角形: 角を丸くす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C7FEE" w14:textId="4579B97F" w:rsidR="002546CF" w:rsidRPr="00787044" w:rsidRDefault="002546CF" w:rsidP="0034500D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オーダ登録 (đăng ký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C183C" id="四角形: 角を丸くする 22" o:spid="_x0000_s1062" style="position:absolute;left:0;text-align:left;margin-left:207.25pt;margin-top:.75pt;width:83.55pt;height:41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" filled="f" strokecolor="#243f60 [1604]" strokeweight="2pt">
                <v:textbox>
                  <w:txbxContent>
                    <w:p w14:paraId="342C7FEE" w14:textId="4579B97F" w:rsidR="002546CF" w:rsidRPr="00787044" w:rsidRDefault="002546CF" w:rsidP="0034500D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オーダ登録 (đăng ký order)</w:t>
                      </w:r>
                    </w:p>
                  </w:txbxContent>
                </v:textbox>
              </v:roundrect>
            </w:pict>
          </mc:Fallback>
        </mc:AlternateContent>
      </w:r>
      <w:r w:rsidR="00AA2618"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05235C86" wp14:editId="6E844A1E">
                <wp:simplePos x="0" y="0"/>
                <wp:positionH relativeFrom="column">
                  <wp:posOffset>4182745</wp:posOffset>
                </wp:positionH>
                <wp:positionV relativeFrom="paragraph">
                  <wp:posOffset>12700</wp:posOffset>
                </wp:positionV>
                <wp:extent cx="514350" cy="123825"/>
                <wp:effectExtent l="0" t="0" r="19050" b="28575"/>
                <wp:wrapNone/>
                <wp:docPr id="124" name="四角形: 角を丸くする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238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7101D098" id="四角形: 角を丸くする 124" o:spid="_x0000_s1026" style="position:absolute;left:0;text-align:left;margin-left:329.35pt;margin-top:1pt;width:40.5pt;height:9.7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" fillcolor="#8db3e2 [1311]" strokecolor="#243f60 [1604]" strokeweight="2pt"/>
            </w:pict>
          </mc:Fallback>
        </mc:AlternateContent>
      </w:r>
      <w:r w:rsidR="00040F14"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49047106" wp14:editId="69FC2A0C">
                <wp:simplePos x="0" y="0"/>
                <wp:positionH relativeFrom="column">
                  <wp:posOffset>4743450</wp:posOffset>
                </wp:positionH>
                <wp:positionV relativeFrom="paragraph">
                  <wp:posOffset>128270</wp:posOffset>
                </wp:positionV>
                <wp:extent cx="1066800" cy="466725"/>
                <wp:effectExtent l="0" t="0" r="0" b="5080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525F6" w14:textId="7815F46E" w:rsidR="002546CF" w:rsidRPr="00BD0F16" w:rsidRDefault="002546CF" w:rsidP="00BD0F16">
                            <w:pP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8"/>
                                <w:szCs w:val="18"/>
                              </w:rPr>
                              <w:t xml:space="preserve">ub </w:t>
                            </w:r>
                            <w: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  <w:t>menu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7106" id="テキスト ボックス 129" o:spid="_x0000_s1063" type="#_x0000_t202" style="position:absolute;left:0;text-align:left;margin-left:373.5pt;margin-top:10.1pt;width:84pt;height:36.75pt;z-index:25199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" fillcolor="white [3201]" stroked="f" strokeweight=".5pt">
                <v:textbox style="mso-fit-shape-to-text:t">
                  <w:txbxContent>
                    <w:p w14:paraId="4EC525F6" w14:textId="7815F46E" w:rsidR="002546CF" w:rsidRPr="00BD0F16" w:rsidRDefault="002546CF" w:rsidP="00BD0F16">
                      <w:pP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Meiryo UI" w:eastAsia="Meiryo UI" w:hAnsi="Meiryo UI" w:hint="eastAsia"/>
                          <w:sz w:val="18"/>
                          <w:szCs w:val="18"/>
                        </w:rPr>
                        <w:t xml:space="preserve">ub </w:t>
                      </w:r>
                      <w: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  <w:t>menu top</w:t>
                      </w:r>
                    </w:p>
                  </w:txbxContent>
                </v:textbox>
              </v:shape>
            </w:pict>
          </mc:Fallback>
        </mc:AlternateContent>
      </w:r>
      <w:r w:rsidR="0034500D"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7CBA1868" wp14:editId="32BF8EA4">
                <wp:simplePos x="0" y="0"/>
                <wp:positionH relativeFrom="column">
                  <wp:posOffset>1524000</wp:posOffset>
                </wp:positionH>
                <wp:positionV relativeFrom="paragraph">
                  <wp:posOffset>17145</wp:posOffset>
                </wp:positionV>
                <wp:extent cx="790575" cy="523875"/>
                <wp:effectExtent l="0" t="0" r="28575" b="28575"/>
                <wp:wrapNone/>
                <wp:docPr id="14" name="四角形: 角を丸くす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2C92" w14:textId="774E0B4F" w:rsidR="002546CF" w:rsidRPr="00787044" w:rsidRDefault="002546CF" w:rsidP="0034500D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オーダ管理 (quản lý oder)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A1868" id="四角形: 角を丸くする 14" o:spid="_x0000_s1064" style="position:absolute;left:0;text-align:left;margin-left:120pt;margin-top:1.35pt;width:62.25pt;height:41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" fillcolor="#c2d69b [1942]" strokecolor="#243f60 [1604]" strokeweight="2pt">
                <v:textbox>
                  <w:txbxContent>
                    <w:p w14:paraId="60362C92" w14:textId="774E0B4F" w:rsidR="002546CF" w:rsidRPr="00787044" w:rsidRDefault="002546CF" w:rsidP="0034500D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オーダ管理 (quản lý oder)</w:t>
                      </w:r>
                    </w:p>
                  </w:txbxContent>
                </v:textbox>
              </v:roundrect>
            </w:pict>
          </mc:Fallback>
        </mc:AlternateContent>
      </w:r>
      <w:r w:rsidR="00787044"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5D44DA5A" wp14:editId="79CFFB2C">
                <wp:simplePos x="0" y="0"/>
                <wp:positionH relativeFrom="column">
                  <wp:posOffset>439420</wp:posOffset>
                </wp:positionH>
                <wp:positionV relativeFrom="paragraph">
                  <wp:posOffset>12700</wp:posOffset>
                </wp:positionV>
                <wp:extent cx="790575" cy="523875"/>
                <wp:effectExtent l="0" t="0" r="28575" b="28575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97EDE" w14:textId="39C16D5D" w:rsidR="002546CF" w:rsidRDefault="002546CF" w:rsidP="00A1758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044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共通マスタ</w:t>
                            </w:r>
                          </w:p>
                          <w:p w14:paraId="7D4F143F" w14:textId="5DC8B17E" w:rsidR="002546CF" w:rsidRPr="00787044" w:rsidRDefault="002546CF" w:rsidP="00A1758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(master 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4DA5A" id="四角形: 角を丸くする 4" o:spid="_x0000_s1065" style="position:absolute;left:0;text-align:left;margin-left:34.6pt;margin-top:1pt;width:62.25pt;height:41.2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" fillcolor="#8db3e2 [1311]" strokecolor="#243f60 [1604]" strokeweight="2pt">
                <v:textbox>
                  <w:txbxContent>
                    <w:p w14:paraId="26897EDE" w14:textId="39C16D5D" w:rsidR="002546CF" w:rsidRDefault="002546CF" w:rsidP="00A17587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044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共通マスタ</w:t>
                      </w:r>
                    </w:p>
                    <w:p w14:paraId="7D4F143F" w14:textId="5DC8B17E" w:rsidR="002546CF" w:rsidRPr="00787044" w:rsidRDefault="002546CF" w:rsidP="00A17587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  <w:proofErr w:type="gramEnd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chung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15BC9E" w14:textId="1D00830D" w:rsidR="00CE74F8" w:rsidRPr="00086723" w:rsidRDefault="00BD0F16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051C96E" wp14:editId="3AE3BFC5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514350" cy="123825"/>
                <wp:effectExtent l="0" t="0" r="19050" b="28575"/>
                <wp:wrapNone/>
                <wp:docPr id="128" name="四角形: 角を丸くす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23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E5CC764" id="四角形: 角を丸くする 128" o:spid="_x0000_s1026" style="position:absolute;left:0;text-align:left;margin-left:329.25pt;margin-top:3.95pt;width:40.5pt;height:9.7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" fillcolor="#c2d69b [1942]" strokecolor="#243f60 [1604]" strokeweight="2pt"/>
            </w:pict>
          </mc:Fallback>
        </mc:AlternateContent>
      </w:r>
      <w:r w:rsidR="005E2D9C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30C6BBD" wp14:editId="292E5723">
                <wp:simplePos x="0" y="0"/>
                <wp:positionH relativeFrom="column">
                  <wp:posOffset>1353820</wp:posOffset>
                </wp:positionH>
                <wp:positionV relativeFrom="paragraph">
                  <wp:posOffset>95885</wp:posOffset>
                </wp:positionV>
                <wp:extent cx="0" cy="4752000"/>
                <wp:effectExtent l="57150" t="19050" r="76200" b="86995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0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DB67C2B" id="直線矢印コネクタ 104" o:spid="_x0000_s1026" type="#_x0000_t32" style="position:absolute;left:0;text-align:left;margin-left:106.6pt;margin-top:7.55pt;width:0;height:374.1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2B6D5A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52863DD" wp14:editId="244F6E63">
                <wp:simplePos x="0" y="0"/>
                <wp:positionH relativeFrom="column">
                  <wp:posOffset>2352675</wp:posOffset>
                </wp:positionH>
                <wp:positionV relativeFrom="paragraph">
                  <wp:posOffset>83820</wp:posOffset>
                </wp:positionV>
                <wp:extent cx="252000" cy="0"/>
                <wp:effectExtent l="38100" t="76200" r="34290" b="133350"/>
                <wp:wrapNone/>
                <wp:docPr id="101" name="直線矢印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BD2CFF6" id="直線矢印コネクタ 101" o:spid="_x0000_s1026" type="#_x0000_t32" style="position:absolute;left:0;text-align:left;margin-left:185.25pt;margin-top:6.6pt;width:19.85pt;height:0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B6D5A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9014175" wp14:editId="164A9B77">
                <wp:simplePos x="0" y="0"/>
                <wp:positionH relativeFrom="column">
                  <wp:posOffset>1263015</wp:posOffset>
                </wp:positionH>
                <wp:positionV relativeFrom="paragraph">
                  <wp:posOffset>85725</wp:posOffset>
                </wp:positionV>
                <wp:extent cx="252000" cy="0"/>
                <wp:effectExtent l="38100" t="76200" r="34290" b="133350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25D074F" id="直線矢印コネクタ 100" o:spid="_x0000_s1026" type="#_x0000_t32" style="position:absolute;left:0;text-align:left;margin-left:99.45pt;margin-top:6.75pt;width:19.85pt;height:0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4C928B3" w14:textId="715D338B" w:rsidR="005B41A1" w:rsidRPr="00086723" w:rsidRDefault="005B41A1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DC81592" w14:textId="1F2094B3" w:rsidR="005B41A1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29A0C3E2" wp14:editId="16D1982C">
                <wp:simplePos x="0" y="0"/>
                <wp:positionH relativeFrom="column">
                  <wp:posOffset>2623341</wp:posOffset>
                </wp:positionH>
                <wp:positionV relativeFrom="paragraph">
                  <wp:posOffset>185624</wp:posOffset>
                </wp:positionV>
                <wp:extent cx="2149846" cy="523875"/>
                <wp:effectExtent l="0" t="0" r="22225" b="28575"/>
                <wp:wrapNone/>
                <wp:docPr id="63" name="四角形: 角を丸くす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846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6A00" w14:textId="01C78A95" w:rsidR="002546CF" w:rsidRPr="00787044" w:rsidRDefault="002546CF" w:rsidP="00AF3E2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職制登録 (đăng ký người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quản lý)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0C3E2" id="四角形: 角を丸くする 63" o:spid="_x0000_s1066" style="position:absolute;left:0;text-align:left;margin-left:206.55pt;margin-top:14.6pt;width:169.3pt;height:41.2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" filled="f" strokecolor="#243f60 [1604]" strokeweight="2pt">
                <v:textbox>
                  <w:txbxContent>
                    <w:p w14:paraId="59366A00" w14:textId="01C78A95" w:rsidR="002546CF" w:rsidRPr="00787044" w:rsidRDefault="002546CF" w:rsidP="00AF3E27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職制登録 (đăng ký người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quản lý)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8E7106" w14:textId="6440A5AC" w:rsidR="006D6F08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1B35D62" wp14:editId="3FF54901">
                <wp:simplePos x="0" y="0"/>
                <wp:positionH relativeFrom="column">
                  <wp:posOffset>1536412</wp:posOffset>
                </wp:positionH>
                <wp:positionV relativeFrom="paragraph">
                  <wp:posOffset>11370</wp:posOffset>
                </wp:positionV>
                <wp:extent cx="790575" cy="836762"/>
                <wp:effectExtent l="0" t="0" r="28575" b="20955"/>
                <wp:wrapNone/>
                <wp:docPr id="61" name="四角形: 角を丸くす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3676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97C38" w14:textId="22CC39D9" w:rsidR="002546CF" w:rsidRDefault="002546CF" w:rsidP="00AF3E2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職制管理</w:t>
                            </w:r>
                          </w:p>
                          <w:p w14:paraId="69CE1EB1" w14:textId="04984764" w:rsidR="002546CF" w:rsidRPr="00787044" w:rsidRDefault="002546CF" w:rsidP="00AF3E2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 lý người 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35D62" id="四角形: 角を丸くする 61" o:spid="_x0000_s1067" style="position:absolute;left:0;text-align:left;margin-left:121pt;margin-top:.9pt;width:62.25pt;height:65.9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" fillcolor="#c2d69b [1942]" strokecolor="#243f60 [1604]" strokeweight="2pt">
                <v:textbox>
                  <w:txbxContent>
                    <w:p w14:paraId="53597C38" w14:textId="22CC39D9" w:rsidR="002546CF" w:rsidRDefault="002546CF" w:rsidP="00AF3E27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職制管理</w:t>
                      </w:r>
                    </w:p>
                    <w:p w14:paraId="69CE1EB1" w14:textId="04984764" w:rsidR="002546CF" w:rsidRPr="00787044" w:rsidRDefault="002546CF" w:rsidP="00AF3E27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quản</w:t>
                      </w:r>
                      <w:proofErr w:type="gramEnd"/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lý người  quản lý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A7A0CA" w14:textId="54B62266" w:rsidR="006D6F08" w:rsidRPr="00086723" w:rsidRDefault="005E2D9C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3F53B4C2" wp14:editId="6A52819D">
                <wp:simplePos x="0" y="0"/>
                <wp:positionH relativeFrom="column">
                  <wp:posOffset>1342390</wp:posOffset>
                </wp:positionH>
                <wp:positionV relativeFrom="paragraph">
                  <wp:posOffset>93345</wp:posOffset>
                </wp:positionV>
                <wp:extent cx="180000" cy="0"/>
                <wp:effectExtent l="38100" t="76200" r="29845" b="133350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CE9006D" id="直線矢印コネクタ 103" o:spid="_x0000_s1026" type="#_x0000_t32" style="position:absolute;left:0;text-align:left;margin-left:105.7pt;margin-top:7.35pt;width:14.15pt;height:0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A6203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87F5AA1" wp14:editId="4B1EABA0">
                <wp:simplePos x="0" y="0"/>
                <wp:positionH relativeFrom="column">
                  <wp:posOffset>2352675</wp:posOffset>
                </wp:positionH>
                <wp:positionV relativeFrom="paragraph">
                  <wp:posOffset>89535</wp:posOffset>
                </wp:positionV>
                <wp:extent cx="252000" cy="0"/>
                <wp:effectExtent l="38100" t="76200" r="34290" b="133350"/>
                <wp:wrapNone/>
                <wp:docPr id="102" name="直線矢印コネク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44704F5" id="直線矢印コネクタ 102" o:spid="_x0000_s1026" type="#_x0000_t32" style="position:absolute;left:0;text-align:left;margin-left:185.25pt;margin-top:7.05pt;width:19.85pt;height:0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FB483C7" w14:textId="402A3A1F" w:rsidR="006D6F08" w:rsidRPr="00086723" w:rsidRDefault="006D6F0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6DF95E6" w14:textId="24FFE58E" w:rsidR="00787044" w:rsidRPr="00086723" w:rsidRDefault="00787044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4721111" w14:textId="52C1BFAE" w:rsidR="00787044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14C5FC0" wp14:editId="7F77B014">
                <wp:simplePos x="0" y="0"/>
                <wp:positionH relativeFrom="column">
                  <wp:posOffset>4805824</wp:posOffset>
                </wp:positionH>
                <wp:positionV relativeFrom="paragraph">
                  <wp:posOffset>13095</wp:posOffset>
                </wp:positionV>
                <wp:extent cx="1535502" cy="523875"/>
                <wp:effectExtent l="0" t="0" r="26670" b="28575"/>
                <wp:wrapNone/>
                <wp:docPr id="68" name="四角形: 角を丸くす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CB79B" w14:textId="77777777" w:rsidR="002546CF" w:rsidRDefault="002546CF" w:rsidP="00324D6E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人員履歴</w:t>
                            </w:r>
                          </w:p>
                          <w:p w14:paraId="418C6EC7" w14:textId="2DAAEEB8" w:rsidR="002546CF" w:rsidRPr="00787044" w:rsidRDefault="002546CF" w:rsidP="00324D6E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登録 (đăng ký lịch sử nhân nhân viên)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C5FC0" id="四角形: 角を丸くする 68" o:spid="_x0000_s1068" style="position:absolute;left:0;text-align:left;margin-left:378.4pt;margin-top:1.05pt;width:120.9pt;height:41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" filled="f" strokecolor="#243f60 [1604]" strokeweight="2pt">
                <v:textbox>
                  <w:txbxContent>
                    <w:p w14:paraId="0F2CB79B" w14:textId="77777777" w:rsidR="002546CF" w:rsidRDefault="002546CF" w:rsidP="00324D6E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人員履歴</w:t>
                      </w:r>
                    </w:p>
                    <w:p w14:paraId="418C6EC7" w14:textId="2DAAEEB8" w:rsidR="002546CF" w:rsidRPr="00787044" w:rsidRDefault="002546CF" w:rsidP="00324D6E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登録 (đăng ký lịch sử nhân nhân viên)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DFF954D" wp14:editId="0C1398B6">
                <wp:simplePos x="0" y="0"/>
                <wp:positionH relativeFrom="column">
                  <wp:posOffset>3710269</wp:posOffset>
                </wp:positionH>
                <wp:positionV relativeFrom="paragraph">
                  <wp:posOffset>13095</wp:posOffset>
                </wp:positionV>
                <wp:extent cx="790575" cy="897148"/>
                <wp:effectExtent l="0" t="0" r="28575" b="17780"/>
                <wp:wrapNone/>
                <wp:docPr id="67" name="四角形: 角を丸くす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971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571AF" w14:textId="706C451C" w:rsidR="002546CF" w:rsidRDefault="002546CF" w:rsidP="00C772AB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人員履歴</w:t>
                            </w:r>
                          </w:p>
                          <w:p w14:paraId="32D6F3E8" w14:textId="44F6C656" w:rsidR="002546CF" w:rsidRPr="00787044" w:rsidRDefault="002546CF" w:rsidP="00C772AB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表示 (hiển thị lịch sử nhân viên)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F954D" id="四角形: 角を丸くする 67" o:spid="_x0000_s1069" style="position:absolute;left:0;text-align:left;margin-left:292.15pt;margin-top:1.05pt;width:62.25pt;height:70.6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" filled="f" strokecolor="#243f60 [1604]" strokeweight="2pt">
                <v:textbox>
                  <w:txbxContent>
                    <w:p w14:paraId="13B571AF" w14:textId="706C451C" w:rsidR="002546CF" w:rsidRDefault="002546CF" w:rsidP="00C772AB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人員履歴</w:t>
                      </w:r>
                    </w:p>
                    <w:p w14:paraId="32D6F3E8" w14:textId="44F6C656" w:rsidR="002546CF" w:rsidRPr="00787044" w:rsidRDefault="002546CF" w:rsidP="00C772AB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表示 (hiển thị lịch sử nhân viên)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95CA427" wp14:editId="20DADF52">
                <wp:simplePos x="0" y="0"/>
                <wp:positionH relativeFrom="column">
                  <wp:posOffset>2631967</wp:posOffset>
                </wp:positionH>
                <wp:positionV relativeFrom="paragraph">
                  <wp:posOffset>13095</wp:posOffset>
                </wp:positionV>
                <wp:extent cx="790575" cy="776378"/>
                <wp:effectExtent l="0" t="0" r="28575" b="24130"/>
                <wp:wrapNone/>
                <wp:docPr id="66" name="四角形: 角を丸くす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763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2D75" w14:textId="57E18570" w:rsidR="002546CF" w:rsidRDefault="002546CF" w:rsidP="00C772AB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人員検索</w:t>
                            </w:r>
                          </w:p>
                          <w:p w14:paraId="01C8FE52" w14:textId="1D4A6C8C" w:rsidR="002546CF" w:rsidRPr="007E22BE" w:rsidRDefault="002546CF" w:rsidP="00C772AB">
                            <w:pPr>
                              <w:jc w:val="center"/>
                              <w:rPr>
                                <w:rFonts w:ascii="Calibri" w:eastAsia="Meiryo UI" w:hAnsi="Calibri" w:cs="Calibr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結果 (tìm kiếm nhân viên 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kế</w:t>
                            </w:r>
                            <w:r>
                              <w:rPr>
                                <w:rFonts w:ascii="Calibri" w:eastAsia="Meiryo UI" w:hAnsi="Calibri" w:cs="Calibr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quả)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CA427" id="四角形: 角を丸くする 66" o:spid="_x0000_s1070" style="position:absolute;left:0;text-align:left;margin-left:207.25pt;margin-top:1.05pt;width:62.25pt;height:61.1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" filled="f" strokecolor="#243f60 [1604]" strokeweight="2pt">
                <v:textbox>
                  <w:txbxContent>
                    <w:p w14:paraId="7AD32D75" w14:textId="57E18570" w:rsidR="002546CF" w:rsidRDefault="002546CF" w:rsidP="00C772AB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人員検索</w:t>
                      </w:r>
                    </w:p>
                    <w:p w14:paraId="01C8FE52" w14:textId="1D4A6C8C" w:rsidR="002546CF" w:rsidRPr="007E22BE" w:rsidRDefault="002546CF" w:rsidP="00C772AB">
                      <w:pPr>
                        <w:jc w:val="center"/>
                        <w:rPr>
                          <w:rFonts w:ascii="Calibri" w:eastAsia="Meiryo UI" w:hAnsi="Calibri" w:cs="Calibr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結果 (tìm kiếm nhân viên 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kế</w:t>
                      </w:r>
                      <w:r>
                        <w:rPr>
                          <w:rFonts w:ascii="Calibri" w:eastAsia="Meiryo UI" w:hAnsi="Calibri" w:cs="Calibr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quả)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22647B5" wp14:editId="6DE347CE">
                <wp:simplePos x="0" y="0"/>
                <wp:positionH relativeFrom="column">
                  <wp:posOffset>1527786</wp:posOffset>
                </wp:positionH>
                <wp:positionV relativeFrom="paragraph">
                  <wp:posOffset>4469</wp:posOffset>
                </wp:positionV>
                <wp:extent cx="790575" cy="1086928"/>
                <wp:effectExtent l="0" t="0" r="28575" b="18415"/>
                <wp:wrapNone/>
                <wp:docPr id="65" name="四角形: 角を丸くす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692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5EDA" w14:textId="3F23A885" w:rsidR="002546CF" w:rsidRPr="00787044" w:rsidRDefault="002546CF" w:rsidP="00790973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人員検索 (tìm kiếm 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nhân viên)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647B5" id="四角形: 角を丸くする 65" o:spid="_x0000_s1071" style="position:absolute;left:0;text-align:left;margin-left:120.3pt;margin-top:.35pt;width:62.25pt;height:85.6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" fillcolor="#c2d69b [1942]" strokecolor="#243f60 [1604]" strokeweight="2pt">
                <v:textbox>
                  <w:txbxContent>
                    <w:p w14:paraId="029D5EDA" w14:textId="3F23A885" w:rsidR="002546CF" w:rsidRPr="00787044" w:rsidRDefault="002546CF" w:rsidP="00790973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人員検索 (tìm kiếm 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nhân viên)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1F97F" w14:textId="59739B24" w:rsidR="00787044" w:rsidRPr="00086723" w:rsidRDefault="006228D3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ADC055E" wp14:editId="4BD8D9D3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0" cy="756000"/>
                <wp:effectExtent l="57150" t="19050" r="76200" b="82550"/>
                <wp:wrapNone/>
                <wp:docPr id="116" name="直線矢印コネク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36C6C32" id="直線矢印コネクタ 116" o:spid="_x0000_s1026" type="#_x0000_t32" style="position:absolute;left:0;text-align:left;margin-left:279pt;margin-top:6.6pt;width:0;height:59.5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A66911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FA30CE1" wp14:editId="0FACB4E1">
                <wp:simplePos x="0" y="0"/>
                <wp:positionH relativeFrom="column">
                  <wp:posOffset>2438400</wp:posOffset>
                </wp:positionH>
                <wp:positionV relativeFrom="paragraph">
                  <wp:posOffset>83820</wp:posOffset>
                </wp:positionV>
                <wp:extent cx="0" cy="756000"/>
                <wp:effectExtent l="57150" t="19050" r="76200" b="825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585B58C" id="直線矢印コネクタ 115" o:spid="_x0000_s1026" type="#_x0000_t32" style="position:absolute;left:0;text-align:left;margin-left:192pt;margin-top:6.6pt;width:0;height:59.5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A66911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1DE1296" wp14:editId="4313A213">
                <wp:simplePos x="0" y="0"/>
                <wp:positionH relativeFrom="column">
                  <wp:posOffset>4539615</wp:posOffset>
                </wp:positionH>
                <wp:positionV relativeFrom="paragraph">
                  <wp:posOffset>83820</wp:posOffset>
                </wp:positionV>
                <wp:extent cx="252000" cy="0"/>
                <wp:effectExtent l="38100" t="76200" r="34290" b="133350"/>
                <wp:wrapNone/>
                <wp:docPr id="11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26D64ED" id="直線矢印コネクタ 111" o:spid="_x0000_s1026" type="#_x0000_t32" style="position:absolute;left:0;text-align:left;margin-left:357.45pt;margin-top:6.6pt;width:19.85pt;height:0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6911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CF9E051" wp14:editId="0914121C">
                <wp:simplePos x="0" y="0"/>
                <wp:positionH relativeFrom="column">
                  <wp:posOffset>3453765</wp:posOffset>
                </wp:positionH>
                <wp:positionV relativeFrom="paragraph">
                  <wp:posOffset>85725</wp:posOffset>
                </wp:positionV>
                <wp:extent cx="252000" cy="0"/>
                <wp:effectExtent l="38100" t="76200" r="34290" b="133350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E8AFF4F" id="直線矢印コネクタ 110" o:spid="_x0000_s1026" type="#_x0000_t32" style="position:absolute;left:0;text-align:left;margin-left:271.95pt;margin-top:6.75pt;width:19.85pt;height:0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6911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2A44B03" wp14:editId="62076CCC">
                <wp:simplePos x="0" y="0"/>
                <wp:positionH relativeFrom="column">
                  <wp:posOffset>2352675</wp:posOffset>
                </wp:positionH>
                <wp:positionV relativeFrom="paragraph">
                  <wp:posOffset>87630</wp:posOffset>
                </wp:positionV>
                <wp:extent cx="252000" cy="0"/>
                <wp:effectExtent l="38100" t="76200" r="34290" b="133350"/>
                <wp:wrapNone/>
                <wp:docPr id="109" name="直線矢印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F5ACB77" id="直線矢印コネクタ 109" o:spid="_x0000_s1026" type="#_x0000_t32" style="position:absolute;left:0;text-align:left;margin-left:185.25pt;margin-top:6.9pt;width:19.85pt;height:0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2D9C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1837AF5" wp14:editId="51E5C9E4">
                <wp:simplePos x="0" y="0"/>
                <wp:positionH relativeFrom="column">
                  <wp:posOffset>1343025</wp:posOffset>
                </wp:positionH>
                <wp:positionV relativeFrom="paragraph">
                  <wp:posOffset>83820</wp:posOffset>
                </wp:positionV>
                <wp:extent cx="180000" cy="0"/>
                <wp:effectExtent l="38100" t="76200" r="29845" b="133350"/>
                <wp:wrapNone/>
                <wp:docPr id="105" name="直線矢印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36FFC4A" id="直線矢印コネクタ 105" o:spid="_x0000_s1026" type="#_x0000_t32" style="position:absolute;left:0;text-align:left;margin-left:105.75pt;margin-top:6.6pt;width:14.15pt;height:0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4725F1F" w14:textId="2071A212" w:rsidR="00787044" w:rsidRPr="00086723" w:rsidRDefault="00787044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04FDFBC" w14:textId="77777777" w:rsidR="00A20B1E" w:rsidRPr="00086723" w:rsidRDefault="00A20B1E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AC032B7" w14:textId="4947BDF9" w:rsidR="00787044" w:rsidRPr="00086723" w:rsidRDefault="00324D6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9CDF409" wp14:editId="57902183">
                <wp:simplePos x="0" y="0"/>
                <wp:positionH relativeFrom="column">
                  <wp:posOffset>4797197</wp:posOffset>
                </wp:positionH>
                <wp:positionV relativeFrom="paragraph">
                  <wp:posOffset>14821</wp:posOffset>
                </wp:positionV>
                <wp:extent cx="1561381" cy="523875"/>
                <wp:effectExtent l="0" t="0" r="20320" b="28575"/>
                <wp:wrapNone/>
                <wp:docPr id="70" name="四角形: 角を丸くす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1F193" w14:textId="4F628B59" w:rsidR="002546CF" w:rsidRPr="00787044" w:rsidRDefault="002546CF" w:rsidP="00EA3892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人員登録 (đăng ký nhân viên)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DF409" id="四角形: 角を丸くする 70" o:spid="_x0000_s1072" style="position:absolute;left:0;text-align:left;margin-left:377.75pt;margin-top:1.15pt;width:122.95pt;height:41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" filled="f" strokecolor="#243f60 [1604]" strokeweight="2pt">
                <v:textbox>
                  <w:txbxContent>
                    <w:p w14:paraId="0CB1F193" w14:textId="4F628B59" w:rsidR="002546CF" w:rsidRPr="00787044" w:rsidRDefault="002546CF" w:rsidP="00EA3892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人員登録 (đăng ký nhân viên)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CFD5DC" w14:textId="7D5BD267" w:rsidR="00787044" w:rsidRPr="00086723" w:rsidRDefault="00A66911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4C9213B2" wp14:editId="5DE80AFB">
                <wp:simplePos x="0" y="0"/>
                <wp:positionH relativeFrom="column">
                  <wp:posOffset>2433955</wp:posOffset>
                </wp:positionH>
                <wp:positionV relativeFrom="paragraph">
                  <wp:posOffset>89535</wp:posOffset>
                </wp:positionV>
                <wp:extent cx="2340000" cy="0"/>
                <wp:effectExtent l="38100" t="76200" r="22225" b="133350"/>
                <wp:wrapNone/>
                <wp:docPr id="114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9AC7A67" id="直線矢印コネクタ 114" o:spid="_x0000_s1026" type="#_x0000_t32" style="position:absolute;left:0;text-align:left;margin-left:191.65pt;margin-top:7.05pt;width:184.25pt;height:0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8654CE" w14:textId="29F66FB5" w:rsidR="006D6F08" w:rsidRPr="00086723" w:rsidRDefault="006D6F0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8A17AE2" w14:textId="334FC3EC" w:rsidR="006D6F08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988DEBA" wp14:editId="7DACA26F">
                <wp:simplePos x="0" y="0"/>
                <wp:positionH relativeFrom="column">
                  <wp:posOffset>1536412</wp:posOffset>
                </wp:positionH>
                <wp:positionV relativeFrom="paragraph">
                  <wp:posOffset>9645</wp:posOffset>
                </wp:positionV>
                <wp:extent cx="790575" cy="957125"/>
                <wp:effectExtent l="0" t="0" r="28575" b="14605"/>
                <wp:wrapNone/>
                <wp:docPr id="71" name="四角形: 角を丸くす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571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506F3" w14:textId="2401D760" w:rsidR="002546CF" w:rsidRDefault="002546CF" w:rsidP="00532693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物量管理</w:t>
                            </w:r>
                          </w:p>
                          <w:p w14:paraId="1288B4F2" w14:textId="6CA8EFE9" w:rsidR="002546CF" w:rsidRPr="00787044" w:rsidRDefault="002546CF" w:rsidP="00532693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(quản lý số 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lượng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8DEBA" id="四角形: 角を丸くする 71" o:spid="_x0000_s1073" style="position:absolute;left:0;text-align:left;margin-left:121pt;margin-top:.75pt;width:62.25pt;height:75.3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" fillcolor="#c2d69b [1942]" strokecolor="#243f60 [1604]" strokeweight="2pt">
                <v:textbox>
                  <w:txbxContent>
                    <w:p w14:paraId="1D8506F3" w14:textId="2401D760" w:rsidR="002546CF" w:rsidRDefault="002546CF" w:rsidP="00532693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物量管理</w:t>
                      </w:r>
                    </w:p>
                    <w:p w14:paraId="1288B4F2" w14:textId="6CA8EFE9" w:rsidR="002546CF" w:rsidRPr="00787044" w:rsidRDefault="002546CF" w:rsidP="00532693">
                      <w:pPr>
                        <w:jc w:val="center"/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quản</w:t>
                      </w:r>
                      <w:proofErr w:type="gramEnd"/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lý số 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lượng vật chất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DF6738" w14:textId="4A337657" w:rsidR="006D6F08" w:rsidRPr="00086723" w:rsidRDefault="00721362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2FC2F87" wp14:editId="33F09AE6">
                <wp:simplePos x="0" y="0"/>
                <wp:positionH relativeFrom="column">
                  <wp:posOffset>2631967</wp:posOffset>
                </wp:positionH>
                <wp:positionV relativeFrom="paragraph">
                  <wp:posOffset>7920</wp:posOffset>
                </wp:positionV>
                <wp:extent cx="2141220" cy="523875"/>
                <wp:effectExtent l="0" t="0" r="11430" b="28575"/>
                <wp:wrapNone/>
                <wp:docPr id="72" name="四角形: 角を丸くす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D172" w14:textId="10910DE8" w:rsidR="002546CF" w:rsidRPr="00787044" w:rsidRDefault="002546CF" w:rsidP="00532693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ố登録 (đăng ký số lượng)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C2F87" id="四角形: 角を丸くする 72" o:spid="_x0000_s1074" style="position:absolute;left:0;text-align:left;margin-left:207.25pt;margin-top:.6pt;width:168.6pt;height:41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" filled="f" strokecolor="#243f60 [1604]" strokeweight="2pt">
                <v:textbox>
                  <w:txbxContent>
                    <w:p w14:paraId="68A8D172" w14:textId="10910DE8" w:rsidR="002546CF" w:rsidRPr="00787044" w:rsidRDefault="002546CF" w:rsidP="00532693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ố登録 (đăng ký số lượng)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766E33" w14:textId="49FA08A2" w:rsidR="005B41A1" w:rsidRPr="00086723" w:rsidRDefault="006228D3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785B318" wp14:editId="388C168A">
                <wp:simplePos x="0" y="0"/>
                <wp:positionH relativeFrom="column">
                  <wp:posOffset>2352675</wp:posOffset>
                </wp:positionH>
                <wp:positionV relativeFrom="paragraph">
                  <wp:posOffset>87630</wp:posOffset>
                </wp:positionV>
                <wp:extent cx="252000" cy="0"/>
                <wp:effectExtent l="38100" t="76200" r="34290" b="1333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998FFDF" id="直線矢印コネクタ 119" o:spid="_x0000_s1026" type="#_x0000_t32" style="position:absolute;left:0;text-align:left;margin-left:185.25pt;margin-top:6.9pt;width:19.85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2D9C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270C9F7" wp14:editId="7149910F">
                <wp:simplePos x="0" y="0"/>
                <wp:positionH relativeFrom="column">
                  <wp:posOffset>1348105</wp:posOffset>
                </wp:positionH>
                <wp:positionV relativeFrom="paragraph">
                  <wp:posOffset>99060</wp:posOffset>
                </wp:positionV>
                <wp:extent cx="180000" cy="0"/>
                <wp:effectExtent l="38100" t="76200" r="29845" b="133350"/>
                <wp:wrapNone/>
                <wp:docPr id="106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4896713" id="直線矢印コネクタ 106" o:spid="_x0000_s1026" type="#_x0000_t32" style="position:absolute;left:0;text-align:left;margin-left:106.15pt;margin-top:7.8pt;width:14.15pt;height:0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1F1AA41" w14:textId="08AF5CF5" w:rsidR="00CE74F8" w:rsidRPr="00086723" w:rsidRDefault="00CE74F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58B005D" w14:textId="6BF6E1DD" w:rsidR="00EA3892" w:rsidRPr="00086723" w:rsidRDefault="00EA389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82921AB" w14:textId="2B29C8CF" w:rsidR="00EA3892" w:rsidRPr="00086723" w:rsidRDefault="00EA389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D4C920F" w14:textId="1786D460" w:rsidR="00EA3892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C7CDE10" wp14:editId="0FD78960">
                <wp:simplePos x="0" y="0"/>
                <wp:positionH relativeFrom="column">
                  <wp:posOffset>2631967</wp:posOffset>
                </wp:positionH>
                <wp:positionV relativeFrom="paragraph">
                  <wp:posOffset>7920</wp:posOffset>
                </wp:positionV>
                <wp:extent cx="2141568" cy="523875"/>
                <wp:effectExtent l="0" t="0" r="11430" b="28575"/>
                <wp:wrapNone/>
                <wp:docPr id="83" name="四角形: 角を丸くす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568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809DA" w14:textId="5ABDD368" w:rsidR="002546CF" w:rsidRPr="00787044" w:rsidRDefault="002546CF" w:rsidP="00E24DA3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棟登録 (đăng ký tòa nhà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CDE10" id="四角形: 角を丸くする 83" o:spid="_x0000_s1075" style="position:absolute;left:0;text-align:left;margin-left:207.25pt;margin-top:.6pt;width:168.65pt;height:41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" filled="f" strokecolor="#243f60 [1604]" strokeweight="2pt">
                <v:textbox>
                  <w:txbxContent>
                    <w:p w14:paraId="24A809DA" w14:textId="5ABDD368" w:rsidR="002546CF" w:rsidRPr="00787044" w:rsidRDefault="002546CF" w:rsidP="00E24DA3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棟登録 (đăng ký tòa nhà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80967F" wp14:editId="2A8E230B">
                <wp:simplePos x="0" y="0"/>
                <wp:positionH relativeFrom="column">
                  <wp:posOffset>1527786</wp:posOffset>
                </wp:positionH>
                <wp:positionV relativeFrom="paragraph">
                  <wp:posOffset>7920</wp:posOffset>
                </wp:positionV>
                <wp:extent cx="790575" cy="810883"/>
                <wp:effectExtent l="0" t="0" r="28575" b="27940"/>
                <wp:wrapNone/>
                <wp:docPr id="73" name="四角形: 角を丸くす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1088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D570" w14:textId="1B741D5E" w:rsidR="002546CF" w:rsidRPr="00787044" w:rsidRDefault="002546CF" w:rsidP="00E24DA3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棟管理 (quản lý tòa nhà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967F" id="四角形: 角を丸くする 73" o:spid="_x0000_s1076" style="position:absolute;left:0;text-align:left;margin-left:120.3pt;margin-top:.6pt;width:62.25pt;height:63.8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" fillcolor="#c2d69b [1942]" strokecolor="#243f60 [1604]" strokeweight="2pt">
                <v:textbox>
                  <w:txbxContent>
                    <w:p w14:paraId="5210D570" w14:textId="1B741D5E" w:rsidR="002546CF" w:rsidRPr="00787044" w:rsidRDefault="002546CF" w:rsidP="00E24DA3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棟管理 (quản lý tòa nhà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A77E54" w14:textId="2BF8D0CF" w:rsidR="00EA3892" w:rsidRPr="00086723" w:rsidRDefault="006228D3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1FBEBE6C" wp14:editId="7DA67F36">
                <wp:simplePos x="0" y="0"/>
                <wp:positionH relativeFrom="column">
                  <wp:posOffset>2352675</wp:posOffset>
                </wp:positionH>
                <wp:positionV relativeFrom="paragraph">
                  <wp:posOffset>87630</wp:posOffset>
                </wp:positionV>
                <wp:extent cx="252000" cy="0"/>
                <wp:effectExtent l="38100" t="76200" r="34290" b="133350"/>
                <wp:wrapNone/>
                <wp:docPr id="120" name="直線矢印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E478178" id="直線矢印コネクタ 120" o:spid="_x0000_s1026" type="#_x0000_t32" style="position:absolute;left:0;text-align:left;margin-left:185.25pt;margin-top:6.9pt;width:19.85pt;height:0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2D9C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B317D44" wp14:editId="776B345F">
                <wp:simplePos x="0" y="0"/>
                <wp:positionH relativeFrom="column">
                  <wp:posOffset>1343025</wp:posOffset>
                </wp:positionH>
                <wp:positionV relativeFrom="paragraph">
                  <wp:posOffset>93345</wp:posOffset>
                </wp:positionV>
                <wp:extent cx="180000" cy="0"/>
                <wp:effectExtent l="38100" t="76200" r="29845" b="13335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F7B1DC" id="直線矢印コネクタ 107" o:spid="_x0000_s1026" type="#_x0000_t32" style="position:absolute;left:0;text-align:left;margin-left:105.75pt;margin-top:7.35pt;width:14.15pt;height:0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A5C1C28" w14:textId="3812AE26" w:rsidR="00EA3892" w:rsidRPr="00086723" w:rsidRDefault="00EA389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E99C95C" w14:textId="59901F2D" w:rsidR="00EA3892" w:rsidRPr="00086723" w:rsidRDefault="00EA389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AE8A9C1" w14:textId="0CC06424" w:rsidR="00175781" w:rsidRPr="00086723" w:rsidRDefault="00175781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BA8864E" w14:textId="696C56AC" w:rsidR="00175781" w:rsidRPr="00086723" w:rsidRDefault="007E22BE" w:rsidP="00C65A35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B03F038" wp14:editId="52A0DAFC">
                <wp:simplePos x="0" y="0"/>
                <wp:positionH relativeFrom="column">
                  <wp:posOffset>2631967</wp:posOffset>
                </wp:positionH>
                <wp:positionV relativeFrom="paragraph">
                  <wp:posOffset>7920</wp:posOffset>
                </wp:positionV>
                <wp:extent cx="790575" cy="1147313"/>
                <wp:effectExtent l="0" t="0" r="28575" b="15240"/>
                <wp:wrapNone/>
                <wp:docPr id="97" name="四角形: 角を丸くする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1473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F79C" w14:textId="77777777" w:rsidR="002546CF" w:rsidRDefault="002546CF" w:rsidP="008F764F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能力時間</w:t>
                            </w:r>
                          </w:p>
                          <w:p w14:paraId="112BB858" w14:textId="7FFDE064" w:rsidR="002546CF" w:rsidRPr="00787044" w:rsidRDefault="002546CF" w:rsidP="008F764F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登録 (đăng ký thời gian năng lực)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3F038" id="四角形: 角を丸くする 97" o:spid="_x0000_s1077" style="position:absolute;left:0;text-align:left;margin-left:207.25pt;margin-top:.6pt;width:62.25pt;height:90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" filled="f" strokecolor="#243f60 [1604]" strokeweight="2pt">
                <v:textbox>
                  <w:txbxContent>
                    <w:p w14:paraId="3ECFF79C" w14:textId="77777777" w:rsidR="002546CF" w:rsidRDefault="002546CF" w:rsidP="008F764F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能力時間</w:t>
                      </w:r>
                    </w:p>
                    <w:p w14:paraId="112BB858" w14:textId="7FFDE064" w:rsidR="002546CF" w:rsidRPr="00787044" w:rsidRDefault="002546CF" w:rsidP="008F764F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登録 (đăng ký thời gian năng lực)</w:t>
                      </w:r>
                    </w:p>
                  </w:txbxContent>
                </v:textbox>
              </v:roundrect>
            </w:pict>
          </mc:Fallback>
        </mc:AlternateContent>
      </w: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49750BC" wp14:editId="7C45E6B6">
                <wp:simplePos x="0" y="0"/>
                <wp:positionH relativeFrom="column">
                  <wp:posOffset>1536412</wp:posOffset>
                </wp:positionH>
                <wp:positionV relativeFrom="paragraph">
                  <wp:posOffset>7920</wp:posOffset>
                </wp:positionV>
                <wp:extent cx="790575" cy="1121433"/>
                <wp:effectExtent l="0" t="0" r="28575" b="21590"/>
                <wp:wrapNone/>
                <wp:docPr id="86" name="四角形: 角を丸くする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12143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D639" w14:textId="77777777" w:rsidR="002546CF" w:rsidRDefault="002546CF" w:rsidP="008F764F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能力時間</w:t>
                            </w:r>
                          </w:p>
                          <w:p w14:paraId="5BBDF1B9" w14:textId="6CB08C6E" w:rsidR="002546CF" w:rsidRPr="00787044" w:rsidRDefault="002546CF" w:rsidP="008F764F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管理 (quản lý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thời gian năng lực)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750BC" id="四角形: 角を丸くする 86" o:spid="_x0000_s1078" style="position:absolute;left:0;text-align:left;margin-left:121pt;margin-top:.6pt;width:62.25pt;height:88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" fillcolor="#c2d69b [1942]" strokecolor="#243f60 [1604]" strokeweight="2pt">
                <v:textbox>
                  <w:txbxContent>
                    <w:p w14:paraId="5D47D639" w14:textId="77777777" w:rsidR="002546CF" w:rsidRDefault="002546CF" w:rsidP="008F764F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能力時間</w:t>
                      </w:r>
                    </w:p>
                    <w:p w14:paraId="5BBDF1B9" w14:textId="6CB08C6E" w:rsidR="002546CF" w:rsidRPr="00787044" w:rsidRDefault="002546CF" w:rsidP="008F764F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管理 (quản lý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thời gian năng lực)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DA617C" w14:textId="4E97E300" w:rsidR="00175781" w:rsidRPr="00086723" w:rsidRDefault="006228D3" w:rsidP="00C65A3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24E1F91" wp14:editId="159B200B">
                <wp:simplePos x="0" y="0"/>
                <wp:positionH relativeFrom="column">
                  <wp:posOffset>2352675</wp:posOffset>
                </wp:positionH>
                <wp:positionV relativeFrom="paragraph">
                  <wp:posOffset>102870</wp:posOffset>
                </wp:positionV>
                <wp:extent cx="252000" cy="0"/>
                <wp:effectExtent l="38100" t="76200" r="34290" b="133350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2F0387B" id="直線矢印コネクタ 121" o:spid="_x0000_s1026" type="#_x0000_t32" style="position:absolute;left:0;text-align:left;margin-left:185.25pt;margin-top:8.1pt;width:19.85pt;height:0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2D9C" w:rsidRPr="00086723">
        <w:rPr>
          <w:rFonts w:ascii="Times New Roman" w:eastAsia="Meiryo UI" w:hAnsi="Times New Roman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1537EB0" wp14:editId="7B28FD4A">
                <wp:simplePos x="0" y="0"/>
                <wp:positionH relativeFrom="column">
                  <wp:posOffset>1348105</wp:posOffset>
                </wp:positionH>
                <wp:positionV relativeFrom="paragraph">
                  <wp:posOffset>85725</wp:posOffset>
                </wp:positionV>
                <wp:extent cx="180000" cy="0"/>
                <wp:effectExtent l="38100" t="76200" r="29845" b="133350"/>
                <wp:wrapNone/>
                <wp:docPr id="108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6D668C4" id="直線矢印コネクタ 108" o:spid="_x0000_s1026" type="#_x0000_t32" style="position:absolute;left:0;text-align:left;margin-left:106.15pt;margin-top:6.75pt;width:14.15pt;height:0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CD66FE6" w14:textId="21A06497" w:rsidR="00EA3892" w:rsidRPr="00086723" w:rsidRDefault="00EA389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3840F60" w14:textId="32FF8B29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2D4D66" w14:textId="090826D3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15C5DB" w14:textId="71D1A10B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EC6BDDF" w14:textId="79579026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F41F891" w14:textId="6265C5FB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569101D" w14:textId="78A8A95B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975F53A" w14:textId="77777777" w:rsidR="00721362" w:rsidRPr="00086723" w:rsidRDefault="00721362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F1D4393" w14:textId="5A0C82A3" w:rsidR="00CE74F8" w:rsidRPr="00086723" w:rsidRDefault="007E22BE" w:rsidP="009F4847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lastRenderedPageBreak/>
        <w:t xml:space="preserve">danh ách chức năng 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F409BE" w:rsidRPr="00086723" w14:paraId="45D1BABC" w14:textId="77777777" w:rsidTr="00D2482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02C1434" w14:textId="119B54FA" w:rsidR="00F409BE" w:rsidRPr="00086723" w:rsidRDefault="007E22BE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tên chức năng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D03CCB9" w14:textId="020EBA1A" w:rsidR="00F409BE" w:rsidRPr="00086723" w:rsidRDefault="007E22BE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Tổng quát chức năng </w:t>
            </w:r>
          </w:p>
        </w:tc>
      </w:tr>
      <w:tr w:rsidR="00F409BE" w:rsidRPr="00086723" w14:paraId="12C19957" w14:textId="77777777" w:rsidTr="00D2482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19F59CEF" w14:textId="1F6DE0C4" w:rsidR="00F409BE" w:rsidRPr="00086723" w:rsidRDefault="0052082C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オーダ管理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4BB2505B" w14:textId="6053FFEE" w:rsidR="00F409BE" w:rsidRPr="00086723" w:rsidRDefault="007E22BE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 xml:space="preserve">hiển thị </w:t>
            </w:r>
            <w:r>
              <w:rPr>
                <w:rFonts w:ascii="Times New Roman" w:eastAsia="Meiryo UI" w:hAnsi="Times New Roman"/>
              </w:rPr>
              <w:t>danh sách order đang được đăng ký</w:t>
            </w:r>
          </w:p>
        </w:tc>
      </w:tr>
      <w:tr w:rsidR="00F409BE" w:rsidRPr="00086723" w14:paraId="3C1487BA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28244FC3" w14:textId="4D2AA6DC" w:rsidR="00F409BE" w:rsidRPr="00086723" w:rsidRDefault="0052082C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オーダ登録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716ADC0" w14:textId="064A757C" w:rsidR="00F409BE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hự</w:t>
            </w:r>
            <w:r>
              <w:rPr>
                <w:rFonts w:ascii="Times New Roman" w:eastAsia="Meiryo UI" w:hAnsi="Times New Roman"/>
              </w:rPr>
              <w:t xml:space="preserve">c hiện đăng ký, edit order </w:t>
            </w:r>
          </w:p>
        </w:tc>
      </w:tr>
      <w:tr w:rsidR="00F409BE" w:rsidRPr="00086723" w14:paraId="2E25C3B7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7AA7B07A" w14:textId="4ECE55E1" w:rsidR="00F409BE" w:rsidRPr="00086723" w:rsidRDefault="0052082C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職制管理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1BC4167" w14:textId="515B906E" w:rsidR="00F409BE" w:rsidRPr="00086723" w:rsidRDefault="007E22BE" w:rsidP="00143B8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 xml:space="preserve"> của thời điểm ngày giờ đã chọn </w:t>
            </w:r>
          </w:p>
        </w:tc>
      </w:tr>
      <w:tr w:rsidR="00F409BE" w:rsidRPr="00086723" w14:paraId="74F9DFC6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79D21F44" w14:textId="7311F353" w:rsidR="00F409BE" w:rsidRPr="00086723" w:rsidRDefault="0052082C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職制登録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C3A55C9" w14:textId="38524A68" w:rsidR="00F409BE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hự</w:t>
            </w:r>
            <w:r>
              <w:rPr>
                <w:rFonts w:ascii="Times New Roman" w:eastAsia="Meiryo UI" w:hAnsi="Times New Roman"/>
              </w:rPr>
              <w:t xml:space="preserve">c hiện đăng ký edit người 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 xml:space="preserve"> </w:t>
            </w:r>
          </w:p>
        </w:tc>
      </w:tr>
      <w:tr w:rsidR="0052082C" w:rsidRPr="00086723" w14:paraId="2B945D26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1D627950" w14:textId="1E1EBB8F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人員検索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5D4B0ED" w14:textId="2FA32291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điều kiện tìm kiếm nhân viên </w:t>
            </w:r>
          </w:p>
        </w:tc>
      </w:tr>
      <w:tr w:rsidR="0052082C" w:rsidRPr="00086723" w14:paraId="4019AAA1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5B07FADF" w14:textId="5E90DB41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人員検索結果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C3032CC" w14:textId="78EE7CF6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kết quả tìm kiếm nhân viên </w:t>
            </w:r>
          </w:p>
        </w:tc>
      </w:tr>
      <w:tr w:rsidR="0052082C" w:rsidRPr="00086723" w14:paraId="75698FFD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09BCEF09" w14:textId="0ACC8BD5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人員履歴表示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302ACF90" w14:textId="4FC07AA0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lịch sử vị trí của nhân viên </w:t>
            </w:r>
          </w:p>
        </w:tc>
      </w:tr>
      <w:tr w:rsidR="0052082C" w:rsidRPr="00086723" w14:paraId="7D2B5D63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0DD50FD7" w14:textId="174E0857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人員履歴登録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1CD5464" w14:textId="57D6AE59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 xml:space="preserve">Đăng </w:t>
            </w:r>
            <w:r>
              <w:rPr>
                <w:rFonts w:ascii="Times New Roman" w:eastAsia="Meiryo UI" w:hAnsi="Times New Roman"/>
              </w:rPr>
              <w:t xml:space="preserve">ký edit lịch sử vị trí của nhân viên </w:t>
            </w:r>
          </w:p>
        </w:tc>
      </w:tr>
      <w:tr w:rsidR="0052082C" w:rsidRPr="00086723" w14:paraId="6A92CBDD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4502B7C2" w14:textId="364CF603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人員登録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4506080" w14:textId="3A91865B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hự</w:t>
            </w:r>
            <w:r>
              <w:rPr>
                <w:rFonts w:ascii="Times New Roman" w:eastAsia="Meiryo UI" w:hAnsi="Times New Roman"/>
              </w:rPr>
              <w:t xml:space="preserve">c hiện đăng ký edit nhân viên </w:t>
            </w:r>
          </w:p>
        </w:tc>
      </w:tr>
      <w:tr w:rsidR="0052082C" w:rsidRPr="00086723" w14:paraId="516581D0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3A687FD2" w14:textId="630C31B8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物量管理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5FC76C7" w14:textId="5568734C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danh sách số lợng đang đăng ký </w:t>
            </w:r>
          </w:p>
        </w:tc>
      </w:tr>
      <w:tr w:rsidR="0052082C" w:rsidRPr="00086723" w14:paraId="633F7A8F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40C138D5" w14:textId="2FA4B8AC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物量登録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FAE0D42" w14:textId="720D126C" w:rsidR="0052082C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hự</w:t>
            </w:r>
            <w:r>
              <w:rPr>
                <w:rFonts w:ascii="Times New Roman" w:eastAsia="Meiryo UI" w:hAnsi="Times New Roman"/>
              </w:rPr>
              <w:t xml:space="preserve">c hiện đăng ký, edit số lượng </w:t>
            </w:r>
          </w:p>
        </w:tc>
      </w:tr>
      <w:tr w:rsidR="0052082C" w:rsidRPr="00086723" w14:paraId="41B930AD" w14:textId="77777777" w:rsidTr="00D24820">
        <w:tc>
          <w:tcPr>
            <w:tcW w:w="2226" w:type="dxa"/>
            <w:tcBorders>
              <w:left w:val="single" w:sz="12" w:space="0" w:color="auto"/>
            </w:tcBorders>
          </w:tcPr>
          <w:p w14:paraId="24C832F2" w14:textId="636DE22D" w:rsidR="0052082C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棟管理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F57432F" w14:textId="78C8DD32" w:rsidR="00590583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danh sách tòa nhà đang đăng ký </w:t>
            </w:r>
          </w:p>
        </w:tc>
      </w:tr>
      <w:tr w:rsidR="00F409BE" w:rsidRPr="00086723" w14:paraId="6F0B427D" w14:textId="77777777" w:rsidTr="00D24820">
        <w:trPr>
          <w:trHeight w:val="258"/>
        </w:trPr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310AB461" w14:textId="18B9CB4D" w:rsidR="00F409BE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棟登録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6A5F8F59" w14:textId="1BF980AF" w:rsidR="00F409BE" w:rsidRPr="00086723" w:rsidRDefault="007E22BE" w:rsidP="007E22B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hự</w:t>
            </w:r>
            <w:r>
              <w:rPr>
                <w:rFonts w:ascii="Times New Roman" w:eastAsia="Meiryo UI" w:hAnsi="Times New Roman"/>
              </w:rPr>
              <w:t xml:space="preserve">c hiện đăng ký, edit tòa nha </w:t>
            </w:r>
          </w:p>
        </w:tc>
      </w:tr>
      <w:tr w:rsidR="00F409BE" w:rsidRPr="00086723" w14:paraId="31B261DC" w14:textId="77777777" w:rsidTr="00D24820">
        <w:trPr>
          <w:trHeight w:val="258"/>
        </w:trPr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1E02AA9A" w14:textId="3D669865" w:rsidR="00F409BE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能力時間管理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24BE4038" w14:textId="06093993" w:rsidR="00F409BE" w:rsidRPr="00086723" w:rsidRDefault="00C933AA" w:rsidP="00C933A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danh sách thời gian năng lực đang được đăng ký </w:t>
            </w:r>
          </w:p>
        </w:tc>
      </w:tr>
      <w:tr w:rsidR="00F409BE" w:rsidRPr="00086723" w14:paraId="7FB43A96" w14:textId="77777777" w:rsidTr="00D24820">
        <w:trPr>
          <w:trHeight w:val="258"/>
        </w:trPr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236113A2" w14:textId="3CB4D839" w:rsidR="00F409BE" w:rsidRPr="00086723" w:rsidRDefault="000132D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能力時間登録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174CFDE0" w14:textId="74EBE757" w:rsidR="00F409BE" w:rsidRPr="00086723" w:rsidRDefault="00C933AA" w:rsidP="00C933A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 xml:space="preserve">Đăng </w:t>
            </w:r>
            <w:r>
              <w:rPr>
                <w:rFonts w:ascii="Times New Roman" w:eastAsia="Meiryo UI" w:hAnsi="Times New Roman"/>
              </w:rPr>
              <w:t xml:space="preserve">ký, edit thời gian nnăng lực </w:t>
            </w:r>
          </w:p>
        </w:tc>
      </w:tr>
    </w:tbl>
    <w:p w14:paraId="30B62E94" w14:textId="7BD03FBB" w:rsidR="00462E0D" w:rsidRPr="00086723" w:rsidRDefault="00462E0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387A9F9" w14:textId="207275FE" w:rsidR="00462E0D" w:rsidRPr="00086723" w:rsidRDefault="00462E0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69071DA" w14:textId="6FA41D87" w:rsidR="0043308C" w:rsidRPr="00086723" w:rsidRDefault="0043308C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6C7B1C" w14:textId="3BFFCD82" w:rsidR="0043308C" w:rsidRPr="00086723" w:rsidRDefault="0043308C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2BB9C83" w14:textId="392B520D" w:rsidR="00E84FCF" w:rsidRPr="00086723" w:rsidRDefault="00086723" w:rsidP="00E84FCF">
      <w:pPr>
        <w:pStyle w:val="Heading1"/>
        <w:rPr>
          <w:rFonts w:ascii="Times New Roman" w:eastAsia="Meiryo UI" w:hAnsi="Times New Roman"/>
        </w:rPr>
      </w:pPr>
      <w:bookmarkStart w:id="18" w:name="_Toc45628685"/>
      <w:r>
        <w:rPr>
          <w:rFonts w:ascii="Times New Roman" w:eastAsia="Meiryo UI" w:hAnsi="Times New Roman"/>
        </w:rPr>
        <w:lastRenderedPageBreak/>
        <w:t>thông số</w:t>
      </w:r>
      <w:r w:rsidR="00C933AA">
        <w:rPr>
          <w:rFonts w:ascii="Times New Roman" w:eastAsia="Meiryo UI" w:hAnsi="Times New Roman"/>
        </w:rPr>
        <w:t xml:space="preserve"> màn hình</w:t>
      </w:r>
      <w:r w:rsidR="00F50B4D" w:rsidRPr="00086723">
        <w:rPr>
          <w:rFonts w:ascii="Times New Roman" w:eastAsia="Meiryo UI" w:hAnsi="Times New Roman"/>
        </w:rPr>
        <w:t>（共通マスタ</w:t>
      </w:r>
      <w:r w:rsidR="00C933AA">
        <w:rPr>
          <w:rFonts w:ascii="Times New Roman" w:eastAsia="Meiryo UI" w:hAnsi="Times New Roman" w:hint="eastAsia"/>
        </w:rPr>
        <w:t xml:space="preserve"> </w:t>
      </w:r>
      <w:r w:rsidR="00C933AA">
        <w:rPr>
          <w:rFonts w:ascii="Times New Roman" w:eastAsia="Meiryo UI" w:hAnsi="Times New Roman"/>
        </w:rPr>
        <w:t>–</w:t>
      </w:r>
      <w:r w:rsidR="00C933AA">
        <w:rPr>
          <w:rFonts w:ascii="Times New Roman" w:eastAsia="Meiryo UI" w:hAnsi="Times New Roman" w:hint="eastAsia"/>
        </w:rPr>
        <w:t xml:space="preserve"> master chung</w:t>
      </w:r>
      <w:r w:rsidR="00F50B4D" w:rsidRPr="00086723">
        <w:rPr>
          <w:rFonts w:ascii="Times New Roman" w:eastAsia="Meiryo UI" w:hAnsi="Times New Roman"/>
        </w:rPr>
        <w:t>）</w:t>
      </w:r>
      <w:bookmarkEnd w:id="18"/>
    </w:p>
    <w:p w14:paraId="22704866" w14:textId="4DF798CF" w:rsidR="00E84FCF" w:rsidRPr="00086723" w:rsidRDefault="00C933AA" w:rsidP="00E84FCF">
      <w:pPr>
        <w:pStyle w:val="Heading2"/>
        <w:tabs>
          <w:tab w:val="num" w:pos="902"/>
        </w:tabs>
        <w:ind w:hanging="699"/>
        <w:rPr>
          <w:rFonts w:ascii="Times New Roman" w:eastAsia="Meiryo UI" w:hAnsi="Times New Roman"/>
        </w:rPr>
      </w:pPr>
      <w:bookmarkStart w:id="19" w:name="_Toc45628686"/>
      <w:r>
        <w:rPr>
          <w:rFonts w:ascii="Times New Roman" w:eastAsia="Meiryo UI" w:hAnsi="Times New Roman" w:hint="eastAsia"/>
        </w:rPr>
        <w:t xml:space="preserve">màn hình </w:t>
      </w:r>
      <w:r w:rsidR="00122BB2" w:rsidRPr="00086723">
        <w:rPr>
          <w:rFonts w:ascii="Times New Roman" w:eastAsia="Meiryo UI" w:hAnsi="Times New Roman"/>
        </w:rPr>
        <w:t>オーダ</w:t>
      </w:r>
      <w:r w:rsidR="00A258F1" w:rsidRPr="00086723">
        <w:rPr>
          <w:rFonts w:ascii="Times New Roman" w:eastAsia="Meiryo UI" w:hAnsi="Times New Roman"/>
        </w:rPr>
        <w:t>管理画面</w:t>
      </w:r>
      <w:bookmarkEnd w:id="19"/>
    </w:p>
    <w:p w14:paraId="233FEB63" w14:textId="489F2A16" w:rsidR="006C3FC8" w:rsidRPr="00086723" w:rsidRDefault="00C933AA" w:rsidP="006C3FC8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5F302E65" w14:textId="711B25E6" w:rsidR="00BA3E7D" w:rsidRPr="00086723" w:rsidRDefault="00C8699C" w:rsidP="00E84FCF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3296" behindDoc="0" locked="0" layoutInCell="1" allowOverlap="1" wp14:anchorId="07E638C4" wp14:editId="324B8342">
            <wp:simplePos x="0" y="0"/>
            <wp:positionH relativeFrom="column">
              <wp:posOffset>306070</wp:posOffset>
            </wp:positionH>
            <wp:positionV relativeFrom="paragraph">
              <wp:posOffset>12700</wp:posOffset>
            </wp:positionV>
            <wp:extent cx="5048139" cy="3476625"/>
            <wp:effectExtent l="0" t="0" r="635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54" cy="3483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C8AEE" w14:textId="2A5651DC" w:rsidR="00BA3E7D" w:rsidRPr="00086723" w:rsidRDefault="00BA3E7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815369E" w14:textId="70A105E0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A109EB4" w14:textId="1A274F55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C164633" w14:textId="4D8FD118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5552E6" w14:textId="44694FCC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7272146" w14:textId="32126C86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7DA2A13" w14:textId="578CC2C3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E18A4F5" w14:textId="227D16FC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3E77C11" w14:textId="528F6CB2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349BE4E" w14:textId="1F16A7C8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32F5748" w14:textId="77777777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9E3FA1" w14:textId="78FBDF1F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1ABAE15" w14:textId="6242455A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36B72ED" w14:textId="6C24B0C8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69EDBD2" w14:textId="4D083B59" w:rsidR="008B2BEF" w:rsidRPr="00086723" w:rsidRDefault="008B2BE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FD99D4C" w14:textId="6A744FE3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B29AB28" w14:textId="5897E264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5D4ED65" w14:textId="64A41813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63C8FAF" w14:textId="77777777" w:rsidR="00E86DDD" w:rsidRPr="00086723" w:rsidRDefault="00E86DD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89F51DE" w14:textId="55DC93B7" w:rsidR="008B2BEF" w:rsidRPr="00086723" w:rsidRDefault="00B53461" w:rsidP="008B2BEF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tổng quan chức năng </w:t>
      </w:r>
    </w:p>
    <w:p w14:paraId="3A60C64C" w14:textId="4801B5ED" w:rsidR="008D48A3" w:rsidRPr="00086723" w:rsidRDefault="008D48A3" w:rsidP="00174802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04AD0FE1" w14:textId="33DD332D" w:rsidR="009C66CC" w:rsidRPr="00086723" w:rsidRDefault="00B53461" w:rsidP="00E84FCF">
      <w:pPr>
        <w:pStyle w:val="a0"/>
        <w:ind w:left="546" w:hangingChars="300" w:hanging="546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　　　【</w:t>
      </w:r>
      <w:r w:rsidR="00086723">
        <w:rPr>
          <w:rFonts w:ascii="Times New Roman" w:eastAsia="Meiryo UI" w:hAnsi="Times New Roman"/>
        </w:rPr>
        <w:t>mục</w:t>
      </w:r>
      <w:r>
        <w:rPr>
          <w:rFonts w:ascii="Times New Roman" w:eastAsia="Meiryo UI" w:hAnsi="Times New Roman"/>
        </w:rPr>
        <w:t xml:space="preserve"> hiển thị</w:t>
      </w:r>
      <w:r w:rsidR="009C66CC"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51191D" w:rsidRPr="00086723" w14:paraId="74601168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FA69F90" w14:textId="6EA5BF89" w:rsidR="0051191D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64446E2" w14:textId="09D3A2A9" w:rsidR="0051191D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51191D" w:rsidRPr="00086723" w14:paraId="43A769C0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488C3A9" w14:textId="4D04F754" w:rsidR="0051191D" w:rsidRPr="00086723" w:rsidRDefault="00263855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オーダ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2DC6EE0E" w14:textId="06677D1D" w:rsidR="0051191D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order của master order </w:t>
            </w:r>
          </w:p>
        </w:tc>
      </w:tr>
      <w:tr w:rsidR="0051191D" w:rsidRPr="00086723" w14:paraId="75721916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4C41943F" w14:textId="1022FCFD" w:rsidR="0051191D" w:rsidRPr="00086723" w:rsidRDefault="00263855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船種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AE10464" w14:textId="23653139" w:rsidR="0051191D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loại tàu của master order</w:t>
            </w:r>
          </w:p>
        </w:tc>
      </w:tr>
      <w:tr w:rsidR="005239F3" w:rsidRPr="00086723" w14:paraId="564FCB5C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5F248E7" w14:textId="3206F70A" w:rsidR="005239F3" w:rsidRPr="00086723" w:rsidRDefault="005239F3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船型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AE38AC8" w14:textId="5D92639E" w:rsidR="005239F3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dáng tàu của master order </w:t>
            </w:r>
          </w:p>
        </w:tc>
      </w:tr>
      <w:tr w:rsidR="0051191D" w:rsidRPr="00086723" w14:paraId="208CF180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35395A01" w14:textId="5A953639" w:rsidR="0051191D" w:rsidRPr="00086723" w:rsidRDefault="00D74383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Top</w:t>
            </w:r>
            <w:r w:rsidRPr="00086723">
              <w:rPr>
                <w:rFonts w:ascii="Times New Roman" w:eastAsia="Meiryo UI" w:hAnsi="Times New Roman"/>
              </w:rPr>
              <w:t>マーキン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43E9953" w14:textId="4BE9286E" w:rsidR="0051191D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 w:rsidR="00C62865" w:rsidRPr="00086723">
              <w:rPr>
                <w:rFonts w:ascii="Times New Roman" w:eastAsia="Meiryo UI" w:hAnsi="Times New Roman"/>
              </w:rPr>
              <w:t>Top</w:t>
            </w:r>
            <w:r>
              <w:rPr>
                <w:rFonts w:ascii="Times New Roman" w:eastAsia="Meiryo UI" w:hAnsi="Times New Roman"/>
              </w:rPr>
              <w:t>マーキン</w:t>
            </w:r>
            <w:r>
              <w:rPr>
                <w:rFonts w:ascii="Times New Roman" w:eastAsia="Meiryo UI" w:hAnsi="Times New Roman"/>
              </w:rPr>
              <w:t xml:space="preserve"> của master order</w:t>
            </w:r>
          </w:p>
        </w:tc>
      </w:tr>
      <w:tr w:rsidR="00263855" w:rsidRPr="00086723" w14:paraId="72A59415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741A4FF8" w14:textId="06B3266D" w:rsidR="00263855" w:rsidRPr="00086723" w:rsidRDefault="00D74383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進水日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307AD0B6" w14:textId="5A2D4FBF" w:rsidR="00263855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</w:t>
            </w:r>
            <w:r>
              <w:rPr>
                <w:rFonts w:ascii="Times New Roman" w:eastAsia="Meiryo UI" w:hAnsi="Times New Roman"/>
              </w:rPr>
              <w:t>進水日</w:t>
            </w:r>
            <w:r>
              <w:rPr>
                <w:rFonts w:ascii="Times New Roman" w:eastAsia="Meiryo UI" w:hAnsi="Times New Roman" w:hint="eastAsia"/>
              </w:rPr>
              <w:t xml:space="preserve"> (ngày ra mắt)</w:t>
            </w:r>
            <w:r>
              <w:rPr>
                <w:rFonts w:ascii="Times New Roman" w:eastAsia="Meiryo UI" w:hAnsi="Times New Roman"/>
              </w:rPr>
              <w:t xml:space="preserve"> của master order</w:t>
            </w:r>
          </w:p>
        </w:tc>
      </w:tr>
      <w:tr w:rsidR="00263855" w:rsidRPr="00086723" w14:paraId="1B4B0EEB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E599DE6" w14:textId="207CC850" w:rsidR="00263855" w:rsidRPr="00086723" w:rsidRDefault="00D74383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引渡日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F0B305B" w14:textId="175926AF" w:rsidR="00263855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Hiển thị ngày </w:t>
            </w:r>
            <w:r w:rsidR="00C62865" w:rsidRPr="00086723">
              <w:rPr>
                <w:rFonts w:ascii="Times New Roman" w:eastAsia="Meiryo UI" w:hAnsi="Times New Roman"/>
              </w:rPr>
              <w:t>引渡日</w:t>
            </w:r>
            <w:r>
              <w:rPr>
                <w:rFonts w:ascii="Times New Roman" w:eastAsia="Meiryo UI" w:hAnsi="Times New Roman" w:hint="eastAsia"/>
              </w:rPr>
              <w:t xml:space="preserve"> (ngày giao hàng của master o</w:t>
            </w:r>
            <w:r>
              <w:rPr>
                <w:rFonts w:ascii="Times New Roman" w:eastAsia="Meiryo UI" w:hAnsi="Times New Roman"/>
              </w:rPr>
              <w:t>r</w:t>
            </w:r>
            <w:r>
              <w:rPr>
                <w:rFonts w:ascii="Times New Roman" w:eastAsia="Meiryo UI" w:hAnsi="Times New Roman" w:hint="eastAsia"/>
              </w:rPr>
              <w:t>der</w:t>
            </w:r>
          </w:p>
        </w:tc>
      </w:tr>
      <w:tr w:rsidR="0070407A" w:rsidRPr="00086723" w14:paraId="45AC3C6D" w14:textId="77777777" w:rsidTr="004F6052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5A198826" w14:textId="54A9509A" w:rsidR="0070407A" w:rsidRPr="00086723" w:rsidRDefault="0070407A" w:rsidP="0070407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表示</w:t>
            </w:r>
            <w:r w:rsidRPr="00086723">
              <w:rPr>
                <w:rFonts w:ascii="Times New Roman" w:eastAsia="Meiryo UI" w:hAnsi="Times New Roman"/>
              </w:rPr>
              <w:t>/</w:t>
            </w:r>
            <w:r w:rsidRPr="00086723">
              <w:rPr>
                <w:rFonts w:ascii="Times New Roman" w:eastAsia="Meiryo UI" w:hAnsi="Times New Roman"/>
              </w:rPr>
              <w:t>非表示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2089130A" w14:textId="0599EE7C" w:rsidR="0070407A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flag hiển thị của master order </w:t>
            </w:r>
          </w:p>
        </w:tc>
      </w:tr>
    </w:tbl>
    <w:p w14:paraId="42720DC3" w14:textId="77777777" w:rsidR="000C516D" w:rsidRPr="00086723" w:rsidRDefault="000C516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0E524B6" w14:textId="0AC4AEA7" w:rsidR="00E25474" w:rsidRPr="00086723" w:rsidRDefault="00E25474" w:rsidP="00E25474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DA2B31" w:rsidRPr="00086723" w14:paraId="6AFC4D54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F0936CE" w14:textId="2CBEA497" w:rsidR="00DA2B31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F884CEF" w14:textId="4C775064" w:rsidR="00DA2B31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DA2B31" w:rsidRPr="00086723" w14:paraId="5FF82EE9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6C2F8DEB" w14:textId="569CD6FA" w:rsidR="00DA2B31" w:rsidRPr="00086723" w:rsidRDefault="008E4CC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5ECFCCAA" w14:textId="2053FEA4" w:rsidR="00B53461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Để đăng ký mới thì hiển thị màn hình đăng ký</w:t>
            </w:r>
          </w:p>
          <w:p w14:paraId="77645AB1" w14:textId="6E003836" w:rsidR="004908FB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Trường hợp quyền view thì khôgn hiển thị btn </w:t>
            </w:r>
          </w:p>
        </w:tc>
      </w:tr>
      <w:tr w:rsidR="00DA2B31" w:rsidRPr="00086723" w14:paraId="776D5E9B" w14:textId="77777777" w:rsidTr="007C733E">
        <w:tc>
          <w:tcPr>
            <w:tcW w:w="2226" w:type="dxa"/>
            <w:tcBorders>
              <w:left w:val="single" w:sz="12" w:space="0" w:color="auto"/>
            </w:tcBorders>
          </w:tcPr>
          <w:p w14:paraId="16E4B2B3" w14:textId="6195D26E" w:rsidR="00DA2B31" w:rsidRPr="00086723" w:rsidRDefault="008E4CC0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97777B6" w14:textId="62426216" w:rsidR="00DA2B31" w:rsidRPr="00086723" w:rsidRDefault="00B53461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Hiển thị màn đăng ký </w:t>
            </w:r>
            <w:r w:rsidR="00484619" w:rsidRPr="00086723">
              <w:rPr>
                <w:rFonts w:ascii="Times New Roman" w:eastAsia="Meiryo UI" w:hAnsi="Times New Roman"/>
              </w:rPr>
              <w:t>登録画面</w:t>
            </w:r>
            <w:r>
              <w:rPr>
                <w:rFonts w:ascii="Times New Roman" w:eastAsia="Meiryo UI" w:hAnsi="Times New Roman" w:hint="eastAsia"/>
              </w:rPr>
              <w:t xml:space="preserve"> </w:t>
            </w:r>
            <w:r>
              <w:rPr>
                <w:rFonts w:ascii="Times New Roman" w:eastAsia="Meiryo UI" w:hAnsi="Times New Roman"/>
              </w:rPr>
              <w:t>để edit</w:t>
            </w:r>
          </w:p>
          <w:p w14:paraId="5EA83E5D" w14:textId="6F4AAF0C" w:rsidR="00F64280" w:rsidRPr="00086723" w:rsidRDefault="00B53461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Trường hợp quyền view thì không hiển thị btn </w:t>
            </w:r>
          </w:p>
        </w:tc>
      </w:tr>
      <w:tr w:rsidR="007C733E" w:rsidRPr="00086723" w14:paraId="09A760EF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58E41395" w14:textId="2FB3D833" w:rsidR="007C733E" w:rsidRPr="00086723" w:rsidRDefault="007C733E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700215F2" w14:textId="22BE0C64" w:rsidR="007C733E" w:rsidRPr="00086723" w:rsidRDefault="00B53461" w:rsidP="007C733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màn hình đăng ký để xem </w:t>
            </w:r>
          </w:p>
          <w:p w14:paraId="40D0144B" w14:textId="37C50124" w:rsidR="007C733E" w:rsidRPr="00086723" w:rsidRDefault="00B53461" w:rsidP="00B5346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hỉ</w:t>
            </w:r>
            <w:r>
              <w:rPr>
                <w:rFonts w:ascii="Times New Roman" w:eastAsia="Meiryo UI" w:hAnsi="Times New Roman"/>
              </w:rPr>
              <w:t xml:space="preserve"> hiển thị với quyền view</w:t>
            </w:r>
          </w:p>
        </w:tc>
      </w:tr>
    </w:tbl>
    <w:p w14:paraId="638EADC8" w14:textId="73ADBBD4" w:rsidR="00BA3E7D" w:rsidRPr="00086723" w:rsidRDefault="00BA3E7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B0B9C9D" w14:textId="378422C1" w:rsidR="00BA3E7D" w:rsidRPr="00086723" w:rsidRDefault="00BA3E7D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71A9801" w14:textId="77777777" w:rsidR="00E84FCF" w:rsidRPr="00086723" w:rsidRDefault="00E84FCF" w:rsidP="00E84FC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8DA08A4" w14:textId="1BC99E8B" w:rsidR="000365D0" w:rsidRPr="00086723" w:rsidRDefault="00B53461" w:rsidP="0070438E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0" w:name="_Toc45628689"/>
      <w:r>
        <w:rPr>
          <w:rFonts w:ascii="Times New Roman" w:eastAsia="Meiryo UI" w:hAnsi="Times New Roman" w:hint="eastAsia"/>
        </w:rPr>
        <w:lastRenderedPageBreak/>
        <w:t xml:space="preserve">màn </w:t>
      </w:r>
      <w:r w:rsidR="0070438E" w:rsidRPr="00086723">
        <w:rPr>
          <w:rFonts w:ascii="Times New Roman" w:eastAsia="Meiryo UI" w:hAnsi="Times New Roman"/>
        </w:rPr>
        <w:t>オーダ登録画面</w:t>
      </w:r>
      <w:bookmarkEnd w:id="20"/>
    </w:p>
    <w:p w14:paraId="65C46C30" w14:textId="603D4788" w:rsidR="007D3BFF" w:rsidRPr="00086723" w:rsidRDefault="00C933AA" w:rsidP="007D3BFF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3B775211" w14:textId="659C5699" w:rsidR="007D3BFF" w:rsidRPr="00086723" w:rsidRDefault="0043274C" w:rsidP="007D3BFF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4320" behindDoc="0" locked="0" layoutInCell="1" allowOverlap="1" wp14:anchorId="0905E51D" wp14:editId="28B9505E">
            <wp:simplePos x="0" y="0"/>
            <wp:positionH relativeFrom="column">
              <wp:posOffset>287019</wp:posOffset>
            </wp:positionH>
            <wp:positionV relativeFrom="paragraph">
              <wp:posOffset>52704</wp:posOffset>
            </wp:positionV>
            <wp:extent cx="4848225" cy="3989685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70" cy="3995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42DD7" w14:textId="61159EC4" w:rsidR="007D3BFF" w:rsidRPr="00086723" w:rsidRDefault="007D3BFF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EAF7EE0" w14:textId="05117DE4" w:rsidR="007D3BFF" w:rsidRPr="00086723" w:rsidRDefault="007D3BFF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A33543" w14:textId="19D8726D" w:rsidR="007D3BFF" w:rsidRPr="00086723" w:rsidRDefault="007D3BFF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93F15AC" w14:textId="164CD869" w:rsidR="007D3BFF" w:rsidRPr="00086723" w:rsidRDefault="007D3BFF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42F2228" w14:textId="38914D4A" w:rsidR="007D3BFF" w:rsidRPr="00086723" w:rsidRDefault="007D3BFF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94ED2F2" w14:textId="366ACD8F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A5CBDB8" w14:textId="12E70ABF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493FF21" w14:textId="7CAF623C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58A269" w14:textId="365B97D9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2DD237D" w14:textId="28A77370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04616F" w14:textId="321ABFAF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73866AE" w14:textId="59C7ED56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5E8EB0F" w14:textId="338E9117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F60F5BF" w14:textId="45C08AC9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699182A" w14:textId="3A40C040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1C2B8B" w14:textId="10BF5A9A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8037707" w14:textId="57F9FA0B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BFA622C" w14:textId="3F94F439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069F810" w14:textId="0C5E50FD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9559EDA" w14:textId="04BBD9BB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59C87D1" w14:textId="77777777" w:rsidR="00E86DDD" w:rsidRPr="00086723" w:rsidRDefault="00E86DDD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EB882CD" w14:textId="77777777" w:rsidR="00D05326" w:rsidRPr="00086723" w:rsidRDefault="00D05326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451A9C3" w14:textId="3039E729" w:rsidR="007D3BFF" w:rsidRPr="00086723" w:rsidRDefault="00B53461" w:rsidP="007D3BFF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2BEA9919" w14:textId="77777777" w:rsidR="007D3BFF" w:rsidRPr="00086723" w:rsidRDefault="007D3BFF" w:rsidP="007D3BF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4E54471" w14:textId="086B5D84" w:rsidR="00D93B04" w:rsidRPr="00086723" w:rsidRDefault="00B53461" w:rsidP="00D93B04">
      <w:pPr>
        <w:pStyle w:val="a0"/>
        <w:ind w:left="546" w:hangingChars="300" w:hanging="546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　　　【</w:t>
      </w:r>
      <w:r w:rsidR="00086723">
        <w:rPr>
          <w:rFonts w:ascii="Times New Roman" w:eastAsia="Meiryo UI" w:hAnsi="Times New Roman"/>
        </w:rPr>
        <w:t>mục</w:t>
      </w:r>
      <w:r>
        <w:rPr>
          <w:rFonts w:ascii="Times New Roman" w:eastAsia="Meiryo UI" w:hAnsi="Times New Roman"/>
        </w:rPr>
        <w:t xml:space="preserve"> input</w:t>
      </w:r>
      <w:r w:rsidR="007D3BFF"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D93B04" w:rsidRPr="00086723" w14:paraId="7AA910E3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A7F8715" w14:textId="779BC001" w:rsidR="00D93B04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96DF6FD" w14:textId="64A95D30" w:rsidR="00D93B04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654E3E" w:rsidRPr="00086723" w14:paraId="49094699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42F9D185" w14:textId="467B36E2" w:rsidR="00654E3E" w:rsidRPr="00086723" w:rsidRDefault="00654E3E" w:rsidP="00654E3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オーダ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7E33D6C9" w14:textId="321C9599" w:rsidR="00654E3E" w:rsidRPr="00086723" w:rsidRDefault="00E43551" w:rsidP="00654E3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>nput order</w:t>
            </w:r>
          </w:p>
          <w:p w14:paraId="04E7BB4E" w14:textId="3C8757B7" w:rsidR="0000543A" w:rsidRPr="00086723" w:rsidRDefault="00E43551" w:rsidP="00654E3E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khi edit thì ko được phép input</w:t>
            </w:r>
          </w:p>
        </w:tc>
      </w:tr>
      <w:tr w:rsidR="0000543A" w:rsidRPr="00086723" w14:paraId="73E7489C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03E63C52" w14:textId="7FF565E6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建造区分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32A4B602" w14:textId="067367C3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建造区分</w:t>
            </w:r>
          </w:p>
        </w:tc>
      </w:tr>
      <w:tr w:rsidR="0000543A" w:rsidRPr="00086723" w14:paraId="4A7F789C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28078A9C" w14:textId="045314AE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船級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445D4DD3" w14:textId="46933578" w:rsidR="0000543A" w:rsidRPr="00086723" w:rsidRDefault="00E43551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>
              <w:rPr>
                <w:rFonts w:ascii="Times New Roman" w:eastAsia="Meiryo UI" w:hAnsi="Times New Roman"/>
              </w:rPr>
              <w:t>船級</w:t>
            </w:r>
          </w:p>
        </w:tc>
      </w:tr>
      <w:tr w:rsidR="0000543A" w:rsidRPr="00086723" w14:paraId="0F6C7B2B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653819D0" w14:textId="024D0EE3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船種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34432844" w14:textId="50CA4F0B" w:rsidR="0000543A" w:rsidRPr="00086723" w:rsidRDefault="00E43551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>
              <w:rPr>
                <w:rFonts w:ascii="Times New Roman" w:eastAsia="Meiryo UI" w:hAnsi="Times New Roman"/>
              </w:rPr>
              <w:t>船種</w:t>
            </w:r>
          </w:p>
        </w:tc>
      </w:tr>
      <w:tr w:rsidR="0000543A" w:rsidRPr="00086723" w14:paraId="2D81331E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0D617B5E" w14:textId="6140CC5E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船型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6FC6824A" w14:textId="0BB051F1" w:rsidR="0000543A" w:rsidRPr="00086723" w:rsidRDefault="00E43551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>
              <w:rPr>
                <w:rFonts w:ascii="Times New Roman" w:eastAsia="Meiryo UI" w:hAnsi="Times New Roman"/>
              </w:rPr>
              <w:t>船型</w:t>
            </w:r>
          </w:p>
        </w:tc>
      </w:tr>
      <w:tr w:rsidR="0000543A" w:rsidRPr="00086723" w14:paraId="6A0A137F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1C60FFDC" w14:textId="0DED0AF2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50445F55" w14:textId="7BF20F79" w:rsidR="0000543A" w:rsidRPr="00086723" w:rsidRDefault="00E43551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>
              <w:rPr>
                <w:rFonts w:ascii="Times New Roman" w:eastAsia="Meiryo UI" w:hAnsi="Times New Roman"/>
              </w:rPr>
              <w:t>略称</w:t>
            </w:r>
          </w:p>
        </w:tc>
      </w:tr>
      <w:tr w:rsidR="0000543A" w:rsidRPr="00086723" w14:paraId="31501A2F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29229F3D" w14:textId="59C99365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Top</w:t>
            </w:r>
            <w:r w:rsidRPr="00086723">
              <w:rPr>
                <w:rFonts w:ascii="Times New Roman" w:eastAsia="Meiryo UI" w:hAnsi="Times New Roman"/>
              </w:rPr>
              <w:t>マーキン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3043BA55" w14:textId="4853486D" w:rsidR="0000543A" w:rsidRPr="00086723" w:rsidRDefault="00E43551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Top</w:t>
            </w:r>
            <w:r w:rsidR="0000543A" w:rsidRPr="00086723">
              <w:rPr>
                <w:rFonts w:ascii="Times New Roman" w:eastAsia="Meiryo UI" w:hAnsi="Times New Roman"/>
              </w:rPr>
              <w:t>マーキン</w:t>
            </w:r>
          </w:p>
        </w:tc>
      </w:tr>
      <w:tr w:rsidR="0000543A" w:rsidRPr="00086723" w14:paraId="62434D14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57695990" w14:textId="25286D59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小組開始日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7F9DC2B3" w14:textId="3E0E5A82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小組開始日</w:t>
            </w:r>
          </w:p>
        </w:tc>
      </w:tr>
      <w:tr w:rsidR="0000543A" w:rsidRPr="00086723" w14:paraId="6BABC603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298F38DC" w14:textId="1AF7B924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大組開始日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76851CB8" w14:textId="47B3100F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大組開始日</w:t>
            </w:r>
          </w:p>
        </w:tc>
      </w:tr>
      <w:tr w:rsidR="0000543A" w:rsidRPr="00086723" w14:paraId="6DD2405D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2111F2AB" w14:textId="2C864A55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総組開始日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4897422B" w14:textId="3B7BD954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mục</w:t>
            </w:r>
            <w:r w:rsidR="0000543A" w:rsidRPr="00086723">
              <w:rPr>
                <w:rFonts w:ascii="Times New Roman" w:eastAsia="Meiryo UI" w:hAnsi="Times New Roman"/>
              </w:rPr>
              <w:t>総組開始日</w:t>
            </w:r>
          </w:p>
        </w:tc>
      </w:tr>
      <w:tr w:rsidR="0000543A" w:rsidRPr="00086723" w14:paraId="34994690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6898EBF5" w14:textId="36DE77D2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搭載開始日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4DA10067" w14:textId="194D491B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搭載開始日</w:t>
            </w:r>
          </w:p>
        </w:tc>
      </w:tr>
      <w:tr w:rsidR="0000543A" w:rsidRPr="00086723" w14:paraId="5FCF6E94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1850E311" w14:textId="0FA77E12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船着工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7223BB25" w14:textId="44FA3F44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船着工</w:t>
            </w:r>
          </w:p>
        </w:tc>
      </w:tr>
      <w:tr w:rsidR="0000543A" w:rsidRPr="00086723" w14:paraId="2E694CD1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6B666C7D" w14:textId="279C36A8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PE</w:t>
            </w:r>
            <w:r w:rsidRPr="00086723">
              <w:rPr>
                <w:rFonts w:ascii="Times New Roman" w:eastAsia="Meiryo UI" w:hAnsi="Times New Roman"/>
              </w:rPr>
              <w:t>開始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535CE927" w14:textId="4F59DEDB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 </w:t>
            </w:r>
            <w:r w:rsidR="0000543A" w:rsidRPr="00086723">
              <w:rPr>
                <w:rFonts w:ascii="Times New Roman" w:eastAsia="Meiryo UI" w:hAnsi="Times New Roman"/>
              </w:rPr>
              <w:t>PE</w:t>
            </w:r>
            <w:r w:rsidR="0000543A" w:rsidRPr="00086723">
              <w:rPr>
                <w:rFonts w:ascii="Times New Roman" w:eastAsia="Meiryo UI" w:hAnsi="Times New Roman"/>
              </w:rPr>
              <w:t>開始</w:t>
            </w:r>
          </w:p>
        </w:tc>
      </w:tr>
      <w:tr w:rsidR="0000543A" w:rsidRPr="00086723" w14:paraId="141484B2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1077BB29" w14:textId="2EE994C3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シフト日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5C53C0B3" w14:textId="45C75884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シフト日</w:t>
            </w:r>
          </w:p>
        </w:tc>
      </w:tr>
      <w:tr w:rsidR="0000543A" w:rsidRPr="00086723" w14:paraId="3D1206CD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745C6C79" w14:textId="51FCCC7D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進水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18BA45BC" w14:textId="0B9B9B72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mục </w:t>
            </w:r>
            <w:r w:rsidR="0000543A" w:rsidRPr="00086723">
              <w:rPr>
                <w:rFonts w:ascii="Times New Roman" w:eastAsia="Meiryo UI" w:hAnsi="Times New Roman"/>
              </w:rPr>
              <w:t>進水</w:t>
            </w:r>
          </w:p>
        </w:tc>
      </w:tr>
      <w:tr w:rsidR="0000543A" w:rsidRPr="00086723" w14:paraId="0A71A4A5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2EE583A5" w14:textId="6A3DB478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出渠日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35F81CB2" w14:textId="6BA70F92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mục</w:t>
            </w:r>
            <w:r w:rsidR="0000543A" w:rsidRPr="00086723">
              <w:rPr>
                <w:rFonts w:ascii="Times New Roman" w:eastAsia="Meiryo UI" w:hAnsi="Times New Roman"/>
              </w:rPr>
              <w:t>出渠日</w:t>
            </w:r>
          </w:p>
        </w:tc>
      </w:tr>
      <w:tr w:rsidR="0000543A" w:rsidRPr="00086723" w14:paraId="61851CCE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7123D646" w14:textId="5C41505C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離岸日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06E02F59" w14:textId="030D45DC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mục</w:t>
            </w:r>
            <w:r w:rsidR="0000543A" w:rsidRPr="00086723">
              <w:rPr>
                <w:rFonts w:ascii="Times New Roman" w:eastAsia="Meiryo UI" w:hAnsi="Times New Roman"/>
              </w:rPr>
              <w:t>離岸日</w:t>
            </w:r>
          </w:p>
        </w:tc>
      </w:tr>
      <w:tr w:rsidR="0000543A" w:rsidRPr="00086723" w14:paraId="262665C3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3ACBAE2B" w14:textId="50B4C16C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引渡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32E56A29" w14:textId="2F3DB91A" w:rsidR="0000543A" w:rsidRPr="00086723" w:rsidRDefault="00E43551" w:rsidP="00E4355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mục</w:t>
            </w:r>
            <w:r w:rsidR="0000543A" w:rsidRPr="00086723">
              <w:rPr>
                <w:rFonts w:ascii="Times New Roman" w:eastAsia="Meiryo UI" w:hAnsi="Times New Roman"/>
              </w:rPr>
              <w:t>引渡</w:t>
            </w:r>
          </w:p>
        </w:tc>
      </w:tr>
      <w:tr w:rsidR="0000543A" w:rsidRPr="00086723" w14:paraId="16BABC89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460362D0" w14:textId="122BE20D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lastRenderedPageBreak/>
              <w:t>作業長支援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0AF2913E" w14:textId="4345AC9C" w:rsidR="0000543A" w:rsidRPr="00086723" w:rsidRDefault="00E43551" w:rsidP="0029066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>nput</w:t>
            </w:r>
            <w:r w:rsidR="0029066F">
              <w:rPr>
                <w:rFonts w:ascii="Times New Roman" w:eastAsia="Meiryo UI" w:hAnsi="Times New Roman"/>
              </w:rPr>
              <w:t xml:space="preserve"> </w:t>
            </w:r>
            <w:r>
              <w:rPr>
                <w:rFonts w:ascii="Times New Roman" w:eastAsia="Meiryo UI" w:hAnsi="Times New Roman"/>
              </w:rPr>
              <w:t>có khả năng</w:t>
            </w:r>
            <w:r w:rsidR="0029066F">
              <w:rPr>
                <w:rFonts w:ascii="Times New Roman" w:eastAsia="Meiryo UI" w:hAnsi="Times New Roman" w:hint="eastAsia"/>
              </w:rPr>
              <w:t xml:space="preserve"> hỗ trợ công việc không</w:t>
            </w:r>
          </w:p>
        </w:tc>
      </w:tr>
      <w:tr w:rsidR="0000543A" w:rsidRPr="00086723" w14:paraId="634A9D5B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1EC33E2D" w14:textId="3ED27B3F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ダミーオーダーフラグ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4334FFEA" w14:textId="15F1D230" w:rsidR="0000543A" w:rsidRPr="00086723" w:rsidRDefault="0029066F" w:rsidP="0029066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Input</w:t>
            </w:r>
            <w:r>
              <w:rPr>
                <w:rFonts w:ascii="Times New Roman" w:eastAsia="Meiryo UI" w:hAnsi="Times New Roman" w:hint="eastAsia"/>
              </w:rPr>
              <w:t xml:space="preserve"> </w:t>
            </w:r>
            <w:r>
              <w:rPr>
                <w:rFonts w:ascii="Times New Roman" w:eastAsia="Meiryo UI" w:hAnsi="Times New Roman"/>
              </w:rPr>
              <w:t xml:space="preserve">có </w:t>
            </w:r>
            <w:r w:rsidR="006E03AF">
              <w:rPr>
                <w:rFonts w:ascii="Times New Roman" w:eastAsia="Meiryo UI" w:hAnsi="Times New Roman"/>
              </w:rPr>
              <w:t xml:space="preserve">phải </w:t>
            </w:r>
            <w:r>
              <w:rPr>
                <w:rFonts w:ascii="Times New Roman" w:eastAsia="Meiryo UI" w:hAnsi="Times New Roman"/>
              </w:rPr>
              <w:t xml:space="preserve">order mô hình ko </w:t>
            </w:r>
          </w:p>
        </w:tc>
      </w:tr>
      <w:tr w:rsidR="0000543A" w:rsidRPr="00086723" w14:paraId="7B043D68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4C79DE85" w14:textId="2BCEEA84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艦艇フラグ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7A5A733F" w14:textId="402992CE" w:rsidR="0000543A" w:rsidRPr="00086723" w:rsidRDefault="0029066F" w:rsidP="0029066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xem có</w:t>
            </w:r>
            <w:r w:rsidR="006E03AF">
              <w:rPr>
                <w:rFonts w:ascii="Times New Roman" w:eastAsia="Meiryo UI" w:hAnsi="Times New Roman"/>
              </w:rPr>
              <w:t xml:space="preserve"> phải</w:t>
            </w:r>
            <w:r>
              <w:rPr>
                <w:rFonts w:ascii="Times New Roman" w:eastAsia="Meiryo UI" w:hAnsi="Times New Roman"/>
              </w:rPr>
              <w:t xml:space="preserve"> order tàu chiến ko </w:t>
            </w:r>
          </w:p>
        </w:tc>
      </w:tr>
      <w:tr w:rsidR="0000543A" w:rsidRPr="00086723" w14:paraId="2C0A02D1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6C4F4C18" w14:textId="3C07A07F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非表示フラグ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39271980" w14:textId="5F490AF3" w:rsidR="0000543A" w:rsidRPr="00086723" w:rsidRDefault="0029066F" w:rsidP="006E03A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6E03AF">
              <w:rPr>
                <w:rFonts w:ascii="Times New Roman" w:eastAsia="Meiryo UI" w:hAnsi="Times New Roman"/>
              </w:rPr>
              <w:t xml:space="preserve">có phải order không hiển thị </w:t>
            </w:r>
            <w:r w:rsidR="006E03AF">
              <w:rPr>
                <w:rFonts w:ascii="Times New Roman" w:eastAsia="Meiryo UI" w:hAnsi="Times New Roman" w:hint="eastAsia"/>
              </w:rPr>
              <w:t>ko</w:t>
            </w:r>
          </w:p>
        </w:tc>
      </w:tr>
      <w:tr w:rsidR="0000543A" w:rsidRPr="00086723" w14:paraId="6F6AA358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147268C8" w14:textId="0BA4FA1D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表示色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042A8CDD" w14:textId="0B9B1262" w:rsidR="0000543A" w:rsidRPr="00086723" w:rsidRDefault="006E03AF" w:rsidP="006E03A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màu hiển thị </w:t>
            </w:r>
          </w:p>
        </w:tc>
      </w:tr>
      <w:tr w:rsidR="0000543A" w:rsidRPr="00086723" w14:paraId="4A510A42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36A89407" w14:textId="531BD312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描画パターン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7C43A655" w14:textId="1845C896" w:rsidR="0000543A" w:rsidRPr="00086723" w:rsidRDefault="006E03AF" w:rsidP="006E03A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pattern vễ tranh </w:t>
            </w:r>
          </w:p>
        </w:tc>
      </w:tr>
      <w:tr w:rsidR="0000543A" w:rsidRPr="00086723" w14:paraId="767797EC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7ACB6C56" w14:textId="6D7D3DA4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WBS</w:t>
            </w:r>
            <w:r w:rsidRPr="00086723">
              <w:rPr>
                <w:rFonts w:ascii="Times New Roman" w:eastAsia="Meiryo UI" w:hAnsi="Times New Roman"/>
              </w:rPr>
              <w:t>コード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6908176D" w14:textId="7C161C03" w:rsidR="0000543A" w:rsidRPr="00086723" w:rsidRDefault="006E03AF" w:rsidP="006E03A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code </w:t>
            </w:r>
            <w:r w:rsidR="0000543A" w:rsidRPr="00086723">
              <w:rPr>
                <w:rFonts w:ascii="Times New Roman" w:eastAsia="Meiryo UI" w:hAnsi="Times New Roman"/>
              </w:rPr>
              <w:t>WBS</w:t>
            </w:r>
          </w:p>
        </w:tc>
      </w:tr>
      <w:tr w:rsidR="0000543A" w:rsidRPr="00086723" w14:paraId="00D39752" w14:textId="77777777" w:rsidTr="00D93B04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6BD0F261" w14:textId="78B2B030" w:rsidR="0000543A" w:rsidRPr="00086723" w:rsidRDefault="0000543A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前船オーダ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49EF6A73" w14:textId="3FED47DA" w:rsidR="0000543A" w:rsidRPr="00086723" w:rsidRDefault="006E03AF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oder tàu trước đó</w:t>
            </w:r>
          </w:p>
        </w:tc>
      </w:tr>
      <w:tr w:rsidR="0000543A" w:rsidRPr="00086723" w14:paraId="6F894270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7377DCEB" w14:textId="2FEA9A32" w:rsidR="0000543A" w:rsidRPr="00086723" w:rsidRDefault="002546CF" w:rsidP="0000543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CE1A01">
              <w:rPr>
                <w:rFonts w:ascii="Meiryo UI" w:eastAsia="Meiryo UI" w:hAnsi="Meiryo UI" w:hint="eastAsia"/>
              </w:rPr>
              <w:t>備考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58632B84" w14:textId="2ECD80E4" w:rsidR="0000543A" w:rsidRPr="00086723" w:rsidRDefault="006E03A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</w:t>
            </w:r>
            <w:r w:rsidR="002546CF">
              <w:rPr>
                <w:rFonts w:ascii="Times New Roman" w:eastAsia="Meiryo UI" w:hAnsi="Times New Roman"/>
              </w:rPr>
              <w:t>ghi chú</w:t>
            </w:r>
          </w:p>
        </w:tc>
      </w:tr>
    </w:tbl>
    <w:p w14:paraId="3A403C10" w14:textId="77777777" w:rsidR="00462E0D" w:rsidRPr="00086723" w:rsidRDefault="00462E0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DA2F2E" w14:textId="0E9FC206" w:rsidR="009F2B68" w:rsidRPr="00086723" w:rsidRDefault="009F2B68" w:rsidP="009F2B68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9F2B68" w:rsidRPr="00086723" w14:paraId="1EEAC4F9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350AE55" w14:textId="082CBF49" w:rsidR="009F2B68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93CDCAE" w14:textId="65A67FC9" w:rsidR="009F2B68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9F2B68" w:rsidRPr="00086723" w14:paraId="7828AA82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F933C0E" w14:textId="59505398" w:rsidR="009F2B68" w:rsidRPr="00086723" w:rsidRDefault="00FA50AD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260662D1" w14:textId="355409F9" w:rsidR="009F2B68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heck </w:t>
            </w:r>
            <w:r>
              <w:rPr>
                <w:rFonts w:ascii="Times New Roman" w:eastAsia="Meiryo UI" w:hAnsi="Times New Roman"/>
              </w:rPr>
              <w:t xml:space="preserve">mục đã input </w:t>
            </w:r>
          </w:p>
          <w:p w14:paraId="71E4C43F" w14:textId="77777777" w:rsidR="002546CF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</w:t>
            </w:r>
            <w:r>
              <w:rPr>
                <w:rFonts w:ascii="Times New Roman" w:eastAsia="Meiryo UI" w:hAnsi="Times New Roman" w:hint="eastAsia"/>
              </w:rPr>
              <w:t>ế</w:t>
            </w:r>
            <w:r>
              <w:rPr>
                <w:rFonts w:ascii="Times New Roman" w:eastAsia="Meiryo UI" w:hAnsi="Times New Roman"/>
              </w:rPr>
              <w:t xml:space="preserve">u ko có vấn đề thì thì đăng ký vào master order </w:t>
            </w:r>
          </w:p>
          <w:p w14:paraId="3E73B662" w14:textId="7049AA1B" w:rsidR="001A2B10" w:rsidRPr="00086723" w:rsidRDefault="00B53461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Trường hợp quyền view thì không hiển thị btn </w:t>
            </w:r>
          </w:p>
        </w:tc>
      </w:tr>
      <w:tr w:rsidR="009F2B68" w:rsidRPr="00086723" w14:paraId="472780FE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4B22466B" w14:textId="6C21EFC8" w:rsidR="009F2B68" w:rsidRPr="00086723" w:rsidRDefault="00FA50AD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7CF4672F" w14:textId="1ADA26BE" w:rsidR="009F2B68" w:rsidRPr="00086723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ancel </w:t>
            </w:r>
            <w:r>
              <w:rPr>
                <w:rFonts w:ascii="Times New Roman" w:eastAsia="Meiryo UI" w:hAnsi="Times New Roman"/>
              </w:rPr>
              <w:t>đăng ký, back lại màn hình</w:t>
            </w:r>
            <w:r>
              <w:rPr>
                <w:rFonts w:ascii="Times New Roman" w:eastAsia="Meiryo UI" w:hAnsi="Times New Roman"/>
              </w:rPr>
              <w:t>オーダ管理画面</w:t>
            </w:r>
            <w:r>
              <w:rPr>
                <w:rFonts w:ascii="Times New Roman" w:eastAsia="Meiryo UI" w:hAnsi="Times New Roman"/>
              </w:rPr>
              <w:t xml:space="preserve"> (màn quản lý order)</w:t>
            </w:r>
          </w:p>
        </w:tc>
      </w:tr>
    </w:tbl>
    <w:p w14:paraId="4D4D140B" w14:textId="77777777" w:rsidR="00462E0D" w:rsidRPr="00086723" w:rsidRDefault="00462E0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0A6248" w14:textId="70696960" w:rsidR="005C104D" w:rsidRPr="00086723" w:rsidRDefault="005C104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6FC8695" w14:textId="77777777" w:rsidR="005C104D" w:rsidRPr="00086723" w:rsidRDefault="005C104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CB1A612" w14:textId="3E0D0AE9" w:rsidR="006353CD" w:rsidRPr="00086723" w:rsidRDefault="002546CF" w:rsidP="008B0708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1" w:name="_Toc45628692"/>
      <w:r>
        <w:rPr>
          <w:rFonts w:ascii="Times New Roman" w:eastAsia="Meiryo UI" w:hAnsi="Times New Roman" w:hint="eastAsia"/>
        </w:rPr>
        <w:lastRenderedPageBreak/>
        <w:t xml:space="preserve">màn </w:t>
      </w:r>
      <w:r w:rsidR="00DB3F85" w:rsidRPr="00086723">
        <w:rPr>
          <w:rFonts w:ascii="Times New Roman" w:eastAsia="Meiryo UI" w:hAnsi="Times New Roman"/>
        </w:rPr>
        <w:t>職制管理画面</w:t>
      </w:r>
      <w:bookmarkEnd w:id="21"/>
    </w:p>
    <w:p w14:paraId="7737EDC5" w14:textId="175A97C4" w:rsidR="00E060D7" w:rsidRPr="00086723" w:rsidRDefault="00C933AA" w:rsidP="00E060D7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37A987D7" w14:textId="1EAA2F14" w:rsidR="00E060D7" w:rsidRPr="00086723" w:rsidRDefault="001D65AD" w:rsidP="00E060D7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5344" behindDoc="0" locked="0" layoutInCell="1" allowOverlap="1" wp14:anchorId="571E92BB" wp14:editId="0D76F943">
            <wp:simplePos x="0" y="0"/>
            <wp:positionH relativeFrom="column">
              <wp:posOffset>353695</wp:posOffset>
            </wp:positionH>
            <wp:positionV relativeFrom="paragraph">
              <wp:posOffset>33655</wp:posOffset>
            </wp:positionV>
            <wp:extent cx="5059136" cy="3467100"/>
            <wp:effectExtent l="0" t="0" r="8255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64" cy="3473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D24E2" w14:textId="397FDFBE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20CF3E1" w14:textId="3FAAF8ED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5F4C94C" w14:textId="6F0122FC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ADB11D3" w14:textId="77777777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477B61" w14:textId="2A357F6A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65E14B" w14:textId="1C80E7A5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8435FEA" w14:textId="6BC3459C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D5254F4" w14:textId="1A91E20B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9998BD2" w14:textId="4295F099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D3BFA59" w14:textId="50FFD6DD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1E2AE69" w14:textId="7049A89D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4D69143" w14:textId="468F9C6B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708FFD" w14:textId="0F508B98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007FFEA" w14:textId="6DF18899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612588E" w14:textId="68DC2CE7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B39AA5" w14:textId="42408807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0AF5773" w14:textId="21BAA7A1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0BD7E98" w14:textId="50AE3C0C" w:rsidR="00D05326" w:rsidRPr="00086723" w:rsidRDefault="00D05326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10F4F58" w14:textId="77777777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36390FA" w14:textId="09D11A2B" w:rsidR="00E060D7" w:rsidRPr="00086723" w:rsidRDefault="002546CF" w:rsidP="00E060D7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6DBD8E86" w14:textId="77777777" w:rsidR="00E060D7" w:rsidRPr="00086723" w:rsidRDefault="00E060D7" w:rsidP="00E060D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AF6EA84" w14:textId="433C6721" w:rsidR="00980545" w:rsidRPr="00086723" w:rsidRDefault="002546CF" w:rsidP="00980545">
      <w:pPr>
        <w:pStyle w:val="a0"/>
        <w:ind w:left="546" w:hangingChars="300" w:hanging="546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 xml:space="preserve">　　　【</w:t>
      </w:r>
      <w:r w:rsidR="00086723">
        <w:rPr>
          <w:rFonts w:ascii="Times New Roman" w:eastAsia="Meiryo UI" w:hAnsi="Times New Roman"/>
        </w:rPr>
        <w:t>mục</w:t>
      </w:r>
      <w:r>
        <w:rPr>
          <w:rFonts w:ascii="Times New Roman" w:eastAsia="Meiryo UI" w:hAnsi="Times New Roman"/>
        </w:rPr>
        <w:t xml:space="preserve"> input</w:t>
      </w:r>
      <w:r w:rsidR="00192A4B"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980545" w:rsidRPr="00086723" w14:paraId="1E2C0461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D8FBDB7" w14:textId="22445875" w:rsidR="00980545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E6E07BF" w14:textId="5789936B" w:rsidR="00980545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980545" w:rsidRPr="00086723" w14:paraId="0ABD4124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19B0B67C" w14:textId="69C3EC5A" w:rsidR="00980545" w:rsidRPr="00086723" w:rsidRDefault="00E05184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対象日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2B558432" w14:textId="5A42A8AD" w:rsidR="00980545" w:rsidRPr="00086723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ngày đối tượng hiển thị 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 xml:space="preserve"> </w:t>
            </w:r>
          </w:p>
        </w:tc>
      </w:tr>
      <w:tr w:rsidR="00980545" w:rsidRPr="00086723" w14:paraId="04930F98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7F5A8695" w14:textId="56A08C3D" w:rsidR="00980545" w:rsidRPr="00086723" w:rsidRDefault="00E05184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職制ツリー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3D64BA6C" w14:textId="28AB28D5" w:rsidR="00884A76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các level 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 xml:space="preserve"> bằng kiểu tree </w:t>
            </w:r>
          </w:p>
          <w:p w14:paraId="4EEA10CB" w14:textId="3F2E554C" w:rsidR="00980545" w:rsidRPr="00086723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 xml:space="preserve"> sẽ thao tác </w:t>
            </w:r>
          </w:p>
        </w:tc>
      </w:tr>
    </w:tbl>
    <w:p w14:paraId="12AA366B" w14:textId="77777777" w:rsidR="00F8151A" w:rsidRPr="00086723" w:rsidRDefault="00F8151A" w:rsidP="00192A4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BA14A17" w14:textId="1F5C06DF" w:rsidR="00192A4B" w:rsidRPr="00086723" w:rsidRDefault="00192A4B" w:rsidP="00192A4B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192A4B" w:rsidRPr="00086723" w14:paraId="772ACA81" w14:textId="77777777" w:rsidTr="00030DFC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5A43A2F" w14:textId="78823F7B" w:rsidR="00192A4B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858F138" w14:textId="3BB72F02" w:rsidR="00192A4B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192A4B" w:rsidRPr="00086723" w14:paraId="26D0F991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3FA7BCE9" w14:textId="77777777" w:rsidR="00192A4B" w:rsidRPr="00086723" w:rsidRDefault="00192A4B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565AEF1" w14:textId="5B0ABF47" w:rsidR="00192A4B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màn hình đăng ký để đăng ký mới</w:t>
            </w:r>
          </w:p>
          <w:p w14:paraId="21070ED6" w14:textId="75A12CE1" w:rsidR="008F17BF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030DFC" w:rsidRPr="00086723" w14:paraId="10B93FC2" w14:textId="77777777" w:rsidTr="00030DFC">
        <w:tc>
          <w:tcPr>
            <w:tcW w:w="2226" w:type="dxa"/>
            <w:tcBorders>
              <w:top w:val="single" w:sz="4" w:space="0" w:color="auto"/>
              <w:left w:val="single" w:sz="12" w:space="0" w:color="auto"/>
            </w:tcBorders>
          </w:tcPr>
          <w:p w14:paraId="21E6DEE1" w14:textId="333FC63D" w:rsidR="00030DFC" w:rsidRPr="00086723" w:rsidRDefault="00535A13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top w:val="single" w:sz="4" w:space="0" w:color="auto"/>
              <w:right w:val="single" w:sz="12" w:space="0" w:color="auto"/>
            </w:tcBorders>
          </w:tcPr>
          <w:p w14:paraId="2795B609" w14:textId="0C39E92F" w:rsidR="00030DFC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màn hình đăng ký để edit</w:t>
            </w:r>
          </w:p>
          <w:p w14:paraId="31010F6B" w14:textId="1316A772" w:rsidR="008F17BF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192A4B" w:rsidRPr="00086723" w14:paraId="4A6825D0" w14:textId="77777777" w:rsidTr="001D759E">
        <w:tc>
          <w:tcPr>
            <w:tcW w:w="2226" w:type="dxa"/>
            <w:tcBorders>
              <w:left w:val="single" w:sz="12" w:space="0" w:color="auto"/>
            </w:tcBorders>
          </w:tcPr>
          <w:p w14:paraId="3A02F0A4" w14:textId="6A9A00E4" w:rsidR="00192A4B" w:rsidRPr="00086723" w:rsidRDefault="00535A13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削除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5CC9A2A" w14:textId="45DFC1AD" w:rsidR="002546CF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Set ngày </w:t>
            </w:r>
            <w:r w:rsidRPr="00086723">
              <w:rPr>
                <w:rFonts w:ascii="Times New Roman" w:eastAsia="Meiryo UI" w:hAnsi="Times New Roman"/>
              </w:rPr>
              <w:t>終了日</w:t>
            </w:r>
            <w:r>
              <w:rPr>
                <w:rFonts w:ascii="Times New Roman" w:eastAsia="Meiryo UI" w:hAnsi="Times New Roman"/>
              </w:rPr>
              <w:t xml:space="preserve"> (ngày hoàn thành) của </w:t>
            </w:r>
            <w:r w:rsidRPr="00086723">
              <w:rPr>
                <w:rFonts w:ascii="Times New Roman" w:eastAsia="Meiryo UI" w:hAnsi="Times New Roman"/>
              </w:rPr>
              <w:t>職制</w:t>
            </w:r>
            <w:r>
              <w:rPr>
                <w:rFonts w:ascii="Times New Roman" w:eastAsia="Meiryo UI" w:hAnsi="Times New Roman"/>
              </w:rPr>
              <w:t xml:space="preserve"> (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>)  đã chọn thành 1 ngày trước của ngày</w:t>
            </w:r>
            <w:r w:rsidR="002A2A75" w:rsidRPr="00086723">
              <w:rPr>
                <w:rFonts w:ascii="Times New Roman" w:eastAsia="Meiryo UI" w:hAnsi="Times New Roman"/>
              </w:rPr>
              <w:t>対象日</w:t>
            </w:r>
            <w:r>
              <w:rPr>
                <w:rFonts w:ascii="Times New Roman" w:eastAsia="Meiryo UI" w:hAnsi="Times New Roman" w:hint="eastAsia"/>
              </w:rPr>
              <w:t xml:space="preserve"> (ngày đối tượng)</w:t>
            </w:r>
          </w:p>
          <w:p w14:paraId="1DD68990" w14:textId="43685D35" w:rsidR="00DE663D" w:rsidRPr="00086723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1D759E" w:rsidRPr="00086723" w14:paraId="2B19734D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5C010D74" w14:textId="654303EA" w:rsidR="001D759E" w:rsidRPr="00086723" w:rsidRDefault="001D759E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6C778857" w14:textId="6961724B" w:rsidR="001D759E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màn hình đăng ký để view</w:t>
            </w:r>
          </w:p>
          <w:p w14:paraId="2F6E0743" w14:textId="033C61DA" w:rsidR="001D759E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chỉ hiển thị với quyền view</w:t>
            </w:r>
          </w:p>
        </w:tc>
      </w:tr>
    </w:tbl>
    <w:p w14:paraId="187F87DD" w14:textId="77777777" w:rsidR="00192A4B" w:rsidRPr="00086723" w:rsidRDefault="00192A4B" w:rsidP="00192A4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8BE0F4" w14:textId="77777777" w:rsidR="00192A4B" w:rsidRPr="00086723" w:rsidRDefault="00192A4B" w:rsidP="00192A4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C5451C0" w14:textId="77777777" w:rsidR="00D86E65" w:rsidRPr="00086723" w:rsidRDefault="00D86E65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9D10492" w14:textId="36AD1589" w:rsidR="00D86E65" w:rsidRPr="00086723" w:rsidRDefault="00D86E65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9A4F44A" w14:textId="02369A96" w:rsidR="00BC1CD3" w:rsidRPr="00086723" w:rsidRDefault="002546CF" w:rsidP="00BC1CD3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2" w:name="_Toc45628695"/>
      <w:r>
        <w:rPr>
          <w:rFonts w:ascii="Times New Roman" w:eastAsia="Meiryo UI" w:hAnsi="Times New Roman" w:hint="eastAsia"/>
        </w:rPr>
        <w:lastRenderedPageBreak/>
        <w:t xml:space="preserve">màn hình </w:t>
      </w:r>
      <w:r w:rsidR="00FD5333" w:rsidRPr="00086723">
        <w:rPr>
          <w:rFonts w:ascii="Times New Roman" w:eastAsia="Meiryo UI" w:hAnsi="Times New Roman"/>
        </w:rPr>
        <w:t>職制登録画面</w:t>
      </w:r>
      <w:bookmarkEnd w:id="22"/>
    </w:p>
    <w:p w14:paraId="1A0DFDFE" w14:textId="6C41E32D" w:rsidR="0037096C" w:rsidRPr="00086723" w:rsidRDefault="00C933AA" w:rsidP="0037096C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25D5C960" w14:textId="5D86DA10" w:rsidR="0037096C" w:rsidRPr="00086723" w:rsidRDefault="00CD3841" w:rsidP="0037096C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6368" behindDoc="0" locked="0" layoutInCell="1" allowOverlap="1" wp14:anchorId="0E04D1D6" wp14:editId="22A6EA41">
            <wp:simplePos x="0" y="0"/>
            <wp:positionH relativeFrom="column">
              <wp:posOffset>315595</wp:posOffset>
            </wp:positionH>
            <wp:positionV relativeFrom="paragraph">
              <wp:posOffset>43179</wp:posOffset>
            </wp:positionV>
            <wp:extent cx="5029200" cy="3426197"/>
            <wp:effectExtent l="0" t="0" r="0" b="317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19" cy="3428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B2206" w14:textId="09CF5054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B74F1DB" w14:textId="57A16C90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06F48CE" w14:textId="110BCE73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848F68E" w14:textId="77777777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22778C3" w14:textId="266C22F2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856E8A" w14:textId="22EE68B2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F332FDC" w14:textId="59BFD16E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ED23FE1" w14:textId="52E96930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F753718" w14:textId="2ECF79B3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87C83AB" w14:textId="0BD42771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4F9D83D" w14:textId="5FE99338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C1BD3D" w14:textId="0985843C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22EB8AD" w14:textId="356FBE9B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AF02085" w14:textId="091C4A7D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624B6B" w14:textId="5EF40F93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4067416" w14:textId="16A0493C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264316" w14:textId="77777777" w:rsidR="00F739BC" w:rsidRPr="00086723" w:rsidRDefault="00F739B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87FCA24" w14:textId="3AB71FA3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459479" w14:textId="77777777" w:rsidR="00791277" w:rsidRPr="00086723" w:rsidRDefault="00791277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97AB2AD" w14:textId="32FF58A4" w:rsidR="0037096C" w:rsidRPr="00086723" w:rsidRDefault="002546CF" w:rsidP="0037096C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33256A65" w14:textId="77777777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D6F6C79" w14:textId="2BE2B3DD" w:rsidR="0037096C" w:rsidRPr="00086723" w:rsidRDefault="0037096C" w:rsidP="0037096C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37096C" w:rsidRPr="00086723" w14:paraId="33757364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6A1383E" w14:textId="0DD472FA" w:rsidR="0037096C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1F79E02" w14:textId="13DAC3F0" w:rsidR="0037096C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7096C" w:rsidRPr="00086723" w14:paraId="00A3FE4F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3BD893CD" w14:textId="26C1E437" w:rsidR="0037096C" w:rsidRPr="00086723" w:rsidRDefault="00E107B6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親職制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78163501" w14:textId="6F4EF95E" w:rsidR="0037096C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</w:t>
            </w:r>
            <w:r w:rsidR="004D0F9E" w:rsidRPr="00086723">
              <w:rPr>
                <w:rFonts w:ascii="Times New Roman" w:eastAsia="Meiryo UI" w:hAnsi="Times New Roman"/>
              </w:rPr>
              <w:t>親職制</w:t>
            </w:r>
          </w:p>
          <w:p w14:paraId="7EAAFC75" w14:textId="45AD358B" w:rsidR="004D0F9E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Mặc định là </w:t>
            </w:r>
            <w:r w:rsidR="00143B80">
              <w:rPr>
                <w:rFonts w:ascii="Times New Roman" w:eastAsia="Meiryo UI" w:hAnsi="Times New Roman"/>
              </w:rPr>
              <w:t>hệ thống công việc</w:t>
            </w:r>
            <w:r>
              <w:rPr>
                <w:rFonts w:ascii="Times New Roman" w:eastAsia="Meiryo UI" w:hAnsi="Times New Roman"/>
              </w:rPr>
              <w:t xml:space="preserve"> đã chọn ở màn hình trước </w:t>
            </w:r>
          </w:p>
        </w:tc>
      </w:tr>
      <w:tr w:rsidR="00E830D8" w:rsidRPr="00086723" w14:paraId="3C9C6A03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2E5FBC18" w14:textId="719C6A52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職制コード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9BFC2AF" w14:textId="46295F02" w:rsidR="00E830D8" w:rsidRPr="00086723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E830D8" w:rsidRPr="00086723">
              <w:rPr>
                <w:rFonts w:ascii="Times New Roman" w:eastAsia="Meiryo UI" w:hAnsi="Times New Roman"/>
              </w:rPr>
              <w:t>職制コード</w:t>
            </w:r>
          </w:p>
        </w:tc>
      </w:tr>
      <w:tr w:rsidR="00E830D8" w:rsidRPr="00086723" w14:paraId="04D9BA57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6981FAD8" w14:textId="6089B3FF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3A811399" w14:textId="3B74C18E" w:rsidR="00E830D8" w:rsidRPr="00086723" w:rsidRDefault="002546CF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>nput</w:t>
            </w:r>
            <w:r>
              <w:rPr>
                <w:rFonts w:ascii="Times New Roman" w:eastAsia="Meiryo UI" w:hAnsi="Times New Roman"/>
              </w:rPr>
              <w:t xml:space="preserve"> </w:t>
            </w:r>
            <w:r>
              <w:rPr>
                <w:rFonts w:ascii="Times New Roman" w:eastAsia="Meiryo UI" w:hAnsi="Times New Roman"/>
              </w:rPr>
              <w:t>名称</w:t>
            </w:r>
          </w:p>
        </w:tc>
      </w:tr>
      <w:tr w:rsidR="00E830D8" w:rsidRPr="00086723" w14:paraId="2E3EB093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7A97345F" w14:textId="1DCB1B60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5C12896" w14:textId="28D016E1" w:rsidR="00E830D8" w:rsidRPr="00086723" w:rsidRDefault="002546CF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>nput</w:t>
            </w:r>
            <w:r>
              <w:rPr>
                <w:rFonts w:ascii="Times New Roman" w:eastAsia="Meiryo UI" w:hAnsi="Times New Roman"/>
              </w:rPr>
              <w:t xml:space="preserve"> </w:t>
            </w:r>
            <w:r w:rsidR="00E830D8" w:rsidRPr="00086723">
              <w:rPr>
                <w:rFonts w:ascii="Times New Roman" w:eastAsia="Meiryo UI" w:hAnsi="Times New Roman"/>
              </w:rPr>
              <w:t>略称を入力する</w:t>
            </w:r>
          </w:p>
        </w:tc>
      </w:tr>
      <w:tr w:rsidR="00E830D8" w:rsidRPr="00086723" w14:paraId="37DBF796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44DD759D" w14:textId="21958DE5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社内外フラグ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EF5D43C" w14:textId="4BD74319" w:rsidR="00E830D8" w:rsidRPr="00086723" w:rsidRDefault="002546CF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 xml:space="preserve">ừ </w:t>
            </w:r>
            <w:r>
              <w:rPr>
                <w:rFonts w:ascii="Times New Roman" w:eastAsia="Meiryo UI" w:hAnsi="Times New Roman"/>
              </w:rPr>
              <w:t>社内、社外</w:t>
            </w:r>
            <w:r>
              <w:rPr>
                <w:rFonts w:ascii="Times New Roman" w:eastAsia="Meiryo UI" w:hAnsi="Times New Roman"/>
              </w:rPr>
              <w:t xml:space="preserve"> chọn ra</w:t>
            </w:r>
          </w:p>
        </w:tc>
      </w:tr>
      <w:tr w:rsidR="00E830D8" w:rsidRPr="00086723" w14:paraId="51E085B5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05AE3911" w14:textId="01714098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部内外フラグ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7D001C5" w14:textId="7A2601CA" w:rsidR="00E830D8" w:rsidRPr="00086723" w:rsidRDefault="002546CF" w:rsidP="002546C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từ </w:t>
            </w:r>
            <w:r w:rsidR="004112B8" w:rsidRPr="00086723">
              <w:rPr>
                <w:rFonts w:ascii="Times New Roman" w:eastAsia="Meiryo UI" w:hAnsi="Times New Roman"/>
              </w:rPr>
              <w:t>部内、部外</w:t>
            </w:r>
          </w:p>
        </w:tc>
      </w:tr>
      <w:tr w:rsidR="00E830D8" w:rsidRPr="00086723" w14:paraId="1FF7F086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1A495410" w14:textId="22CE005C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請負会社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A2A9DE4" w14:textId="0490F414" w:rsidR="00E830D8" w:rsidRPr="00086723" w:rsidRDefault="00326746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cty gia công, thì chọn tên cty</w:t>
            </w:r>
          </w:p>
        </w:tc>
      </w:tr>
      <w:tr w:rsidR="00E830D8" w:rsidRPr="00086723" w14:paraId="393F5707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6991C05F" w14:textId="389458E0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外注班タイプ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78DE2B7" w14:textId="756DF078" w:rsidR="00E830D8" w:rsidRPr="00086723" w:rsidRDefault="00326746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họn từ </w:t>
            </w:r>
            <w:r w:rsidR="00D81DFA" w:rsidRPr="00086723">
              <w:rPr>
                <w:rFonts w:ascii="Times New Roman" w:eastAsia="Meiryo UI" w:hAnsi="Times New Roman"/>
              </w:rPr>
              <w:t>貸付、一括、</w:t>
            </w:r>
            <w:r w:rsidR="00D81DFA" w:rsidRPr="00086723">
              <w:rPr>
                <w:rFonts w:ascii="Times New Roman" w:eastAsia="Meiryo UI" w:hAnsi="Times New Roman"/>
              </w:rPr>
              <w:t>○</w:t>
            </w:r>
            <w:r>
              <w:rPr>
                <w:rFonts w:ascii="Times New Roman" w:eastAsia="Meiryo UI" w:hAnsi="Times New Roman"/>
              </w:rPr>
              <w:t>加</w:t>
            </w:r>
          </w:p>
        </w:tc>
      </w:tr>
      <w:tr w:rsidR="00E830D8" w:rsidRPr="00086723" w14:paraId="24857DF1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18A6B4B6" w14:textId="39AF8091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仕入先コード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E6F726C" w14:textId="08BAFE1D" w:rsidR="00E830D8" w:rsidRPr="00086723" w:rsidRDefault="00326746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E830D8" w:rsidRPr="00086723">
              <w:rPr>
                <w:rFonts w:ascii="Times New Roman" w:eastAsia="Meiryo UI" w:hAnsi="Times New Roman"/>
              </w:rPr>
              <w:t>仕入先コード</w:t>
            </w:r>
          </w:p>
        </w:tc>
      </w:tr>
      <w:tr w:rsidR="00E830D8" w:rsidRPr="00086723" w14:paraId="6B5182BD" w14:textId="77777777" w:rsidTr="00072CB8">
        <w:tc>
          <w:tcPr>
            <w:tcW w:w="2226" w:type="dxa"/>
            <w:tcBorders>
              <w:left w:val="single" w:sz="12" w:space="0" w:color="auto"/>
            </w:tcBorders>
          </w:tcPr>
          <w:p w14:paraId="63F00856" w14:textId="21816137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表示順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A7CA84F" w14:textId="22A53857" w:rsidR="00E830D8" w:rsidRPr="00086723" w:rsidRDefault="00326746" w:rsidP="003267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thứ tự hiển thị</w:t>
            </w:r>
          </w:p>
        </w:tc>
      </w:tr>
      <w:tr w:rsidR="00E830D8" w:rsidRPr="00086723" w14:paraId="35C89358" w14:textId="77777777" w:rsidTr="00072CB8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4C4BAA3" w14:textId="11249286" w:rsidR="00E830D8" w:rsidRPr="00086723" w:rsidRDefault="00E830D8" w:rsidP="00E830D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フォルダ</w:t>
            </w:r>
            <w:r w:rsidR="008A4781" w:rsidRPr="00086723">
              <w:rPr>
                <w:rFonts w:ascii="Times New Roman" w:eastAsia="Meiryo UI" w:hAnsi="Times New Roman"/>
              </w:rPr>
              <w:t>フラグ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38F2D4" w14:textId="1BF7D487" w:rsidR="00D81DFA" w:rsidRPr="00086723" w:rsidRDefault="00326746" w:rsidP="003267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từ </w:t>
            </w:r>
            <w:r w:rsidRPr="00086723">
              <w:rPr>
                <w:rFonts w:ascii="Times New Roman" w:eastAsia="Meiryo UI" w:hAnsi="Times New Roman"/>
              </w:rPr>
              <w:t>親レベル</w:t>
            </w:r>
            <w:r>
              <w:rPr>
                <w:rFonts w:ascii="Times New Roman" w:eastAsia="Meiryo UI" w:hAnsi="Times New Roman"/>
              </w:rPr>
              <w:t xml:space="preserve"> folder</w:t>
            </w:r>
          </w:p>
        </w:tc>
      </w:tr>
    </w:tbl>
    <w:p w14:paraId="17CC12BF" w14:textId="77777777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AF7E303" w14:textId="5CC10C0E" w:rsidR="0037096C" w:rsidRPr="00086723" w:rsidRDefault="0037096C" w:rsidP="0037096C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37096C" w:rsidRPr="00086723" w14:paraId="2629E48C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2CC915A" w14:textId="2E82706F" w:rsidR="0037096C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5CF10A6D" w14:textId="4B991F1E" w:rsidR="0037096C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6F2207" w:rsidRPr="00086723" w14:paraId="68F1B67E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30318662" w14:textId="51F2A1F4" w:rsidR="006F2207" w:rsidRPr="00086723" w:rsidRDefault="006F2207" w:rsidP="006F2207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69882737" w14:textId="005727A7" w:rsidR="006F2207" w:rsidRPr="00086723" w:rsidRDefault="00326746" w:rsidP="006F2207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kiểm tra mục đã input</w:t>
            </w:r>
          </w:p>
          <w:p w14:paraId="520E4E81" w14:textId="4F3C173F" w:rsidR="006F2207" w:rsidRPr="00086723" w:rsidRDefault="00326746" w:rsidP="006F2207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nếu ko có vấn đề thì đăng ký vào master </w:t>
            </w:r>
            <w:r>
              <w:rPr>
                <w:rFonts w:ascii="Times New Roman" w:eastAsia="Meiryo UI" w:hAnsi="Times New Roman"/>
              </w:rPr>
              <w:t>職制マスタ</w:t>
            </w:r>
          </w:p>
          <w:p w14:paraId="76FD27ED" w14:textId="4F379B5E" w:rsidR="00CD3841" w:rsidRPr="00086723" w:rsidRDefault="00B53461" w:rsidP="006F2207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Trường hợp quyền view thì không hiển thị btn </w:t>
            </w:r>
          </w:p>
        </w:tc>
      </w:tr>
      <w:tr w:rsidR="006F2207" w:rsidRPr="00086723" w14:paraId="290B0880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52E97B30" w14:textId="2CA8F5E4" w:rsidR="006F2207" w:rsidRPr="00086723" w:rsidRDefault="006F2207" w:rsidP="006F2207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6227B9AD" w14:textId="60DDD50B" w:rsidR="006F2207" w:rsidRPr="00086723" w:rsidRDefault="00326746" w:rsidP="003267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ancel </w:t>
            </w:r>
            <w:r>
              <w:rPr>
                <w:rFonts w:ascii="Times New Roman" w:eastAsia="Meiryo UI" w:hAnsi="Times New Roman"/>
              </w:rPr>
              <w:t>đăng ký, back lại màn hình</w:t>
            </w:r>
            <w:r w:rsidR="00231E7A" w:rsidRPr="00086723">
              <w:rPr>
                <w:rFonts w:ascii="Times New Roman" w:eastAsia="Meiryo UI" w:hAnsi="Times New Roman"/>
              </w:rPr>
              <w:t>職制</w:t>
            </w:r>
            <w:r w:rsidR="006F2207" w:rsidRPr="00086723">
              <w:rPr>
                <w:rFonts w:ascii="Times New Roman" w:eastAsia="Meiryo UI" w:hAnsi="Times New Roman"/>
              </w:rPr>
              <w:t>管理画面</w:t>
            </w:r>
          </w:p>
        </w:tc>
      </w:tr>
    </w:tbl>
    <w:p w14:paraId="2751EA7F" w14:textId="77777777" w:rsidR="0037096C" w:rsidRPr="00086723" w:rsidRDefault="0037096C" w:rsidP="0037096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A6AF640" w14:textId="7E23F050" w:rsidR="00791735" w:rsidRPr="00086723" w:rsidRDefault="00791735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F003E91" w14:textId="3942EA94" w:rsidR="00E130A9" w:rsidRPr="00086723" w:rsidRDefault="00326746" w:rsidP="00E130A9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3" w:name="_Toc45628698"/>
      <w:r>
        <w:rPr>
          <w:rFonts w:ascii="Times New Roman" w:eastAsia="Meiryo UI" w:hAnsi="Times New Roman" w:hint="eastAsia"/>
        </w:rPr>
        <w:lastRenderedPageBreak/>
        <w:t xml:space="preserve">màn </w:t>
      </w:r>
      <w:r w:rsidR="00CA2176" w:rsidRPr="00086723">
        <w:rPr>
          <w:rFonts w:ascii="Times New Roman" w:eastAsia="Meiryo UI" w:hAnsi="Times New Roman"/>
        </w:rPr>
        <w:t>人員検索画面</w:t>
      </w:r>
      <w:bookmarkEnd w:id="23"/>
    </w:p>
    <w:p w14:paraId="2DF9B291" w14:textId="63794CC0" w:rsidR="00E130A9" w:rsidRPr="00086723" w:rsidRDefault="00C933AA" w:rsidP="00E130A9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5F4428EF" w14:textId="4EC08E8C" w:rsidR="00E130A9" w:rsidRPr="00086723" w:rsidRDefault="007A50FD" w:rsidP="00E130A9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7392" behindDoc="0" locked="0" layoutInCell="1" allowOverlap="1" wp14:anchorId="1CFE73CA" wp14:editId="37209BCA">
            <wp:simplePos x="0" y="0"/>
            <wp:positionH relativeFrom="column">
              <wp:posOffset>287020</wp:posOffset>
            </wp:positionH>
            <wp:positionV relativeFrom="paragraph">
              <wp:posOffset>24130</wp:posOffset>
            </wp:positionV>
            <wp:extent cx="5097708" cy="3457575"/>
            <wp:effectExtent l="0" t="0" r="8255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20" cy="3460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344DF" w14:textId="0CF2471B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DD5F601" w14:textId="58339AA5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44B59C9" w14:textId="77777777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9C02A31" w14:textId="77777777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C1F8027" w14:textId="77777777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F8436A8" w14:textId="77777777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E318062" w14:textId="77777777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C16EFAA" w14:textId="4D2D6956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22ED8CA" w14:textId="3A3FA156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61D45EC" w14:textId="1C1034DF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4C90317" w14:textId="1E88460D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CF41924" w14:textId="6B7571A9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3965CB4" w14:textId="0A6F260F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513B78F" w14:textId="4075C5EF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1374BA1" w14:textId="415CFEE2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7AB0211" w14:textId="667AFC92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738684D" w14:textId="6A05FDBB" w:rsidR="00465133" w:rsidRPr="00086723" w:rsidRDefault="00465133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6F53236" w14:textId="0D8597F5" w:rsidR="00E130A9" w:rsidRPr="00086723" w:rsidRDefault="00E130A9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9234FBE" w14:textId="77777777" w:rsidR="00791277" w:rsidRPr="00086723" w:rsidRDefault="00791277" w:rsidP="00E130A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7941936" w14:textId="66AC09F8" w:rsidR="00E130A9" w:rsidRPr="00086723" w:rsidRDefault="002546CF" w:rsidP="00E130A9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19EA6AD5" w14:textId="77777777" w:rsidR="00D75B65" w:rsidRPr="00086723" w:rsidRDefault="00D75B65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1111D8F" w14:textId="2D37762F" w:rsidR="00D75B65" w:rsidRPr="00086723" w:rsidRDefault="00D75B65" w:rsidP="00D75B65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D75B65" w:rsidRPr="00086723" w14:paraId="14912EF5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8A7C8EC" w14:textId="7AF0E28D" w:rsidR="00D75B65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7D3D4A1" w14:textId="0D182286" w:rsidR="00D75B65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D75B65" w:rsidRPr="00086723" w14:paraId="6349BBD4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0C33A42" w14:textId="294416F4" w:rsidR="00D75B65" w:rsidRPr="00086723" w:rsidRDefault="00D75B65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所属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6F6726D5" w14:textId="52616CE1" w:rsidR="00D75B65" w:rsidRPr="00086723" w:rsidRDefault="00326746" w:rsidP="003267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vị trí của đối tượng tìm kiếm </w:t>
            </w:r>
          </w:p>
        </w:tc>
      </w:tr>
      <w:tr w:rsidR="00D75B65" w:rsidRPr="00086723" w14:paraId="22A1137C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EB79700" w14:textId="24FDE021" w:rsidR="00D75B65" w:rsidRPr="00086723" w:rsidRDefault="00D75B65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社員番号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4288C75" w14:textId="44005F2C" w:rsidR="00D75B65" w:rsidRPr="00086723" w:rsidRDefault="00326746" w:rsidP="003267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mã nhân viên của đối tượng tìm kiếm </w:t>
            </w:r>
          </w:p>
        </w:tc>
      </w:tr>
      <w:tr w:rsidR="00D75B65" w:rsidRPr="00086723" w14:paraId="200CFF57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875519E" w14:textId="6BF0FCDF" w:rsidR="00D75B65" w:rsidRPr="00086723" w:rsidRDefault="00D75B65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氏名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6C8738C" w14:textId="4C9CEB54" w:rsidR="00D75B65" w:rsidRPr="00086723" w:rsidRDefault="00326746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 xml:space="preserve">tên của đối tượng tìm kiếm </w:t>
            </w:r>
          </w:p>
          <w:p w14:paraId="67C8DE82" w14:textId="79B2F42D" w:rsidR="002A6C0D" w:rsidRPr="00086723" w:rsidRDefault="00326746" w:rsidP="003267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ó </w:t>
            </w:r>
            <w:r>
              <w:rPr>
                <w:rFonts w:ascii="Times New Roman" w:eastAsia="Meiryo UI" w:hAnsi="Times New Roman"/>
              </w:rPr>
              <w:t xml:space="preserve">thể thực hiện tìm kiếm mơ hồ từ chữ cái đầu tiên </w:t>
            </w:r>
          </w:p>
        </w:tc>
      </w:tr>
      <w:tr w:rsidR="00D75B65" w:rsidRPr="00086723" w14:paraId="6D881C95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9F38E35" w14:textId="1AD4FAAB" w:rsidR="00D75B65" w:rsidRPr="00086723" w:rsidRDefault="00D75B65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表示件数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146321" w14:textId="1614C53D" w:rsidR="00D75B65" w:rsidRPr="00086723" w:rsidRDefault="00326746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số record hiển thị của 1 page của màn hình tiếp </w:t>
            </w:r>
          </w:p>
          <w:p w14:paraId="6FA379E4" w14:textId="7071E1F8" w:rsidR="00501291" w:rsidRPr="00086723" w:rsidRDefault="00326746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Có thể chọn </w:t>
            </w:r>
            <w:r w:rsidR="00501291" w:rsidRPr="00086723">
              <w:rPr>
                <w:rFonts w:ascii="Times New Roman" w:eastAsia="Meiryo UI" w:hAnsi="Times New Roman"/>
              </w:rPr>
              <w:t>10/</w:t>
            </w:r>
            <w:r w:rsidR="007A50FD" w:rsidRPr="00086723">
              <w:rPr>
                <w:rFonts w:ascii="Times New Roman" w:eastAsia="Meiryo UI" w:hAnsi="Times New Roman"/>
              </w:rPr>
              <w:t>2</w:t>
            </w:r>
            <w:r w:rsidR="00501291" w:rsidRPr="00086723">
              <w:rPr>
                <w:rFonts w:ascii="Times New Roman" w:eastAsia="Meiryo UI" w:hAnsi="Times New Roman"/>
              </w:rPr>
              <w:t>0/</w:t>
            </w:r>
            <w:r w:rsidR="007A50FD" w:rsidRPr="00086723">
              <w:rPr>
                <w:rFonts w:ascii="Times New Roman" w:eastAsia="Meiryo UI" w:hAnsi="Times New Roman"/>
              </w:rPr>
              <w:t>3</w:t>
            </w:r>
            <w:r w:rsidR="00501291" w:rsidRPr="00086723">
              <w:rPr>
                <w:rFonts w:ascii="Times New Roman" w:eastAsia="Meiryo UI" w:hAnsi="Times New Roman"/>
              </w:rPr>
              <w:t>0</w:t>
            </w:r>
            <w:r>
              <w:rPr>
                <w:rFonts w:ascii="Times New Roman" w:eastAsia="Meiryo UI" w:hAnsi="Times New Roman"/>
              </w:rPr>
              <w:t xml:space="preserve">　</w:t>
            </w:r>
          </w:p>
        </w:tc>
      </w:tr>
    </w:tbl>
    <w:p w14:paraId="5705B459" w14:textId="77777777" w:rsidR="00D75B65" w:rsidRPr="00086723" w:rsidRDefault="00D75B65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0E49E5D" w14:textId="779C2D60" w:rsidR="00D75B65" w:rsidRPr="00086723" w:rsidRDefault="00D75B65" w:rsidP="00D75B65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D75B65" w:rsidRPr="00086723" w14:paraId="2F351C09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D9C1C12" w14:textId="0333B89F" w:rsidR="00D75B65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58EDA08D" w14:textId="4ADAA8A7" w:rsidR="00D75B65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B2C81" w:rsidRPr="00086723" w14:paraId="48BDC68F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38164CE" w14:textId="24720656" w:rsidR="003B2C81" w:rsidRPr="00086723" w:rsidRDefault="003B2C81" w:rsidP="003B2C8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153EE900" w14:textId="5AF6554A" w:rsidR="003B2C81" w:rsidRPr="00086723" w:rsidRDefault="002546CF" w:rsidP="003B2C8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màn hình đăng ký để đăng ký mới</w:t>
            </w:r>
          </w:p>
          <w:p w14:paraId="786B558C" w14:textId="5B4D81E5" w:rsidR="001F1410" w:rsidRPr="00086723" w:rsidRDefault="00B53461" w:rsidP="003B2C8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Trường hợp quyền view thì không hiển thị btn </w:t>
            </w:r>
          </w:p>
        </w:tc>
      </w:tr>
      <w:tr w:rsidR="003B2C81" w:rsidRPr="00086723" w14:paraId="04711DB9" w14:textId="77777777" w:rsidTr="003F5122">
        <w:tc>
          <w:tcPr>
            <w:tcW w:w="2226" w:type="dxa"/>
            <w:tcBorders>
              <w:left w:val="single" w:sz="12" w:space="0" w:color="auto"/>
            </w:tcBorders>
          </w:tcPr>
          <w:p w14:paraId="3377289A" w14:textId="3E5D67B1" w:rsidR="003B2C81" w:rsidRPr="00086723" w:rsidRDefault="003B2C81" w:rsidP="003B2C8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検索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D5D6ED0" w14:textId="4E44FAD0" w:rsidR="003B2C81" w:rsidRPr="00086723" w:rsidRDefault="00326746" w:rsidP="00143B8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màn hnfh kết quả tìm kiếm dựa trên điều kiện đã input </w:t>
            </w:r>
          </w:p>
        </w:tc>
      </w:tr>
      <w:tr w:rsidR="003B2C81" w:rsidRPr="00086723" w14:paraId="00A313DE" w14:textId="77777777" w:rsidTr="003F5122">
        <w:tc>
          <w:tcPr>
            <w:tcW w:w="2226" w:type="dxa"/>
            <w:tcBorders>
              <w:left w:val="single" w:sz="12" w:space="0" w:color="auto"/>
            </w:tcBorders>
          </w:tcPr>
          <w:p w14:paraId="2441703B" w14:textId="501130E5" w:rsidR="003B2C81" w:rsidRPr="00086723" w:rsidRDefault="003B2C81" w:rsidP="003B2C8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選択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D7B5CC6" w14:textId="14BCD9C4" w:rsidR="003B2C81" w:rsidRPr="00086723" w:rsidRDefault="00143B80" w:rsidP="00143B8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 xml:space="preserve">iển thị dialog chọn </w:t>
            </w:r>
            <w:r>
              <w:rPr>
                <w:rFonts w:ascii="Times New Roman" w:eastAsia="Meiryo UI" w:hAnsi="Times New Roman"/>
              </w:rPr>
              <w:t>hệ thống công việc</w:t>
            </w:r>
          </w:p>
        </w:tc>
      </w:tr>
      <w:tr w:rsidR="003B2C81" w:rsidRPr="00086723" w14:paraId="2E6ADA20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1A6BA99E" w14:textId="237E6139" w:rsidR="003B2C81" w:rsidRPr="00086723" w:rsidRDefault="003B2C81" w:rsidP="003B2C81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クリア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2F56C25B" w14:textId="5282DC4C" w:rsidR="003B2C81" w:rsidRPr="00086723" w:rsidRDefault="00143B80" w:rsidP="00143B8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lear hệ thống công việc</w:t>
            </w:r>
          </w:p>
        </w:tc>
      </w:tr>
    </w:tbl>
    <w:p w14:paraId="028DF4F0" w14:textId="77777777" w:rsidR="00D75B65" w:rsidRPr="00086723" w:rsidRDefault="00D75B65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AFA4D8B" w14:textId="452730A9" w:rsidR="00D75B65" w:rsidRPr="00086723" w:rsidRDefault="00D75B65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B82A255" w14:textId="2D9A4FAD" w:rsidR="00BC4CDB" w:rsidRPr="00086723" w:rsidRDefault="00BC4CDB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3EF6D8D" w14:textId="634A7B8F" w:rsidR="00BC4CDB" w:rsidRPr="00086723" w:rsidRDefault="00BC4CDB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7305C6" w14:textId="46B15B30" w:rsidR="00BC4CDB" w:rsidRPr="00086723" w:rsidRDefault="00BC4CDB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042D9C" w14:textId="44568619" w:rsidR="00BC4CDB" w:rsidRPr="00086723" w:rsidRDefault="00BC4CDB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6635169" w14:textId="6B370B4C" w:rsidR="00BC4CDB" w:rsidRPr="00086723" w:rsidRDefault="00BC4CDB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9B960DD" w14:textId="17C5DAAD" w:rsidR="00BC4CDB" w:rsidRPr="00086723" w:rsidRDefault="00BC4CDB" w:rsidP="00D75B6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197AFFA" w14:textId="1EE70835" w:rsidR="00BC4CDB" w:rsidRPr="00086723" w:rsidRDefault="00143B80" w:rsidP="00BC4CDB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 w:hint="eastAsia"/>
        </w:rPr>
        <w:lastRenderedPageBreak/>
        <w:t xml:space="preserve">dialog chọn </w:t>
      </w:r>
      <w:r>
        <w:rPr>
          <w:rFonts w:ascii="Times New Roman" w:eastAsia="Meiryo UI" w:hAnsi="Times New Roman"/>
        </w:rPr>
        <w:t xml:space="preserve">hệ thống công việc </w:t>
      </w:r>
    </w:p>
    <w:p w14:paraId="7346E78E" w14:textId="268C83F8" w:rsidR="00BC4CDB" w:rsidRPr="00086723" w:rsidRDefault="00BC4CDB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55F994" w14:textId="2A15B41A" w:rsidR="008159BD" w:rsidRPr="00086723" w:rsidRDefault="008159BD" w:rsidP="008159BD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C933AA">
        <w:rPr>
          <w:rFonts w:ascii="Times New Roman" w:eastAsia="Meiryo UI" w:hAnsi="Times New Roman"/>
        </w:rPr>
        <w:t>ảnh màn hình</w:t>
      </w:r>
      <w:r w:rsidRPr="00086723">
        <w:rPr>
          <w:rFonts w:ascii="Times New Roman" w:eastAsia="Meiryo UI" w:hAnsi="Times New Roman"/>
        </w:rPr>
        <w:t>】</w:t>
      </w:r>
    </w:p>
    <w:p w14:paraId="092AF135" w14:textId="0E8948CE" w:rsidR="008159BD" w:rsidRPr="00086723" w:rsidRDefault="00533236" w:rsidP="00BC4CDB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8416" behindDoc="0" locked="0" layoutInCell="1" allowOverlap="1" wp14:anchorId="4979801F" wp14:editId="12A0D320">
            <wp:simplePos x="0" y="0"/>
            <wp:positionH relativeFrom="column">
              <wp:posOffset>410845</wp:posOffset>
            </wp:positionH>
            <wp:positionV relativeFrom="paragraph">
              <wp:posOffset>62445</wp:posOffset>
            </wp:positionV>
            <wp:extent cx="2490673" cy="2638425"/>
            <wp:effectExtent l="0" t="0" r="5080" b="0"/>
            <wp:wrapNone/>
            <wp:docPr id="69" name="図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67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E0710" w14:textId="7588F896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CC35867" w14:textId="6591341E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8F65BE8" w14:textId="0E309093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8272134" w14:textId="1031C4E0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05A77F3" w14:textId="09B8966C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96F6B5B" w14:textId="1276256E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986963F" w14:textId="1B3ECBF3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22F3AE" w14:textId="7B3A93D8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146C79F" w14:textId="6364E5DE" w:rsidR="00533236" w:rsidRPr="00086723" w:rsidRDefault="00533236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0D35DF3" w14:textId="37C8071F" w:rsidR="00533236" w:rsidRPr="00086723" w:rsidRDefault="00533236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FC613EB" w14:textId="3CF6E82D" w:rsidR="00533236" w:rsidRPr="00086723" w:rsidRDefault="00533236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35DCF6" w14:textId="186AC8AC" w:rsidR="00533236" w:rsidRPr="00086723" w:rsidRDefault="00533236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A13943" w14:textId="77777777" w:rsidR="00533236" w:rsidRPr="00086723" w:rsidRDefault="00533236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257EFF4" w14:textId="229D317E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6C462D9" w14:textId="77777777" w:rsidR="008159BD" w:rsidRPr="00086723" w:rsidRDefault="008159BD" w:rsidP="00BC4CD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A54BC5" w14:textId="5E54F5FF" w:rsidR="0006054F" w:rsidRPr="00086723" w:rsidRDefault="0006054F" w:rsidP="0006054F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06054F" w:rsidRPr="00086723" w14:paraId="1DE126AC" w14:textId="77777777" w:rsidTr="00086723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6587EC8" w14:textId="56A6BA8A" w:rsidR="0006054F" w:rsidRPr="00086723" w:rsidRDefault="00086723" w:rsidP="00086723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C04C407" w14:textId="2123A88F" w:rsidR="0006054F" w:rsidRPr="00086723" w:rsidRDefault="00B53461" w:rsidP="00086723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06054F" w:rsidRPr="00086723" w14:paraId="3BD8B0C5" w14:textId="77777777" w:rsidTr="00086723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61955E10" w14:textId="2A5A28B9" w:rsidR="0006054F" w:rsidRPr="00086723" w:rsidRDefault="0006054F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階層選択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A4673E3" w14:textId="54526F15" w:rsidR="0006054F" w:rsidRPr="00086723" w:rsidRDefault="00143B80" w:rsidP="00143B8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>n hệ thống công việc muốn tìm kiếm từ level</w:t>
            </w:r>
            <w:r w:rsidR="0006054F" w:rsidRPr="00086723">
              <w:rPr>
                <w:rFonts w:ascii="Times New Roman" w:eastAsia="Meiryo UI" w:hAnsi="Times New Roman"/>
              </w:rPr>
              <w:t>第一階層</w:t>
            </w:r>
            <w:r>
              <w:rPr>
                <w:rFonts w:ascii="Times New Roman" w:eastAsia="Meiryo UI" w:hAnsi="Times New Roman" w:hint="eastAsia"/>
              </w:rPr>
              <w:t xml:space="preserve"> (level 1)</w:t>
            </w:r>
            <w:r w:rsidR="0006054F" w:rsidRPr="00086723">
              <w:rPr>
                <w:rFonts w:ascii="Times New Roman" w:eastAsia="Meiryo UI" w:hAnsi="Times New Roman"/>
              </w:rPr>
              <w:t>～第三階層</w:t>
            </w:r>
            <w:r>
              <w:rPr>
                <w:rFonts w:ascii="Times New Roman" w:eastAsia="Meiryo UI" w:hAnsi="Times New Roman" w:hint="eastAsia"/>
              </w:rPr>
              <w:t xml:space="preserve"> (level 3)</w:t>
            </w:r>
          </w:p>
        </w:tc>
      </w:tr>
      <w:tr w:rsidR="0006054F" w:rsidRPr="00086723" w14:paraId="32657E4A" w14:textId="77777777" w:rsidTr="00086723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002CBE0" w14:textId="3DCDE49E" w:rsidR="0006054F" w:rsidRPr="00086723" w:rsidRDefault="0006054F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職制選択欄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455F4A" w14:textId="7ADF3C8A" w:rsidR="0006054F" w:rsidRPr="00086723" w:rsidRDefault="00143B80" w:rsidP="00143B8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kết quả đã search </w:t>
            </w:r>
          </w:p>
        </w:tc>
      </w:tr>
    </w:tbl>
    <w:p w14:paraId="7AAA9FA4" w14:textId="77777777" w:rsidR="0006054F" w:rsidRPr="00086723" w:rsidRDefault="0006054F" w:rsidP="0006054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2210F5A" w14:textId="4D176DD3" w:rsidR="0006054F" w:rsidRPr="00086723" w:rsidRDefault="0006054F" w:rsidP="0006054F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06054F" w:rsidRPr="00086723" w14:paraId="3FC4D424" w14:textId="77777777" w:rsidTr="00086723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956C319" w14:textId="585EE336" w:rsidR="0006054F" w:rsidRPr="00086723" w:rsidRDefault="00086723" w:rsidP="00086723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0874091" w14:textId="3941B752" w:rsidR="0006054F" w:rsidRPr="00086723" w:rsidRDefault="00B53461" w:rsidP="00086723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06054F" w:rsidRPr="00086723" w14:paraId="72E2B59E" w14:textId="77777777" w:rsidTr="00086723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D0B3E45" w14:textId="470D4660" w:rsidR="0006054F" w:rsidRPr="00086723" w:rsidRDefault="0006054F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検索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54E1CB9C" w14:textId="24869B00" w:rsidR="0006054F" w:rsidRPr="00086723" w:rsidRDefault="008C49BF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 xml:space="preserve">ìm </w:t>
            </w:r>
            <w:r>
              <w:rPr>
                <w:rFonts w:ascii="Times New Roman" w:eastAsia="Meiryo UI" w:hAnsi="Times New Roman"/>
              </w:rPr>
              <w:t xml:space="preserve">kiếm toàn bộ hệ thống công việc đã chọn level </w:t>
            </w:r>
          </w:p>
          <w:p w14:paraId="235AF12B" w14:textId="79CB6764" w:rsidR="0006054F" w:rsidRPr="00086723" w:rsidRDefault="008C49BF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kết quả tìm kiếm lên cột chọn hệ thống công việc </w:t>
            </w:r>
          </w:p>
        </w:tc>
      </w:tr>
      <w:tr w:rsidR="0006054F" w:rsidRPr="00086723" w14:paraId="0A2C6A83" w14:textId="77777777" w:rsidTr="00086723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5FE939FD" w14:textId="01DADF01" w:rsidR="0006054F" w:rsidRPr="00086723" w:rsidRDefault="0006054F" w:rsidP="0008672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選択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11627B9A" w14:textId="197C221D" w:rsidR="0006054F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rả</w:t>
            </w:r>
            <w:r>
              <w:rPr>
                <w:rFonts w:ascii="Times New Roman" w:eastAsia="Meiryo UI" w:hAnsi="Times New Roman"/>
              </w:rPr>
              <w:t xml:space="preserve"> hệ thống công việc đã chọn về màn hình</w:t>
            </w:r>
            <w:r w:rsidR="0006054F" w:rsidRPr="00086723">
              <w:rPr>
                <w:rFonts w:ascii="Times New Roman" w:eastAsia="Meiryo UI" w:hAnsi="Times New Roman"/>
              </w:rPr>
              <w:t>人員選択画面</w:t>
            </w:r>
          </w:p>
        </w:tc>
      </w:tr>
    </w:tbl>
    <w:p w14:paraId="64FED378" w14:textId="77777777" w:rsidR="0006054F" w:rsidRPr="00086723" w:rsidRDefault="0006054F" w:rsidP="0006054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73A52FE" w14:textId="033FA24C" w:rsidR="001D0338" w:rsidRPr="00086723" w:rsidRDefault="001D033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41F0B6" w14:textId="77777777" w:rsidR="001D0338" w:rsidRPr="00086723" w:rsidRDefault="001D033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F56994E" w14:textId="4A357692" w:rsidR="00006586" w:rsidRPr="00086723" w:rsidRDefault="008C49BF" w:rsidP="00006586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4" w:name="_Toc45628701"/>
      <w:r>
        <w:rPr>
          <w:rFonts w:ascii="Times New Roman" w:eastAsia="Meiryo UI" w:hAnsi="Times New Roman" w:hint="eastAsia"/>
        </w:rPr>
        <w:lastRenderedPageBreak/>
        <w:t xml:space="preserve">màn hình </w:t>
      </w:r>
      <w:r w:rsidR="00CC3D9B" w:rsidRPr="00086723">
        <w:rPr>
          <w:rFonts w:ascii="Times New Roman" w:eastAsia="Meiryo UI" w:hAnsi="Times New Roman"/>
        </w:rPr>
        <w:t>人員検索結果画面</w:t>
      </w:r>
      <w:bookmarkEnd w:id="24"/>
    </w:p>
    <w:p w14:paraId="5AC2B8F8" w14:textId="46257F58" w:rsidR="00006586" w:rsidRPr="00086723" w:rsidRDefault="00C933AA" w:rsidP="00006586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7B3EDD0E" w14:textId="15D33F9C" w:rsidR="00006586" w:rsidRPr="00086723" w:rsidRDefault="00A43E44" w:rsidP="00006586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29440" behindDoc="0" locked="0" layoutInCell="1" allowOverlap="1" wp14:anchorId="1B155EDC" wp14:editId="5D134A66">
            <wp:simplePos x="0" y="0"/>
            <wp:positionH relativeFrom="column">
              <wp:posOffset>296545</wp:posOffset>
            </wp:positionH>
            <wp:positionV relativeFrom="paragraph">
              <wp:posOffset>14605</wp:posOffset>
            </wp:positionV>
            <wp:extent cx="5051591" cy="3676650"/>
            <wp:effectExtent l="0" t="0" r="0" b="0"/>
            <wp:wrapNone/>
            <wp:docPr id="145" name="図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61" cy="368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34F8F" w14:textId="51D5B734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AFFE2F6" w14:textId="742A4CDA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5B2D22F" w14:textId="156CAC45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8360E3F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CCD5112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ABCC46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8C85DC4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9C1F4DB" w14:textId="335B4AE8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0556286" w14:textId="76B18A04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408A568" w14:textId="2ABE3444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DE7D1FE" w14:textId="216FED71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DF4DEAB" w14:textId="160F1F10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D277397" w14:textId="4D8A4C55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D9F48F9" w14:textId="72BF481A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F3E10DF" w14:textId="7B1A0590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0545B40" w14:textId="2F3D7C7E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4DDCA3C" w14:textId="2BA43F2F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718AA51" w14:textId="684AC0C3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0DB486E" w14:textId="16387C18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FFD6695" w14:textId="77777777" w:rsidR="002F14C3" w:rsidRPr="00086723" w:rsidRDefault="002F14C3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7679C0" w14:textId="662A6E43" w:rsidR="00006586" w:rsidRPr="00086723" w:rsidRDefault="002546CF" w:rsidP="00006586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695B8603" w14:textId="77777777" w:rsidR="008612DF" w:rsidRPr="00086723" w:rsidRDefault="008612DF" w:rsidP="008612DF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77311DFE" w14:textId="1244CE7A" w:rsidR="008612DF" w:rsidRPr="00086723" w:rsidRDefault="008612DF" w:rsidP="008612DF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8C49BF">
        <w:rPr>
          <w:rFonts w:ascii="Times New Roman" w:eastAsia="Meiryo UI" w:hAnsi="Times New Roman"/>
        </w:rPr>
        <w:t>mục hiển thị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6466A3" w:rsidRPr="00086723" w14:paraId="4ABACF96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AFB467B" w14:textId="5C6C1C1D" w:rsidR="006466A3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4CBD517" w14:textId="2DCAF394" w:rsidR="006466A3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6466A3" w:rsidRPr="00086723" w14:paraId="01B84E95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BBA8D9F" w14:textId="078553E5" w:rsidR="006466A3" w:rsidRPr="00086723" w:rsidRDefault="003F0806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社員番号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ED80EB0" w14:textId="0E1E6052" w:rsidR="006466A3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mã nhân viên của ngày giờ hiện tại của master</w:t>
            </w:r>
            <w:r w:rsidR="009F18BB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  <w:tr w:rsidR="006466A3" w:rsidRPr="00086723" w14:paraId="3D5A563F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6AB5909" w14:textId="4FABAB6D" w:rsidR="006466A3" w:rsidRPr="00086723" w:rsidRDefault="00180571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名前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6837CDF" w14:textId="6DDD1BBB" w:rsidR="006466A3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tên trong master</w:t>
            </w:r>
            <w:r w:rsidR="009F18BB" w:rsidRPr="00086723">
              <w:rPr>
                <w:rFonts w:ascii="Times New Roman" w:eastAsia="Meiryo UI" w:hAnsi="Times New Roman"/>
              </w:rPr>
              <w:t>人員マスタ</w:t>
            </w:r>
          </w:p>
        </w:tc>
      </w:tr>
      <w:tr w:rsidR="006466A3" w:rsidRPr="00086723" w14:paraId="6314993E" w14:textId="77777777" w:rsidTr="00655360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4DAB838E" w14:textId="399CA082" w:rsidR="006466A3" w:rsidRPr="00086723" w:rsidRDefault="00180571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所属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613FAE75" w14:textId="31AF2916" w:rsidR="006466A3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vị trí của ngày giờhiện tại trong master </w:t>
            </w:r>
            <w:r w:rsidR="009F18BB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  <w:tr w:rsidR="00180571" w:rsidRPr="00086723" w14:paraId="203D81F3" w14:textId="77777777" w:rsidTr="00655360">
        <w:tc>
          <w:tcPr>
            <w:tcW w:w="2226" w:type="dxa"/>
            <w:tcBorders>
              <w:left w:val="single" w:sz="12" w:space="0" w:color="auto"/>
              <w:bottom w:val="single" w:sz="4" w:space="0" w:color="auto"/>
            </w:tcBorders>
          </w:tcPr>
          <w:p w14:paraId="2EDAE771" w14:textId="17A36BCC" w:rsidR="00180571" w:rsidRPr="00086723" w:rsidRDefault="00742057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会社名</w:t>
            </w:r>
          </w:p>
        </w:tc>
        <w:tc>
          <w:tcPr>
            <w:tcW w:w="6080" w:type="dxa"/>
            <w:tcBorders>
              <w:bottom w:val="single" w:sz="4" w:space="0" w:color="auto"/>
              <w:right w:val="single" w:sz="12" w:space="0" w:color="auto"/>
            </w:tcBorders>
          </w:tcPr>
          <w:p w14:paraId="1EEDB4CB" w14:textId="52BE5C26" w:rsidR="00180571" w:rsidRPr="00086723" w:rsidRDefault="008C49B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company name của ngày giờ hiện tại của master</w:t>
            </w:r>
            <w:r w:rsidR="009F18BB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</w:tbl>
    <w:p w14:paraId="0AD6DCBA" w14:textId="77777777" w:rsidR="008612DF" w:rsidRPr="00086723" w:rsidRDefault="008612DF" w:rsidP="006466A3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6FDE70E2" w14:textId="3ABB3786" w:rsidR="008612DF" w:rsidRPr="00086723" w:rsidRDefault="008612DF" w:rsidP="008612DF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8612DF" w:rsidRPr="00086723" w14:paraId="3056C062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39D7979" w14:textId="475F2BFD" w:rsidR="008612DF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B49FC0A" w14:textId="3F48B1C2" w:rsidR="008612DF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8612DF" w:rsidRPr="00086723" w14:paraId="19522A99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0B1F44A6" w14:textId="6722C289" w:rsidR="008612DF" w:rsidRPr="00086723" w:rsidRDefault="00F51AD7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戻る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49994E00" w14:textId="426ACC27" w:rsidR="008612DF" w:rsidRPr="00086723" w:rsidRDefault="008C49B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B</w:t>
            </w:r>
            <w:r>
              <w:rPr>
                <w:rFonts w:ascii="Times New Roman" w:eastAsia="Meiryo UI" w:hAnsi="Times New Roman" w:hint="eastAsia"/>
              </w:rPr>
              <w:t xml:space="preserve">ack </w:t>
            </w:r>
            <w:r>
              <w:rPr>
                <w:rFonts w:ascii="Times New Roman" w:eastAsia="Meiryo UI" w:hAnsi="Times New Roman"/>
              </w:rPr>
              <w:t>lại màn hình trước đó</w:t>
            </w:r>
          </w:p>
        </w:tc>
      </w:tr>
      <w:tr w:rsidR="008612DF" w:rsidRPr="00086723" w14:paraId="278E4470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C1208C9" w14:textId="11918FC0" w:rsidR="008612DF" w:rsidRPr="00086723" w:rsidRDefault="00F51AD7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C612970" w14:textId="12355BEE" w:rsidR="008612DF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màn hình đăng ký để edit</w:t>
            </w:r>
          </w:p>
          <w:p w14:paraId="7AE7BEC3" w14:textId="68D20E0A" w:rsidR="00430115" w:rsidRPr="00086723" w:rsidRDefault="002546C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8612DF" w:rsidRPr="00086723" w14:paraId="1303074F" w14:textId="77777777" w:rsidTr="002E64AB">
        <w:tc>
          <w:tcPr>
            <w:tcW w:w="2226" w:type="dxa"/>
            <w:tcBorders>
              <w:left w:val="single" w:sz="12" w:space="0" w:color="auto"/>
            </w:tcBorders>
          </w:tcPr>
          <w:p w14:paraId="17E4516F" w14:textId="77AE2740" w:rsidR="008612DF" w:rsidRPr="00086723" w:rsidRDefault="00F51AD7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履歴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D14D383" w14:textId="20FF40A2" w:rsidR="008612DF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màn hình </w:t>
            </w:r>
            <w:r w:rsidRPr="00086723">
              <w:rPr>
                <w:rFonts w:ascii="Times New Roman" w:eastAsia="Meiryo UI" w:hAnsi="Times New Roman"/>
              </w:rPr>
              <w:t>履歴登録画面</w:t>
            </w:r>
            <w:r>
              <w:rPr>
                <w:rFonts w:ascii="Times New Roman" w:eastAsia="Meiryo UI" w:hAnsi="Times New Roman" w:hint="eastAsia"/>
              </w:rPr>
              <w:t xml:space="preserve"> để edit lịch sử </w:t>
            </w:r>
          </w:p>
        </w:tc>
      </w:tr>
      <w:tr w:rsidR="002E64AB" w:rsidRPr="00086723" w14:paraId="1AC6310B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286CBE59" w14:textId="6DDA5396" w:rsidR="002E64AB" w:rsidRPr="00086723" w:rsidRDefault="002E64AB" w:rsidP="002E64A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6BC59614" w14:textId="47116AAF" w:rsidR="002E64AB" w:rsidRPr="00086723" w:rsidRDefault="002546CF" w:rsidP="002E64A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hiển thị màn hình đăng ký để view</w:t>
            </w:r>
          </w:p>
          <w:p w14:paraId="6ECF1E31" w14:textId="319E1E0D" w:rsidR="002E64AB" w:rsidRPr="00086723" w:rsidRDefault="002546CF" w:rsidP="002E64AB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chỉ hiển thị với quyền view</w:t>
            </w:r>
          </w:p>
        </w:tc>
      </w:tr>
    </w:tbl>
    <w:p w14:paraId="763C1672" w14:textId="77777777" w:rsidR="008612DF" w:rsidRPr="00086723" w:rsidRDefault="008612DF" w:rsidP="008612D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48D3C19" w14:textId="1296FE79" w:rsidR="00FF1C4D" w:rsidRPr="00086723" w:rsidRDefault="00FF1C4D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5AD2326" w14:textId="1E2A55AE" w:rsidR="00006586" w:rsidRPr="00086723" w:rsidRDefault="00006586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42EC1A8" w14:textId="7B5F444A" w:rsidR="00006586" w:rsidRPr="00086723" w:rsidRDefault="008C49BF" w:rsidP="00006586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5" w:name="_Toc45628704"/>
      <w:r>
        <w:rPr>
          <w:rFonts w:ascii="Times New Roman" w:eastAsia="Meiryo UI" w:hAnsi="Times New Roman" w:hint="eastAsia"/>
        </w:rPr>
        <w:lastRenderedPageBreak/>
        <w:t xml:space="preserve">màn hình </w:t>
      </w:r>
      <w:r w:rsidR="00983278" w:rsidRPr="00086723">
        <w:rPr>
          <w:rFonts w:ascii="Times New Roman" w:eastAsia="Meiryo UI" w:hAnsi="Times New Roman"/>
        </w:rPr>
        <w:t>人員履歴表示画面</w:t>
      </w:r>
      <w:bookmarkEnd w:id="25"/>
    </w:p>
    <w:p w14:paraId="60C80453" w14:textId="6F5034F2" w:rsidR="00006586" w:rsidRPr="00086723" w:rsidRDefault="007B61FC" w:rsidP="00006586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bookmarkStart w:id="26" w:name="_Toc45628705"/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0464" behindDoc="0" locked="0" layoutInCell="1" allowOverlap="1" wp14:anchorId="459D0CE9" wp14:editId="466CB559">
            <wp:simplePos x="0" y="0"/>
            <wp:positionH relativeFrom="column">
              <wp:posOffset>296545</wp:posOffset>
            </wp:positionH>
            <wp:positionV relativeFrom="paragraph">
              <wp:posOffset>178435</wp:posOffset>
            </wp:positionV>
            <wp:extent cx="4848225" cy="3322143"/>
            <wp:effectExtent l="0" t="0" r="0" b="0"/>
            <wp:wrapNone/>
            <wp:docPr id="147" name="図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58" cy="332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3AA">
        <w:rPr>
          <w:rFonts w:ascii="Times New Roman" w:eastAsia="Meiryo UI" w:hAnsi="Times New Roman"/>
        </w:rPr>
        <w:t>ảnh màn hình</w:t>
      </w:r>
      <w:bookmarkEnd w:id="26"/>
    </w:p>
    <w:p w14:paraId="745ACA20" w14:textId="711039F3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A0935FE" w14:textId="090BF664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E694198" w14:textId="466C57E3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7062269" w14:textId="0F75F530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62E6D7" w14:textId="6E5D9AC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807C6AC" w14:textId="7D5D6A0E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3BA966C" w14:textId="2829601D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658F8D3" w14:textId="2E4E8AA6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629CD89" w14:textId="5CBEC255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320E3F" w14:textId="245958C9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2AFDEF4" w14:textId="0008F882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3239BD" w14:textId="68DDEF6F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53772D5" w14:textId="5B3D125F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0F69ACE" w14:textId="77777777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A3EB800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3258F13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2EE92CA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581FC6A" w14:textId="77777777" w:rsidR="00006586" w:rsidRPr="00086723" w:rsidRDefault="00006586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063711D" w14:textId="77777777" w:rsidR="00791277" w:rsidRPr="00086723" w:rsidRDefault="00791277" w:rsidP="00006586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81A502" w14:textId="5C5816B0" w:rsidR="00006586" w:rsidRPr="00086723" w:rsidRDefault="002546CF" w:rsidP="00006586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45FCA914" w14:textId="77777777" w:rsidR="002D557B" w:rsidRPr="00086723" w:rsidRDefault="002D557B" w:rsidP="002D557B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08EF2EAC" w14:textId="63128491" w:rsidR="002D557B" w:rsidRPr="00086723" w:rsidRDefault="002D557B" w:rsidP="002D557B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8C49BF">
        <w:rPr>
          <w:rFonts w:ascii="Times New Roman" w:eastAsia="Meiryo UI" w:hAnsi="Times New Roman"/>
        </w:rPr>
        <w:t>mục hiển thị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2D557B" w:rsidRPr="00086723" w14:paraId="3837005C" w14:textId="77777777" w:rsidTr="008C49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ADE3E1F" w14:textId="63A2EA32" w:rsidR="002D557B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B020999" w14:textId="1CA5A3E4" w:rsidR="002D557B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2D557B" w:rsidRPr="00086723" w14:paraId="2AFA6911" w14:textId="77777777" w:rsidTr="008C49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311591BB" w14:textId="54055C65" w:rsidR="002D557B" w:rsidRPr="00086723" w:rsidRDefault="00BB5982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名前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23847147" w14:textId="01F32543" w:rsidR="002D557B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name của master </w:t>
            </w:r>
            <w:r w:rsidR="002A63A8" w:rsidRPr="00086723">
              <w:rPr>
                <w:rFonts w:ascii="Times New Roman" w:eastAsia="Meiryo UI" w:hAnsi="Times New Roman"/>
              </w:rPr>
              <w:t>人員マスタ</w:t>
            </w:r>
          </w:p>
        </w:tc>
      </w:tr>
      <w:tr w:rsidR="002D557B" w:rsidRPr="00086723" w14:paraId="7F5A25EC" w14:textId="77777777" w:rsidTr="008C49BF">
        <w:tc>
          <w:tcPr>
            <w:tcW w:w="2226" w:type="dxa"/>
            <w:tcBorders>
              <w:left w:val="single" w:sz="12" w:space="0" w:color="auto"/>
            </w:tcBorders>
          </w:tcPr>
          <w:p w14:paraId="639D7476" w14:textId="3FFD0053" w:rsidR="002D557B" w:rsidRPr="00086723" w:rsidRDefault="00BB5982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開始日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A89B10E" w14:textId="72BCD334" w:rsidR="002D557B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ngày bắt đầu của master </w:t>
            </w:r>
            <w:r w:rsidR="002A63A8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  <w:tr w:rsidR="001C386A" w:rsidRPr="00086723" w14:paraId="0839CE29" w14:textId="77777777" w:rsidTr="008C49BF">
        <w:tc>
          <w:tcPr>
            <w:tcW w:w="2226" w:type="dxa"/>
            <w:tcBorders>
              <w:left w:val="single" w:sz="12" w:space="0" w:color="auto"/>
            </w:tcBorders>
          </w:tcPr>
          <w:p w14:paraId="3184BA5C" w14:textId="1C2E6730" w:rsidR="001C386A" w:rsidRPr="00086723" w:rsidRDefault="00BB5982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終了日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BEE18CA" w14:textId="451DA9A0" w:rsidR="001C386A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ngày hoàn thành của master </w:t>
            </w:r>
            <w:r w:rsidR="002A63A8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  <w:tr w:rsidR="001C386A" w:rsidRPr="00086723" w14:paraId="1AEA1DC9" w14:textId="77777777" w:rsidTr="008C49BF">
        <w:tc>
          <w:tcPr>
            <w:tcW w:w="2226" w:type="dxa"/>
            <w:tcBorders>
              <w:left w:val="single" w:sz="12" w:space="0" w:color="auto"/>
            </w:tcBorders>
          </w:tcPr>
          <w:p w14:paraId="001E6AE6" w14:textId="361ADBE7" w:rsidR="001C386A" w:rsidRPr="00086723" w:rsidRDefault="00BB5982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社員番号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9F79A60" w14:textId="0B137A25" w:rsidR="001C386A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mã nhân viên của master</w:t>
            </w:r>
            <w:r w:rsidR="002A63A8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  <w:tr w:rsidR="001C386A" w:rsidRPr="00086723" w14:paraId="32A5751D" w14:textId="77777777" w:rsidTr="008C49BF">
        <w:tc>
          <w:tcPr>
            <w:tcW w:w="2226" w:type="dxa"/>
            <w:tcBorders>
              <w:left w:val="single" w:sz="12" w:space="0" w:color="auto"/>
            </w:tcBorders>
          </w:tcPr>
          <w:p w14:paraId="2B8882DB" w14:textId="67002840" w:rsidR="001C386A" w:rsidRPr="00086723" w:rsidRDefault="00BB5982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会社名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F10CD6C" w14:textId="392BDD7F" w:rsidR="001C386A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company name của master</w:t>
            </w:r>
            <w:r w:rsidR="002A63A8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  <w:tr w:rsidR="00FD0728" w:rsidRPr="00086723" w14:paraId="1934C75B" w14:textId="77777777" w:rsidTr="008C49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BB86D70" w14:textId="1C919EE0" w:rsidR="00FD0728" w:rsidRPr="00086723" w:rsidRDefault="00FD0728" w:rsidP="00FD072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所属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4B34C9" w14:textId="7BC9F68F" w:rsidR="00FD0728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vị trí của master</w:t>
            </w:r>
            <w:r w:rsidR="00FD0728" w:rsidRPr="00086723">
              <w:rPr>
                <w:rFonts w:ascii="Times New Roman" w:eastAsia="Meiryo UI" w:hAnsi="Times New Roman"/>
              </w:rPr>
              <w:t>人員履歴マスタ</w:t>
            </w:r>
          </w:p>
        </w:tc>
      </w:tr>
    </w:tbl>
    <w:p w14:paraId="18D0BAB7" w14:textId="77777777" w:rsidR="002D557B" w:rsidRPr="00086723" w:rsidRDefault="002D557B" w:rsidP="002D557B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1A97AAFE" w14:textId="3494A10E" w:rsidR="002D557B" w:rsidRPr="00086723" w:rsidRDefault="002D557B" w:rsidP="002D557B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2D557B" w:rsidRPr="00086723" w14:paraId="5460FA87" w14:textId="77777777" w:rsidTr="001C386A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78781B4" w14:textId="12937758" w:rsidR="002D557B" w:rsidRPr="00086723" w:rsidRDefault="00086723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487AF68" w14:textId="593FABEA" w:rsidR="002D557B" w:rsidRPr="00086723" w:rsidRDefault="00B53461" w:rsidP="001C386A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2D557B" w:rsidRPr="00086723" w14:paraId="7EF9AACE" w14:textId="77777777" w:rsidTr="001C386A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777ED67" w14:textId="77777777" w:rsidR="002D557B" w:rsidRPr="00086723" w:rsidRDefault="002D557B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戻る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EDB5286" w14:textId="1AE51055" w:rsidR="002D557B" w:rsidRPr="00086723" w:rsidRDefault="008C49BF" w:rsidP="001C38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back lại màn hình trước</w:t>
            </w:r>
          </w:p>
        </w:tc>
      </w:tr>
      <w:tr w:rsidR="00127EBC" w:rsidRPr="00086723" w14:paraId="5F4A48F6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4B1A8FA8" w14:textId="6B6E040B" w:rsidR="00127EBC" w:rsidRPr="00086723" w:rsidRDefault="00127EBC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E2441B5" w14:textId="6270A5F9" w:rsidR="00127EBC" w:rsidRPr="00086723" w:rsidRDefault="008C49BF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hiển thị màn hình </w:t>
            </w:r>
            <w:r>
              <w:rPr>
                <w:rFonts w:ascii="Times New Roman" w:eastAsia="Meiryo UI" w:hAnsi="Times New Roman"/>
              </w:rPr>
              <w:t>履歴登録画面</w:t>
            </w:r>
            <w:r>
              <w:rPr>
                <w:rFonts w:ascii="Times New Roman" w:eastAsia="Meiryo UI" w:hAnsi="Times New Roman"/>
              </w:rPr>
              <w:t xml:space="preserve"> để đăng ký mới lịch sử</w:t>
            </w:r>
          </w:p>
          <w:p w14:paraId="5505EC62" w14:textId="6455778D" w:rsidR="007B61FC" w:rsidRPr="00086723" w:rsidRDefault="002546CF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127EBC" w:rsidRPr="00086723" w14:paraId="54A433D5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1BB8B7AB" w14:textId="646D0D02" w:rsidR="00127EBC" w:rsidRPr="00086723" w:rsidRDefault="00127EBC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実績反映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86ACF6C" w14:textId="204FA8EE" w:rsidR="007B61FC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U</w:t>
            </w:r>
            <w:r>
              <w:rPr>
                <w:rFonts w:ascii="Times New Roman" w:eastAsia="Meiryo UI" w:hAnsi="Times New Roman" w:hint="eastAsia"/>
              </w:rPr>
              <w:t xml:space="preserve">pdate </w:t>
            </w:r>
            <w:r>
              <w:rPr>
                <w:rFonts w:ascii="Times New Roman" w:eastAsia="Meiryo UI" w:hAnsi="Times New Roman"/>
              </w:rPr>
              <w:t xml:space="preserve">company và vị trí vào </w:t>
            </w:r>
            <w:r w:rsidRPr="00086723">
              <w:rPr>
                <w:rFonts w:ascii="Times New Roman" w:eastAsia="Meiryo UI" w:hAnsi="Times New Roman"/>
              </w:rPr>
              <w:t>実績</w:t>
            </w:r>
            <w:r>
              <w:rPr>
                <w:rFonts w:ascii="Times New Roman" w:eastAsia="Meiryo UI" w:hAnsi="Times New Roman" w:hint="eastAsia"/>
              </w:rPr>
              <w:t xml:space="preserve"> </w:t>
            </w:r>
            <w:r>
              <w:rPr>
                <w:rFonts w:ascii="Times New Roman" w:eastAsia="Meiryo UI" w:hAnsi="Times New Roman"/>
              </w:rPr>
              <w:t xml:space="preserve">bằng nội dung lịch sử đang được đăng ký </w:t>
            </w:r>
            <w:r w:rsidR="002546CF"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127EBC" w:rsidRPr="00086723" w14:paraId="07769B58" w14:textId="77777777" w:rsidTr="001C386A">
        <w:tc>
          <w:tcPr>
            <w:tcW w:w="2226" w:type="dxa"/>
            <w:tcBorders>
              <w:left w:val="single" w:sz="12" w:space="0" w:color="auto"/>
            </w:tcBorders>
          </w:tcPr>
          <w:p w14:paraId="3DCAD7DF" w14:textId="54FA9232" w:rsidR="00127EBC" w:rsidRPr="00086723" w:rsidRDefault="00127EBC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9C8627A" w14:textId="0BE25B5C" w:rsidR="007B61FC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màn hình </w:t>
            </w:r>
            <w:r w:rsidRPr="00086723">
              <w:rPr>
                <w:rFonts w:ascii="Times New Roman" w:eastAsia="Meiryo UI" w:hAnsi="Times New Roman"/>
              </w:rPr>
              <w:t>履歴登録画面</w:t>
            </w:r>
            <w:r>
              <w:rPr>
                <w:rFonts w:ascii="Times New Roman" w:eastAsia="Meiryo UI" w:hAnsi="Times New Roman" w:hint="eastAsia"/>
              </w:rPr>
              <w:t xml:space="preserve"> để chỉnh sửa lịch sử </w:t>
            </w:r>
            <w:r w:rsidR="002546CF"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127EBC" w:rsidRPr="00086723" w14:paraId="5C069856" w14:textId="77777777" w:rsidTr="001C6E83">
        <w:tc>
          <w:tcPr>
            <w:tcW w:w="2226" w:type="dxa"/>
            <w:tcBorders>
              <w:left w:val="single" w:sz="12" w:space="0" w:color="auto"/>
            </w:tcBorders>
          </w:tcPr>
          <w:p w14:paraId="3FDDEBA5" w14:textId="73088E41" w:rsidR="00127EBC" w:rsidRPr="00086723" w:rsidRDefault="00127EBC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削除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8E232D7" w14:textId="1B189E4D" w:rsidR="00127EBC" w:rsidRPr="00086723" w:rsidRDefault="008C49BF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X</w:t>
            </w:r>
            <w:r>
              <w:rPr>
                <w:rFonts w:ascii="Times New Roman" w:eastAsia="Meiryo UI" w:hAnsi="Times New Roman" w:hint="eastAsia"/>
              </w:rPr>
              <w:t xml:space="preserve">óa </w:t>
            </w:r>
            <w:r>
              <w:rPr>
                <w:rFonts w:ascii="Times New Roman" w:eastAsia="Meiryo UI" w:hAnsi="Times New Roman"/>
              </w:rPr>
              <w:t>lịch sử</w:t>
            </w:r>
          </w:p>
          <w:p w14:paraId="3FA5F075" w14:textId="04E7D824" w:rsidR="007B61FC" w:rsidRPr="00086723" w:rsidRDefault="002546CF" w:rsidP="00127EB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1C6E83" w:rsidRPr="00086723" w14:paraId="64814443" w14:textId="77777777" w:rsidTr="001C386A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4C064643" w14:textId="3822995E" w:rsidR="001C6E83" w:rsidRPr="00086723" w:rsidRDefault="001C6E83" w:rsidP="001C6E8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22626FEF" w14:textId="7C71FFB6" w:rsidR="001C6E83" w:rsidRPr="00086723" w:rsidRDefault="008C49BF" w:rsidP="001C6E8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 xml:space="preserve">iển thị màn hình </w:t>
            </w:r>
            <w:r w:rsidRPr="00086723">
              <w:rPr>
                <w:rFonts w:ascii="Times New Roman" w:eastAsia="Meiryo UI" w:hAnsi="Times New Roman"/>
              </w:rPr>
              <w:t>履歴登録画面</w:t>
            </w:r>
            <w:r>
              <w:rPr>
                <w:rFonts w:ascii="Times New Roman" w:eastAsia="Meiryo UI" w:hAnsi="Times New Roman" w:hint="eastAsia"/>
              </w:rPr>
              <w:t xml:space="preserve"> để xem </w:t>
            </w:r>
          </w:p>
          <w:p w14:paraId="27C24FEF" w14:textId="32CBAA5E" w:rsidR="001C6E83" w:rsidRPr="00086723" w:rsidRDefault="002546CF" w:rsidP="001C6E8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chỉ hiển thị với quyền view</w:t>
            </w:r>
          </w:p>
        </w:tc>
      </w:tr>
    </w:tbl>
    <w:p w14:paraId="5925A4C3" w14:textId="77777777" w:rsidR="00006586" w:rsidRPr="00086723" w:rsidRDefault="00006586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5F2B623" w14:textId="3C6BDD42" w:rsidR="00983278" w:rsidRPr="00086723" w:rsidRDefault="008C49BF" w:rsidP="00983278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7" w:name="_Toc45628707"/>
      <w:r>
        <w:rPr>
          <w:rFonts w:ascii="Times New Roman" w:eastAsia="Meiryo UI" w:hAnsi="Times New Roman"/>
        </w:rPr>
        <w:lastRenderedPageBreak/>
        <w:t xml:space="preserve">màn </w:t>
      </w:r>
      <w:r w:rsidR="00A552CC" w:rsidRPr="00086723">
        <w:rPr>
          <w:rFonts w:ascii="Times New Roman" w:eastAsia="Meiryo UI" w:hAnsi="Times New Roman"/>
        </w:rPr>
        <w:t>人員履歴登録画面</w:t>
      </w:r>
      <w:bookmarkEnd w:id="27"/>
    </w:p>
    <w:p w14:paraId="6B422D43" w14:textId="0D62E56B" w:rsidR="00983278" w:rsidRPr="00086723" w:rsidRDefault="00C933AA" w:rsidP="00983278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64CF474B" w14:textId="540CEE17" w:rsidR="00983278" w:rsidRPr="00086723" w:rsidRDefault="00EE09F1" w:rsidP="00983278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1488" behindDoc="0" locked="0" layoutInCell="1" allowOverlap="1" wp14:anchorId="0770CB5A" wp14:editId="1C496B14">
            <wp:simplePos x="0" y="0"/>
            <wp:positionH relativeFrom="column">
              <wp:posOffset>267970</wp:posOffset>
            </wp:positionH>
            <wp:positionV relativeFrom="paragraph">
              <wp:posOffset>5080</wp:posOffset>
            </wp:positionV>
            <wp:extent cx="4886325" cy="3362375"/>
            <wp:effectExtent l="0" t="0" r="0" b="9525"/>
            <wp:wrapNone/>
            <wp:docPr id="148" name="図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33" cy="3366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EEE12" w14:textId="5B0750C9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F3022F9" w14:textId="77777777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4BA7CCD" w14:textId="1FA1EC95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FDC88D" w14:textId="20039A72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548DD5B" w14:textId="1760D303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88BE397" w14:textId="29A71F54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B699C94" w14:textId="6DA8A30B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983CF8F" w14:textId="50BE96D0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AAC78C3" w14:textId="05A1AA75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6150746" w14:textId="77777777" w:rsidR="00845CA0" w:rsidRPr="00086723" w:rsidRDefault="00845CA0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52B636" w14:textId="77777777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D252B7B" w14:textId="77777777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601DCCF" w14:textId="00E07953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E9B21EB" w14:textId="60711A20" w:rsidR="00D9246F" w:rsidRPr="00086723" w:rsidRDefault="00D9246F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E041630" w14:textId="2DD4241A" w:rsidR="00D9246F" w:rsidRPr="00086723" w:rsidRDefault="00D9246F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E79CC3E" w14:textId="619D3559" w:rsidR="00D9246F" w:rsidRPr="00086723" w:rsidRDefault="00D9246F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147477" w14:textId="16C4F0F8" w:rsidR="00D9246F" w:rsidRPr="00086723" w:rsidRDefault="00D9246F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4E8A439" w14:textId="77777777" w:rsidR="00983278" w:rsidRPr="00086723" w:rsidRDefault="00983278" w:rsidP="00983278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BF0EF55" w14:textId="7A814A1F" w:rsidR="00983278" w:rsidRPr="00086723" w:rsidRDefault="002546CF" w:rsidP="00983278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6D5661CC" w14:textId="723F5652" w:rsidR="00983278" w:rsidRPr="00086723" w:rsidRDefault="00983278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D2D40F" w14:textId="2A4A3153" w:rsidR="00420A62" w:rsidRPr="00086723" w:rsidRDefault="00420A62" w:rsidP="00420A62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420A62" w:rsidRPr="00086723" w14:paraId="4E2DBA11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A1E1951" w14:textId="7FB817A8" w:rsidR="00420A62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4FBE2F69" w14:textId="63D30C19" w:rsidR="00420A62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420A62" w:rsidRPr="00086723" w14:paraId="10C1D6C2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4B47FFBB" w14:textId="25C38118" w:rsidR="00420A62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社員番号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D94BB11" w14:textId="4A004535" w:rsidR="00420A62" w:rsidRPr="00086723" w:rsidRDefault="008C49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input mã nhân viên</w:t>
            </w:r>
          </w:p>
          <w:p w14:paraId="242A95CE" w14:textId="2B396A7A" w:rsidR="00B15A0E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 xml:space="preserve">mặc định trong trường hợp tạo mới là </w:t>
            </w:r>
            <w:r>
              <w:rPr>
                <w:rFonts w:ascii="Times New Roman" w:eastAsia="Meiryo UI" w:hAnsi="Times New Roman"/>
              </w:rPr>
              <w:t xml:space="preserve">record có </w:t>
            </w:r>
            <w:r w:rsidRPr="00086723">
              <w:rPr>
                <w:rFonts w:ascii="Times New Roman" w:eastAsia="Meiryo UI" w:hAnsi="Times New Roman"/>
              </w:rPr>
              <w:t>開始日</w:t>
            </w:r>
            <w:r>
              <w:rPr>
                <w:rFonts w:ascii="Times New Roman" w:eastAsia="Meiryo UI" w:hAnsi="Times New Roman" w:hint="eastAsia"/>
              </w:rPr>
              <w:t xml:space="preserve"> (ngày bắt đầu) muộn nhất ở data đã có </w:t>
            </w:r>
          </w:p>
        </w:tc>
      </w:tr>
      <w:tr w:rsidR="00420A62" w:rsidRPr="00086723" w14:paraId="20FC6C39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7758788F" w14:textId="44E3FACC" w:rsidR="00420A62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開始日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6C466DB" w14:textId="07842AB1" w:rsidR="00420A62" w:rsidRPr="00086723" w:rsidRDefault="008C49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ngày </w:t>
            </w:r>
            <w:r>
              <w:rPr>
                <w:rFonts w:ascii="Times New Roman" w:eastAsia="Meiryo UI" w:hAnsi="Times New Roman"/>
              </w:rPr>
              <w:t>開始日</w:t>
            </w:r>
          </w:p>
          <w:p w14:paraId="18160CF9" w14:textId="76D3A565" w:rsidR="00212593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 xml:space="preserve">mặc định trong trường hợp tạo mới là </w:t>
            </w:r>
            <w:r>
              <w:rPr>
                <w:rFonts w:ascii="Times New Roman" w:eastAsia="Meiryo UI" w:hAnsi="Times New Roman"/>
              </w:rPr>
              <w:t>record có</w:t>
            </w:r>
            <w:r w:rsidR="00212593" w:rsidRPr="00086723">
              <w:rPr>
                <w:rFonts w:ascii="Times New Roman" w:eastAsia="Meiryo UI" w:hAnsi="Times New Roman"/>
              </w:rPr>
              <w:t>終了日</w:t>
            </w:r>
            <w:r>
              <w:rPr>
                <w:rFonts w:ascii="Times New Roman" w:eastAsia="Meiryo UI" w:hAnsi="Times New Roman" w:hint="eastAsia"/>
              </w:rPr>
              <w:t xml:space="preserve"> (ngày hoàn thành) muộn nhất </w:t>
            </w:r>
            <w:r w:rsidR="00212593" w:rsidRPr="00086723">
              <w:rPr>
                <w:rFonts w:ascii="Times New Roman" w:eastAsia="Meiryo UI" w:hAnsi="Times New Roman"/>
              </w:rPr>
              <w:t>+1</w:t>
            </w:r>
            <w:r>
              <w:rPr>
                <w:rFonts w:ascii="Times New Roman" w:eastAsia="Meiryo UI" w:hAnsi="Times New Roman" w:hint="eastAsia"/>
              </w:rPr>
              <w:t>ngày</w:t>
            </w:r>
          </w:p>
        </w:tc>
      </w:tr>
      <w:tr w:rsidR="00420A62" w:rsidRPr="00086723" w14:paraId="08EE3487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0ED0904A" w14:textId="7A4C7CD3" w:rsidR="00420A62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終了日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3C16DE4" w14:textId="4AC79170" w:rsidR="00212593" w:rsidRPr="00086723" w:rsidRDefault="008C49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</w:t>
            </w:r>
            <w:r>
              <w:rPr>
                <w:rFonts w:ascii="Times New Roman" w:eastAsia="Meiryo UI" w:hAnsi="Times New Roman"/>
              </w:rPr>
              <w:t>終了日</w:t>
            </w:r>
          </w:p>
          <w:p w14:paraId="723C2898" w14:textId="108C0A23" w:rsidR="00212593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 w:hint="eastAsia"/>
              </w:rPr>
              <w:t xml:space="preserve">có thể để trống </w:t>
            </w:r>
          </w:p>
        </w:tc>
      </w:tr>
      <w:tr w:rsidR="00645D0C" w:rsidRPr="00086723" w14:paraId="1723276D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01576368" w14:textId="1118E6CF" w:rsidR="00645D0C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所属班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08D4881" w14:textId="590B42CA" w:rsidR="00645D0C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</w:t>
            </w:r>
            <w:r w:rsidR="00212593" w:rsidRPr="00086723">
              <w:rPr>
                <w:rFonts w:ascii="Times New Roman" w:eastAsia="Meiryo UI" w:hAnsi="Times New Roman"/>
              </w:rPr>
              <w:t>所属班</w:t>
            </w:r>
          </w:p>
        </w:tc>
      </w:tr>
      <w:tr w:rsidR="00645D0C" w:rsidRPr="00086723" w14:paraId="357A1AB4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586A6945" w14:textId="02CB1A8A" w:rsidR="00645D0C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社内外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55553BD" w14:textId="7DBA1751" w:rsidR="00645D0C" w:rsidRPr="00086723" w:rsidRDefault="008C49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từ </w:t>
            </w:r>
            <w:r>
              <w:rPr>
                <w:rFonts w:ascii="Times New Roman" w:eastAsia="Meiryo UI" w:hAnsi="Times New Roman"/>
              </w:rPr>
              <w:t>社内、外注</w:t>
            </w:r>
          </w:p>
        </w:tc>
      </w:tr>
      <w:tr w:rsidR="00645D0C" w:rsidRPr="00086723" w14:paraId="347ECFA0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2A5776E0" w14:textId="40491462" w:rsidR="00645D0C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外注会社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878270B" w14:textId="1D9829EB" w:rsidR="00645D0C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rườ</w:t>
            </w:r>
            <w:r>
              <w:rPr>
                <w:rFonts w:ascii="Times New Roman" w:eastAsia="Meiryo UI" w:hAnsi="Times New Roman"/>
              </w:rPr>
              <w:t xml:space="preserve">ng hợp </w:t>
            </w:r>
            <w:r>
              <w:rPr>
                <w:rFonts w:ascii="Times New Roman" w:eastAsia="Meiryo UI" w:hAnsi="Times New Roman"/>
              </w:rPr>
              <w:t>社内外</w:t>
            </w:r>
            <w:r>
              <w:rPr>
                <w:rFonts w:ascii="Times New Roman" w:eastAsia="Meiryo UI" w:hAnsi="Times New Roman" w:hint="eastAsia"/>
              </w:rPr>
              <w:t xml:space="preserve"> (khác cty)</w:t>
            </w:r>
            <w:r>
              <w:rPr>
                <w:rFonts w:ascii="Times New Roman" w:eastAsia="Meiryo UI" w:hAnsi="Times New Roman"/>
              </w:rPr>
              <w:t xml:space="preserve"> là </w:t>
            </w:r>
            <w:r w:rsidR="00212593" w:rsidRPr="00086723">
              <w:rPr>
                <w:rFonts w:ascii="Times New Roman" w:eastAsia="Meiryo UI" w:hAnsi="Times New Roman"/>
              </w:rPr>
              <w:t>外注</w:t>
            </w:r>
            <w:r>
              <w:rPr>
                <w:rFonts w:ascii="Times New Roman" w:eastAsia="Meiryo UI" w:hAnsi="Times New Roman" w:hint="eastAsia"/>
              </w:rPr>
              <w:t xml:space="preserve">(gia công) thì chọn </w:t>
            </w:r>
            <w:r w:rsidR="00212593" w:rsidRPr="00086723">
              <w:rPr>
                <w:rFonts w:ascii="Times New Roman" w:eastAsia="Meiryo UI" w:hAnsi="Times New Roman"/>
              </w:rPr>
              <w:t>外注会社</w:t>
            </w:r>
            <w:r>
              <w:rPr>
                <w:rFonts w:ascii="Times New Roman" w:eastAsia="Meiryo UI" w:hAnsi="Times New Roman" w:hint="eastAsia"/>
              </w:rPr>
              <w:t xml:space="preserve"> (cty gia công)</w:t>
            </w:r>
          </w:p>
        </w:tc>
      </w:tr>
      <w:tr w:rsidR="00645D0C" w:rsidRPr="00086723" w14:paraId="7784B11B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75B33D3C" w14:textId="7D0D4C3C" w:rsidR="00645D0C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外注タイプ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8412DBD" w14:textId="1EBCBBA7" w:rsidR="00645D0C" w:rsidRPr="00086723" w:rsidRDefault="008C49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từ </w:t>
            </w:r>
            <w:r>
              <w:rPr>
                <w:rFonts w:ascii="Times New Roman" w:eastAsia="Meiryo UI" w:hAnsi="Times New Roman"/>
              </w:rPr>
              <w:t>貸付、一括、県外工</w:t>
            </w:r>
          </w:p>
        </w:tc>
      </w:tr>
      <w:tr w:rsidR="00645D0C" w:rsidRPr="00086723" w14:paraId="18511F7B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499B6B81" w14:textId="0372FA17" w:rsidR="00645D0C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職種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A77FDD1" w14:textId="57C57B64" w:rsidR="00645D0C" w:rsidRPr="00086723" w:rsidRDefault="008C49BF" w:rsidP="008C49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>n hệ thống công việc</w:t>
            </w:r>
          </w:p>
        </w:tc>
      </w:tr>
      <w:tr w:rsidR="00420A62" w:rsidRPr="00086723" w14:paraId="39EDC405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D74824F" w14:textId="712FF144" w:rsidR="00420A62" w:rsidRPr="00086723" w:rsidRDefault="00645D0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プロパー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B7C42D" w14:textId="0758CBFB" w:rsidR="00420A62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xem </w:t>
            </w:r>
            <w:r>
              <w:rPr>
                <w:rFonts w:ascii="Times New Roman" w:eastAsia="Meiryo UI" w:hAnsi="Times New Roman" w:hint="eastAsia"/>
              </w:rPr>
              <w:t>proper nào</w:t>
            </w:r>
          </w:p>
        </w:tc>
      </w:tr>
    </w:tbl>
    <w:p w14:paraId="7185CD34" w14:textId="77777777" w:rsidR="00420A62" w:rsidRPr="00086723" w:rsidRDefault="00420A62" w:rsidP="00420A62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351E387B" w14:textId="4611B733" w:rsidR="00420A62" w:rsidRPr="00086723" w:rsidRDefault="00420A62" w:rsidP="00420A62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420A62" w:rsidRPr="00086723" w14:paraId="458AC0A4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369926F" w14:textId="7CF62E3B" w:rsidR="00420A62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4239EAA" w14:textId="0FC46075" w:rsidR="00420A62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E48B3" w:rsidRPr="00086723" w14:paraId="6E02D6B9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70D2818" w14:textId="2C74E875" w:rsidR="003E48B3" w:rsidRPr="00086723" w:rsidRDefault="003E48B3" w:rsidP="003E48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443B00BD" w14:textId="43BE8F18" w:rsidR="003E48B3" w:rsidRPr="00086723" w:rsidRDefault="00326746" w:rsidP="003E48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kiểm tra mục đã input</w:t>
            </w:r>
          </w:p>
          <w:p w14:paraId="4C5F6955" w14:textId="23C460DD" w:rsidR="003E48B3" w:rsidRPr="00086723" w:rsidRDefault="00B221F5" w:rsidP="003E48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nếu không có vấn đề</w:t>
            </w:r>
            <w:r w:rsidR="003E48B3" w:rsidRPr="00086723">
              <w:rPr>
                <w:rFonts w:ascii="Times New Roman" w:eastAsia="Meiryo UI" w:hAnsi="Times New Roman"/>
              </w:rPr>
              <w:t>、</w:t>
            </w:r>
            <w:r>
              <w:rPr>
                <w:rFonts w:ascii="Times New Roman" w:eastAsia="Meiryo UI" w:hAnsi="Times New Roman" w:hint="eastAsia"/>
              </w:rPr>
              <w:t>đăng ký vào master</w:t>
            </w:r>
            <w:r w:rsidR="005E6185" w:rsidRPr="00086723">
              <w:rPr>
                <w:rFonts w:ascii="Times New Roman" w:eastAsia="Meiryo UI" w:hAnsi="Times New Roman"/>
              </w:rPr>
              <w:t>人員履歴</w:t>
            </w:r>
            <w:r w:rsidR="003E48B3" w:rsidRPr="00086723">
              <w:rPr>
                <w:rFonts w:ascii="Times New Roman" w:eastAsia="Meiryo UI" w:hAnsi="Times New Roman"/>
              </w:rPr>
              <w:t>マスタ</w:t>
            </w:r>
          </w:p>
          <w:p w14:paraId="4EC81CB9" w14:textId="4B66B909" w:rsidR="00E61BA9" w:rsidRPr="00086723" w:rsidRDefault="002546CF" w:rsidP="003E48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3E48B3" w:rsidRPr="00086723" w14:paraId="2231F116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67ADCB1B" w14:textId="09823BAB" w:rsidR="003E48B3" w:rsidRPr="00086723" w:rsidRDefault="003E48B3" w:rsidP="003E48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1155C34C" w14:textId="36705289" w:rsidR="003E48B3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ancel </w:t>
            </w:r>
            <w:r>
              <w:rPr>
                <w:rFonts w:ascii="Times New Roman" w:eastAsia="Meiryo UI" w:hAnsi="Times New Roman"/>
              </w:rPr>
              <w:t>đăng ký, back lại màn hình</w:t>
            </w:r>
            <w:r w:rsidR="0074534F" w:rsidRPr="00086723">
              <w:rPr>
                <w:rFonts w:ascii="Times New Roman" w:eastAsia="Meiryo UI" w:hAnsi="Times New Roman"/>
              </w:rPr>
              <w:t>人員履歴表示</w:t>
            </w:r>
            <w:r w:rsidR="003E48B3" w:rsidRPr="00086723">
              <w:rPr>
                <w:rFonts w:ascii="Times New Roman" w:eastAsia="Meiryo UI" w:hAnsi="Times New Roman"/>
              </w:rPr>
              <w:t>画面</w:t>
            </w:r>
          </w:p>
        </w:tc>
      </w:tr>
    </w:tbl>
    <w:p w14:paraId="55E1E4C3" w14:textId="5611FA75" w:rsidR="001C2850" w:rsidRPr="00086723" w:rsidRDefault="001C2850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AC250BF" w14:textId="77777777" w:rsidR="001C2850" w:rsidRPr="00086723" w:rsidRDefault="001C2850" w:rsidP="00C65A3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D77206D" w14:textId="78B18EE6" w:rsidR="00132A2B" w:rsidRPr="00086723" w:rsidRDefault="00497815" w:rsidP="00132A2B">
      <w:pPr>
        <w:pStyle w:val="Heading2"/>
        <w:pageBreakBefore/>
        <w:tabs>
          <w:tab w:val="num" w:pos="902"/>
        </w:tabs>
        <w:ind w:left="850" w:hanging="697"/>
        <w:rPr>
          <w:rFonts w:ascii="Times New Roman" w:eastAsia="Meiryo UI" w:hAnsi="Times New Roman"/>
        </w:rPr>
      </w:pPr>
      <w:bookmarkStart w:id="28" w:name="_Toc45628710"/>
      <w:r w:rsidRPr="00086723">
        <w:rPr>
          <w:rFonts w:ascii="Times New Roman" w:eastAsia="Meiryo UI" w:hAnsi="Times New Roman"/>
        </w:rPr>
        <w:lastRenderedPageBreak/>
        <w:t>人員登録画面</w:t>
      </w:r>
      <w:bookmarkEnd w:id="28"/>
    </w:p>
    <w:p w14:paraId="1E23B909" w14:textId="0947CC58" w:rsidR="00132A2B" w:rsidRPr="00086723" w:rsidRDefault="00C933AA" w:rsidP="00132A2B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5B7E5407" w14:textId="799AD33B" w:rsidR="00132A2B" w:rsidRPr="00086723" w:rsidRDefault="00A1241A" w:rsidP="00132A2B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2512" behindDoc="0" locked="0" layoutInCell="1" allowOverlap="1" wp14:anchorId="4F7483BF" wp14:editId="06C7A8F4">
            <wp:simplePos x="0" y="0"/>
            <wp:positionH relativeFrom="column">
              <wp:posOffset>277495</wp:posOffset>
            </wp:positionH>
            <wp:positionV relativeFrom="paragraph">
              <wp:posOffset>33655</wp:posOffset>
            </wp:positionV>
            <wp:extent cx="4752729" cy="3267075"/>
            <wp:effectExtent l="0" t="0" r="0" b="0"/>
            <wp:wrapNone/>
            <wp:docPr id="151" name="図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91" cy="326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A6E81" w14:textId="3C5DDBED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61E1C29" w14:textId="40F8E2C6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C2B2DCF" w14:textId="51E68FC9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526E651" w14:textId="69B0389E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24E8CB4" w14:textId="6A7887E4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D022001" w14:textId="21072E81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B8FD2F2" w14:textId="77777777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8F454D" w14:textId="10626E25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B284CBF" w14:textId="441503EB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544219D" w14:textId="77777777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891AAA" w14:textId="77777777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9D0DBFF" w14:textId="77777777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C94C9BC" w14:textId="77777777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0C1420" w14:textId="77777777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16CFFDF" w14:textId="77777777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A0C53C" w14:textId="0148D44C" w:rsidR="00132A2B" w:rsidRPr="00086723" w:rsidRDefault="00132A2B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2050F05" w14:textId="771E217C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9F78237" w14:textId="074B4EAD" w:rsidR="00F77BB0" w:rsidRPr="00086723" w:rsidRDefault="00F77BB0" w:rsidP="00132A2B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BB639E" w14:textId="5EC66D7A" w:rsidR="00132A2B" w:rsidRPr="00086723" w:rsidRDefault="002546CF" w:rsidP="00132A2B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14423AC6" w14:textId="77777777" w:rsidR="009538FC" w:rsidRPr="00086723" w:rsidRDefault="009538FC" w:rsidP="009538F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BD58197" w14:textId="3A41C701" w:rsidR="009538FC" w:rsidRPr="00086723" w:rsidRDefault="009538FC" w:rsidP="009538FC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9538FC" w:rsidRPr="00086723" w14:paraId="330D5E6E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8D95884" w14:textId="5FF7CF8D" w:rsidR="009538FC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525B7EA" w14:textId="6C10D419" w:rsidR="009538FC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9538FC" w:rsidRPr="00086723" w14:paraId="21AB7A54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2EC744F" w14:textId="20E632E5" w:rsidR="009538FC" w:rsidRPr="00086723" w:rsidRDefault="00F827E0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名前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2459BCC4" w14:textId="015F9066" w:rsidR="009538FC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input name</w:t>
            </w:r>
          </w:p>
        </w:tc>
      </w:tr>
      <w:tr w:rsidR="009538FC" w:rsidRPr="00086723" w14:paraId="1AEB0BEA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4A80BB29" w14:textId="13D70249" w:rsidR="009538FC" w:rsidRPr="00086723" w:rsidRDefault="00F827E0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読み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2E79FD2" w14:textId="748E5911" w:rsidR="009538FC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9E3D1C" w:rsidRPr="00086723">
              <w:rPr>
                <w:rFonts w:ascii="Times New Roman" w:eastAsia="Meiryo UI" w:hAnsi="Times New Roman"/>
              </w:rPr>
              <w:t>読み仮名</w:t>
            </w:r>
          </w:p>
        </w:tc>
      </w:tr>
      <w:tr w:rsidR="009538FC" w:rsidRPr="00086723" w14:paraId="4D195B54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4634D491" w14:textId="1BEE886F" w:rsidR="009538FC" w:rsidRPr="00086723" w:rsidRDefault="00F827E0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5CEE44D" w14:textId="0046E14B" w:rsidR="009538FC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9E3D1C" w:rsidRPr="00086723">
              <w:rPr>
                <w:rFonts w:ascii="Times New Roman" w:eastAsia="Meiryo UI" w:hAnsi="Times New Roman"/>
              </w:rPr>
              <w:t>略称</w:t>
            </w:r>
          </w:p>
        </w:tc>
      </w:tr>
      <w:tr w:rsidR="009538FC" w:rsidRPr="00086723" w14:paraId="670252C6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60D17AEF" w14:textId="2D4E8EE2" w:rsidR="009538FC" w:rsidRPr="00086723" w:rsidRDefault="00F827E0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定年退職日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F65FF5C" w14:textId="5C7A00DF" w:rsidR="009538FC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定年退職日</w:t>
            </w:r>
          </w:p>
        </w:tc>
      </w:tr>
      <w:tr w:rsidR="009E3D1C" w:rsidRPr="00086723" w14:paraId="454C566F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52C8D9A7" w14:textId="63C26680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社員番号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E52B08F" w14:textId="03F5A30D" w:rsidR="009E3D1C" w:rsidRPr="00086723" w:rsidRDefault="008C49BF" w:rsidP="00AF268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input mã nhân viên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 w:rsidR="00B221F5"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78144E6F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1B4FB672" w14:textId="33E333DD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開始日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C16F726" w14:textId="2E3EBF33" w:rsidR="009E3D1C" w:rsidRPr="00086723" w:rsidRDefault="008C49BF" w:rsidP="00AF268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ngày </w:t>
            </w:r>
            <w:r>
              <w:rPr>
                <w:rFonts w:ascii="Times New Roman" w:eastAsia="Meiryo UI" w:hAnsi="Times New Roman"/>
              </w:rPr>
              <w:t>開始日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 w:rsidR="00B221F5"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6C6890D5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41ED7CDE" w14:textId="2E496653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終了日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D97ED8E" w14:textId="1F76711A" w:rsidR="009E3D1C" w:rsidRPr="00086723" w:rsidRDefault="008C49BF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</w:t>
            </w:r>
            <w:r>
              <w:rPr>
                <w:rFonts w:ascii="Times New Roman" w:eastAsia="Meiryo UI" w:hAnsi="Times New Roman"/>
              </w:rPr>
              <w:t>終了日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 w:rsidR="00B221F5"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  <w:p w14:paraId="4EDC16EE" w14:textId="624B0E83" w:rsidR="009E3D1C" w:rsidRPr="00086723" w:rsidRDefault="00B221F5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có thể để blank</w:t>
            </w:r>
          </w:p>
        </w:tc>
      </w:tr>
      <w:tr w:rsidR="009E3D1C" w:rsidRPr="00086723" w14:paraId="1448F2E5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4EF69892" w14:textId="50E74B1A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所属班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547F32D" w14:textId="5BC2328A" w:rsidR="009E3D1C" w:rsidRPr="00086723" w:rsidRDefault="00B221F5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</w:t>
            </w:r>
            <w:r>
              <w:rPr>
                <w:rFonts w:ascii="Times New Roman" w:eastAsia="Meiryo UI" w:hAnsi="Times New Roman"/>
              </w:rPr>
              <w:t>所属班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6ED40B75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23F83EAB" w14:textId="54391330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社内外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588DEB2" w14:textId="0F1AEAFB" w:rsidR="009E3D1C" w:rsidRPr="00086723" w:rsidRDefault="00B221F5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từ </w:t>
            </w:r>
            <w:r>
              <w:rPr>
                <w:rFonts w:ascii="Times New Roman" w:eastAsia="Meiryo UI" w:hAnsi="Times New Roman"/>
              </w:rPr>
              <w:t>社内、外注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541E44C5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5F2E546A" w14:textId="2CA2041C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外注会社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F694239" w14:textId="6B6051BD" w:rsidR="009E3D1C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</w:t>
            </w:r>
            <w:r>
              <w:rPr>
                <w:rFonts w:ascii="Times New Roman" w:eastAsia="Meiryo UI" w:hAnsi="Times New Roman" w:hint="eastAsia"/>
              </w:rPr>
              <w:t>rườ</w:t>
            </w:r>
            <w:r>
              <w:rPr>
                <w:rFonts w:ascii="Times New Roman" w:eastAsia="Meiryo UI" w:hAnsi="Times New Roman"/>
              </w:rPr>
              <w:t xml:space="preserve">ng hợp </w:t>
            </w:r>
            <w:r w:rsidR="009E3D1C" w:rsidRPr="00086723">
              <w:rPr>
                <w:rFonts w:ascii="Times New Roman" w:eastAsia="Meiryo UI" w:hAnsi="Times New Roman"/>
              </w:rPr>
              <w:t>社内外</w:t>
            </w:r>
            <w:r>
              <w:rPr>
                <w:rFonts w:ascii="Times New Roman" w:eastAsia="Meiryo UI" w:hAnsi="Times New Roman" w:hint="eastAsia"/>
              </w:rPr>
              <w:t xml:space="preserve"> là </w:t>
            </w:r>
            <w:r>
              <w:rPr>
                <w:rFonts w:ascii="Times New Roman" w:eastAsia="Meiryo UI" w:hAnsi="Times New Roman"/>
              </w:rPr>
              <w:t>外注</w:t>
            </w:r>
            <w:r>
              <w:rPr>
                <w:rFonts w:ascii="Times New Roman" w:eastAsia="Meiryo UI" w:hAnsi="Times New Roman"/>
              </w:rPr>
              <w:t xml:space="preserve"> thì chọn </w:t>
            </w:r>
            <w:r>
              <w:rPr>
                <w:rFonts w:ascii="Times New Roman" w:eastAsia="Meiryo UI" w:hAnsi="Times New Roman"/>
              </w:rPr>
              <w:t>外注会社</w:t>
            </w:r>
            <w:r>
              <w:rPr>
                <w:rFonts w:ascii="Times New Roman" w:eastAsia="Meiryo UI" w:hAnsi="Times New Roman"/>
              </w:rPr>
              <w:t xml:space="preserve"> (cty gia công)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437AAE95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28411F05" w14:textId="5E8480AF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外注タイプ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54FDA68" w14:textId="6D611B23" w:rsidR="009E3D1C" w:rsidRPr="00086723" w:rsidRDefault="00B221F5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 xml:space="preserve">n từ </w:t>
            </w:r>
            <w:r>
              <w:rPr>
                <w:rFonts w:ascii="Times New Roman" w:eastAsia="Meiryo UI" w:hAnsi="Times New Roman"/>
              </w:rPr>
              <w:t>貸付、一括、県外工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5A75CEC8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54886C0F" w14:textId="1C49A39A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職種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0A664CD" w14:textId="02887D5C" w:rsidR="009E3D1C" w:rsidRPr="00086723" w:rsidRDefault="00B221F5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>n hệ thống công việc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  <w:tr w:rsidR="009E3D1C" w:rsidRPr="00086723" w14:paraId="3FE025C3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AFA3C04" w14:textId="1F899878" w:rsidR="009E3D1C" w:rsidRPr="00086723" w:rsidRDefault="009E3D1C" w:rsidP="009E3D1C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プロパー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DD4656" w14:textId="50ABEF1A" w:rsidR="009E3D1C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họ</w:t>
            </w:r>
            <w:r>
              <w:rPr>
                <w:rFonts w:ascii="Times New Roman" w:eastAsia="Meiryo UI" w:hAnsi="Times New Roman"/>
              </w:rPr>
              <w:t>n proper nào</w:t>
            </w:r>
            <w:r w:rsidR="007B1105" w:rsidRPr="00086723">
              <w:rPr>
                <w:rFonts w:ascii="Times New Roman" w:eastAsia="Meiryo UI" w:hAnsi="Times New Roman"/>
              </w:rPr>
              <w:t>（</w:t>
            </w:r>
            <w:r>
              <w:rPr>
                <w:rFonts w:ascii="Times New Roman" w:eastAsia="Meiryo UI" w:hAnsi="Times New Roman"/>
              </w:rPr>
              <w:t>chỉ trường hợp đăng ký mới</w:t>
            </w:r>
            <w:r w:rsidR="007B1105" w:rsidRPr="00086723">
              <w:rPr>
                <w:rFonts w:ascii="Times New Roman" w:eastAsia="Meiryo UI" w:hAnsi="Times New Roman"/>
              </w:rPr>
              <w:t>）</w:t>
            </w:r>
          </w:p>
        </w:tc>
      </w:tr>
    </w:tbl>
    <w:p w14:paraId="15157F7C" w14:textId="726C2A3A" w:rsidR="009538FC" w:rsidRPr="00086723" w:rsidRDefault="009538FC" w:rsidP="009538FC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74C8831F" w14:textId="1AB21A70" w:rsidR="009538FC" w:rsidRPr="00086723" w:rsidRDefault="009538FC" w:rsidP="009538FC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9538FC" w:rsidRPr="00086723" w14:paraId="287394F6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B5B3C9D" w14:textId="452CB283" w:rsidR="009538FC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63132B9" w14:textId="5B33BC71" w:rsidR="009538FC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9538FC" w:rsidRPr="00086723" w14:paraId="254522D3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5266C38" w14:textId="77777777" w:rsidR="009538FC" w:rsidRPr="00086723" w:rsidRDefault="009538F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5E128BCA" w14:textId="70D1A0C9" w:rsidR="009538FC" w:rsidRPr="00086723" w:rsidRDefault="00326746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kiểm tra mục đã input</w:t>
            </w:r>
          </w:p>
          <w:p w14:paraId="50A77A9A" w14:textId="03A29013" w:rsidR="009538FC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nếu không có vấn đề</w:t>
            </w:r>
            <w:r w:rsidR="009538FC" w:rsidRPr="00086723">
              <w:rPr>
                <w:rFonts w:ascii="Times New Roman" w:eastAsia="Meiryo UI" w:hAnsi="Times New Roman"/>
              </w:rPr>
              <w:t>、</w:t>
            </w:r>
            <w:r>
              <w:rPr>
                <w:rFonts w:ascii="Times New Roman" w:eastAsia="Meiryo UI" w:hAnsi="Times New Roman" w:hint="eastAsia"/>
              </w:rPr>
              <w:t>đăng ký vào master</w:t>
            </w:r>
            <w:r w:rsidR="009538FC" w:rsidRPr="00086723">
              <w:rPr>
                <w:rFonts w:ascii="Times New Roman" w:eastAsia="Meiryo UI" w:hAnsi="Times New Roman"/>
              </w:rPr>
              <w:t>人員マスタ</w:t>
            </w:r>
          </w:p>
          <w:p w14:paraId="0889B082" w14:textId="1C91C5A3" w:rsidR="006449AE" w:rsidRPr="00086723" w:rsidRDefault="002546C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9538FC" w:rsidRPr="00086723" w14:paraId="0444B046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6855C9F3" w14:textId="77777777" w:rsidR="009538FC" w:rsidRPr="00086723" w:rsidRDefault="009538FC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3E314C30" w14:textId="2BCA70B4" w:rsidR="009538FC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cancel đăng ký </w:t>
            </w:r>
            <w:r w:rsidR="009538FC" w:rsidRPr="00086723">
              <w:rPr>
                <w:rFonts w:ascii="Times New Roman" w:eastAsia="Meiryo UI" w:hAnsi="Times New Roman"/>
              </w:rPr>
              <w:t>、</w:t>
            </w:r>
            <w:r w:rsidR="008C49BF">
              <w:rPr>
                <w:rFonts w:ascii="Times New Roman" w:eastAsia="Meiryo UI" w:hAnsi="Times New Roman"/>
              </w:rPr>
              <w:t>back lại màn hình trước</w:t>
            </w:r>
          </w:p>
        </w:tc>
      </w:tr>
    </w:tbl>
    <w:p w14:paraId="4C46D459" w14:textId="5FC54F26" w:rsidR="00D44534" w:rsidRPr="00086723" w:rsidRDefault="00D44534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6D67EA7E" w14:textId="57A2FDF0" w:rsidR="00437F40" w:rsidRPr="00086723" w:rsidRDefault="00B221F5" w:rsidP="00437F40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bookmarkStart w:id="29" w:name="_Toc45628713"/>
      <w:r>
        <w:rPr>
          <w:rFonts w:ascii="Times New Roman" w:eastAsia="Meiryo UI" w:hAnsi="Times New Roman" w:hint="eastAsia"/>
        </w:rPr>
        <w:lastRenderedPageBreak/>
        <w:t xml:space="preserve">màn hình </w:t>
      </w:r>
      <w:r w:rsidR="009C2142" w:rsidRPr="00086723">
        <w:rPr>
          <w:rFonts w:ascii="Times New Roman" w:eastAsia="Meiryo UI" w:hAnsi="Times New Roman"/>
        </w:rPr>
        <w:t>物量管理画面</w:t>
      </w:r>
      <w:bookmarkEnd w:id="29"/>
    </w:p>
    <w:p w14:paraId="469BE22D" w14:textId="0F54A932" w:rsidR="00437F40" w:rsidRPr="00086723" w:rsidRDefault="00C933AA" w:rsidP="00437F40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6540C2AB" w14:textId="233FF099" w:rsidR="00437F40" w:rsidRPr="00086723" w:rsidRDefault="0084198B" w:rsidP="00437F40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3536" behindDoc="0" locked="0" layoutInCell="1" allowOverlap="1" wp14:anchorId="40EC7B17" wp14:editId="12AB7B75">
            <wp:simplePos x="0" y="0"/>
            <wp:positionH relativeFrom="column">
              <wp:posOffset>306070</wp:posOffset>
            </wp:positionH>
            <wp:positionV relativeFrom="paragraph">
              <wp:posOffset>14605</wp:posOffset>
            </wp:positionV>
            <wp:extent cx="5133975" cy="3505202"/>
            <wp:effectExtent l="0" t="0" r="0" b="0"/>
            <wp:wrapNone/>
            <wp:docPr id="152" name="図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9" cy="351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910A9" w14:textId="0584D621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F80E482" w14:textId="1678CF6C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ECB2326" w14:textId="5B942683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2103887" w14:textId="77777777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3557713" w14:textId="77777777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0C5DA30" w14:textId="77777777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1502573" w14:textId="77777777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AB98797" w14:textId="1A5DA3E9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565D44D" w14:textId="7E8E395A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13B386B" w14:textId="47F02B20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3B344B0" w14:textId="6F5EFA83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9BD66FB" w14:textId="62247A88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C7D9AF5" w14:textId="69AE83E4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06A854" w14:textId="05748AF1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302ECA8" w14:textId="023DD036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8695FAB" w14:textId="1D87D182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E7D1D0C" w14:textId="20D057BD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C2A33B" w14:textId="0CFD09C5" w:rsidR="00D628C0" w:rsidRPr="00086723" w:rsidRDefault="00D628C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A938B64" w14:textId="77777777" w:rsidR="00437F40" w:rsidRPr="00086723" w:rsidRDefault="00437F40" w:rsidP="00437F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9574582" w14:textId="70825E5F" w:rsidR="00437F40" w:rsidRPr="00086723" w:rsidRDefault="002546CF" w:rsidP="00437F40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3505580E" w14:textId="77777777" w:rsidR="00B519C2" w:rsidRPr="00086723" w:rsidRDefault="00B519C2" w:rsidP="00B519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90FE29C" w14:textId="0C18A56F" w:rsidR="00B519C2" w:rsidRPr="00086723" w:rsidRDefault="00B519C2" w:rsidP="00B519C2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8C49BF">
        <w:rPr>
          <w:rFonts w:ascii="Times New Roman" w:eastAsia="Meiryo UI" w:hAnsi="Times New Roman"/>
        </w:rPr>
        <w:t>mục hiển thị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B519C2" w:rsidRPr="00086723" w14:paraId="624633B8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175461F" w14:textId="44A0E9A7" w:rsidR="00B519C2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B101017" w14:textId="745746C3" w:rsidR="00B519C2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B519C2" w:rsidRPr="00086723" w14:paraId="16A9A224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3A3B134E" w14:textId="32D4D46C" w:rsidR="00B519C2" w:rsidRPr="00086723" w:rsidRDefault="00B519C2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コード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07605BAD" w14:textId="1882AFD7" w:rsidR="00CC4B36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code của master </w:t>
            </w:r>
            <w:r w:rsidR="00EB4986" w:rsidRPr="00086723">
              <w:rPr>
                <w:rFonts w:ascii="Times New Roman" w:eastAsia="Meiryo UI" w:hAnsi="Times New Roman"/>
              </w:rPr>
              <w:t>物量マスタ</w:t>
            </w:r>
          </w:p>
        </w:tc>
      </w:tr>
      <w:tr w:rsidR="00B519C2" w:rsidRPr="00086723" w14:paraId="79685C88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04BDEB97" w14:textId="575DA6AF" w:rsidR="00B519C2" w:rsidRPr="00086723" w:rsidRDefault="00B519C2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503AF4A" w14:textId="11B01005" w:rsidR="00B519C2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</w:t>
            </w:r>
            <w:r>
              <w:rPr>
                <w:rFonts w:ascii="Times New Roman" w:eastAsia="Meiryo UI" w:hAnsi="Times New Roman"/>
              </w:rPr>
              <w:t>名称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物量マスタ</w:t>
            </w:r>
          </w:p>
        </w:tc>
      </w:tr>
      <w:tr w:rsidR="00B519C2" w:rsidRPr="00086723" w14:paraId="5CB65C09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33B2C584" w14:textId="7B6C01AA" w:rsidR="00B519C2" w:rsidRPr="00086723" w:rsidRDefault="00B519C2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6C503962" w14:textId="29B33CBC" w:rsidR="00B519C2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Hiển thị </w:t>
            </w:r>
            <w:r>
              <w:rPr>
                <w:rFonts w:ascii="Times New Roman" w:eastAsia="Meiryo UI" w:hAnsi="Times New Roman"/>
              </w:rPr>
              <w:t>略称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物量マスタ</w:t>
            </w:r>
          </w:p>
        </w:tc>
      </w:tr>
      <w:tr w:rsidR="00B519C2" w:rsidRPr="00086723" w14:paraId="30D287A3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42215AA" w14:textId="53ADBC29" w:rsidR="00B519C2" w:rsidRPr="00086723" w:rsidRDefault="006B731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有効</w:t>
            </w:r>
            <w:r w:rsidRPr="00086723">
              <w:rPr>
                <w:rFonts w:ascii="Times New Roman" w:eastAsia="Meiryo UI" w:hAnsi="Times New Roman"/>
              </w:rPr>
              <w:t>/</w:t>
            </w:r>
            <w:r w:rsidRPr="00086723">
              <w:rPr>
                <w:rFonts w:ascii="Times New Roman" w:eastAsia="Meiryo UI" w:hAnsi="Times New Roman"/>
              </w:rPr>
              <w:t>無効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A61723" w14:textId="59E72B38" w:rsidR="00B519C2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flag </w:t>
            </w:r>
            <w:r>
              <w:rPr>
                <w:rFonts w:ascii="Times New Roman" w:eastAsia="Meiryo UI" w:hAnsi="Times New Roman"/>
              </w:rPr>
              <w:t>表示フラグ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物量マスタ</w:t>
            </w:r>
          </w:p>
        </w:tc>
      </w:tr>
    </w:tbl>
    <w:p w14:paraId="17AA3D9A" w14:textId="77777777" w:rsidR="00B519C2" w:rsidRPr="00086723" w:rsidRDefault="00B519C2" w:rsidP="00B519C2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7909F810" w14:textId="319ACC01" w:rsidR="00B519C2" w:rsidRPr="00086723" w:rsidRDefault="00B519C2" w:rsidP="00B519C2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B519C2" w:rsidRPr="00086723" w14:paraId="009F4265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E7E63B8" w14:textId="1E1C8B47" w:rsidR="00B519C2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1C43E85" w14:textId="3CD5FC5A" w:rsidR="00B519C2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BD28AD" w:rsidRPr="00086723" w14:paraId="44EBCC81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8C2DA81" w14:textId="27335BCD" w:rsidR="00BD28AD" w:rsidRPr="00086723" w:rsidRDefault="00BD28AD" w:rsidP="00BD28AD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EB994C1" w14:textId="1F2D5D2D" w:rsidR="00BD28AD" w:rsidRPr="00086723" w:rsidRDefault="00B221F5" w:rsidP="00BD28AD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Hiển thị màn </w:t>
            </w:r>
            <w:r w:rsidRPr="00086723">
              <w:rPr>
                <w:rFonts w:ascii="Times New Roman" w:eastAsia="Meiryo UI" w:hAnsi="Times New Roman"/>
              </w:rPr>
              <w:t>物量登録画面</w:t>
            </w:r>
            <w:r>
              <w:rPr>
                <w:rFonts w:ascii="Times New Roman" w:eastAsia="Meiryo UI" w:hAnsi="Times New Roman" w:hint="eastAsia"/>
              </w:rPr>
              <w:t xml:space="preserve"> </w:t>
            </w:r>
            <w:r>
              <w:rPr>
                <w:rFonts w:ascii="Times New Roman" w:eastAsia="Meiryo UI" w:hAnsi="Times New Roman"/>
              </w:rPr>
              <w:t>để đăng ký mới</w:t>
            </w:r>
            <w:r w:rsidR="00BD28AD" w:rsidRPr="00086723">
              <w:rPr>
                <w:rFonts w:ascii="Times New Roman" w:eastAsia="Meiryo UI" w:hAnsi="Times New Roman"/>
              </w:rPr>
              <w:t>、</w:t>
            </w:r>
          </w:p>
          <w:p w14:paraId="1383DE17" w14:textId="07112DE2" w:rsidR="005937B3" w:rsidRPr="00086723" w:rsidRDefault="002546CF" w:rsidP="00BD28AD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BD28AD" w:rsidRPr="00086723" w14:paraId="00447097" w14:textId="77777777" w:rsidTr="005937B3">
        <w:tc>
          <w:tcPr>
            <w:tcW w:w="2226" w:type="dxa"/>
            <w:tcBorders>
              <w:left w:val="single" w:sz="12" w:space="0" w:color="auto"/>
            </w:tcBorders>
          </w:tcPr>
          <w:p w14:paraId="25115AE4" w14:textId="0AF30C1A" w:rsidR="00BD28AD" w:rsidRPr="00086723" w:rsidRDefault="00BD28AD" w:rsidP="00BD28AD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A5D307B" w14:textId="69E9EF61" w:rsidR="00BD28AD" w:rsidRPr="00086723" w:rsidRDefault="00B221F5" w:rsidP="00BD28AD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màn</w:t>
            </w:r>
            <w:r w:rsidR="00B22805" w:rsidRPr="00086723">
              <w:rPr>
                <w:rFonts w:ascii="Times New Roman" w:eastAsia="Meiryo UI" w:hAnsi="Times New Roman"/>
              </w:rPr>
              <w:t>物量</w:t>
            </w:r>
            <w:r>
              <w:rPr>
                <w:rFonts w:ascii="Times New Roman" w:eastAsia="Meiryo UI" w:hAnsi="Times New Roman"/>
              </w:rPr>
              <w:t>登録画面</w:t>
            </w:r>
            <w:r>
              <w:rPr>
                <w:rFonts w:ascii="Times New Roman" w:eastAsia="Meiryo UI" w:hAnsi="Times New Roman"/>
              </w:rPr>
              <w:t xml:space="preserve"> để edit</w:t>
            </w:r>
          </w:p>
          <w:p w14:paraId="25D89121" w14:textId="33967270" w:rsidR="005937B3" w:rsidRPr="00086723" w:rsidRDefault="002546CF" w:rsidP="00BD28AD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5937B3" w:rsidRPr="00086723" w14:paraId="02ECAD51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5F915BF1" w14:textId="5CBFA40D" w:rsidR="005937B3" w:rsidRPr="00086723" w:rsidRDefault="005937B3" w:rsidP="005937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3F056475" w14:textId="45911551" w:rsidR="005937B3" w:rsidRPr="00086723" w:rsidRDefault="00B221F5" w:rsidP="005937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màn</w:t>
            </w:r>
            <w:r w:rsidR="00232551" w:rsidRPr="00086723">
              <w:rPr>
                <w:rFonts w:ascii="Times New Roman" w:eastAsia="Meiryo UI" w:hAnsi="Times New Roman"/>
              </w:rPr>
              <w:t>物量登録画面</w:t>
            </w:r>
            <w:r>
              <w:rPr>
                <w:rFonts w:ascii="Times New Roman" w:eastAsia="Meiryo UI" w:hAnsi="Times New Roman"/>
              </w:rPr>
              <w:t xml:space="preserve"> để view</w:t>
            </w:r>
          </w:p>
          <w:p w14:paraId="66812170" w14:textId="07504F0D" w:rsidR="005937B3" w:rsidRPr="00086723" w:rsidRDefault="002546CF" w:rsidP="005937B3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chỉ hiển thị với quyền view</w:t>
            </w:r>
          </w:p>
        </w:tc>
      </w:tr>
    </w:tbl>
    <w:p w14:paraId="5C9FFCE9" w14:textId="77777777" w:rsidR="00B519C2" w:rsidRPr="00086723" w:rsidRDefault="00B519C2" w:rsidP="00B519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0B66F5C" w14:textId="77777777" w:rsidR="00B519C2" w:rsidRPr="00086723" w:rsidRDefault="00B519C2" w:rsidP="00B519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D185805" w14:textId="69F59194" w:rsidR="00FF0C09" w:rsidRPr="00086723" w:rsidRDefault="00FF0C09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2D270A9F" w14:textId="6B5AAB92" w:rsidR="00644CEA" w:rsidRPr="00086723" w:rsidRDefault="00922399" w:rsidP="00644CEA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bookmarkStart w:id="30" w:name="_Toc45628716"/>
      <w:r w:rsidRPr="00086723">
        <w:rPr>
          <w:rFonts w:ascii="Times New Roman" w:eastAsia="Meiryo UI" w:hAnsi="Times New Roman"/>
        </w:rPr>
        <w:lastRenderedPageBreak/>
        <w:t>物量登録画面</w:t>
      </w:r>
      <w:bookmarkEnd w:id="30"/>
    </w:p>
    <w:p w14:paraId="4DCF3287" w14:textId="4B2F02B5" w:rsidR="00644CEA" w:rsidRPr="00086723" w:rsidRDefault="00C933AA" w:rsidP="00644CEA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20D24ACC" w14:textId="5A06F1B2" w:rsidR="00644CEA" w:rsidRPr="00086723" w:rsidRDefault="00AD09BA" w:rsidP="00644CEA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4560" behindDoc="0" locked="0" layoutInCell="1" allowOverlap="1" wp14:anchorId="2C4D3977" wp14:editId="3FC3F5D5">
            <wp:simplePos x="0" y="0"/>
            <wp:positionH relativeFrom="column">
              <wp:posOffset>315595</wp:posOffset>
            </wp:positionH>
            <wp:positionV relativeFrom="paragraph">
              <wp:posOffset>5080</wp:posOffset>
            </wp:positionV>
            <wp:extent cx="5172075" cy="3542924"/>
            <wp:effectExtent l="0" t="0" r="0" b="635"/>
            <wp:wrapNone/>
            <wp:docPr id="153" name="図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658" cy="3545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C4136" w14:textId="5BDBCCDE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5AE8AF0" w14:textId="3962CDD3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C7F5D1B" w14:textId="2D239360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8D9970D" w14:textId="5E84AB02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2A14B0A" w14:textId="20C873E9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5136ABD" w14:textId="14F2BE3D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F78DB04" w14:textId="1A76EC6A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F586EAE" w14:textId="5E9AF0AF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91063DB" w14:textId="77777777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414D641" w14:textId="77777777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6C56E1" w14:textId="77777777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D4DB25B" w14:textId="77777777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8C024DF" w14:textId="77777777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E537AB8" w14:textId="77777777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97BA69" w14:textId="047F5D6B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52F874C" w14:textId="76BCDAF3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6288FF7" w14:textId="1D27E1F5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1424B6" w14:textId="05D11025" w:rsidR="00D628C0" w:rsidRPr="00086723" w:rsidRDefault="00D628C0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ED7389D" w14:textId="77777777" w:rsidR="00644CEA" w:rsidRPr="00086723" w:rsidRDefault="00644CEA" w:rsidP="00644CE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A3E383" w14:textId="55E5FF90" w:rsidR="00644CEA" w:rsidRPr="00086723" w:rsidRDefault="002546CF" w:rsidP="00644CEA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70F00A49" w14:textId="77777777" w:rsidR="00C71BBF" w:rsidRPr="00086723" w:rsidRDefault="00C71BBF" w:rsidP="00C71BB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3C7768D" w14:textId="20168154" w:rsidR="00C71BBF" w:rsidRPr="00086723" w:rsidRDefault="00C71BBF" w:rsidP="00C71BBF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C71BBF" w:rsidRPr="00086723" w14:paraId="445F3EDD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61BC594" w14:textId="28CD494A" w:rsidR="00C71BBF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277AE1D" w14:textId="1C4C788F" w:rsidR="00C71BBF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C71BBF" w:rsidRPr="00086723" w14:paraId="1D022D71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14FB8433" w14:textId="0A04FF13" w:rsidR="00C71BBF" w:rsidRPr="00086723" w:rsidRDefault="006B731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コード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6DDAA0F5" w14:textId="4DD5B792" w:rsidR="00C71BBF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input code</w:t>
            </w:r>
          </w:p>
          <w:p w14:paraId="100B4FD4" w14:textId="4E40B117" w:rsidR="00CC4B36" w:rsidRPr="00086723" w:rsidRDefault="00E43551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khi edit thì ko được phép input</w:t>
            </w:r>
          </w:p>
        </w:tc>
      </w:tr>
      <w:tr w:rsidR="00C71BBF" w:rsidRPr="00086723" w14:paraId="2FCCAA69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77960F14" w14:textId="41A8269D" w:rsidR="00C71BBF" w:rsidRPr="00086723" w:rsidRDefault="006B731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2CD79F6" w14:textId="7188DFA4" w:rsidR="00C71BBF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名称</w:t>
            </w:r>
          </w:p>
        </w:tc>
      </w:tr>
      <w:tr w:rsidR="00C71BBF" w:rsidRPr="00086723" w14:paraId="483D7BC5" w14:textId="77777777" w:rsidTr="00C71BBF">
        <w:tc>
          <w:tcPr>
            <w:tcW w:w="2226" w:type="dxa"/>
            <w:tcBorders>
              <w:left w:val="single" w:sz="12" w:space="0" w:color="auto"/>
            </w:tcBorders>
          </w:tcPr>
          <w:p w14:paraId="59B24207" w14:textId="007173C9" w:rsidR="00C71BBF" w:rsidRPr="00086723" w:rsidRDefault="006B731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69BF61D" w14:textId="07BBD5AC" w:rsidR="00C71BBF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>
              <w:rPr>
                <w:rFonts w:ascii="Times New Roman" w:eastAsia="Meiryo UI" w:hAnsi="Times New Roman"/>
              </w:rPr>
              <w:t>略称</w:t>
            </w:r>
          </w:p>
        </w:tc>
      </w:tr>
      <w:tr w:rsidR="00B9656A" w:rsidRPr="00086723" w14:paraId="2CCED2F3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68BB7F6" w14:textId="09AE522B" w:rsidR="00B9656A" w:rsidRPr="00086723" w:rsidRDefault="00B9656A" w:rsidP="00B9656A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有効</w:t>
            </w:r>
            <w:r w:rsidRPr="00086723">
              <w:rPr>
                <w:rFonts w:ascii="Times New Roman" w:eastAsia="Meiryo UI" w:hAnsi="Times New Roman"/>
              </w:rPr>
              <w:t>/</w:t>
            </w:r>
            <w:r w:rsidRPr="00086723">
              <w:rPr>
                <w:rFonts w:ascii="Times New Roman" w:eastAsia="Meiryo UI" w:hAnsi="Times New Roman"/>
              </w:rPr>
              <w:t>無効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1D1C2E" w14:textId="149513C3" w:rsidR="00B9656A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>hhọ</w:t>
            </w:r>
            <w:r>
              <w:rPr>
                <w:rFonts w:ascii="Times New Roman" w:eastAsia="Meiryo UI" w:hAnsi="Times New Roman"/>
              </w:rPr>
              <w:t>n xem có enable ko</w:t>
            </w:r>
          </w:p>
        </w:tc>
      </w:tr>
    </w:tbl>
    <w:p w14:paraId="157F7DA3" w14:textId="77777777" w:rsidR="00C71BBF" w:rsidRPr="00086723" w:rsidRDefault="00C71BBF" w:rsidP="00C71BBF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57038305" w14:textId="49F6FF74" w:rsidR="00C71BBF" w:rsidRPr="00086723" w:rsidRDefault="00C71BBF" w:rsidP="00C71BBF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C71BBF" w:rsidRPr="00086723" w14:paraId="702C5202" w14:textId="77777777" w:rsidTr="00C71BBF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CC6487C" w14:textId="0FBC09D0" w:rsidR="00C71BBF" w:rsidRPr="00086723" w:rsidRDefault="00086723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DD78594" w14:textId="40C2A5F4" w:rsidR="00C71BBF" w:rsidRPr="00086723" w:rsidRDefault="00B53461" w:rsidP="00C71BBF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C71BBF" w:rsidRPr="00086723" w14:paraId="0A54AD6D" w14:textId="77777777" w:rsidTr="00C71BBF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6F530F5C" w14:textId="77777777" w:rsidR="00C71BBF" w:rsidRPr="00086723" w:rsidRDefault="00C71B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60812758" w14:textId="14B4D197" w:rsidR="00C71BBF" w:rsidRPr="00086723" w:rsidRDefault="00326746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kiểm tra mục đã input</w:t>
            </w:r>
          </w:p>
          <w:p w14:paraId="56D0107A" w14:textId="26AB0AD4" w:rsidR="00C71BBF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nếu không có vấn đề</w:t>
            </w:r>
            <w:r w:rsidR="00C71BBF" w:rsidRPr="00086723">
              <w:rPr>
                <w:rFonts w:ascii="Times New Roman" w:eastAsia="Meiryo UI" w:hAnsi="Times New Roman"/>
              </w:rPr>
              <w:t>、</w:t>
            </w:r>
            <w:r>
              <w:rPr>
                <w:rFonts w:ascii="Times New Roman" w:eastAsia="Meiryo UI" w:hAnsi="Times New Roman" w:hint="eastAsia"/>
              </w:rPr>
              <w:t>đăng ký vào</w:t>
            </w:r>
            <w:r w:rsidR="009E26B5" w:rsidRPr="00086723">
              <w:rPr>
                <w:rFonts w:ascii="Times New Roman" w:eastAsia="Meiryo UI" w:hAnsi="Times New Roman"/>
              </w:rPr>
              <w:t>物量</w:t>
            </w:r>
            <w:r w:rsidR="00C71BBF" w:rsidRPr="00086723">
              <w:rPr>
                <w:rFonts w:ascii="Times New Roman" w:eastAsia="Meiryo UI" w:hAnsi="Times New Roman"/>
              </w:rPr>
              <w:t>マスタ</w:t>
            </w:r>
          </w:p>
          <w:p w14:paraId="55CF3C99" w14:textId="7982C802" w:rsidR="000B3355" w:rsidRPr="00086723" w:rsidRDefault="002546C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C71BBF" w:rsidRPr="00086723" w14:paraId="27753312" w14:textId="77777777" w:rsidTr="00C71BBF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6D8DDB07" w14:textId="77777777" w:rsidR="00C71BBF" w:rsidRPr="00086723" w:rsidRDefault="00C71BBF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761890BA" w14:textId="4562240F" w:rsidR="00C71BBF" w:rsidRPr="00086723" w:rsidRDefault="00B221F5" w:rsidP="00C71BB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cancel đăng ký </w:t>
            </w:r>
            <w:r w:rsidR="00C71BBF" w:rsidRPr="00086723">
              <w:rPr>
                <w:rFonts w:ascii="Times New Roman" w:eastAsia="Meiryo UI" w:hAnsi="Times New Roman"/>
              </w:rPr>
              <w:t>、</w:t>
            </w:r>
            <w:r w:rsidR="008C49BF">
              <w:rPr>
                <w:rFonts w:ascii="Times New Roman" w:eastAsia="Meiryo UI" w:hAnsi="Times New Roman"/>
              </w:rPr>
              <w:t>back lại màn hình trước</w:t>
            </w:r>
          </w:p>
        </w:tc>
      </w:tr>
    </w:tbl>
    <w:p w14:paraId="56350AFC" w14:textId="77777777" w:rsidR="00C71BBF" w:rsidRPr="00086723" w:rsidRDefault="00C71BBF" w:rsidP="00C71BB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BEE4C25" w14:textId="5FEC0C25" w:rsidR="00922399" w:rsidRPr="00086723" w:rsidRDefault="00922399" w:rsidP="00644CEA">
      <w:pPr>
        <w:pStyle w:val="a0"/>
        <w:ind w:left="0" w:firstLine="0"/>
        <w:rPr>
          <w:rFonts w:ascii="Times New Roman" w:eastAsia="Meiryo UI" w:hAnsi="Times New Roman"/>
        </w:rPr>
      </w:pPr>
    </w:p>
    <w:p w14:paraId="7D9AC613" w14:textId="35ADB08D" w:rsidR="00922399" w:rsidRPr="00086723" w:rsidRDefault="00922399" w:rsidP="00644CEA">
      <w:pPr>
        <w:pStyle w:val="a0"/>
        <w:ind w:left="0" w:firstLine="0"/>
        <w:rPr>
          <w:rFonts w:ascii="Times New Roman" w:eastAsia="Meiryo UI" w:hAnsi="Times New Roman"/>
        </w:rPr>
      </w:pPr>
    </w:p>
    <w:p w14:paraId="32A50EBA" w14:textId="5B93EAFA" w:rsidR="00922399" w:rsidRPr="00086723" w:rsidRDefault="00A16DAC" w:rsidP="00922399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bookmarkStart w:id="31" w:name="_Toc45628719"/>
      <w:r w:rsidRPr="00086723">
        <w:rPr>
          <w:rFonts w:ascii="Times New Roman" w:eastAsia="Meiryo UI" w:hAnsi="Times New Roman"/>
        </w:rPr>
        <w:lastRenderedPageBreak/>
        <w:t>棟管理画面</w:t>
      </w:r>
      <w:bookmarkEnd w:id="31"/>
    </w:p>
    <w:p w14:paraId="0132BDE1" w14:textId="1A044D38" w:rsidR="00922399" w:rsidRPr="00086723" w:rsidRDefault="008433B0" w:rsidP="00922399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bookmarkStart w:id="32" w:name="_Toc45628720"/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5584" behindDoc="0" locked="0" layoutInCell="1" allowOverlap="1" wp14:anchorId="7B1084A5" wp14:editId="7FBA2D7F">
            <wp:simplePos x="0" y="0"/>
            <wp:positionH relativeFrom="column">
              <wp:posOffset>287020</wp:posOffset>
            </wp:positionH>
            <wp:positionV relativeFrom="paragraph">
              <wp:posOffset>178435</wp:posOffset>
            </wp:positionV>
            <wp:extent cx="5105400" cy="3498309"/>
            <wp:effectExtent l="0" t="0" r="0" b="6985"/>
            <wp:wrapNone/>
            <wp:docPr id="154" name="図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94" cy="3504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3AA">
        <w:rPr>
          <w:rFonts w:ascii="Times New Roman" w:eastAsia="Meiryo UI" w:hAnsi="Times New Roman"/>
        </w:rPr>
        <w:t>ảnh màn hình</w:t>
      </w:r>
      <w:bookmarkEnd w:id="32"/>
    </w:p>
    <w:p w14:paraId="12AB1F15" w14:textId="432E65EF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9D420E7" w14:textId="122F3B02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9FF0CB4" w14:textId="77777777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897422F" w14:textId="77777777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DD2FB62" w14:textId="25E51608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202D79D" w14:textId="61F4C5C1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6536558" w14:textId="4863877B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D516176" w14:textId="2614B54C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37BFEC1" w14:textId="46E8D2EF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CF0E3BA" w14:textId="705D4CA8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652AD0F" w14:textId="6CC6052B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3C131F8" w14:textId="25A6A793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57779E3" w14:textId="538BB7E1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21A1858" w14:textId="2E24A722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F2CA1E9" w14:textId="7E4C4A52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FCC3475" w14:textId="77777777" w:rsidR="00D628C0" w:rsidRPr="00086723" w:rsidRDefault="00D628C0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21662EC" w14:textId="77777777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DDDD1D" w14:textId="77777777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D78892A" w14:textId="77777777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432CBD4" w14:textId="77777777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BC24701" w14:textId="76662A79" w:rsidR="00922399" w:rsidRPr="00086723" w:rsidRDefault="002546CF" w:rsidP="00922399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108B3458" w14:textId="77777777" w:rsidR="00A16DAC" w:rsidRPr="00086723" w:rsidRDefault="00A16DAC" w:rsidP="00A16DA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763CD5D" w14:textId="1EE35262" w:rsidR="00A16DAC" w:rsidRPr="00086723" w:rsidRDefault="00A16DAC" w:rsidP="00A16DAC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8C49BF">
        <w:rPr>
          <w:rFonts w:ascii="Times New Roman" w:eastAsia="Meiryo UI" w:hAnsi="Times New Roman"/>
        </w:rPr>
        <w:t>mục hiển thị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A16DAC" w:rsidRPr="00086723" w14:paraId="6E73F0D8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ACA47DE" w14:textId="645DBB59" w:rsidR="00A16DAC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D33FCBF" w14:textId="78B597E3" w:rsidR="00A16DAC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A16DAC" w:rsidRPr="00086723" w14:paraId="28452E66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0EB76EB" w14:textId="77777777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コード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143DF74E" w14:textId="1DB77843" w:rsidR="0073434A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</w:t>
            </w:r>
            <w:r>
              <w:rPr>
                <w:rFonts w:ascii="Times New Roman" w:eastAsia="Meiryo UI" w:hAnsi="Times New Roman"/>
              </w:rPr>
              <w:t>コード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棟マスタ</w:t>
            </w:r>
          </w:p>
        </w:tc>
      </w:tr>
      <w:tr w:rsidR="00A16DAC" w:rsidRPr="00086723" w14:paraId="730A7FD6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0111C857" w14:textId="77777777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23F5772" w14:textId="38E59574" w:rsidR="00A16DAC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</w:t>
            </w:r>
            <w:r w:rsidR="00A16DAC" w:rsidRPr="00086723">
              <w:rPr>
                <w:rFonts w:ascii="Times New Roman" w:eastAsia="Meiryo UI" w:hAnsi="Times New Roman"/>
              </w:rPr>
              <w:t>名称</w:t>
            </w:r>
            <w:r>
              <w:rPr>
                <w:rFonts w:ascii="Times New Roman" w:eastAsia="Meiryo UI" w:hAnsi="Times New Roman" w:hint="eastAsia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棟マスタ</w:t>
            </w:r>
          </w:p>
        </w:tc>
      </w:tr>
      <w:tr w:rsidR="00A16DAC" w:rsidRPr="00086723" w14:paraId="25C4F8C9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74D72EC3" w14:textId="77777777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E29D45D" w14:textId="03BEB768" w:rsidR="00A16DAC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>
              <w:rPr>
                <w:rFonts w:ascii="Times New Roman" w:eastAsia="Meiryo UI" w:hAnsi="Times New Roman"/>
              </w:rPr>
              <w:t>略称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棟マスタ</w:t>
            </w:r>
          </w:p>
        </w:tc>
      </w:tr>
      <w:tr w:rsidR="00A16DAC" w:rsidRPr="00086723" w14:paraId="245ADE92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5B28DAF1" w14:textId="44BFD56A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表示順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964353A" w14:textId="11DD48ED" w:rsidR="00A16DAC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>
              <w:rPr>
                <w:rFonts w:ascii="Times New Roman" w:eastAsia="Meiryo UI" w:hAnsi="Times New Roman"/>
              </w:rPr>
              <w:t>表示順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棟マスタ</w:t>
            </w:r>
          </w:p>
        </w:tc>
      </w:tr>
      <w:tr w:rsidR="00A16DAC" w:rsidRPr="00086723" w14:paraId="28851E69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088FA62" w14:textId="77777777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有効</w:t>
            </w:r>
            <w:r w:rsidRPr="00086723">
              <w:rPr>
                <w:rFonts w:ascii="Times New Roman" w:eastAsia="Meiryo UI" w:hAnsi="Times New Roman"/>
              </w:rPr>
              <w:t>/</w:t>
            </w:r>
            <w:r w:rsidRPr="00086723">
              <w:rPr>
                <w:rFonts w:ascii="Times New Roman" w:eastAsia="Meiryo UI" w:hAnsi="Times New Roman"/>
              </w:rPr>
              <w:t>無効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FA4064" w14:textId="18B85DDB" w:rsidR="00A16DAC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flag </w:t>
            </w:r>
            <w:r>
              <w:rPr>
                <w:rFonts w:ascii="Times New Roman" w:eastAsia="Meiryo UI" w:hAnsi="Times New Roman"/>
              </w:rPr>
              <w:t>表示フラグ</w:t>
            </w:r>
            <w:r>
              <w:rPr>
                <w:rFonts w:ascii="Times New Roman" w:eastAsia="Meiryo UI" w:hAnsi="Times New Roman"/>
              </w:rPr>
              <w:t xml:space="preserve"> của master</w:t>
            </w:r>
          </w:p>
        </w:tc>
      </w:tr>
    </w:tbl>
    <w:p w14:paraId="15EC7325" w14:textId="77777777" w:rsidR="00A16DAC" w:rsidRPr="00086723" w:rsidRDefault="00A16DAC" w:rsidP="00A16DAC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2B0A137B" w14:textId="2023F4BA" w:rsidR="00A16DAC" w:rsidRPr="00086723" w:rsidRDefault="00A16DAC" w:rsidP="00A16DAC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A16DAC" w:rsidRPr="00086723" w14:paraId="3BA4A5E4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C9A22A3" w14:textId="61AA6F9D" w:rsidR="00A16DAC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02F8F9A" w14:textId="76546FB1" w:rsidR="00A16DAC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A16DAC" w:rsidRPr="00086723" w14:paraId="63874F52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367CF658" w14:textId="77777777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7899C1CF" w14:textId="5B6D0C22" w:rsidR="00A16DAC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để đăng ký mới</w:t>
            </w:r>
            <w:r w:rsidR="00A16DAC" w:rsidRPr="00086723">
              <w:rPr>
                <w:rFonts w:ascii="Times New Roman" w:eastAsia="Meiryo UI" w:hAnsi="Times New Roman"/>
              </w:rPr>
              <w:t>、</w:t>
            </w:r>
            <w:r>
              <w:rPr>
                <w:rFonts w:ascii="Times New Roman" w:eastAsia="Meiryo UI" w:hAnsi="Times New Roman" w:hint="eastAsia"/>
              </w:rPr>
              <w:t xml:space="preserve">hiển thị màn hình </w:t>
            </w:r>
            <w:r w:rsidR="00AE4C0F" w:rsidRPr="00086723">
              <w:rPr>
                <w:rFonts w:ascii="Times New Roman" w:eastAsia="Meiryo UI" w:hAnsi="Times New Roman"/>
              </w:rPr>
              <w:t>棟</w:t>
            </w:r>
            <w:r>
              <w:rPr>
                <w:rFonts w:ascii="Times New Roman" w:eastAsia="Meiryo UI" w:hAnsi="Times New Roman"/>
              </w:rPr>
              <w:t>登録画面</w:t>
            </w:r>
          </w:p>
          <w:p w14:paraId="73036003" w14:textId="158D213F" w:rsidR="00AD3146" w:rsidRPr="00086723" w:rsidRDefault="002546C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A16DAC" w:rsidRPr="00086723" w14:paraId="5975AD19" w14:textId="77777777" w:rsidTr="00AD3146">
        <w:tc>
          <w:tcPr>
            <w:tcW w:w="2226" w:type="dxa"/>
            <w:tcBorders>
              <w:left w:val="single" w:sz="12" w:space="0" w:color="auto"/>
            </w:tcBorders>
          </w:tcPr>
          <w:p w14:paraId="58FADCEC" w14:textId="77777777" w:rsidR="00A16DAC" w:rsidRPr="00086723" w:rsidRDefault="00A16DAC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9C6106A" w14:textId="35E87D08" w:rsidR="00A16DAC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màn hình</w:t>
            </w:r>
            <w:r w:rsidR="00AE4C0F" w:rsidRPr="00086723">
              <w:rPr>
                <w:rFonts w:ascii="Times New Roman" w:eastAsia="Meiryo UI" w:hAnsi="Times New Roman"/>
              </w:rPr>
              <w:t>棟</w:t>
            </w:r>
            <w:r>
              <w:rPr>
                <w:rFonts w:ascii="Times New Roman" w:eastAsia="Meiryo UI" w:hAnsi="Times New Roman"/>
              </w:rPr>
              <w:t>登録画面</w:t>
            </w:r>
            <w:r>
              <w:rPr>
                <w:rFonts w:ascii="Times New Roman" w:eastAsia="Meiryo UI" w:hAnsi="Times New Roman"/>
              </w:rPr>
              <w:t xml:space="preserve"> để edit</w:t>
            </w:r>
          </w:p>
          <w:p w14:paraId="2AFA254C" w14:textId="77D4DC84" w:rsidR="00AD3146" w:rsidRPr="00086723" w:rsidRDefault="002546C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AD3146" w:rsidRPr="00086723" w14:paraId="31A07289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765FBC57" w14:textId="681C2CA5" w:rsidR="00AD3146" w:rsidRPr="00086723" w:rsidRDefault="00AD3146" w:rsidP="00AD31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1BE9AA88" w14:textId="4EF09674" w:rsidR="00AD3146" w:rsidRPr="00086723" w:rsidRDefault="00B221F5" w:rsidP="00AD31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màn hình</w:t>
            </w:r>
            <w:r w:rsidR="00AD3146" w:rsidRPr="00086723">
              <w:rPr>
                <w:rFonts w:ascii="Times New Roman" w:eastAsia="Meiryo UI" w:hAnsi="Times New Roman"/>
              </w:rPr>
              <w:t>棟登録画面</w:t>
            </w:r>
            <w:r>
              <w:rPr>
                <w:rFonts w:ascii="Times New Roman" w:eastAsia="Meiryo UI" w:hAnsi="Times New Roman" w:hint="eastAsia"/>
              </w:rPr>
              <w:t xml:space="preserve"> </w:t>
            </w:r>
            <w:r>
              <w:rPr>
                <w:rFonts w:ascii="Times New Roman" w:eastAsia="Meiryo UI" w:hAnsi="Times New Roman"/>
              </w:rPr>
              <w:t>để view</w:t>
            </w:r>
          </w:p>
          <w:p w14:paraId="51C94672" w14:textId="177CB368" w:rsidR="00AD3146" w:rsidRPr="00086723" w:rsidRDefault="002546CF" w:rsidP="00AD3146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chỉ hiển thị với quyền view</w:t>
            </w:r>
          </w:p>
        </w:tc>
      </w:tr>
    </w:tbl>
    <w:p w14:paraId="127E85C8" w14:textId="77777777" w:rsidR="00A16DAC" w:rsidRPr="00086723" w:rsidRDefault="00A16DAC" w:rsidP="00A16DAC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72AB3AC" w14:textId="31BC0C33" w:rsidR="00922399" w:rsidRPr="00086723" w:rsidRDefault="00922399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F23CB07" w14:textId="77777777" w:rsidR="00B82FC2" w:rsidRPr="00086723" w:rsidRDefault="00B82FC2" w:rsidP="00922399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837259D" w14:textId="237CBE28" w:rsidR="00B82FC2" w:rsidRPr="00086723" w:rsidRDefault="000D7FA1" w:rsidP="00B82FC2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bookmarkStart w:id="33" w:name="_Toc45628722"/>
      <w:r w:rsidRPr="00086723">
        <w:rPr>
          <w:rFonts w:ascii="Times New Roman" w:eastAsia="Meiryo UI" w:hAnsi="Times New Roman"/>
        </w:rPr>
        <w:lastRenderedPageBreak/>
        <w:t>棟登録画面</w:t>
      </w:r>
      <w:bookmarkEnd w:id="33"/>
    </w:p>
    <w:p w14:paraId="46AAAD3C" w14:textId="49575117" w:rsidR="00B82FC2" w:rsidRPr="00086723" w:rsidRDefault="00C933AA" w:rsidP="00B82FC2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1CC4AF4A" w14:textId="0397BE9B" w:rsidR="00B82FC2" w:rsidRPr="00086723" w:rsidRDefault="00817F27" w:rsidP="00B82FC2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6608" behindDoc="0" locked="0" layoutInCell="1" allowOverlap="1" wp14:anchorId="04D9C8B0" wp14:editId="691D87D1">
            <wp:simplePos x="0" y="0"/>
            <wp:positionH relativeFrom="column">
              <wp:posOffset>287019</wp:posOffset>
            </wp:positionH>
            <wp:positionV relativeFrom="paragraph">
              <wp:posOffset>24130</wp:posOffset>
            </wp:positionV>
            <wp:extent cx="5286375" cy="3613589"/>
            <wp:effectExtent l="0" t="0" r="0" b="6350"/>
            <wp:wrapNone/>
            <wp:docPr id="155" name="図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56" cy="362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57137" w14:textId="70196F63" w:rsidR="00B82FC2" w:rsidRPr="00086723" w:rsidRDefault="00B82FC2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A5521D2" w14:textId="1CDA1F6C" w:rsidR="00B82FC2" w:rsidRPr="00086723" w:rsidRDefault="00B82FC2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FAAE119" w14:textId="298A3A0D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6E1C084" w14:textId="0DA35FD9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FA0BDC8" w14:textId="649D731A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755974C" w14:textId="7999F2D5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205C65F" w14:textId="5298010E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C6D480F" w14:textId="77723658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9BD86F" w14:textId="3CCB0DF0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4E29484" w14:textId="13686E1D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8550011" w14:textId="5FF0421F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F259713" w14:textId="00217864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F14488E" w14:textId="68303A37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D3634E9" w14:textId="43989BD2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09EA493" w14:textId="711C7AB5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C9C73C1" w14:textId="491192A6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233B48F" w14:textId="54A2AC03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FADD5AA" w14:textId="77777777" w:rsidR="00691C59" w:rsidRPr="00086723" w:rsidRDefault="00691C59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EFF6323" w14:textId="77777777" w:rsidR="00B82FC2" w:rsidRPr="00086723" w:rsidRDefault="00B82FC2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9D5FBB5" w14:textId="77777777" w:rsidR="00B82FC2" w:rsidRPr="00086723" w:rsidRDefault="00B82FC2" w:rsidP="00B82FC2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1263496" w14:textId="3D28AE6C" w:rsidR="00B82FC2" w:rsidRPr="00086723" w:rsidRDefault="002546CF" w:rsidP="00B82FC2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326FE7F0" w14:textId="77777777" w:rsidR="003D3D6A" w:rsidRPr="00086723" w:rsidRDefault="003D3D6A" w:rsidP="003D3D6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A21BEE1" w14:textId="442BD868" w:rsidR="003D3D6A" w:rsidRPr="00086723" w:rsidRDefault="003D3D6A" w:rsidP="003D3D6A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3D3D6A" w:rsidRPr="00086723" w14:paraId="2ED44772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BA4654D" w14:textId="391E1CFC" w:rsidR="003D3D6A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CCF1136" w14:textId="64E32417" w:rsidR="003D3D6A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D3D6A" w:rsidRPr="00086723" w14:paraId="77286E94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0C59996" w14:textId="77777777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コード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39CC1B60" w14:textId="6DC4952B" w:rsidR="003D3D6A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input code</w:t>
            </w:r>
          </w:p>
          <w:p w14:paraId="57A1D9AC" w14:textId="1CF98DC3" w:rsidR="0073434A" w:rsidRPr="00086723" w:rsidRDefault="00E43551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khi edit thì ko được phép input</w:t>
            </w:r>
          </w:p>
        </w:tc>
      </w:tr>
      <w:tr w:rsidR="003D3D6A" w:rsidRPr="00086723" w14:paraId="34352BF9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65270E76" w14:textId="77777777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名称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662B7E2" w14:textId="6C00B722" w:rsidR="003D3D6A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3D3D6A" w:rsidRPr="00086723">
              <w:rPr>
                <w:rFonts w:ascii="Times New Roman" w:eastAsia="Meiryo UI" w:hAnsi="Times New Roman"/>
              </w:rPr>
              <w:t>名称</w:t>
            </w:r>
          </w:p>
        </w:tc>
      </w:tr>
      <w:tr w:rsidR="003D3D6A" w:rsidRPr="00086723" w14:paraId="00ED5F74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76E4C53F" w14:textId="77777777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略称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41700144" w14:textId="64B3FC5E" w:rsidR="003D3D6A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3D3D6A" w:rsidRPr="00086723">
              <w:rPr>
                <w:rFonts w:ascii="Times New Roman" w:eastAsia="Meiryo UI" w:hAnsi="Times New Roman"/>
              </w:rPr>
              <w:t>略称</w:t>
            </w:r>
          </w:p>
        </w:tc>
      </w:tr>
      <w:tr w:rsidR="003D3D6A" w:rsidRPr="00086723" w14:paraId="46D0B7F9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2A11391E" w14:textId="0633BBCA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表示順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1C8FE4D" w14:textId="418856EF" w:rsidR="003D3D6A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I</w:t>
            </w:r>
            <w:r>
              <w:rPr>
                <w:rFonts w:ascii="Times New Roman" w:eastAsia="Meiryo UI" w:hAnsi="Times New Roman" w:hint="eastAsia"/>
              </w:rPr>
              <w:t xml:space="preserve">nput </w:t>
            </w:r>
            <w:r w:rsidR="003D3D6A" w:rsidRPr="00086723">
              <w:rPr>
                <w:rFonts w:ascii="Times New Roman" w:eastAsia="Meiryo UI" w:hAnsi="Times New Roman"/>
              </w:rPr>
              <w:t>表示順</w:t>
            </w:r>
          </w:p>
        </w:tc>
      </w:tr>
      <w:tr w:rsidR="003D3D6A" w:rsidRPr="00086723" w14:paraId="4B140EEB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D739F23" w14:textId="77777777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有効</w:t>
            </w:r>
            <w:r w:rsidRPr="00086723">
              <w:rPr>
                <w:rFonts w:ascii="Times New Roman" w:eastAsia="Meiryo UI" w:hAnsi="Times New Roman"/>
              </w:rPr>
              <w:t>/</w:t>
            </w:r>
            <w:r w:rsidRPr="00086723">
              <w:rPr>
                <w:rFonts w:ascii="Times New Roman" w:eastAsia="Meiryo UI" w:hAnsi="Times New Roman"/>
              </w:rPr>
              <w:t>無効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ACCBD2" w14:textId="70448C8B" w:rsidR="003D3D6A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Chọn xem có enable ko </w:t>
            </w:r>
          </w:p>
        </w:tc>
      </w:tr>
    </w:tbl>
    <w:p w14:paraId="5B8D2470" w14:textId="77777777" w:rsidR="003D3D6A" w:rsidRPr="00086723" w:rsidRDefault="003D3D6A" w:rsidP="003D3D6A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50BBB913" w14:textId="570CFEB4" w:rsidR="003D3D6A" w:rsidRPr="00086723" w:rsidRDefault="003D3D6A" w:rsidP="003D3D6A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3D3D6A" w:rsidRPr="00086723" w14:paraId="45D8EB22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CB7E651" w14:textId="7761A988" w:rsidR="003D3D6A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460B9827" w14:textId="211EB9B9" w:rsidR="003D3D6A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D3D6A" w:rsidRPr="00086723" w14:paraId="413EC6DE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DC13E76" w14:textId="77777777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6985F6CD" w14:textId="6522063F" w:rsidR="003D3D6A" w:rsidRPr="00086723" w:rsidRDefault="00326746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kiểm tra mục đã input</w:t>
            </w:r>
          </w:p>
          <w:p w14:paraId="3ECA6DDB" w14:textId="297804EC" w:rsidR="003D3D6A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nếu không có vấn đề</w:t>
            </w:r>
            <w:r w:rsidR="003D3D6A" w:rsidRPr="00086723">
              <w:rPr>
                <w:rFonts w:ascii="Times New Roman" w:eastAsia="Meiryo UI" w:hAnsi="Times New Roman"/>
              </w:rPr>
              <w:t>、</w:t>
            </w:r>
            <w:r>
              <w:rPr>
                <w:rFonts w:ascii="Times New Roman" w:eastAsia="Meiryo UI" w:hAnsi="Times New Roman" w:hint="eastAsia"/>
              </w:rPr>
              <w:t xml:space="preserve">thì đăng ký vào master </w:t>
            </w:r>
            <w:r w:rsidR="00000BA6" w:rsidRPr="00086723">
              <w:rPr>
                <w:rFonts w:ascii="Times New Roman" w:eastAsia="Meiryo UI" w:hAnsi="Times New Roman"/>
              </w:rPr>
              <w:t>棟</w:t>
            </w:r>
            <w:r w:rsidR="003D3D6A" w:rsidRPr="00086723">
              <w:rPr>
                <w:rFonts w:ascii="Times New Roman" w:eastAsia="Meiryo UI" w:hAnsi="Times New Roman"/>
              </w:rPr>
              <w:t>マスタ</w:t>
            </w:r>
          </w:p>
          <w:p w14:paraId="535A10AE" w14:textId="30A33D76" w:rsidR="00974BE2" w:rsidRPr="00086723" w:rsidRDefault="002546C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3D3D6A" w:rsidRPr="00086723" w14:paraId="3DDD1F6B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205FFC74" w14:textId="77777777" w:rsidR="003D3D6A" w:rsidRPr="00086723" w:rsidRDefault="003D3D6A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1D64C4C3" w14:textId="7711CB61" w:rsidR="003D3D6A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cancel đăng ký </w:t>
            </w:r>
            <w:r w:rsidR="003D3D6A" w:rsidRPr="00086723">
              <w:rPr>
                <w:rFonts w:ascii="Times New Roman" w:eastAsia="Meiryo UI" w:hAnsi="Times New Roman"/>
              </w:rPr>
              <w:t>、</w:t>
            </w:r>
            <w:r w:rsidR="008C49BF">
              <w:rPr>
                <w:rFonts w:ascii="Times New Roman" w:eastAsia="Meiryo UI" w:hAnsi="Times New Roman"/>
              </w:rPr>
              <w:t>back lại màn hình trước</w:t>
            </w:r>
          </w:p>
        </w:tc>
      </w:tr>
    </w:tbl>
    <w:p w14:paraId="670B16A6" w14:textId="77777777" w:rsidR="003D3D6A" w:rsidRPr="00086723" w:rsidRDefault="003D3D6A" w:rsidP="003D3D6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F70C2C9" w14:textId="77777777" w:rsidR="003D3D6A" w:rsidRPr="00086723" w:rsidRDefault="003D3D6A" w:rsidP="003D3D6A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367DB18" w14:textId="624CDB91" w:rsidR="006D17C5" w:rsidRPr="00086723" w:rsidRDefault="006D17C5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46153ACB" w14:textId="4F2ADE51" w:rsidR="006D17C5" w:rsidRPr="00086723" w:rsidRDefault="00774737" w:rsidP="006D17C5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bookmarkStart w:id="34" w:name="_Toc45628725"/>
      <w:r w:rsidRPr="00086723">
        <w:rPr>
          <w:rFonts w:ascii="Times New Roman" w:eastAsia="Meiryo UI" w:hAnsi="Times New Roman"/>
        </w:rPr>
        <w:lastRenderedPageBreak/>
        <w:t>能力時間管理</w:t>
      </w:r>
      <w:bookmarkEnd w:id="34"/>
    </w:p>
    <w:p w14:paraId="377D4754" w14:textId="147A2BB0" w:rsidR="006D17C5" w:rsidRPr="00086723" w:rsidRDefault="00C933AA" w:rsidP="006D17C5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5C26233A" w14:textId="4D95B857" w:rsidR="006D17C5" w:rsidRPr="00086723" w:rsidRDefault="008C7378" w:rsidP="006D17C5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7632" behindDoc="0" locked="0" layoutInCell="1" allowOverlap="1" wp14:anchorId="1EFA36F1" wp14:editId="49CAF91B">
            <wp:simplePos x="0" y="0"/>
            <wp:positionH relativeFrom="column">
              <wp:posOffset>306070</wp:posOffset>
            </wp:positionH>
            <wp:positionV relativeFrom="paragraph">
              <wp:posOffset>24129</wp:posOffset>
            </wp:positionV>
            <wp:extent cx="5205766" cy="3533775"/>
            <wp:effectExtent l="0" t="0" r="0" b="0"/>
            <wp:wrapNone/>
            <wp:docPr id="156" name="図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147" cy="353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24D60" w14:textId="688126B6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4FF2588" w14:textId="33D66F80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5AE4B33" w14:textId="5A87AEAE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2452A2C" w14:textId="526F8F1C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CD1F6B2" w14:textId="3DF1D61E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1B0135F" w14:textId="5AE3C826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825330" w14:textId="75BE532B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8986D8" w14:textId="3406C770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31DEBA8" w14:textId="2DE648F3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6895F9A" w14:textId="0F25992D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071FB23" w14:textId="1FBC3280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1EA289A" w14:textId="77777777" w:rsidR="00320315" w:rsidRPr="00086723" w:rsidRDefault="0032031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B4F9B17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7FD7C2E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2919461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5F61266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C2C9FA3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6F4D5C1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9B92708" w14:textId="77777777" w:rsidR="006D17C5" w:rsidRPr="00086723" w:rsidRDefault="006D17C5" w:rsidP="006D17C5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F1B102E" w14:textId="1EE57EB7" w:rsidR="006D17C5" w:rsidRPr="00086723" w:rsidRDefault="002546CF" w:rsidP="006D17C5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762A1CA0" w14:textId="77777777" w:rsidR="00335BF4" w:rsidRPr="00086723" w:rsidRDefault="00335BF4" w:rsidP="00335BF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899268D" w14:textId="4A4C40D0" w:rsidR="00335BF4" w:rsidRPr="00086723" w:rsidRDefault="00335BF4" w:rsidP="00335BF4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8C49BF">
        <w:rPr>
          <w:rFonts w:ascii="Times New Roman" w:eastAsia="Meiryo UI" w:hAnsi="Times New Roman"/>
        </w:rPr>
        <w:t>mục hiển thị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335BF4" w:rsidRPr="00086723" w14:paraId="54CA5FA1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668D5F3" w14:textId="631D9D40" w:rsidR="00335BF4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EE4A63D" w14:textId="33249F1F" w:rsidR="00335BF4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35BF4" w:rsidRPr="00086723" w14:paraId="7BE1369D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72C38BDC" w14:textId="0394A2AA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52D97819" w14:textId="19A1E8DF" w:rsidR="00335BF4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</w:t>
            </w:r>
            <w:r>
              <w:rPr>
                <w:rFonts w:ascii="Times New Roman" w:eastAsia="Meiryo UI" w:hAnsi="Times New Roman"/>
              </w:rPr>
              <w:t>職制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能力時間マスタ</w:t>
            </w:r>
          </w:p>
        </w:tc>
      </w:tr>
      <w:tr w:rsidR="00335BF4" w:rsidRPr="00086723" w14:paraId="0CFD1F5D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09F91595" w14:textId="06F42D4F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施工棟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33BDA203" w14:textId="0BACE74C" w:rsidR="00335BF4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>
              <w:rPr>
                <w:rFonts w:ascii="Times New Roman" w:eastAsia="Meiryo UI" w:hAnsi="Times New Roman"/>
              </w:rPr>
              <w:t>施工棟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能力時間マスタ</w:t>
            </w:r>
          </w:p>
        </w:tc>
      </w:tr>
      <w:tr w:rsidR="00335BF4" w:rsidRPr="00086723" w14:paraId="4E9749C5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65A8F731" w14:textId="08AB3E85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職種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E200CC9" w14:textId="6775894F" w:rsidR="00335BF4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Hiển thị </w:t>
            </w:r>
            <w:r>
              <w:rPr>
                <w:rFonts w:ascii="Times New Roman" w:eastAsia="Meiryo UI" w:hAnsi="Times New Roman"/>
              </w:rPr>
              <w:t>職種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能力時間マスタ</w:t>
            </w:r>
          </w:p>
        </w:tc>
      </w:tr>
      <w:tr w:rsidR="00335BF4" w:rsidRPr="00086723" w14:paraId="72A365E3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1CF5E0BD" w14:textId="5700F111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開始日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1FBB61CB" w14:textId="4048FD27" w:rsidR="00335BF4" w:rsidRPr="00086723" w:rsidRDefault="00B221F5" w:rsidP="00B221F5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</w:t>
            </w:r>
            <w:r>
              <w:rPr>
                <w:rFonts w:ascii="Times New Roman" w:eastAsia="Meiryo UI" w:hAnsi="Times New Roman"/>
              </w:rPr>
              <w:t>開始日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能力時間マスタ</w:t>
            </w:r>
          </w:p>
        </w:tc>
      </w:tr>
      <w:tr w:rsidR="00335BF4" w:rsidRPr="00086723" w14:paraId="76C30740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4B7F5D6C" w14:textId="0EDE0736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終了日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02FD9CA" w14:textId="378B8AEF" w:rsidR="00335BF4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>
              <w:rPr>
                <w:rFonts w:ascii="Times New Roman" w:eastAsia="Meiryo UI" w:hAnsi="Times New Roman"/>
              </w:rPr>
              <w:t>終了日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  <w:r w:rsidRPr="00086723">
              <w:rPr>
                <w:rFonts w:ascii="Times New Roman" w:eastAsia="Meiryo UI" w:hAnsi="Times New Roman"/>
              </w:rPr>
              <w:t>能力時間マスタ</w:t>
            </w:r>
          </w:p>
        </w:tc>
      </w:tr>
      <w:tr w:rsidR="00335BF4" w:rsidRPr="00086723" w14:paraId="0BDCDABF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18897B3" w14:textId="6268763B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工数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306698" w14:textId="335FE97F" w:rsidR="00335BF4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 xml:space="preserve">n thị </w:t>
            </w:r>
            <w:r>
              <w:rPr>
                <w:rFonts w:ascii="Times New Roman" w:eastAsia="Meiryo UI" w:hAnsi="Times New Roman"/>
              </w:rPr>
              <w:t>工数</w:t>
            </w:r>
            <w:r>
              <w:rPr>
                <w:rFonts w:ascii="Times New Roman" w:eastAsia="Meiryo UI" w:hAnsi="Times New Roman"/>
              </w:rPr>
              <w:t xml:space="preserve"> của master </w:t>
            </w:r>
          </w:p>
        </w:tc>
      </w:tr>
    </w:tbl>
    <w:p w14:paraId="32C08444" w14:textId="77777777" w:rsidR="00335BF4" w:rsidRPr="00086723" w:rsidRDefault="00335BF4" w:rsidP="00335BF4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1E9EE4FE" w14:textId="57B4FA48" w:rsidR="00335BF4" w:rsidRPr="00086723" w:rsidRDefault="00335BF4" w:rsidP="00335BF4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335BF4" w:rsidRPr="00086723" w14:paraId="120EF72D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0C3B844" w14:textId="1DCCA07D" w:rsidR="00335BF4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F80FA4A" w14:textId="5A6CBC7F" w:rsidR="00335BF4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335BF4" w:rsidRPr="00086723" w14:paraId="5604490A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632D2A6D" w14:textId="77777777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新規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05C6A978" w14:textId="0E713066" w:rsidR="00335BF4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để đăng ký mới</w:t>
            </w:r>
            <w:r w:rsidR="00335BF4" w:rsidRPr="00086723">
              <w:rPr>
                <w:rFonts w:ascii="Times New Roman" w:eastAsia="Meiryo UI" w:hAnsi="Times New Roman"/>
              </w:rPr>
              <w:t>、</w:t>
            </w:r>
            <w:r>
              <w:rPr>
                <w:rFonts w:ascii="Times New Roman" w:eastAsia="Meiryo UI" w:hAnsi="Times New Roman" w:hint="eastAsia"/>
              </w:rPr>
              <w:t xml:space="preserve">hiển thị màn </w:t>
            </w:r>
          </w:p>
          <w:p w14:paraId="56C17076" w14:textId="305C0FB3" w:rsidR="008C7378" w:rsidRPr="00086723" w:rsidRDefault="002546C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335BF4" w:rsidRPr="00086723" w14:paraId="58BB0B6A" w14:textId="77777777" w:rsidTr="008C7378">
        <w:tc>
          <w:tcPr>
            <w:tcW w:w="2226" w:type="dxa"/>
            <w:tcBorders>
              <w:left w:val="single" w:sz="12" w:space="0" w:color="auto"/>
            </w:tcBorders>
          </w:tcPr>
          <w:p w14:paraId="7D72ED3B" w14:textId="77777777" w:rsidR="00335BF4" w:rsidRPr="00086723" w:rsidRDefault="00335BF4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編集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5EAECF04" w14:textId="33E705BA" w:rsidR="00335BF4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màn</w:t>
            </w:r>
            <w:r w:rsidR="00571F63" w:rsidRPr="00086723">
              <w:rPr>
                <w:rFonts w:ascii="Times New Roman" w:eastAsia="Meiryo UI" w:hAnsi="Times New Roman"/>
              </w:rPr>
              <w:t>能力時間</w:t>
            </w:r>
            <w:r>
              <w:rPr>
                <w:rFonts w:ascii="Times New Roman" w:eastAsia="Meiryo UI" w:hAnsi="Times New Roman"/>
              </w:rPr>
              <w:t>登録画面</w:t>
            </w:r>
            <w:r>
              <w:rPr>
                <w:rFonts w:ascii="Times New Roman" w:eastAsia="Meiryo UI" w:hAnsi="Times New Roman"/>
              </w:rPr>
              <w:t xml:space="preserve"> để edit</w:t>
            </w:r>
          </w:p>
          <w:p w14:paraId="3D03E027" w14:textId="7BFECA61" w:rsidR="008C7378" w:rsidRPr="00086723" w:rsidRDefault="002546C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8C7378" w:rsidRPr="00086723" w14:paraId="0E25137E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3E27B03A" w14:textId="6120C3FB" w:rsidR="008C7378" w:rsidRPr="00086723" w:rsidRDefault="008C7378" w:rsidP="008C737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閲覧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410B68EC" w14:textId="16D97343" w:rsidR="008C7378" w:rsidRPr="00086723" w:rsidRDefault="00B221F5" w:rsidP="008C737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H</w:t>
            </w:r>
            <w:r>
              <w:rPr>
                <w:rFonts w:ascii="Times New Roman" w:eastAsia="Meiryo UI" w:hAnsi="Times New Roman" w:hint="eastAsia"/>
              </w:rPr>
              <w:t>iể</w:t>
            </w:r>
            <w:r>
              <w:rPr>
                <w:rFonts w:ascii="Times New Roman" w:eastAsia="Meiryo UI" w:hAnsi="Times New Roman"/>
              </w:rPr>
              <w:t>n thị màn</w:t>
            </w:r>
            <w:r>
              <w:rPr>
                <w:rFonts w:ascii="Times New Roman" w:eastAsia="Meiryo UI" w:hAnsi="Times New Roman"/>
              </w:rPr>
              <w:t>能力時間登録画面</w:t>
            </w:r>
            <w:r>
              <w:rPr>
                <w:rFonts w:ascii="Times New Roman" w:eastAsia="Meiryo UI" w:hAnsi="Times New Roman"/>
              </w:rPr>
              <w:t xml:space="preserve"> để view</w:t>
            </w:r>
          </w:p>
          <w:p w14:paraId="13A077EA" w14:textId="368A76E8" w:rsidR="008C7378" w:rsidRPr="00086723" w:rsidRDefault="002546CF" w:rsidP="008C7378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chỉ hiển thị với quyền view</w:t>
            </w:r>
          </w:p>
        </w:tc>
      </w:tr>
    </w:tbl>
    <w:p w14:paraId="1AB1B3C8" w14:textId="77777777" w:rsidR="00335BF4" w:rsidRPr="00086723" w:rsidRDefault="00335BF4" w:rsidP="00335BF4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05CD5A8" w14:textId="647D7009" w:rsidR="00774737" w:rsidRPr="00086723" w:rsidRDefault="00774737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3B3FF996" w14:textId="2056D40C" w:rsidR="00774737" w:rsidRPr="00086723" w:rsidRDefault="00774737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455C87FA" w14:textId="776FC8CA" w:rsidR="00774737" w:rsidRPr="00086723" w:rsidRDefault="00032E40" w:rsidP="00774737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bookmarkStart w:id="35" w:name="_Toc45628728"/>
      <w:r w:rsidRPr="00086723">
        <w:rPr>
          <w:rFonts w:ascii="Times New Roman" w:eastAsia="Meiryo UI" w:hAnsi="Times New Roman"/>
        </w:rPr>
        <w:lastRenderedPageBreak/>
        <w:t>能力時間登録画面</w:t>
      </w:r>
      <w:bookmarkEnd w:id="35"/>
    </w:p>
    <w:p w14:paraId="09D95F42" w14:textId="42EB66C4" w:rsidR="00774737" w:rsidRPr="00086723" w:rsidRDefault="00C933AA" w:rsidP="00774737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73282DDB" w14:textId="0BEAA3E8" w:rsidR="00774737" w:rsidRPr="00086723" w:rsidRDefault="009519E2" w:rsidP="00774737">
      <w:pPr>
        <w:pStyle w:val="a0"/>
        <w:ind w:left="600" w:hangingChars="300" w:hanging="600"/>
        <w:rPr>
          <w:rFonts w:ascii="Times New Roman" w:eastAsia="Meiryo UI" w:hAnsi="Times New Roman"/>
          <w:sz w:val="22"/>
        </w:rPr>
      </w:pPr>
      <w:r w:rsidRPr="00086723">
        <w:rPr>
          <w:rFonts w:ascii="Times New Roman" w:hAnsi="Times New Roman"/>
          <w:noProof/>
        </w:rPr>
        <w:drawing>
          <wp:anchor distT="0" distB="0" distL="114300" distR="114300" simplePos="0" relativeHeight="252038656" behindDoc="0" locked="0" layoutInCell="1" allowOverlap="1" wp14:anchorId="5949720F" wp14:editId="3711B80B">
            <wp:simplePos x="0" y="0"/>
            <wp:positionH relativeFrom="column">
              <wp:posOffset>287019</wp:posOffset>
            </wp:positionH>
            <wp:positionV relativeFrom="paragraph">
              <wp:posOffset>24130</wp:posOffset>
            </wp:positionV>
            <wp:extent cx="5364817" cy="3648075"/>
            <wp:effectExtent l="0" t="0" r="7620" b="0"/>
            <wp:wrapNone/>
            <wp:docPr id="157" name="図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1" cy="3651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42451" w14:textId="41EC6E1E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DA217B5" w14:textId="5850B60C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E746440" w14:textId="77777777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236E1DC" w14:textId="3F52E085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97C3411" w14:textId="5CE663A4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D8960E6" w14:textId="6A57149E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9BEF307" w14:textId="1D7E102A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83ECCB7" w14:textId="6C403775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69C7F6F" w14:textId="6CD1AFF2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357C309" w14:textId="18E20E4F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34B9E9A" w14:textId="771052BB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842D980" w14:textId="479EF039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77283B0" w14:textId="3F32CDA1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B077966" w14:textId="77777777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E83A372" w14:textId="77777777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3B21FCD2" w14:textId="77777777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1ECC4CE" w14:textId="77777777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346D560" w14:textId="11DF069A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7E2BCC" w14:textId="77777777" w:rsidR="00AE439E" w:rsidRPr="00086723" w:rsidRDefault="00AE439E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1F7482BE" w14:textId="77777777" w:rsidR="00774737" w:rsidRPr="00086723" w:rsidRDefault="00774737" w:rsidP="00774737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3C875B5" w14:textId="56664409" w:rsidR="00774737" w:rsidRPr="00086723" w:rsidRDefault="002546CF" w:rsidP="00774737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60033B69" w14:textId="77777777" w:rsidR="007C614F" w:rsidRPr="00086723" w:rsidRDefault="007C614F" w:rsidP="007C614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70B116B" w14:textId="3C5B7377" w:rsidR="007C614F" w:rsidRPr="00086723" w:rsidRDefault="007C614F" w:rsidP="007C614F">
      <w:pPr>
        <w:pStyle w:val="a0"/>
        <w:ind w:leftChars="200" w:left="546" w:hangingChars="100" w:hanging="182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>【</w:t>
      </w:r>
      <w:r w:rsidR="002546CF">
        <w:rPr>
          <w:rFonts w:ascii="Times New Roman" w:eastAsia="Meiryo UI" w:hAnsi="Times New Roman"/>
        </w:rPr>
        <w:t>mục input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7C614F" w:rsidRPr="00086723" w14:paraId="54793641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EA833BF" w14:textId="43170FFF" w:rsidR="007C614F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5D62C96" w14:textId="3DE24444" w:rsidR="007C614F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7C614F" w:rsidRPr="00086723" w14:paraId="79A02EB2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49234B8E" w14:textId="792AAACF" w:rsidR="007C614F" w:rsidRPr="00086723" w:rsidRDefault="007C614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18824649" w14:textId="77777777" w:rsidR="007C614F" w:rsidRPr="00086723" w:rsidRDefault="000F18C7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職制を選択する</w:t>
            </w:r>
          </w:p>
          <w:p w14:paraId="6A166EA9" w14:textId="64B1AB95" w:rsidR="00B73BA5" w:rsidRPr="00086723" w:rsidRDefault="00E43551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khi edit thì ko được phép input</w:t>
            </w:r>
          </w:p>
        </w:tc>
      </w:tr>
      <w:tr w:rsidR="007C614F" w:rsidRPr="00086723" w14:paraId="24E79AAB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112C52AF" w14:textId="7B7D7BCB" w:rsidR="007C614F" w:rsidRPr="00086723" w:rsidRDefault="007C614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施工棟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E0FC727" w14:textId="7E6B3E55" w:rsidR="007C614F" w:rsidRPr="00086723" w:rsidRDefault="0082136D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施工棟</w:t>
            </w:r>
            <w:r w:rsidR="007C614F" w:rsidRPr="00086723">
              <w:rPr>
                <w:rFonts w:ascii="Times New Roman" w:eastAsia="Meiryo UI" w:hAnsi="Times New Roman"/>
              </w:rPr>
              <w:t>を</w:t>
            </w:r>
            <w:r w:rsidRPr="00086723">
              <w:rPr>
                <w:rFonts w:ascii="Times New Roman" w:eastAsia="Meiryo UI" w:hAnsi="Times New Roman"/>
              </w:rPr>
              <w:t>選択</w:t>
            </w:r>
            <w:r w:rsidR="007C614F" w:rsidRPr="00086723">
              <w:rPr>
                <w:rFonts w:ascii="Times New Roman" w:eastAsia="Meiryo UI" w:hAnsi="Times New Roman"/>
              </w:rPr>
              <w:t>する</w:t>
            </w:r>
          </w:p>
          <w:p w14:paraId="6C6CCC54" w14:textId="04F477C1" w:rsidR="00B73BA5" w:rsidRPr="00086723" w:rsidRDefault="00E43551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khi edit thì ko được phép input</w:t>
            </w:r>
          </w:p>
        </w:tc>
      </w:tr>
      <w:tr w:rsidR="007C614F" w:rsidRPr="00086723" w14:paraId="39D7BBE3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6425582D" w14:textId="4919BA70" w:rsidR="007C614F" w:rsidRPr="00086723" w:rsidRDefault="007C614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職種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021BBEBD" w14:textId="631D23E7" w:rsidR="007C614F" w:rsidRPr="00086723" w:rsidRDefault="0082136D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職種</w:t>
            </w:r>
            <w:r w:rsidR="007C614F" w:rsidRPr="00086723">
              <w:rPr>
                <w:rFonts w:ascii="Times New Roman" w:eastAsia="Meiryo UI" w:hAnsi="Times New Roman"/>
              </w:rPr>
              <w:t>を</w:t>
            </w:r>
            <w:r w:rsidRPr="00086723">
              <w:rPr>
                <w:rFonts w:ascii="Times New Roman" w:eastAsia="Meiryo UI" w:hAnsi="Times New Roman"/>
              </w:rPr>
              <w:t>選択</w:t>
            </w:r>
            <w:r w:rsidR="007C614F" w:rsidRPr="00086723">
              <w:rPr>
                <w:rFonts w:ascii="Times New Roman" w:eastAsia="Meiryo UI" w:hAnsi="Times New Roman"/>
              </w:rPr>
              <w:t>する</w:t>
            </w:r>
          </w:p>
          <w:p w14:paraId="07B4B02F" w14:textId="4E9790D0" w:rsidR="00B73BA5" w:rsidRPr="00086723" w:rsidRDefault="00E43551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khi edit thì ko được phép input</w:t>
            </w:r>
          </w:p>
        </w:tc>
      </w:tr>
      <w:tr w:rsidR="007C614F" w:rsidRPr="00086723" w14:paraId="3D089072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244FD1E0" w14:textId="073BF0C6" w:rsidR="007C614F" w:rsidRPr="00086723" w:rsidRDefault="007C614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開始日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2533531F" w14:textId="658E143C" w:rsidR="007C614F" w:rsidRPr="00086723" w:rsidRDefault="008C49B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ngày </w:t>
            </w:r>
            <w:r>
              <w:rPr>
                <w:rFonts w:ascii="Times New Roman" w:eastAsia="Meiryo UI" w:hAnsi="Times New Roman"/>
              </w:rPr>
              <w:t>開始日</w:t>
            </w:r>
          </w:p>
        </w:tc>
      </w:tr>
      <w:tr w:rsidR="007C614F" w:rsidRPr="00086723" w14:paraId="7F62DD7C" w14:textId="77777777" w:rsidTr="00845CA0">
        <w:tc>
          <w:tcPr>
            <w:tcW w:w="2226" w:type="dxa"/>
            <w:tcBorders>
              <w:left w:val="single" w:sz="12" w:space="0" w:color="auto"/>
            </w:tcBorders>
          </w:tcPr>
          <w:p w14:paraId="41F8BBBB" w14:textId="2190A0F1" w:rsidR="007C614F" w:rsidRPr="00086723" w:rsidRDefault="007C614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終了日</w:t>
            </w:r>
          </w:p>
        </w:tc>
        <w:tc>
          <w:tcPr>
            <w:tcW w:w="6080" w:type="dxa"/>
            <w:tcBorders>
              <w:right w:val="single" w:sz="12" w:space="0" w:color="auto"/>
            </w:tcBorders>
          </w:tcPr>
          <w:p w14:paraId="7E46DB95" w14:textId="44D898C2" w:rsidR="007C614F" w:rsidRPr="00086723" w:rsidRDefault="008C49B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input </w:t>
            </w:r>
            <w:r>
              <w:rPr>
                <w:rFonts w:ascii="Times New Roman" w:eastAsia="Meiryo UI" w:hAnsi="Times New Roman"/>
              </w:rPr>
              <w:t>終了日</w:t>
            </w:r>
          </w:p>
        </w:tc>
      </w:tr>
      <w:tr w:rsidR="007C614F" w:rsidRPr="00086723" w14:paraId="2F643F83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C9A4A7F" w14:textId="3D29B7F2" w:rsidR="007C614F" w:rsidRPr="00086723" w:rsidRDefault="007C614F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工数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289EE4" w14:textId="260A8C52" w:rsidR="007C614F" w:rsidRPr="00086723" w:rsidRDefault="0082136D" w:rsidP="007C614F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1</w:t>
            </w:r>
            <w:r w:rsidRPr="00086723">
              <w:rPr>
                <w:rFonts w:ascii="Times New Roman" w:eastAsia="Meiryo UI" w:hAnsi="Times New Roman"/>
              </w:rPr>
              <w:t>日あたりの合計工数を入力する</w:t>
            </w:r>
          </w:p>
        </w:tc>
      </w:tr>
    </w:tbl>
    <w:p w14:paraId="33E53E49" w14:textId="77777777" w:rsidR="007C614F" w:rsidRPr="00086723" w:rsidRDefault="007C614F" w:rsidP="007C614F">
      <w:pPr>
        <w:pStyle w:val="a0"/>
        <w:ind w:left="0" w:firstLine="0"/>
        <w:rPr>
          <w:rFonts w:ascii="Times New Roman" w:eastAsia="Meiryo UI" w:hAnsi="Times New Roman"/>
          <w:sz w:val="22"/>
        </w:rPr>
      </w:pPr>
    </w:p>
    <w:p w14:paraId="7C934B1C" w14:textId="75FB99EA" w:rsidR="007C614F" w:rsidRPr="00086723" w:rsidRDefault="007C614F" w:rsidP="007C614F">
      <w:pPr>
        <w:pStyle w:val="a0"/>
        <w:ind w:left="546" w:hangingChars="300" w:hanging="546"/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　　　【</w:t>
      </w:r>
      <w:r w:rsidR="00DC5E1D">
        <w:rPr>
          <w:rFonts w:ascii="Times New Roman" w:eastAsia="Meiryo UI" w:hAnsi="Times New Roman"/>
        </w:rPr>
        <w:t>btn</w:t>
      </w:r>
      <w:r w:rsidRPr="00086723">
        <w:rPr>
          <w:rFonts w:ascii="Times New Roman" w:eastAsia="Meiryo UI" w:hAnsi="Times New Roman"/>
        </w:rPr>
        <w:t>】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6080"/>
      </w:tblGrid>
      <w:tr w:rsidR="007C614F" w:rsidRPr="00086723" w14:paraId="00CBBF35" w14:textId="77777777" w:rsidTr="00845CA0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9B57426" w14:textId="778136BC" w:rsidR="007C614F" w:rsidRPr="00086723" w:rsidRDefault="00086723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mục</w:t>
            </w:r>
          </w:p>
        </w:tc>
        <w:tc>
          <w:tcPr>
            <w:tcW w:w="60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1359CC4" w14:textId="3B2E3F4F" w:rsidR="007C614F" w:rsidRPr="00086723" w:rsidRDefault="00B53461" w:rsidP="00845CA0">
            <w:pPr>
              <w:pStyle w:val="ae"/>
              <w:ind w:leftChars="0" w:left="0"/>
              <w:jc w:val="center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nội dung</w:t>
            </w:r>
          </w:p>
        </w:tc>
      </w:tr>
      <w:tr w:rsidR="007C614F" w:rsidRPr="00086723" w14:paraId="074EE642" w14:textId="77777777" w:rsidTr="00845CA0">
        <w:tc>
          <w:tcPr>
            <w:tcW w:w="2226" w:type="dxa"/>
            <w:tcBorders>
              <w:top w:val="double" w:sz="4" w:space="0" w:color="auto"/>
              <w:left w:val="single" w:sz="12" w:space="0" w:color="auto"/>
            </w:tcBorders>
          </w:tcPr>
          <w:p w14:paraId="237309FB" w14:textId="77777777" w:rsidR="007C614F" w:rsidRPr="00086723" w:rsidRDefault="007C614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保存</w:t>
            </w:r>
          </w:p>
        </w:tc>
        <w:tc>
          <w:tcPr>
            <w:tcW w:w="6080" w:type="dxa"/>
            <w:tcBorders>
              <w:top w:val="double" w:sz="4" w:space="0" w:color="auto"/>
              <w:right w:val="single" w:sz="12" w:space="0" w:color="auto"/>
            </w:tcBorders>
          </w:tcPr>
          <w:p w14:paraId="0F52AA3A" w14:textId="44C0A272" w:rsidR="007C614F" w:rsidRPr="00086723" w:rsidRDefault="00E43551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C</w:t>
            </w:r>
            <w:r>
              <w:rPr>
                <w:rFonts w:ascii="Times New Roman" w:eastAsia="Meiryo UI" w:hAnsi="Times New Roman" w:hint="eastAsia"/>
              </w:rPr>
              <w:t xml:space="preserve">heck </w:t>
            </w:r>
            <w:r>
              <w:rPr>
                <w:rFonts w:ascii="Times New Roman" w:eastAsia="Meiryo UI" w:hAnsi="Times New Roman"/>
              </w:rPr>
              <w:t xml:space="preserve">mục đã input </w:t>
            </w:r>
            <w:r w:rsidR="00326746">
              <w:rPr>
                <w:rFonts w:ascii="Times New Roman" w:eastAsia="Meiryo UI" w:hAnsi="Times New Roman"/>
              </w:rPr>
              <w:t>kiểm tra mục đã input</w:t>
            </w:r>
          </w:p>
          <w:p w14:paraId="679898C8" w14:textId="5711EB3D" w:rsidR="007C614F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nếu không có vấn đề</w:t>
            </w:r>
            <w:r w:rsidR="007C614F" w:rsidRPr="00086723">
              <w:rPr>
                <w:rFonts w:ascii="Times New Roman" w:eastAsia="Meiryo UI" w:hAnsi="Times New Roman"/>
              </w:rPr>
              <w:t>、</w:t>
            </w:r>
            <w:r w:rsidR="00CC2222" w:rsidRPr="00086723">
              <w:rPr>
                <w:rFonts w:ascii="Times New Roman" w:eastAsia="Meiryo UI" w:hAnsi="Times New Roman"/>
              </w:rPr>
              <w:t>能力時間</w:t>
            </w:r>
            <w:r w:rsidR="007C614F" w:rsidRPr="00086723">
              <w:rPr>
                <w:rFonts w:ascii="Times New Roman" w:eastAsia="Meiryo UI" w:hAnsi="Times New Roman"/>
              </w:rPr>
              <w:t>マスタに登録する</w:t>
            </w:r>
          </w:p>
          <w:p w14:paraId="71593B90" w14:textId="3694C085" w:rsidR="00C8695B" w:rsidRPr="00086723" w:rsidRDefault="002546C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>trường hợp quyền view thì không hiẻn thị</w:t>
            </w:r>
          </w:p>
        </w:tc>
      </w:tr>
      <w:tr w:rsidR="007C614F" w:rsidRPr="00086723" w14:paraId="28C4B4FC" w14:textId="77777777" w:rsidTr="00845CA0"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78E4333C" w14:textId="77777777" w:rsidR="007C614F" w:rsidRPr="00086723" w:rsidRDefault="007C614F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キャンセル</w:t>
            </w:r>
          </w:p>
        </w:tc>
        <w:tc>
          <w:tcPr>
            <w:tcW w:w="6080" w:type="dxa"/>
            <w:tcBorders>
              <w:bottom w:val="single" w:sz="12" w:space="0" w:color="auto"/>
              <w:right w:val="single" w:sz="12" w:space="0" w:color="auto"/>
            </w:tcBorders>
          </w:tcPr>
          <w:p w14:paraId="658E8D04" w14:textId="202C1EB6" w:rsidR="007C614F" w:rsidRPr="00086723" w:rsidRDefault="00B221F5" w:rsidP="00845CA0">
            <w:pPr>
              <w:pStyle w:val="ae"/>
              <w:ind w:leftChars="0" w:left="0"/>
              <w:rPr>
                <w:rFonts w:ascii="Times New Roman" w:eastAsia="Meiryo UI" w:hAnsi="Times New Roman"/>
              </w:rPr>
            </w:pPr>
            <w:r>
              <w:rPr>
                <w:rFonts w:ascii="Times New Roman" w:eastAsia="Meiryo UI" w:hAnsi="Times New Roman"/>
              </w:rPr>
              <w:t xml:space="preserve">cancel đăng ký </w:t>
            </w:r>
            <w:r w:rsidR="007C614F" w:rsidRPr="00086723">
              <w:rPr>
                <w:rFonts w:ascii="Times New Roman" w:eastAsia="Meiryo UI" w:hAnsi="Times New Roman"/>
              </w:rPr>
              <w:t>、</w:t>
            </w:r>
            <w:r w:rsidR="008C49BF">
              <w:rPr>
                <w:rFonts w:ascii="Times New Roman" w:eastAsia="Meiryo UI" w:hAnsi="Times New Roman"/>
              </w:rPr>
              <w:t>back lại màn hình trước</w:t>
            </w:r>
          </w:p>
        </w:tc>
      </w:tr>
    </w:tbl>
    <w:p w14:paraId="1D5FFBEB" w14:textId="77777777" w:rsidR="007C614F" w:rsidRPr="00086723" w:rsidRDefault="007C614F" w:rsidP="007C614F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C5893EB" w14:textId="77777777" w:rsidR="00774737" w:rsidRPr="00086723" w:rsidRDefault="00774737" w:rsidP="00774737">
      <w:pPr>
        <w:pStyle w:val="a0"/>
        <w:ind w:left="0" w:firstLine="0"/>
        <w:rPr>
          <w:rFonts w:ascii="Times New Roman" w:eastAsia="Meiryo UI" w:hAnsi="Times New Roman"/>
        </w:rPr>
      </w:pPr>
    </w:p>
    <w:p w14:paraId="2FABA0D3" w14:textId="7043C0CF" w:rsidR="00A57D09" w:rsidRPr="00086723" w:rsidRDefault="00A57D09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404852CC" w14:textId="28BF09B6" w:rsidR="00032E40" w:rsidRPr="00086723" w:rsidRDefault="00DC5E1D" w:rsidP="00032E40">
      <w:pPr>
        <w:pStyle w:val="Heading2"/>
        <w:pageBreakBefore/>
        <w:tabs>
          <w:tab w:val="num" w:pos="1134"/>
        </w:tabs>
        <w:ind w:left="850" w:hanging="697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lastRenderedPageBreak/>
        <w:t>btn</w:t>
      </w:r>
    </w:p>
    <w:p w14:paraId="319D3DF8" w14:textId="2FA84286" w:rsidR="00032E40" w:rsidRPr="00086723" w:rsidRDefault="00C933AA" w:rsidP="00032E40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ảnh màn hình</w:t>
      </w:r>
    </w:p>
    <w:p w14:paraId="785F0F1C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1D391F7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5C93A70A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77C23A5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07031D4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4B347765" w14:textId="157F4723" w:rsidR="00032E40" w:rsidRPr="00086723" w:rsidRDefault="00D5269A" w:rsidP="00032E40">
      <w:pPr>
        <w:pStyle w:val="a0"/>
        <w:ind w:left="660" w:hangingChars="300" w:hanging="660"/>
        <w:rPr>
          <w:rFonts w:ascii="Times New Roman" w:eastAsia="Meiryo UI" w:hAnsi="Times New Roman"/>
          <w:sz w:val="22"/>
        </w:rPr>
      </w:pPr>
      <w:r w:rsidRPr="00086723">
        <w:rPr>
          <w:rFonts w:ascii="Times New Roman" w:eastAsia="Meiryo U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4ED8C1FC" wp14:editId="2214CAEB">
                <wp:simplePos x="0" y="0"/>
                <wp:positionH relativeFrom="column">
                  <wp:posOffset>1312126</wp:posOffset>
                </wp:positionH>
                <wp:positionV relativeFrom="paragraph">
                  <wp:posOffset>113449</wp:posOffset>
                </wp:positionV>
                <wp:extent cx="4295954" cy="1047750"/>
                <wp:effectExtent l="0" t="0" r="285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954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ED70FE8" w14:textId="77777777" w:rsidR="002546CF" w:rsidRPr="00D5269A" w:rsidRDefault="002546CF" w:rsidP="00D5269A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28"/>
                                <w:szCs w:val="28"/>
                              </w:rPr>
                            </w:pPr>
                          </w:p>
                          <w:p w14:paraId="621889C6" w14:textId="12B969D9" w:rsidR="002546CF" w:rsidRPr="00D5269A" w:rsidRDefault="002546CF" w:rsidP="00D5269A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8"/>
                                <w:szCs w:val="28"/>
                              </w:rPr>
                              <w:t xml:space="preserve">Đang </w:t>
                            </w:r>
                            <w:r>
                              <w:rPr>
                                <w:rFonts w:ascii="Meiryo UI" w:eastAsia="Meiryo UI" w:hAnsi="Meiryo UI"/>
                                <w:sz w:val="28"/>
                                <w:szCs w:val="28"/>
                              </w:rPr>
                              <w:t xml:space="preserve">tổng hợp chức năng yêu cầu </w:t>
                            </w:r>
                          </w:p>
                          <w:p w14:paraId="4B829C5C" w14:textId="6CB54C90" w:rsidR="002546CF" w:rsidRPr="00D5269A" w:rsidRDefault="002546CF" w:rsidP="00D5269A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28"/>
                                <w:szCs w:val="28"/>
                              </w:rPr>
                            </w:pPr>
                          </w:p>
                          <w:p w14:paraId="024713AC" w14:textId="78FE4575" w:rsidR="002546CF" w:rsidRPr="00D5269A" w:rsidRDefault="002546CF" w:rsidP="00D5269A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28"/>
                                <w:szCs w:val="28"/>
                              </w:rPr>
                              <w:t>Sau khi quyết định sẽ thêm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C1FC" id="テキスト ボックス 3" o:spid="_x0000_s1079" type="#_x0000_t202" style="position:absolute;left:0;text-align:left;margin-left:103.3pt;margin-top:8.95pt;width:338.25pt;height:82.5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" fillcolor="white [3201]" strokecolor="red" strokeweight=".5pt">
                <v:textbox>
                  <w:txbxContent>
                    <w:p w14:paraId="3ED70FE8" w14:textId="77777777" w:rsidR="002546CF" w:rsidRPr="00D5269A" w:rsidRDefault="002546CF" w:rsidP="00D5269A">
                      <w:pPr>
                        <w:jc w:val="center"/>
                        <w:rPr>
                          <w:rFonts w:ascii="Meiryo UI" w:eastAsia="Meiryo UI" w:hAnsi="Meiryo UI"/>
                          <w:sz w:val="28"/>
                          <w:szCs w:val="28"/>
                        </w:rPr>
                      </w:pPr>
                    </w:p>
                    <w:p w14:paraId="621889C6" w14:textId="12B969D9" w:rsidR="002546CF" w:rsidRPr="00D5269A" w:rsidRDefault="002546CF" w:rsidP="00D5269A">
                      <w:pPr>
                        <w:jc w:val="center"/>
                        <w:rPr>
                          <w:rFonts w:ascii="Meiryo UI" w:eastAsia="Meiryo UI" w:hAnsi="Meiryo UI"/>
                          <w:sz w:val="28"/>
                          <w:szCs w:val="28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8"/>
                          <w:szCs w:val="28"/>
                        </w:rPr>
                        <w:t xml:space="preserve">Đang </w:t>
                      </w:r>
                      <w:r>
                        <w:rPr>
                          <w:rFonts w:ascii="Meiryo UI" w:eastAsia="Meiryo UI" w:hAnsi="Meiryo UI"/>
                          <w:sz w:val="28"/>
                          <w:szCs w:val="28"/>
                        </w:rPr>
                        <w:t xml:space="preserve">tổng hợp chức năng yêu cầu </w:t>
                      </w:r>
                    </w:p>
                    <w:p w14:paraId="4B829C5C" w14:textId="6CB54C90" w:rsidR="002546CF" w:rsidRPr="00D5269A" w:rsidRDefault="002546CF" w:rsidP="00D5269A">
                      <w:pPr>
                        <w:jc w:val="center"/>
                        <w:rPr>
                          <w:rFonts w:ascii="Meiryo UI" w:eastAsia="Meiryo UI" w:hAnsi="Meiryo UI"/>
                          <w:sz w:val="28"/>
                          <w:szCs w:val="28"/>
                        </w:rPr>
                      </w:pPr>
                    </w:p>
                    <w:p w14:paraId="024713AC" w14:textId="78FE4575" w:rsidR="002546CF" w:rsidRPr="00D5269A" w:rsidRDefault="002546CF" w:rsidP="00D5269A">
                      <w:pPr>
                        <w:jc w:val="center"/>
                        <w:rPr>
                          <w:rFonts w:ascii="Meiryo UI" w:eastAsia="Meiryo UI" w:hAnsi="Meiryo UI"/>
                          <w:sz w:val="28"/>
                          <w:szCs w:val="28"/>
                        </w:rPr>
                      </w:pPr>
                      <w:r>
                        <w:rPr>
                          <w:rFonts w:ascii="Meiryo UI" w:eastAsia="Meiryo UI" w:hAnsi="Meiryo UI"/>
                          <w:sz w:val="28"/>
                          <w:szCs w:val="28"/>
                        </w:rPr>
                        <w:t>Sau khi quyết định sẽ thêm vào</w:t>
                      </w:r>
                    </w:p>
                  </w:txbxContent>
                </v:textbox>
              </v:shape>
            </w:pict>
          </mc:Fallback>
        </mc:AlternateContent>
      </w:r>
    </w:p>
    <w:p w14:paraId="36D52E51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2B5E9DFD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67DFAE1A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0B270852" w14:textId="77777777" w:rsidR="00032E40" w:rsidRPr="00086723" w:rsidRDefault="00032E40" w:rsidP="00032E40">
      <w:pPr>
        <w:pStyle w:val="a0"/>
        <w:ind w:left="606" w:hangingChars="300" w:hanging="606"/>
        <w:rPr>
          <w:rFonts w:ascii="Times New Roman" w:eastAsia="Meiryo UI" w:hAnsi="Times New Roman"/>
          <w:sz w:val="22"/>
        </w:rPr>
      </w:pPr>
    </w:p>
    <w:p w14:paraId="7376E257" w14:textId="19150C56" w:rsidR="00032E40" w:rsidRPr="00086723" w:rsidRDefault="002546CF" w:rsidP="00032E40">
      <w:pPr>
        <w:pStyle w:val="Heading3"/>
        <w:tabs>
          <w:tab w:val="left" w:pos="993"/>
        </w:tabs>
        <w:ind w:hanging="992"/>
        <w:rPr>
          <w:rFonts w:ascii="Times New Roman" w:eastAsia="Meiryo UI" w:hAnsi="Times New Roman"/>
        </w:rPr>
      </w:pPr>
      <w:r>
        <w:rPr>
          <w:rFonts w:ascii="Times New Roman" w:eastAsia="Meiryo UI" w:hAnsi="Times New Roman"/>
        </w:rPr>
        <w:t>tổng quát chức năng</w:t>
      </w:r>
    </w:p>
    <w:p w14:paraId="32D6186B" w14:textId="77777777" w:rsidR="00032E40" w:rsidRPr="00086723" w:rsidRDefault="00032E40" w:rsidP="00032E40">
      <w:pPr>
        <w:pStyle w:val="a0"/>
        <w:ind w:left="0" w:firstLine="0"/>
        <w:rPr>
          <w:rFonts w:ascii="Times New Roman" w:eastAsia="Meiryo UI" w:hAnsi="Times New Roman"/>
        </w:rPr>
      </w:pPr>
    </w:p>
    <w:p w14:paraId="5A73A19A" w14:textId="77777777" w:rsidR="00032E40" w:rsidRPr="00086723" w:rsidRDefault="00032E40" w:rsidP="00032E40">
      <w:pPr>
        <w:pStyle w:val="a0"/>
        <w:ind w:left="0" w:firstLine="0"/>
        <w:rPr>
          <w:rFonts w:ascii="Times New Roman" w:eastAsia="Meiryo UI" w:hAnsi="Times New Roman"/>
        </w:rPr>
      </w:pPr>
    </w:p>
    <w:p w14:paraId="15A1DAD7" w14:textId="7D5514D0" w:rsidR="00A57D09" w:rsidRPr="00086723" w:rsidRDefault="00A57D09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440C5DEF" w14:textId="77777777" w:rsidR="00A57D09" w:rsidRPr="00086723" w:rsidRDefault="00A57D09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6779C8B2" w14:textId="77777777" w:rsidR="006D17C5" w:rsidRPr="00086723" w:rsidRDefault="006D17C5" w:rsidP="00D44534">
      <w:pPr>
        <w:pStyle w:val="a0"/>
        <w:ind w:left="0" w:firstLine="0"/>
        <w:rPr>
          <w:rFonts w:ascii="Times New Roman" w:eastAsia="Meiryo UI" w:hAnsi="Times New Roman"/>
        </w:rPr>
      </w:pPr>
    </w:p>
    <w:p w14:paraId="544D2FC0" w14:textId="77777777" w:rsidR="00714F27" w:rsidRPr="00086723" w:rsidRDefault="00C21F63" w:rsidP="00C21F63">
      <w:pPr>
        <w:pStyle w:val="Heading3"/>
        <w:numPr>
          <w:ilvl w:val="0"/>
          <w:numId w:val="0"/>
        </w:numPr>
        <w:rPr>
          <w:rFonts w:ascii="Times New Roman" w:eastAsia="Meiryo UI" w:hAnsi="Times New Roman"/>
        </w:rPr>
      </w:pPr>
      <w:r w:rsidRPr="00086723">
        <w:rPr>
          <w:rFonts w:ascii="Times New Roman" w:eastAsia="Meiryo UI" w:hAnsi="Times New Roman"/>
        </w:rPr>
        <w:t xml:space="preserve"> </w:t>
      </w:r>
    </w:p>
    <w:p w14:paraId="302DB54A" w14:textId="77777777" w:rsidR="002C594D" w:rsidRPr="00086723" w:rsidRDefault="002C594D" w:rsidP="002C594D">
      <w:pPr>
        <w:pStyle w:val="Heading1"/>
        <w:rPr>
          <w:rFonts w:ascii="Times New Roman" w:eastAsia="Meiryo UI" w:hAnsi="Times New Roman"/>
        </w:rPr>
      </w:pPr>
      <w:bookmarkStart w:id="36" w:name="_Toc45628734"/>
      <w:bookmarkEnd w:id="10"/>
      <w:bookmarkEnd w:id="11"/>
      <w:bookmarkEnd w:id="12"/>
      <w:r w:rsidRPr="00086723">
        <w:rPr>
          <w:rFonts w:ascii="Times New Roman" w:eastAsia="Meiryo UI" w:hAnsi="Times New Roman"/>
        </w:rPr>
        <w:lastRenderedPageBreak/>
        <w:t>改定履歴</w:t>
      </w:r>
      <w:bookmarkEnd w:id="36"/>
    </w:p>
    <w:p w14:paraId="649097DF" w14:textId="77777777" w:rsidR="00B94B15" w:rsidRPr="00086723" w:rsidRDefault="00B94B15">
      <w:pPr>
        <w:spacing w:afterLines="50" w:after="120"/>
        <w:rPr>
          <w:rFonts w:ascii="Times New Roman" w:eastAsia="Meiryo UI" w:hAnsi="Times New Roman"/>
          <w:b/>
          <w:bCs/>
          <w:sz w:val="24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5"/>
        <w:gridCol w:w="5073"/>
        <w:gridCol w:w="991"/>
        <w:gridCol w:w="991"/>
        <w:gridCol w:w="1118"/>
      </w:tblGrid>
      <w:tr w:rsidR="00B94B15" w:rsidRPr="00086723" w14:paraId="7080BE19" w14:textId="77777777">
        <w:tc>
          <w:tcPr>
            <w:tcW w:w="786" w:type="dxa"/>
            <w:tcBorders>
              <w:bottom w:val="double" w:sz="4" w:space="0" w:color="auto"/>
            </w:tcBorders>
            <w:shd w:val="clear" w:color="auto" w:fill="C0C0C0"/>
          </w:tcPr>
          <w:p w14:paraId="1A1F2480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ＮＯ</w:t>
            </w:r>
          </w:p>
        </w:tc>
        <w:tc>
          <w:tcPr>
            <w:tcW w:w="5218" w:type="dxa"/>
            <w:tcBorders>
              <w:bottom w:val="double" w:sz="4" w:space="0" w:color="auto"/>
            </w:tcBorders>
            <w:shd w:val="clear" w:color="auto" w:fill="C0C0C0"/>
          </w:tcPr>
          <w:p w14:paraId="37C7F7DA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内</w:t>
            </w:r>
            <w:r w:rsidRPr="00086723">
              <w:rPr>
                <w:rFonts w:ascii="Times New Roman" w:eastAsia="Meiryo UI" w:hAnsi="Times New Roman"/>
              </w:rPr>
              <w:t xml:space="preserve">    </w:t>
            </w:r>
            <w:r w:rsidRPr="00086723">
              <w:rPr>
                <w:rFonts w:ascii="Times New Roman" w:eastAsia="Meiryo UI" w:hAnsi="Times New Roman"/>
              </w:rPr>
              <w:t>容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0D7C2643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承認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6ED4976D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担当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0C0C0"/>
          </w:tcPr>
          <w:p w14:paraId="6CC22E8D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</w:rPr>
            </w:pPr>
            <w:r w:rsidRPr="00086723">
              <w:rPr>
                <w:rFonts w:ascii="Times New Roman" w:eastAsia="Meiryo UI" w:hAnsi="Times New Roman"/>
              </w:rPr>
              <w:t>日付</w:t>
            </w:r>
          </w:p>
        </w:tc>
      </w:tr>
      <w:tr w:rsidR="00B94B15" w:rsidRPr="00086723" w14:paraId="6CB5E7D4" w14:textId="77777777">
        <w:trPr>
          <w:trHeight w:val="50"/>
        </w:trPr>
        <w:tc>
          <w:tcPr>
            <w:tcW w:w="786" w:type="dxa"/>
            <w:tcBorders>
              <w:top w:val="double" w:sz="4" w:space="0" w:color="auto"/>
            </w:tcBorders>
          </w:tcPr>
          <w:p w14:paraId="1609AE0F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  <w:r w:rsidRPr="00086723">
              <w:rPr>
                <w:rFonts w:ascii="Times New Roman" w:eastAsia="Meiryo UI" w:hAnsi="Times New Roman"/>
                <w:sz w:val="20"/>
              </w:rPr>
              <w:t>０</w:t>
            </w:r>
          </w:p>
        </w:tc>
        <w:tc>
          <w:tcPr>
            <w:tcW w:w="5218" w:type="dxa"/>
            <w:tcBorders>
              <w:top w:val="double" w:sz="4" w:space="0" w:color="auto"/>
            </w:tcBorders>
          </w:tcPr>
          <w:p w14:paraId="0C673B5C" w14:textId="77777777" w:rsidR="00B94B15" w:rsidRPr="00086723" w:rsidRDefault="00B94B15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  <w:r w:rsidRPr="00086723">
              <w:rPr>
                <w:rFonts w:ascii="Times New Roman" w:eastAsia="Meiryo UI" w:hAnsi="Times New Roman"/>
                <w:sz w:val="20"/>
              </w:rPr>
              <w:t>初版発行</w:t>
            </w: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6F5CFDF4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5D87690F" w14:textId="77777777" w:rsidR="00B94B15" w:rsidRPr="00086723" w:rsidRDefault="008C3B62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  <w:r w:rsidRPr="00086723">
              <w:rPr>
                <w:rFonts w:ascii="Times New Roman" w:eastAsia="Meiryo UI" w:hAnsi="Times New Roman"/>
                <w:sz w:val="20"/>
              </w:rPr>
              <w:t>西田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ED64230" w14:textId="7000EEBD" w:rsidR="00B94B15" w:rsidRPr="00086723" w:rsidRDefault="00B524BB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  <w:r w:rsidRPr="00086723">
              <w:rPr>
                <w:rFonts w:ascii="Times New Roman" w:eastAsia="Meiryo UI" w:hAnsi="Times New Roman"/>
                <w:w w:val="90"/>
                <w:sz w:val="20"/>
              </w:rPr>
              <w:t>20</w:t>
            </w:r>
            <w:r w:rsidR="002245AD" w:rsidRPr="00086723">
              <w:rPr>
                <w:rFonts w:ascii="Times New Roman" w:eastAsia="Meiryo UI" w:hAnsi="Times New Roman"/>
                <w:w w:val="90"/>
                <w:sz w:val="20"/>
              </w:rPr>
              <w:t>20</w:t>
            </w:r>
            <w:r w:rsidRPr="00086723">
              <w:rPr>
                <w:rFonts w:ascii="Times New Roman" w:eastAsia="Meiryo UI" w:hAnsi="Times New Roman"/>
                <w:w w:val="90"/>
                <w:sz w:val="20"/>
              </w:rPr>
              <w:t>-</w:t>
            </w:r>
            <w:r w:rsidR="002245AD" w:rsidRPr="00086723">
              <w:rPr>
                <w:rFonts w:ascii="Times New Roman" w:eastAsia="Meiryo UI" w:hAnsi="Times New Roman"/>
                <w:w w:val="90"/>
                <w:sz w:val="20"/>
              </w:rPr>
              <w:t>6</w:t>
            </w:r>
            <w:r w:rsidRPr="00086723">
              <w:rPr>
                <w:rFonts w:ascii="Times New Roman" w:eastAsia="Meiryo UI" w:hAnsi="Times New Roman"/>
                <w:w w:val="90"/>
                <w:sz w:val="20"/>
              </w:rPr>
              <w:t>-1</w:t>
            </w:r>
            <w:r w:rsidR="00303E15" w:rsidRPr="00086723">
              <w:rPr>
                <w:rFonts w:ascii="Times New Roman" w:eastAsia="Meiryo UI" w:hAnsi="Times New Roman"/>
                <w:w w:val="90"/>
                <w:sz w:val="20"/>
              </w:rPr>
              <w:t>6</w:t>
            </w:r>
          </w:p>
        </w:tc>
      </w:tr>
      <w:tr w:rsidR="002D791D" w:rsidRPr="00086723" w14:paraId="138C16D9" w14:textId="77777777">
        <w:tc>
          <w:tcPr>
            <w:tcW w:w="786" w:type="dxa"/>
          </w:tcPr>
          <w:p w14:paraId="198B994B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5218" w:type="dxa"/>
          </w:tcPr>
          <w:p w14:paraId="1B848DAB" w14:textId="77777777" w:rsidR="002D791D" w:rsidRPr="00086723" w:rsidRDefault="002D791D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473B8E2C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52C9F88A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134" w:type="dxa"/>
          </w:tcPr>
          <w:p w14:paraId="295095B5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</w:p>
        </w:tc>
      </w:tr>
      <w:tr w:rsidR="002D791D" w:rsidRPr="00086723" w14:paraId="05D70461" w14:textId="77777777">
        <w:tc>
          <w:tcPr>
            <w:tcW w:w="786" w:type="dxa"/>
          </w:tcPr>
          <w:p w14:paraId="0055515C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5218" w:type="dxa"/>
          </w:tcPr>
          <w:p w14:paraId="641EF7AF" w14:textId="77777777" w:rsidR="002D791D" w:rsidRPr="00086723" w:rsidRDefault="002D791D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1310D66F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07FF2ABB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134" w:type="dxa"/>
          </w:tcPr>
          <w:p w14:paraId="63170992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</w:p>
        </w:tc>
      </w:tr>
      <w:tr w:rsidR="002D791D" w:rsidRPr="00086723" w14:paraId="027ADEA4" w14:textId="77777777">
        <w:tc>
          <w:tcPr>
            <w:tcW w:w="786" w:type="dxa"/>
          </w:tcPr>
          <w:p w14:paraId="24CFA4A7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5218" w:type="dxa"/>
          </w:tcPr>
          <w:p w14:paraId="4CEC62F9" w14:textId="77777777" w:rsidR="002D791D" w:rsidRPr="00086723" w:rsidRDefault="002D791D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239DCF2A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78213687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134" w:type="dxa"/>
          </w:tcPr>
          <w:p w14:paraId="2D35C2B1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</w:p>
        </w:tc>
      </w:tr>
      <w:tr w:rsidR="002D791D" w:rsidRPr="00086723" w14:paraId="0D24CD48" w14:textId="77777777">
        <w:tc>
          <w:tcPr>
            <w:tcW w:w="786" w:type="dxa"/>
          </w:tcPr>
          <w:p w14:paraId="3EBBE0FE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5218" w:type="dxa"/>
          </w:tcPr>
          <w:p w14:paraId="48B33895" w14:textId="77777777" w:rsidR="002D791D" w:rsidRPr="00086723" w:rsidRDefault="002D791D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1E8E8179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5C09D486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134" w:type="dxa"/>
          </w:tcPr>
          <w:p w14:paraId="002B0328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</w:p>
        </w:tc>
      </w:tr>
      <w:tr w:rsidR="002D791D" w:rsidRPr="00086723" w14:paraId="6BF5E018" w14:textId="77777777">
        <w:tc>
          <w:tcPr>
            <w:tcW w:w="786" w:type="dxa"/>
          </w:tcPr>
          <w:p w14:paraId="57E3FC07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5218" w:type="dxa"/>
          </w:tcPr>
          <w:p w14:paraId="60487B96" w14:textId="77777777" w:rsidR="002D791D" w:rsidRPr="00086723" w:rsidRDefault="002D791D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57BA1F5A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1A51B52F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134" w:type="dxa"/>
          </w:tcPr>
          <w:p w14:paraId="4BA09EB8" w14:textId="77777777" w:rsidR="002D791D" w:rsidRPr="00086723" w:rsidRDefault="002D791D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</w:p>
        </w:tc>
      </w:tr>
      <w:tr w:rsidR="00B94B15" w:rsidRPr="00086723" w14:paraId="7110FE59" w14:textId="77777777">
        <w:tc>
          <w:tcPr>
            <w:tcW w:w="786" w:type="dxa"/>
          </w:tcPr>
          <w:p w14:paraId="52A2DE19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5218" w:type="dxa"/>
          </w:tcPr>
          <w:p w14:paraId="4D2F35C8" w14:textId="77777777" w:rsidR="00B94B15" w:rsidRPr="00086723" w:rsidRDefault="00B94B15">
            <w:pPr>
              <w:pStyle w:val="a"/>
              <w:ind w:left="0" w:firstLine="0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272F0530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009" w:type="dxa"/>
          </w:tcPr>
          <w:p w14:paraId="51E6B982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sz w:val="20"/>
              </w:rPr>
            </w:pPr>
          </w:p>
        </w:tc>
        <w:tc>
          <w:tcPr>
            <w:tcW w:w="1134" w:type="dxa"/>
          </w:tcPr>
          <w:p w14:paraId="1B679D79" w14:textId="77777777" w:rsidR="00B94B15" w:rsidRPr="00086723" w:rsidRDefault="00B94B15">
            <w:pPr>
              <w:pStyle w:val="a"/>
              <w:ind w:left="0" w:firstLine="0"/>
              <w:jc w:val="center"/>
              <w:rPr>
                <w:rFonts w:ascii="Times New Roman" w:eastAsia="Meiryo UI" w:hAnsi="Times New Roman"/>
                <w:w w:val="90"/>
                <w:sz w:val="20"/>
              </w:rPr>
            </w:pPr>
          </w:p>
        </w:tc>
      </w:tr>
    </w:tbl>
    <w:p w14:paraId="33FAA2E8" w14:textId="77777777" w:rsidR="00B94B15" w:rsidRPr="00086723" w:rsidRDefault="00B94B15">
      <w:pPr>
        <w:pStyle w:val="a0"/>
        <w:ind w:left="0" w:firstLine="0"/>
        <w:rPr>
          <w:rFonts w:ascii="Times New Roman" w:eastAsia="Meiryo UI" w:hAnsi="Times New Roman"/>
        </w:rPr>
      </w:pPr>
    </w:p>
    <w:sectPr w:rsidR="00B94B15" w:rsidRPr="00086723" w:rsidSect="003B6B44">
      <w:headerReference w:type="default" r:id="rId36"/>
      <w:footerReference w:type="default" r:id="rId37"/>
      <w:headerReference w:type="first" r:id="rId38"/>
      <w:footerReference w:type="first" r:id="rId39"/>
      <w:pgSz w:w="11907" w:h="16840" w:code="9"/>
      <w:pgMar w:top="851" w:right="1134" w:bottom="964" w:left="1588" w:header="0" w:footer="0" w:gutter="0"/>
      <w:pgBorders w:offsetFrom="page">
        <w:bottom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4C996" w14:textId="77777777" w:rsidR="000537A8" w:rsidRDefault="000537A8">
      <w:r>
        <w:separator/>
      </w:r>
    </w:p>
  </w:endnote>
  <w:endnote w:type="continuationSeparator" w:id="0">
    <w:p w14:paraId="5242EAD9" w14:textId="77777777" w:rsidR="000537A8" w:rsidRDefault="0005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準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準ゴシック">
    <w:altName w:val="MS Gothic"/>
    <w:charset w:val="80"/>
    <w:family w:val="modern"/>
    <w:pitch w:val="fixed"/>
    <w:sig w:usb0="00000000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81412" w14:textId="77777777" w:rsidR="002546CF" w:rsidRDefault="002546CF">
    <w:pPr>
      <w:pStyle w:val="Footer"/>
      <w:pBdr>
        <w:top w:val="thickThinSmallGap" w:sz="24" w:space="1" w:color="auto"/>
      </w:pBdr>
      <w:spacing w:line="240" w:lineRule="exact"/>
      <w:rPr>
        <w:rStyle w:val="PageNumber"/>
      </w:rPr>
    </w:pPr>
  </w:p>
  <w:p w14:paraId="7686E14F" w14:textId="77777777" w:rsidR="002546CF" w:rsidRDefault="002546CF">
    <w:pPr>
      <w:pStyle w:val="Footer"/>
      <w:spacing w:line="240" w:lineRule="exact"/>
      <w:ind w:left="-397" w:hanging="96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0E6B">
      <w:rPr>
        <w:rStyle w:val="PageNumber"/>
        <w:noProof/>
      </w:rPr>
      <w:t>7</w:t>
    </w:r>
    <w:r>
      <w:rPr>
        <w:rStyle w:val="PageNumber"/>
      </w:rPr>
      <w:fldChar w:fldCharType="end"/>
    </w:r>
  </w:p>
  <w:p w14:paraId="2F7E8DAF" w14:textId="77777777" w:rsidR="002546CF" w:rsidRDefault="002546CF">
    <w:pPr>
      <w:pStyle w:val="Footer"/>
      <w:spacing w:line="240" w:lineRule="exact"/>
    </w:pPr>
  </w:p>
  <w:p w14:paraId="250E4153" w14:textId="77777777" w:rsidR="002546CF" w:rsidRDefault="002546CF">
    <w:pPr>
      <w:pStyle w:val="Footer"/>
      <w:spacing w:line="24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187E3" w14:textId="77777777" w:rsidR="002546CF" w:rsidRDefault="002546CF">
    <w:pPr>
      <w:pStyle w:val="Footer"/>
      <w:pBdr>
        <w:bottom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2A730" w14:textId="77777777" w:rsidR="000537A8" w:rsidRDefault="000537A8">
      <w:r>
        <w:separator/>
      </w:r>
    </w:p>
  </w:footnote>
  <w:footnote w:type="continuationSeparator" w:id="0">
    <w:p w14:paraId="7333BAE4" w14:textId="77777777" w:rsidR="000537A8" w:rsidRDefault="00053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C663A" w14:textId="77777777" w:rsidR="002546CF" w:rsidRDefault="002546CF">
    <w:pPr>
      <w:pStyle w:val="Header"/>
      <w:pBdr>
        <w:bottom w:val="thinThickSmallGap" w:sz="24" w:space="1" w:color="auto"/>
      </w:pBdr>
      <w:tabs>
        <w:tab w:val="clear" w:pos="4252"/>
        <w:tab w:val="clear" w:pos="8504"/>
        <w:tab w:val="right" w:pos="9600"/>
      </w:tabs>
      <w:autoSpaceDE w:val="0"/>
      <w:autoSpaceDN w:val="0"/>
      <w:spacing w:after="240" w:line="300" w:lineRule="atLeast"/>
      <w:textAlignment w:val="bottom"/>
      <w:rPr>
        <w:rFonts w:ascii="標準ゴシック" w:eastAsia="標準ゴシック"/>
        <w:b/>
        <w:sz w:val="24"/>
      </w:rPr>
    </w:pPr>
  </w:p>
  <w:p w14:paraId="2C8A879A" w14:textId="77777777" w:rsidR="002546CF" w:rsidRPr="00D675F4" w:rsidRDefault="002546CF">
    <w:pPr>
      <w:pStyle w:val="Header"/>
      <w:pBdr>
        <w:bottom w:val="thinThickSmallGap" w:sz="24" w:space="1" w:color="auto"/>
      </w:pBdr>
      <w:tabs>
        <w:tab w:val="clear" w:pos="4252"/>
        <w:tab w:val="clear" w:pos="8504"/>
        <w:tab w:val="right" w:pos="9120"/>
      </w:tabs>
      <w:autoSpaceDE w:val="0"/>
      <w:autoSpaceDN w:val="0"/>
      <w:spacing w:after="240" w:line="300" w:lineRule="atLeast"/>
      <w:textAlignment w:val="bottom"/>
      <w:rPr>
        <w:rFonts w:ascii="Meiryo UI" w:eastAsia="Meiryo UI" w:hAnsi="Meiryo UI"/>
        <w:bCs/>
        <w:iCs/>
        <w:color w:val="C0C0C0"/>
        <w:spacing w:val="-20"/>
        <w:sz w:val="20"/>
      </w:rPr>
    </w:pPr>
    <w:r>
      <w:rPr>
        <w:rFonts w:ascii="標準ゴシック" w:eastAsia="標準ゴシック"/>
        <w:b/>
        <w:sz w:val="24"/>
      </w:rPr>
      <w:tab/>
    </w:r>
    <w:r w:rsidRPr="00D675F4">
      <w:rPr>
        <w:rFonts w:ascii="Meiryo UI" w:eastAsia="Meiryo UI" w:hAnsi="Meiryo UI" w:hint="eastAsia"/>
        <w:bCs/>
        <w:iCs/>
        <w:color w:val="C0C0C0"/>
        <w:sz w:val="20"/>
      </w:rPr>
      <w:t>生産管理システム　外部仕様書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99648" w14:textId="77777777" w:rsidR="002546CF" w:rsidRDefault="002546CF">
    <w:pPr>
      <w:pStyle w:val="Header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46672BA9" w14:textId="77777777" w:rsidR="002546CF" w:rsidRDefault="002546CF">
    <w:pPr>
      <w:pStyle w:val="Header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7F02D49F" w14:textId="77777777" w:rsidR="002546CF" w:rsidRDefault="002546CF">
    <w:pPr>
      <w:pStyle w:val="Header"/>
      <w:tabs>
        <w:tab w:val="clear" w:pos="4252"/>
        <w:tab w:val="clear" w:pos="8504"/>
        <w:tab w:val="right" w:pos="9923"/>
      </w:tabs>
      <w:autoSpaceDE w:val="0"/>
      <w:autoSpaceDN w:val="0"/>
      <w:spacing w:after="240" w:line="300" w:lineRule="atLeast"/>
      <w:textAlignment w:val="bottom"/>
      <w:rPr>
        <w:rFonts w:ascii="MS PGothic" w:eastAsia="MS PGothic" w:hAnsi="Algerian"/>
        <w:b/>
        <w:i/>
        <w:spacing w:val="-20"/>
        <w:sz w:val="20"/>
      </w:rPr>
    </w:pPr>
    <w:r>
      <w:rPr>
        <w:rFonts w:ascii="MS PGothic" w:eastAsia="MS PGothic"/>
        <w:b/>
        <w:sz w:val="20"/>
      </w:rPr>
      <w:tab/>
    </w:r>
    <w:r>
      <w:rPr>
        <w:rFonts w:ascii="MS PGothic" w:eastAsia="MS PGothic" w:hint="eastAsia"/>
        <w:vanish/>
        <w:sz w:val="20"/>
      </w:rP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ListNumber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55286A14"/>
    <w:lvl w:ilvl="0">
      <w:start w:val="1"/>
      <w:numFmt w:val="decimalFullWidth"/>
      <w:pStyle w:val="Heading1"/>
      <w:lvlText w:val="第%1章"/>
      <w:lvlJc w:val="left"/>
      <w:pPr>
        <w:ind w:left="425" w:hanging="425"/>
      </w:pPr>
    </w:lvl>
    <w:lvl w:ilvl="1">
      <w:start w:val="1"/>
      <w:numFmt w:val="decimalFullWidth"/>
      <w:pStyle w:val="Heading2"/>
      <w:lvlText w:val="第%2節"/>
      <w:lvlJc w:val="left"/>
      <w:pPr>
        <w:ind w:left="851" w:hanging="426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Heading3"/>
      <w:lvlText w:val="第%3項"/>
      <w:lvlJc w:val="left"/>
      <w:pPr>
        <w:ind w:left="1277" w:hanging="425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Heading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Heading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Heading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Heading9"/>
      <w:suff w:val="nothing"/>
      <w:lvlText w:val=""/>
      <w:lvlJc w:val="left"/>
      <w:pPr>
        <w:ind w:left="3827" w:hanging="425"/>
      </w:pPr>
    </w:lvl>
  </w:abstractNum>
  <w:abstractNum w:abstractNumId="11" w15:restartNumberingAfterBreak="0">
    <w:nsid w:val="13BF395B"/>
    <w:multiLevelType w:val="hybridMultilevel"/>
    <w:tmpl w:val="79EA6708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2" w:hanging="420"/>
      </w:pPr>
      <w:rPr>
        <w:rFonts w:ascii="Wingdings" w:hAnsi="Wingdings" w:hint="default"/>
      </w:rPr>
    </w:lvl>
  </w:abstractNum>
  <w:abstractNum w:abstractNumId="12" w15:restartNumberingAfterBreak="0">
    <w:nsid w:val="536D3C85"/>
    <w:multiLevelType w:val="hybridMultilevel"/>
    <w:tmpl w:val="4732D838"/>
    <w:lvl w:ilvl="0" w:tplc="15E0A2FC">
      <w:numFmt w:val="bullet"/>
      <w:lvlText w:val="・"/>
      <w:lvlJc w:val="left"/>
      <w:pPr>
        <w:ind w:left="615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3" w15:restartNumberingAfterBreak="0">
    <w:nsid w:val="6F2114A8"/>
    <w:multiLevelType w:val="hybridMultilevel"/>
    <w:tmpl w:val="9FCE3BDC"/>
    <w:lvl w:ilvl="0" w:tplc="0409000B">
      <w:start w:val="1"/>
      <w:numFmt w:val="bullet"/>
      <w:lvlText w:val=""/>
      <w:lvlJc w:val="left"/>
      <w:pPr>
        <w:ind w:left="61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4" w15:restartNumberingAfterBreak="0">
    <w:nsid w:val="74FA6E12"/>
    <w:multiLevelType w:val="hybridMultilevel"/>
    <w:tmpl w:val="02CCCBA8"/>
    <w:lvl w:ilvl="0" w:tplc="2768471A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4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2"/>
  <w:drawingGridVerticalSpacing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 fill="f" fillcolor="white">
      <v:fill color="white" on="f"/>
      <v:stroke weight="1pt"/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424045"/>
    <w:rsid w:val="00000BA6"/>
    <w:rsid w:val="00001765"/>
    <w:rsid w:val="00003CFA"/>
    <w:rsid w:val="0000543A"/>
    <w:rsid w:val="00006586"/>
    <w:rsid w:val="00013024"/>
    <w:rsid w:val="000132D0"/>
    <w:rsid w:val="00013D5B"/>
    <w:rsid w:val="0001667E"/>
    <w:rsid w:val="0001703D"/>
    <w:rsid w:val="00017411"/>
    <w:rsid w:val="00021AD4"/>
    <w:rsid w:val="00023EAC"/>
    <w:rsid w:val="00024C3B"/>
    <w:rsid w:val="00026672"/>
    <w:rsid w:val="00030DFC"/>
    <w:rsid w:val="00030E7D"/>
    <w:rsid w:val="00031658"/>
    <w:rsid w:val="00032D71"/>
    <w:rsid w:val="00032E40"/>
    <w:rsid w:val="00034463"/>
    <w:rsid w:val="00035C05"/>
    <w:rsid w:val="00036529"/>
    <w:rsid w:val="000365D0"/>
    <w:rsid w:val="0003692E"/>
    <w:rsid w:val="00036D87"/>
    <w:rsid w:val="00040F14"/>
    <w:rsid w:val="0004174D"/>
    <w:rsid w:val="00042726"/>
    <w:rsid w:val="00051FAD"/>
    <w:rsid w:val="00052015"/>
    <w:rsid w:val="00052D68"/>
    <w:rsid w:val="000537A8"/>
    <w:rsid w:val="00053D8A"/>
    <w:rsid w:val="00057330"/>
    <w:rsid w:val="0006054F"/>
    <w:rsid w:val="00061302"/>
    <w:rsid w:val="0006137F"/>
    <w:rsid w:val="00061AC8"/>
    <w:rsid w:val="00065C41"/>
    <w:rsid w:val="00065CE2"/>
    <w:rsid w:val="000707E9"/>
    <w:rsid w:val="000722FC"/>
    <w:rsid w:val="00072606"/>
    <w:rsid w:val="00072CB8"/>
    <w:rsid w:val="00077DAA"/>
    <w:rsid w:val="0008034A"/>
    <w:rsid w:val="00086723"/>
    <w:rsid w:val="00094128"/>
    <w:rsid w:val="00094C16"/>
    <w:rsid w:val="000A0D79"/>
    <w:rsid w:val="000A2BDB"/>
    <w:rsid w:val="000A7C15"/>
    <w:rsid w:val="000B05F8"/>
    <w:rsid w:val="000B3355"/>
    <w:rsid w:val="000B431D"/>
    <w:rsid w:val="000C18AF"/>
    <w:rsid w:val="000C5164"/>
    <w:rsid w:val="000C516D"/>
    <w:rsid w:val="000D2F03"/>
    <w:rsid w:val="000D3283"/>
    <w:rsid w:val="000D361F"/>
    <w:rsid w:val="000D3B29"/>
    <w:rsid w:val="000D511E"/>
    <w:rsid w:val="000D5442"/>
    <w:rsid w:val="000D7333"/>
    <w:rsid w:val="000D7FA1"/>
    <w:rsid w:val="000E0F66"/>
    <w:rsid w:val="000E2261"/>
    <w:rsid w:val="000E4888"/>
    <w:rsid w:val="000E4D9F"/>
    <w:rsid w:val="000E6453"/>
    <w:rsid w:val="000F044F"/>
    <w:rsid w:val="000F18C7"/>
    <w:rsid w:val="000F7460"/>
    <w:rsid w:val="000F7C32"/>
    <w:rsid w:val="0010010D"/>
    <w:rsid w:val="00102EDC"/>
    <w:rsid w:val="001061BD"/>
    <w:rsid w:val="001065C9"/>
    <w:rsid w:val="00106DDF"/>
    <w:rsid w:val="00107C3D"/>
    <w:rsid w:val="00114130"/>
    <w:rsid w:val="0011449F"/>
    <w:rsid w:val="001156E7"/>
    <w:rsid w:val="001200A1"/>
    <w:rsid w:val="0012266F"/>
    <w:rsid w:val="00122BB2"/>
    <w:rsid w:val="001249A3"/>
    <w:rsid w:val="00124B15"/>
    <w:rsid w:val="00127EBC"/>
    <w:rsid w:val="00127FE4"/>
    <w:rsid w:val="001308E8"/>
    <w:rsid w:val="0013173E"/>
    <w:rsid w:val="0013293E"/>
    <w:rsid w:val="00132A2B"/>
    <w:rsid w:val="0013777B"/>
    <w:rsid w:val="001419E6"/>
    <w:rsid w:val="00143B80"/>
    <w:rsid w:val="00147393"/>
    <w:rsid w:val="00151A54"/>
    <w:rsid w:val="001525C0"/>
    <w:rsid w:val="00157124"/>
    <w:rsid w:val="00157573"/>
    <w:rsid w:val="00160DC1"/>
    <w:rsid w:val="00162DFF"/>
    <w:rsid w:val="0016525A"/>
    <w:rsid w:val="0017120B"/>
    <w:rsid w:val="00172B62"/>
    <w:rsid w:val="001735DF"/>
    <w:rsid w:val="00174802"/>
    <w:rsid w:val="00175781"/>
    <w:rsid w:val="00180571"/>
    <w:rsid w:val="00180817"/>
    <w:rsid w:val="00180D6A"/>
    <w:rsid w:val="00182892"/>
    <w:rsid w:val="00182DF0"/>
    <w:rsid w:val="0018538A"/>
    <w:rsid w:val="0019198F"/>
    <w:rsid w:val="00192A4B"/>
    <w:rsid w:val="00193DB9"/>
    <w:rsid w:val="00195280"/>
    <w:rsid w:val="001A08BE"/>
    <w:rsid w:val="001A243B"/>
    <w:rsid w:val="001A2B10"/>
    <w:rsid w:val="001A2B26"/>
    <w:rsid w:val="001A50C1"/>
    <w:rsid w:val="001B0883"/>
    <w:rsid w:val="001B38B2"/>
    <w:rsid w:val="001B3C85"/>
    <w:rsid w:val="001B40EC"/>
    <w:rsid w:val="001B480A"/>
    <w:rsid w:val="001B6C60"/>
    <w:rsid w:val="001B7DD3"/>
    <w:rsid w:val="001C2418"/>
    <w:rsid w:val="001C2427"/>
    <w:rsid w:val="001C2850"/>
    <w:rsid w:val="001C34D6"/>
    <w:rsid w:val="001C386A"/>
    <w:rsid w:val="001C4899"/>
    <w:rsid w:val="001C6E83"/>
    <w:rsid w:val="001C79FF"/>
    <w:rsid w:val="001D01B3"/>
    <w:rsid w:val="001D0330"/>
    <w:rsid w:val="001D0338"/>
    <w:rsid w:val="001D035F"/>
    <w:rsid w:val="001D0C65"/>
    <w:rsid w:val="001D2481"/>
    <w:rsid w:val="001D314F"/>
    <w:rsid w:val="001D5064"/>
    <w:rsid w:val="001D65AD"/>
    <w:rsid w:val="001D65F6"/>
    <w:rsid w:val="001D7297"/>
    <w:rsid w:val="001D759E"/>
    <w:rsid w:val="001E05D8"/>
    <w:rsid w:val="001E2D5C"/>
    <w:rsid w:val="001E3E92"/>
    <w:rsid w:val="001E51B6"/>
    <w:rsid w:val="001E76D7"/>
    <w:rsid w:val="001F01B4"/>
    <w:rsid w:val="001F11AC"/>
    <w:rsid w:val="001F1410"/>
    <w:rsid w:val="001F5273"/>
    <w:rsid w:val="001F77E5"/>
    <w:rsid w:val="00201528"/>
    <w:rsid w:val="00203CC3"/>
    <w:rsid w:val="00203F91"/>
    <w:rsid w:val="002059E6"/>
    <w:rsid w:val="00207378"/>
    <w:rsid w:val="00212593"/>
    <w:rsid w:val="002137B8"/>
    <w:rsid w:val="0021507F"/>
    <w:rsid w:val="00215570"/>
    <w:rsid w:val="002165C4"/>
    <w:rsid w:val="002201E0"/>
    <w:rsid w:val="00221F86"/>
    <w:rsid w:val="002225CD"/>
    <w:rsid w:val="002245AD"/>
    <w:rsid w:val="002264F4"/>
    <w:rsid w:val="00227D24"/>
    <w:rsid w:val="002311F4"/>
    <w:rsid w:val="00231E7A"/>
    <w:rsid w:val="00232551"/>
    <w:rsid w:val="00235C9B"/>
    <w:rsid w:val="0023649F"/>
    <w:rsid w:val="00237CB7"/>
    <w:rsid w:val="00237D60"/>
    <w:rsid w:val="00244C96"/>
    <w:rsid w:val="00245720"/>
    <w:rsid w:val="002465F8"/>
    <w:rsid w:val="00246B83"/>
    <w:rsid w:val="00247645"/>
    <w:rsid w:val="00250339"/>
    <w:rsid w:val="002537A2"/>
    <w:rsid w:val="002546CF"/>
    <w:rsid w:val="002560D3"/>
    <w:rsid w:val="002563FE"/>
    <w:rsid w:val="00256925"/>
    <w:rsid w:val="002600BA"/>
    <w:rsid w:val="0026099E"/>
    <w:rsid w:val="0026145E"/>
    <w:rsid w:val="00262342"/>
    <w:rsid w:val="00263788"/>
    <w:rsid w:val="00263855"/>
    <w:rsid w:val="00263D9E"/>
    <w:rsid w:val="00264F2E"/>
    <w:rsid w:val="00267514"/>
    <w:rsid w:val="00270B3C"/>
    <w:rsid w:val="00272537"/>
    <w:rsid w:val="00272E67"/>
    <w:rsid w:val="0027409C"/>
    <w:rsid w:val="00275145"/>
    <w:rsid w:val="002759C7"/>
    <w:rsid w:val="0028164E"/>
    <w:rsid w:val="00282893"/>
    <w:rsid w:val="0028721D"/>
    <w:rsid w:val="0029066F"/>
    <w:rsid w:val="00293163"/>
    <w:rsid w:val="00294222"/>
    <w:rsid w:val="002968B9"/>
    <w:rsid w:val="002969F6"/>
    <w:rsid w:val="0029723D"/>
    <w:rsid w:val="00297ADC"/>
    <w:rsid w:val="002A2641"/>
    <w:rsid w:val="002A2A75"/>
    <w:rsid w:val="002A4B55"/>
    <w:rsid w:val="002A594C"/>
    <w:rsid w:val="002A63A8"/>
    <w:rsid w:val="002A6C0D"/>
    <w:rsid w:val="002B1903"/>
    <w:rsid w:val="002B19A4"/>
    <w:rsid w:val="002B21B7"/>
    <w:rsid w:val="002B2854"/>
    <w:rsid w:val="002B2971"/>
    <w:rsid w:val="002B2A9F"/>
    <w:rsid w:val="002B6D5A"/>
    <w:rsid w:val="002B7755"/>
    <w:rsid w:val="002C027E"/>
    <w:rsid w:val="002C1FE3"/>
    <w:rsid w:val="002C30DF"/>
    <w:rsid w:val="002C44F0"/>
    <w:rsid w:val="002C594D"/>
    <w:rsid w:val="002D1660"/>
    <w:rsid w:val="002D4A2F"/>
    <w:rsid w:val="002D557B"/>
    <w:rsid w:val="002D791D"/>
    <w:rsid w:val="002E07C6"/>
    <w:rsid w:val="002E1158"/>
    <w:rsid w:val="002E2928"/>
    <w:rsid w:val="002E49E0"/>
    <w:rsid w:val="002E4EEE"/>
    <w:rsid w:val="002E64AB"/>
    <w:rsid w:val="002F14C3"/>
    <w:rsid w:val="002F334E"/>
    <w:rsid w:val="002F47AA"/>
    <w:rsid w:val="00302D17"/>
    <w:rsid w:val="0030377A"/>
    <w:rsid w:val="0030377C"/>
    <w:rsid w:val="00303E15"/>
    <w:rsid w:val="0030737A"/>
    <w:rsid w:val="00307F78"/>
    <w:rsid w:val="00311A58"/>
    <w:rsid w:val="0031447F"/>
    <w:rsid w:val="00316688"/>
    <w:rsid w:val="00320315"/>
    <w:rsid w:val="003212B3"/>
    <w:rsid w:val="00324D6E"/>
    <w:rsid w:val="00324F4F"/>
    <w:rsid w:val="00326746"/>
    <w:rsid w:val="00326DA6"/>
    <w:rsid w:val="00331609"/>
    <w:rsid w:val="00332457"/>
    <w:rsid w:val="003342BE"/>
    <w:rsid w:val="00335BF4"/>
    <w:rsid w:val="00337ED7"/>
    <w:rsid w:val="0034108B"/>
    <w:rsid w:val="00342CBF"/>
    <w:rsid w:val="0034500D"/>
    <w:rsid w:val="00345F72"/>
    <w:rsid w:val="003465BB"/>
    <w:rsid w:val="0035235C"/>
    <w:rsid w:val="00360595"/>
    <w:rsid w:val="0036415E"/>
    <w:rsid w:val="00364619"/>
    <w:rsid w:val="00367BD1"/>
    <w:rsid w:val="0037096C"/>
    <w:rsid w:val="00374515"/>
    <w:rsid w:val="00375448"/>
    <w:rsid w:val="00375B41"/>
    <w:rsid w:val="003767B7"/>
    <w:rsid w:val="00376AF8"/>
    <w:rsid w:val="003840D7"/>
    <w:rsid w:val="003842EE"/>
    <w:rsid w:val="00385069"/>
    <w:rsid w:val="003909DD"/>
    <w:rsid w:val="0039214C"/>
    <w:rsid w:val="00392EBB"/>
    <w:rsid w:val="0039483D"/>
    <w:rsid w:val="003951C6"/>
    <w:rsid w:val="0039542B"/>
    <w:rsid w:val="00395955"/>
    <w:rsid w:val="00395B63"/>
    <w:rsid w:val="00396774"/>
    <w:rsid w:val="003A0661"/>
    <w:rsid w:val="003A0A7F"/>
    <w:rsid w:val="003A27B9"/>
    <w:rsid w:val="003A2B00"/>
    <w:rsid w:val="003A32D5"/>
    <w:rsid w:val="003B0804"/>
    <w:rsid w:val="003B10D6"/>
    <w:rsid w:val="003B17CF"/>
    <w:rsid w:val="003B2C81"/>
    <w:rsid w:val="003B4BC8"/>
    <w:rsid w:val="003B6513"/>
    <w:rsid w:val="003B6B14"/>
    <w:rsid w:val="003B6B44"/>
    <w:rsid w:val="003C32A9"/>
    <w:rsid w:val="003C3616"/>
    <w:rsid w:val="003C44EB"/>
    <w:rsid w:val="003C5A1F"/>
    <w:rsid w:val="003C64F3"/>
    <w:rsid w:val="003D12C5"/>
    <w:rsid w:val="003D3777"/>
    <w:rsid w:val="003D3D6A"/>
    <w:rsid w:val="003D75AD"/>
    <w:rsid w:val="003E0A0A"/>
    <w:rsid w:val="003E0D3C"/>
    <w:rsid w:val="003E1859"/>
    <w:rsid w:val="003E27A4"/>
    <w:rsid w:val="003E3FE1"/>
    <w:rsid w:val="003E40F7"/>
    <w:rsid w:val="003E48B3"/>
    <w:rsid w:val="003E5F8F"/>
    <w:rsid w:val="003F0806"/>
    <w:rsid w:val="003F417F"/>
    <w:rsid w:val="003F4B82"/>
    <w:rsid w:val="003F4FA9"/>
    <w:rsid w:val="003F5122"/>
    <w:rsid w:val="003F6B44"/>
    <w:rsid w:val="004008C2"/>
    <w:rsid w:val="00401DCE"/>
    <w:rsid w:val="004040F9"/>
    <w:rsid w:val="00407BD6"/>
    <w:rsid w:val="004100D9"/>
    <w:rsid w:val="004112B8"/>
    <w:rsid w:val="00420A62"/>
    <w:rsid w:val="00421258"/>
    <w:rsid w:val="00421C34"/>
    <w:rsid w:val="00422558"/>
    <w:rsid w:val="00423594"/>
    <w:rsid w:val="00424045"/>
    <w:rsid w:val="00424D65"/>
    <w:rsid w:val="00425B98"/>
    <w:rsid w:val="004263DF"/>
    <w:rsid w:val="00430115"/>
    <w:rsid w:val="00431823"/>
    <w:rsid w:val="00431F28"/>
    <w:rsid w:val="0043274C"/>
    <w:rsid w:val="00432CEA"/>
    <w:rsid w:val="0043308C"/>
    <w:rsid w:val="00434B30"/>
    <w:rsid w:val="00435308"/>
    <w:rsid w:val="00437F40"/>
    <w:rsid w:val="00440055"/>
    <w:rsid w:val="004431C0"/>
    <w:rsid w:val="00443C55"/>
    <w:rsid w:val="00444200"/>
    <w:rsid w:val="004466A9"/>
    <w:rsid w:val="00451921"/>
    <w:rsid w:val="00455AC5"/>
    <w:rsid w:val="004625B3"/>
    <w:rsid w:val="004626E0"/>
    <w:rsid w:val="00462D5E"/>
    <w:rsid w:val="00462E0D"/>
    <w:rsid w:val="004631AF"/>
    <w:rsid w:val="00465133"/>
    <w:rsid w:val="00466812"/>
    <w:rsid w:val="00466FD2"/>
    <w:rsid w:val="0047021C"/>
    <w:rsid w:val="00471DA5"/>
    <w:rsid w:val="00472DD1"/>
    <w:rsid w:val="00473367"/>
    <w:rsid w:val="004733E9"/>
    <w:rsid w:val="00477227"/>
    <w:rsid w:val="00477854"/>
    <w:rsid w:val="00480739"/>
    <w:rsid w:val="00480E61"/>
    <w:rsid w:val="00481962"/>
    <w:rsid w:val="004843CA"/>
    <w:rsid w:val="0048451F"/>
    <w:rsid w:val="00484619"/>
    <w:rsid w:val="00486113"/>
    <w:rsid w:val="00486367"/>
    <w:rsid w:val="004871F1"/>
    <w:rsid w:val="004875FD"/>
    <w:rsid w:val="004877DF"/>
    <w:rsid w:val="004908FB"/>
    <w:rsid w:val="00490F09"/>
    <w:rsid w:val="00494594"/>
    <w:rsid w:val="00494AA5"/>
    <w:rsid w:val="004973C5"/>
    <w:rsid w:val="00497815"/>
    <w:rsid w:val="004A1B23"/>
    <w:rsid w:val="004A31C1"/>
    <w:rsid w:val="004A3C77"/>
    <w:rsid w:val="004A50BD"/>
    <w:rsid w:val="004A557D"/>
    <w:rsid w:val="004A5D96"/>
    <w:rsid w:val="004A6625"/>
    <w:rsid w:val="004A669A"/>
    <w:rsid w:val="004A6AD7"/>
    <w:rsid w:val="004A7029"/>
    <w:rsid w:val="004A74B1"/>
    <w:rsid w:val="004B475B"/>
    <w:rsid w:val="004B5AE5"/>
    <w:rsid w:val="004B610C"/>
    <w:rsid w:val="004B66AF"/>
    <w:rsid w:val="004B7DCC"/>
    <w:rsid w:val="004B7FC4"/>
    <w:rsid w:val="004C17FC"/>
    <w:rsid w:val="004C34C8"/>
    <w:rsid w:val="004C38A1"/>
    <w:rsid w:val="004C41AC"/>
    <w:rsid w:val="004C6390"/>
    <w:rsid w:val="004C7550"/>
    <w:rsid w:val="004D0588"/>
    <w:rsid w:val="004D088A"/>
    <w:rsid w:val="004D09D6"/>
    <w:rsid w:val="004D0F9E"/>
    <w:rsid w:val="004E5FF0"/>
    <w:rsid w:val="004F1925"/>
    <w:rsid w:val="004F294D"/>
    <w:rsid w:val="004F580B"/>
    <w:rsid w:val="004F6052"/>
    <w:rsid w:val="004F683A"/>
    <w:rsid w:val="005007E6"/>
    <w:rsid w:val="00501133"/>
    <w:rsid w:val="00501291"/>
    <w:rsid w:val="00505A26"/>
    <w:rsid w:val="005078C6"/>
    <w:rsid w:val="005118FA"/>
    <w:rsid w:val="0051191D"/>
    <w:rsid w:val="005122BA"/>
    <w:rsid w:val="00513A62"/>
    <w:rsid w:val="00515CDD"/>
    <w:rsid w:val="005176EA"/>
    <w:rsid w:val="00517C3C"/>
    <w:rsid w:val="00517DEC"/>
    <w:rsid w:val="00520608"/>
    <w:rsid w:val="00520664"/>
    <w:rsid w:val="0052082C"/>
    <w:rsid w:val="005239F3"/>
    <w:rsid w:val="00523BF7"/>
    <w:rsid w:val="00524373"/>
    <w:rsid w:val="00526C25"/>
    <w:rsid w:val="00532220"/>
    <w:rsid w:val="005324E6"/>
    <w:rsid w:val="00532693"/>
    <w:rsid w:val="00533236"/>
    <w:rsid w:val="0053378C"/>
    <w:rsid w:val="005344C7"/>
    <w:rsid w:val="00535A13"/>
    <w:rsid w:val="0053732D"/>
    <w:rsid w:val="00540BA1"/>
    <w:rsid w:val="00540C28"/>
    <w:rsid w:val="005434D4"/>
    <w:rsid w:val="0054557B"/>
    <w:rsid w:val="005455A8"/>
    <w:rsid w:val="005502E8"/>
    <w:rsid w:val="005509BB"/>
    <w:rsid w:val="00551162"/>
    <w:rsid w:val="005564F3"/>
    <w:rsid w:val="00557833"/>
    <w:rsid w:val="005613CF"/>
    <w:rsid w:val="005639FC"/>
    <w:rsid w:val="00565A97"/>
    <w:rsid w:val="00566B9E"/>
    <w:rsid w:val="00571CEF"/>
    <w:rsid w:val="00571F63"/>
    <w:rsid w:val="0057422C"/>
    <w:rsid w:val="00574785"/>
    <w:rsid w:val="005755E1"/>
    <w:rsid w:val="005760A2"/>
    <w:rsid w:val="005826FF"/>
    <w:rsid w:val="005838FE"/>
    <w:rsid w:val="00583F22"/>
    <w:rsid w:val="00586662"/>
    <w:rsid w:val="00590583"/>
    <w:rsid w:val="00591E9B"/>
    <w:rsid w:val="00592167"/>
    <w:rsid w:val="005929E2"/>
    <w:rsid w:val="00592E2E"/>
    <w:rsid w:val="005937B3"/>
    <w:rsid w:val="005939CD"/>
    <w:rsid w:val="00595C7E"/>
    <w:rsid w:val="005965A9"/>
    <w:rsid w:val="005A2372"/>
    <w:rsid w:val="005A33E6"/>
    <w:rsid w:val="005A3B04"/>
    <w:rsid w:val="005A3C04"/>
    <w:rsid w:val="005A59DC"/>
    <w:rsid w:val="005B0727"/>
    <w:rsid w:val="005B0E75"/>
    <w:rsid w:val="005B27BD"/>
    <w:rsid w:val="005B41A1"/>
    <w:rsid w:val="005B433D"/>
    <w:rsid w:val="005B52B1"/>
    <w:rsid w:val="005B5859"/>
    <w:rsid w:val="005B5BA3"/>
    <w:rsid w:val="005B605F"/>
    <w:rsid w:val="005C104D"/>
    <w:rsid w:val="005C1DDB"/>
    <w:rsid w:val="005C720E"/>
    <w:rsid w:val="005C7F15"/>
    <w:rsid w:val="005D005E"/>
    <w:rsid w:val="005D2DAA"/>
    <w:rsid w:val="005D6C0F"/>
    <w:rsid w:val="005E1E41"/>
    <w:rsid w:val="005E2D9C"/>
    <w:rsid w:val="005E6185"/>
    <w:rsid w:val="005F05AF"/>
    <w:rsid w:val="005F2470"/>
    <w:rsid w:val="005F2C93"/>
    <w:rsid w:val="005F3802"/>
    <w:rsid w:val="005F4C51"/>
    <w:rsid w:val="005F65F1"/>
    <w:rsid w:val="0060174A"/>
    <w:rsid w:val="0060386C"/>
    <w:rsid w:val="006042BD"/>
    <w:rsid w:val="0061037B"/>
    <w:rsid w:val="006139FF"/>
    <w:rsid w:val="006142E1"/>
    <w:rsid w:val="006149A7"/>
    <w:rsid w:val="00615325"/>
    <w:rsid w:val="006160FA"/>
    <w:rsid w:val="0061762D"/>
    <w:rsid w:val="00621C28"/>
    <w:rsid w:val="006228D3"/>
    <w:rsid w:val="0062525F"/>
    <w:rsid w:val="00625F1B"/>
    <w:rsid w:val="00626795"/>
    <w:rsid w:val="00627BD8"/>
    <w:rsid w:val="006308CD"/>
    <w:rsid w:val="006314CC"/>
    <w:rsid w:val="00631FA3"/>
    <w:rsid w:val="0063449D"/>
    <w:rsid w:val="0063499C"/>
    <w:rsid w:val="006353CD"/>
    <w:rsid w:val="006355D5"/>
    <w:rsid w:val="00640478"/>
    <w:rsid w:val="00641CC3"/>
    <w:rsid w:val="0064247B"/>
    <w:rsid w:val="006434F2"/>
    <w:rsid w:val="00643844"/>
    <w:rsid w:val="006449AE"/>
    <w:rsid w:val="00644CEA"/>
    <w:rsid w:val="00645D0C"/>
    <w:rsid w:val="006466A3"/>
    <w:rsid w:val="006503D6"/>
    <w:rsid w:val="00653F10"/>
    <w:rsid w:val="0065480D"/>
    <w:rsid w:val="00654D55"/>
    <w:rsid w:val="00654E3E"/>
    <w:rsid w:val="006552FC"/>
    <w:rsid w:val="00655360"/>
    <w:rsid w:val="00657143"/>
    <w:rsid w:val="00661FDB"/>
    <w:rsid w:val="006639EC"/>
    <w:rsid w:val="00663D29"/>
    <w:rsid w:val="006640B7"/>
    <w:rsid w:val="006640F9"/>
    <w:rsid w:val="0066611B"/>
    <w:rsid w:val="00666647"/>
    <w:rsid w:val="006675C0"/>
    <w:rsid w:val="00671DFD"/>
    <w:rsid w:val="0067274A"/>
    <w:rsid w:val="00672FA7"/>
    <w:rsid w:val="0067321B"/>
    <w:rsid w:val="006743B2"/>
    <w:rsid w:val="00674FCC"/>
    <w:rsid w:val="00676351"/>
    <w:rsid w:val="00680221"/>
    <w:rsid w:val="00681347"/>
    <w:rsid w:val="006817A7"/>
    <w:rsid w:val="00681928"/>
    <w:rsid w:val="006843A9"/>
    <w:rsid w:val="00685FB0"/>
    <w:rsid w:val="00691C59"/>
    <w:rsid w:val="0069344C"/>
    <w:rsid w:val="006939E8"/>
    <w:rsid w:val="00693A8A"/>
    <w:rsid w:val="006947D8"/>
    <w:rsid w:val="00695084"/>
    <w:rsid w:val="0069577D"/>
    <w:rsid w:val="00696055"/>
    <w:rsid w:val="006A0BEA"/>
    <w:rsid w:val="006A0EFD"/>
    <w:rsid w:val="006A46AE"/>
    <w:rsid w:val="006B1DF6"/>
    <w:rsid w:val="006B25EB"/>
    <w:rsid w:val="006B6F48"/>
    <w:rsid w:val="006B7315"/>
    <w:rsid w:val="006C1F09"/>
    <w:rsid w:val="006C2070"/>
    <w:rsid w:val="006C3957"/>
    <w:rsid w:val="006C3FC8"/>
    <w:rsid w:val="006C7164"/>
    <w:rsid w:val="006D17C5"/>
    <w:rsid w:val="006D289F"/>
    <w:rsid w:val="006D4E64"/>
    <w:rsid w:val="006D6F08"/>
    <w:rsid w:val="006E03AF"/>
    <w:rsid w:val="006E165D"/>
    <w:rsid w:val="006E4856"/>
    <w:rsid w:val="006E65DD"/>
    <w:rsid w:val="006F2207"/>
    <w:rsid w:val="006F2CEC"/>
    <w:rsid w:val="006F3052"/>
    <w:rsid w:val="006F3507"/>
    <w:rsid w:val="006F52AA"/>
    <w:rsid w:val="006F5AFE"/>
    <w:rsid w:val="006F7326"/>
    <w:rsid w:val="006F773F"/>
    <w:rsid w:val="00703F4A"/>
    <w:rsid w:val="0070407A"/>
    <w:rsid w:val="0070438E"/>
    <w:rsid w:val="00704430"/>
    <w:rsid w:val="00704526"/>
    <w:rsid w:val="00705C4D"/>
    <w:rsid w:val="007060AF"/>
    <w:rsid w:val="00710D7E"/>
    <w:rsid w:val="007111E0"/>
    <w:rsid w:val="00713167"/>
    <w:rsid w:val="00713322"/>
    <w:rsid w:val="007145A4"/>
    <w:rsid w:val="00714ED0"/>
    <w:rsid w:val="00714F27"/>
    <w:rsid w:val="0071742E"/>
    <w:rsid w:val="00721362"/>
    <w:rsid w:val="0072139E"/>
    <w:rsid w:val="00721511"/>
    <w:rsid w:val="007241BB"/>
    <w:rsid w:val="00724879"/>
    <w:rsid w:val="00731D1A"/>
    <w:rsid w:val="00731DC4"/>
    <w:rsid w:val="00733C71"/>
    <w:rsid w:val="0073434A"/>
    <w:rsid w:val="0073750D"/>
    <w:rsid w:val="00737B82"/>
    <w:rsid w:val="00741110"/>
    <w:rsid w:val="007412D0"/>
    <w:rsid w:val="00742057"/>
    <w:rsid w:val="00742721"/>
    <w:rsid w:val="0074534F"/>
    <w:rsid w:val="0074547E"/>
    <w:rsid w:val="007472E9"/>
    <w:rsid w:val="00747536"/>
    <w:rsid w:val="00747B68"/>
    <w:rsid w:val="00750F97"/>
    <w:rsid w:val="00751BB6"/>
    <w:rsid w:val="007524F7"/>
    <w:rsid w:val="007532D6"/>
    <w:rsid w:val="00753878"/>
    <w:rsid w:val="007545F4"/>
    <w:rsid w:val="0075630B"/>
    <w:rsid w:val="007606C2"/>
    <w:rsid w:val="00761E7D"/>
    <w:rsid w:val="007624A5"/>
    <w:rsid w:val="00762918"/>
    <w:rsid w:val="00762D68"/>
    <w:rsid w:val="007636D5"/>
    <w:rsid w:val="00763BB1"/>
    <w:rsid w:val="00766229"/>
    <w:rsid w:val="00772DDC"/>
    <w:rsid w:val="00774737"/>
    <w:rsid w:val="00775312"/>
    <w:rsid w:val="007808FD"/>
    <w:rsid w:val="00783330"/>
    <w:rsid w:val="007846F4"/>
    <w:rsid w:val="00784920"/>
    <w:rsid w:val="00787044"/>
    <w:rsid w:val="00790973"/>
    <w:rsid w:val="00791277"/>
    <w:rsid w:val="00791735"/>
    <w:rsid w:val="0079201F"/>
    <w:rsid w:val="00793A61"/>
    <w:rsid w:val="00793E60"/>
    <w:rsid w:val="00795828"/>
    <w:rsid w:val="007A0515"/>
    <w:rsid w:val="007A237B"/>
    <w:rsid w:val="007A50FD"/>
    <w:rsid w:val="007A6DE7"/>
    <w:rsid w:val="007A7263"/>
    <w:rsid w:val="007B04CB"/>
    <w:rsid w:val="007B1105"/>
    <w:rsid w:val="007B1756"/>
    <w:rsid w:val="007B37E9"/>
    <w:rsid w:val="007B61FC"/>
    <w:rsid w:val="007B6E3F"/>
    <w:rsid w:val="007C18BE"/>
    <w:rsid w:val="007C2502"/>
    <w:rsid w:val="007C614F"/>
    <w:rsid w:val="007C692D"/>
    <w:rsid w:val="007C72E4"/>
    <w:rsid w:val="007C733E"/>
    <w:rsid w:val="007D0C84"/>
    <w:rsid w:val="007D30CB"/>
    <w:rsid w:val="007D3BFF"/>
    <w:rsid w:val="007D60F3"/>
    <w:rsid w:val="007E0585"/>
    <w:rsid w:val="007E22BE"/>
    <w:rsid w:val="007E39E2"/>
    <w:rsid w:val="007E6DFC"/>
    <w:rsid w:val="007E7D19"/>
    <w:rsid w:val="007F6C1C"/>
    <w:rsid w:val="007F6F42"/>
    <w:rsid w:val="007F7813"/>
    <w:rsid w:val="00800042"/>
    <w:rsid w:val="00800E66"/>
    <w:rsid w:val="00801317"/>
    <w:rsid w:val="0080296F"/>
    <w:rsid w:val="00803796"/>
    <w:rsid w:val="00804C77"/>
    <w:rsid w:val="0080598F"/>
    <w:rsid w:val="00805EBD"/>
    <w:rsid w:val="008076B8"/>
    <w:rsid w:val="00812AA0"/>
    <w:rsid w:val="0081353A"/>
    <w:rsid w:val="008157F3"/>
    <w:rsid w:val="008159BD"/>
    <w:rsid w:val="00817F27"/>
    <w:rsid w:val="00820818"/>
    <w:rsid w:val="0082136D"/>
    <w:rsid w:val="00824351"/>
    <w:rsid w:val="008243C0"/>
    <w:rsid w:val="00824CF8"/>
    <w:rsid w:val="00824EB4"/>
    <w:rsid w:val="00824EDA"/>
    <w:rsid w:val="00825ED6"/>
    <w:rsid w:val="00831063"/>
    <w:rsid w:val="008348D8"/>
    <w:rsid w:val="00834AE3"/>
    <w:rsid w:val="0084198B"/>
    <w:rsid w:val="00841AAE"/>
    <w:rsid w:val="00841FF1"/>
    <w:rsid w:val="008433B0"/>
    <w:rsid w:val="00845CA0"/>
    <w:rsid w:val="00851627"/>
    <w:rsid w:val="00854C38"/>
    <w:rsid w:val="00854D35"/>
    <w:rsid w:val="00854DC9"/>
    <w:rsid w:val="00856222"/>
    <w:rsid w:val="00857F0B"/>
    <w:rsid w:val="008612DF"/>
    <w:rsid w:val="00864075"/>
    <w:rsid w:val="008731B0"/>
    <w:rsid w:val="008801B1"/>
    <w:rsid w:val="00884A76"/>
    <w:rsid w:val="0088720A"/>
    <w:rsid w:val="00890AE9"/>
    <w:rsid w:val="0089104B"/>
    <w:rsid w:val="00893349"/>
    <w:rsid w:val="00893974"/>
    <w:rsid w:val="0089676F"/>
    <w:rsid w:val="008977B4"/>
    <w:rsid w:val="00897872"/>
    <w:rsid w:val="008A114B"/>
    <w:rsid w:val="008A4144"/>
    <w:rsid w:val="008A4781"/>
    <w:rsid w:val="008A4AA2"/>
    <w:rsid w:val="008A51F2"/>
    <w:rsid w:val="008A67DA"/>
    <w:rsid w:val="008B0708"/>
    <w:rsid w:val="008B2BEF"/>
    <w:rsid w:val="008B5863"/>
    <w:rsid w:val="008B798B"/>
    <w:rsid w:val="008C178F"/>
    <w:rsid w:val="008C3B62"/>
    <w:rsid w:val="008C3DD0"/>
    <w:rsid w:val="008C49BF"/>
    <w:rsid w:val="008C4D84"/>
    <w:rsid w:val="008C64B7"/>
    <w:rsid w:val="008C6D75"/>
    <w:rsid w:val="008C7378"/>
    <w:rsid w:val="008D1BBA"/>
    <w:rsid w:val="008D3DBB"/>
    <w:rsid w:val="008D3DCB"/>
    <w:rsid w:val="008D3E05"/>
    <w:rsid w:val="008D45C8"/>
    <w:rsid w:val="008D48A3"/>
    <w:rsid w:val="008D4B5A"/>
    <w:rsid w:val="008D584C"/>
    <w:rsid w:val="008D58AE"/>
    <w:rsid w:val="008D58C2"/>
    <w:rsid w:val="008D638E"/>
    <w:rsid w:val="008D69E9"/>
    <w:rsid w:val="008E3555"/>
    <w:rsid w:val="008E3624"/>
    <w:rsid w:val="008E3B09"/>
    <w:rsid w:val="008E4CC0"/>
    <w:rsid w:val="008E6A5E"/>
    <w:rsid w:val="008E7D0C"/>
    <w:rsid w:val="008E7EE7"/>
    <w:rsid w:val="008F17BF"/>
    <w:rsid w:val="008F5CFB"/>
    <w:rsid w:val="008F764F"/>
    <w:rsid w:val="00900208"/>
    <w:rsid w:val="00903720"/>
    <w:rsid w:val="00904066"/>
    <w:rsid w:val="009047F0"/>
    <w:rsid w:val="009068F5"/>
    <w:rsid w:val="00907D30"/>
    <w:rsid w:val="00912312"/>
    <w:rsid w:val="009125F0"/>
    <w:rsid w:val="00913507"/>
    <w:rsid w:val="00914FA4"/>
    <w:rsid w:val="009155C2"/>
    <w:rsid w:val="00916DEB"/>
    <w:rsid w:val="0092185D"/>
    <w:rsid w:val="00921ADD"/>
    <w:rsid w:val="00922399"/>
    <w:rsid w:val="00923B25"/>
    <w:rsid w:val="0092502D"/>
    <w:rsid w:val="00933192"/>
    <w:rsid w:val="009367A8"/>
    <w:rsid w:val="00937C11"/>
    <w:rsid w:val="009413C2"/>
    <w:rsid w:val="00941C73"/>
    <w:rsid w:val="00942CE5"/>
    <w:rsid w:val="00943959"/>
    <w:rsid w:val="00946C91"/>
    <w:rsid w:val="009519E2"/>
    <w:rsid w:val="00953174"/>
    <w:rsid w:val="009538FC"/>
    <w:rsid w:val="009549CA"/>
    <w:rsid w:val="00954DEB"/>
    <w:rsid w:val="009557D5"/>
    <w:rsid w:val="00957AD1"/>
    <w:rsid w:val="00957BF4"/>
    <w:rsid w:val="00960846"/>
    <w:rsid w:val="009611C0"/>
    <w:rsid w:val="0096383F"/>
    <w:rsid w:val="0096657E"/>
    <w:rsid w:val="0096759F"/>
    <w:rsid w:val="00972B9B"/>
    <w:rsid w:val="009739AA"/>
    <w:rsid w:val="00974BE2"/>
    <w:rsid w:val="00975439"/>
    <w:rsid w:val="0097677B"/>
    <w:rsid w:val="00980545"/>
    <w:rsid w:val="00980ADF"/>
    <w:rsid w:val="00981388"/>
    <w:rsid w:val="009828AB"/>
    <w:rsid w:val="00983278"/>
    <w:rsid w:val="0098410F"/>
    <w:rsid w:val="00984677"/>
    <w:rsid w:val="00984E84"/>
    <w:rsid w:val="00984EA9"/>
    <w:rsid w:val="00985A12"/>
    <w:rsid w:val="00985CE7"/>
    <w:rsid w:val="009864AA"/>
    <w:rsid w:val="00987543"/>
    <w:rsid w:val="009913DC"/>
    <w:rsid w:val="00992516"/>
    <w:rsid w:val="00994A3D"/>
    <w:rsid w:val="009964A6"/>
    <w:rsid w:val="009A02D2"/>
    <w:rsid w:val="009A1028"/>
    <w:rsid w:val="009A49CC"/>
    <w:rsid w:val="009A4F3A"/>
    <w:rsid w:val="009B3D61"/>
    <w:rsid w:val="009B72EB"/>
    <w:rsid w:val="009C2142"/>
    <w:rsid w:val="009C2C33"/>
    <w:rsid w:val="009C609A"/>
    <w:rsid w:val="009C66CC"/>
    <w:rsid w:val="009C6955"/>
    <w:rsid w:val="009D660F"/>
    <w:rsid w:val="009D6DD0"/>
    <w:rsid w:val="009D7C67"/>
    <w:rsid w:val="009E0FB6"/>
    <w:rsid w:val="009E1D64"/>
    <w:rsid w:val="009E1DF2"/>
    <w:rsid w:val="009E26B5"/>
    <w:rsid w:val="009E3D1C"/>
    <w:rsid w:val="009E3EC2"/>
    <w:rsid w:val="009E3F25"/>
    <w:rsid w:val="009E4120"/>
    <w:rsid w:val="009E4712"/>
    <w:rsid w:val="009F162D"/>
    <w:rsid w:val="009F18BB"/>
    <w:rsid w:val="009F2B68"/>
    <w:rsid w:val="009F4847"/>
    <w:rsid w:val="009F5B37"/>
    <w:rsid w:val="009F724B"/>
    <w:rsid w:val="00A043B1"/>
    <w:rsid w:val="00A051B7"/>
    <w:rsid w:val="00A06F85"/>
    <w:rsid w:val="00A0711B"/>
    <w:rsid w:val="00A1241A"/>
    <w:rsid w:val="00A1292D"/>
    <w:rsid w:val="00A12A65"/>
    <w:rsid w:val="00A14452"/>
    <w:rsid w:val="00A14524"/>
    <w:rsid w:val="00A16DAC"/>
    <w:rsid w:val="00A17587"/>
    <w:rsid w:val="00A20B1E"/>
    <w:rsid w:val="00A20E6B"/>
    <w:rsid w:val="00A228ED"/>
    <w:rsid w:val="00A24429"/>
    <w:rsid w:val="00A258F1"/>
    <w:rsid w:val="00A3374B"/>
    <w:rsid w:val="00A3388D"/>
    <w:rsid w:val="00A33BA6"/>
    <w:rsid w:val="00A366A3"/>
    <w:rsid w:val="00A378A8"/>
    <w:rsid w:val="00A42BD5"/>
    <w:rsid w:val="00A43E44"/>
    <w:rsid w:val="00A448D3"/>
    <w:rsid w:val="00A47BBB"/>
    <w:rsid w:val="00A5047F"/>
    <w:rsid w:val="00A516D1"/>
    <w:rsid w:val="00A51CCB"/>
    <w:rsid w:val="00A52F65"/>
    <w:rsid w:val="00A53321"/>
    <w:rsid w:val="00A53A93"/>
    <w:rsid w:val="00A552CC"/>
    <w:rsid w:val="00A57D09"/>
    <w:rsid w:val="00A60259"/>
    <w:rsid w:val="00A61893"/>
    <w:rsid w:val="00A62B1B"/>
    <w:rsid w:val="00A63BB3"/>
    <w:rsid w:val="00A64D05"/>
    <w:rsid w:val="00A66538"/>
    <w:rsid w:val="00A66911"/>
    <w:rsid w:val="00A671C1"/>
    <w:rsid w:val="00A6758E"/>
    <w:rsid w:val="00A717A3"/>
    <w:rsid w:val="00A718F7"/>
    <w:rsid w:val="00A748EA"/>
    <w:rsid w:val="00A8155E"/>
    <w:rsid w:val="00A84052"/>
    <w:rsid w:val="00A8774F"/>
    <w:rsid w:val="00A91C1D"/>
    <w:rsid w:val="00A927CE"/>
    <w:rsid w:val="00A9450C"/>
    <w:rsid w:val="00A95816"/>
    <w:rsid w:val="00A97E18"/>
    <w:rsid w:val="00A97E44"/>
    <w:rsid w:val="00AA0178"/>
    <w:rsid w:val="00AA047C"/>
    <w:rsid w:val="00AA13CA"/>
    <w:rsid w:val="00AA204F"/>
    <w:rsid w:val="00AA2618"/>
    <w:rsid w:val="00AA603B"/>
    <w:rsid w:val="00AA770C"/>
    <w:rsid w:val="00AB15FF"/>
    <w:rsid w:val="00AB522B"/>
    <w:rsid w:val="00AB5382"/>
    <w:rsid w:val="00AB7B70"/>
    <w:rsid w:val="00AC1C18"/>
    <w:rsid w:val="00AC2B9E"/>
    <w:rsid w:val="00AC4160"/>
    <w:rsid w:val="00AC4587"/>
    <w:rsid w:val="00AC4749"/>
    <w:rsid w:val="00AC4C92"/>
    <w:rsid w:val="00AC58F8"/>
    <w:rsid w:val="00AC7A7B"/>
    <w:rsid w:val="00AD09BA"/>
    <w:rsid w:val="00AD117C"/>
    <w:rsid w:val="00AD20D4"/>
    <w:rsid w:val="00AD2895"/>
    <w:rsid w:val="00AD3146"/>
    <w:rsid w:val="00AE00C1"/>
    <w:rsid w:val="00AE0BA0"/>
    <w:rsid w:val="00AE10B6"/>
    <w:rsid w:val="00AE2B34"/>
    <w:rsid w:val="00AE439E"/>
    <w:rsid w:val="00AE4C0F"/>
    <w:rsid w:val="00AF0387"/>
    <w:rsid w:val="00AF219F"/>
    <w:rsid w:val="00AF2683"/>
    <w:rsid w:val="00AF3E27"/>
    <w:rsid w:val="00AF44DA"/>
    <w:rsid w:val="00AF7EC9"/>
    <w:rsid w:val="00B0014E"/>
    <w:rsid w:val="00B00B51"/>
    <w:rsid w:val="00B00CB1"/>
    <w:rsid w:val="00B02923"/>
    <w:rsid w:val="00B0508D"/>
    <w:rsid w:val="00B05CD7"/>
    <w:rsid w:val="00B068C7"/>
    <w:rsid w:val="00B10068"/>
    <w:rsid w:val="00B1179F"/>
    <w:rsid w:val="00B11BE5"/>
    <w:rsid w:val="00B11BFE"/>
    <w:rsid w:val="00B12386"/>
    <w:rsid w:val="00B13B5D"/>
    <w:rsid w:val="00B14E13"/>
    <w:rsid w:val="00B1596B"/>
    <w:rsid w:val="00B15A0E"/>
    <w:rsid w:val="00B16006"/>
    <w:rsid w:val="00B16474"/>
    <w:rsid w:val="00B16D42"/>
    <w:rsid w:val="00B204F9"/>
    <w:rsid w:val="00B21271"/>
    <w:rsid w:val="00B21EDF"/>
    <w:rsid w:val="00B221F5"/>
    <w:rsid w:val="00B22805"/>
    <w:rsid w:val="00B24BF3"/>
    <w:rsid w:val="00B25647"/>
    <w:rsid w:val="00B32418"/>
    <w:rsid w:val="00B34232"/>
    <w:rsid w:val="00B37F8F"/>
    <w:rsid w:val="00B41543"/>
    <w:rsid w:val="00B41A9D"/>
    <w:rsid w:val="00B4399E"/>
    <w:rsid w:val="00B445CB"/>
    <w:rsid w:val="00B458EC"/>
    <w:rsid w:val="00B50383"/>
    <w:rsid w:val="00B50DAD"/>
    <w:rsid w:val="00B51770"/>
    <w:rsid w:val="00B519C2"/>
    <w:rsid w:val="00B524BB"/>
    <w:rsid w:val="00B53133"/>
    <w:rsid w:val="00B53461"/>
    <w:rsid w:val="00B53FE4"/>
    <w:rsid w:val="00B54A7C"/>
    <w:rsid w:val="00B54DCE"/>
    <w:rsid w:val="00B60E7F"/>
    <w:rsid w:val="00B61F20"/>
    <w:rsid w:val="00B62436"/>
    <w:rsid w:val="00B6305D"/>
    <w:rsid w:val="00B64E6E"/>
    <w:rsid w:val="00B7027D"/>
    <w:rsid w:val="00B7332D"/>
    <w:rsid w:val="00B73BA5"/>
    <w:rsid w:val="00B7553F"/>
    <w:rsid w:val="00B77B05"/>
    <w:rsid w:val="00B813A3"/>
    <w:rsid w:val="00B8200B"/>
    <w:rsid w:val="00B8247C"/>
    <w:rsid w:val="00B82B43"/>
    <w:rsid w:val="00B82FC2"/>
    <w:rsid w:val="00B908F3"/>
    <w:rsid w:val="00B915C1"/>
    <w:rsid w:val="00B92614"/>
    <w:rsid w:val="00B926FA"/>
    <w:rsid w:val="00B93F95"/>
    <w:rsid w:val="00B94B15"/>
    <w:rsid w:val="00B94EB1"/>
    <w:rsid w:val="00B95E88"/>
    <w:rsid w:val="00B9656A"/>
    <w:rsid w:val="00BA0BEB"/>
    <w:rsid w:val="00BA1EED"/>
    <w:rsid w:val="00BA3E7D"/>
    <w:rsid w:val="00BA5569"/>
    <w:rsid w:val="00BB1968"/>
    <w:rsid w:val="00BB33FB"/>
    <w:rsid w:val="00BB5203"/>
    <w:rsid w:val="00BB5982"/>
    <w:rsid w:val="00BC1CD3"/>
    <w:rsid w:val="00BC30D8"/>
    <w:rsid w:val="00BC44C6"/>
    <w:rsid w:val="00BC4CDB"/>
    <w:rsid w:val="00BC6976"/>
    <w:rsid w:val="00BC7CD4"/>
    <w:rsid w:val="00BD0F16"/>
    <w:rsid w:val="00BD1C06"/>
    <w:rsid w:val="00BD1C49"/>
    <w:rsid w:val="00BD27BD"/>
    <w:rsid w:val="00BD28AD"/>
    <w:rsid w:val="00BD30D7"/>
    <w:rsid w:val="00BE05ED"/>
    <w:rsid w:val="00BE17AD"/>
    <w:rsid w:val="00BE2695"/>
    <w:rsid w:val="00BE3639"/>
    <w:rsid w:val="00BE749E"/>
    <w:rsid w:val="00BF11DA"/>
    <w:rsid w:val="00BF46D6"/>
    <w:rsid w:val="00BF4A18"/>
    <w:rsid w:val="00BF4C8B"/>
    <w:rsid w:val="00C01B98"/>
    <w:rsid w:val="00C058FB"/>
    <w:rsid w:val="00C05B88"/>
    <w:rsid w:val="00C10A36"/>
    <w:rsid w:val="00C12736"/>
    <w:rsid w:val="00C12DA9"/>
    <w:rsid w:val="00C14256"/>
    <w:rsid w:val="00C1441C"/>
    <w:rsid w:val="00C15120"/>
    <w:rsid w:val="00C15408"/>
    <w:rsid w:val="00C15772"/>
    <w:rsid w:val="00C179B2"/>
    <w:rsid w:val="00C21D03"/>
    <w:rsid w:val="00C21F63"/>
    <w:rsid w:val="00C22557"/>
    <w:rsid w:val="00C23305"/>
    <w:rsid w:val="00C2736E"/>
    <w:rsid w:val="00C3036A"/>
    <w:rsid w:val="00C314EA"/>
    <w:rsid w:val="00C34232"/>
    <w:rsid w:val="00C348A4"/>
    <w:rsid w:val="00C40AE4"/>
    <w:rsid w:val="00C40FE5"/>
    <w:rsid w:val="00C4519F"/>
    <w:rsid w:val="00C46F90"/>
    <w:rsid w:val="00C47A5B"/>
    <w:rsid w:val="00C5275D"/>
    <w:rsid w:val="00C52E33"/>
    <w:rsid w:val="00C53B15"/>
    <w:rsid w:val="00C62664"/>
    <w:rsid w:val="00C62865"/>
    <w:rsid w:val="00C64BBB"/>
    <w:rsid w:val="00C65A35"/>
    <w:rsid w:val="00C71BBF"/>
    <w:rsid w:val="00C725BB"/>
    <w:rsid w:val="00C73A49"/>
    <w:rsid w:val="00C748DC"/>
    <w:rsid w:val="00C75803"/>
    <w:rsid w:val="00C75D80"/>
    <w:rsid w:val="00C7698C"/>
    <w:rsid w:val="00C772AB"/>
    <w:rsid w:val="00C816D2"/>
    <w:rsid w:val="00C81C31"/>
    <w:rsid w:val="00C83BAE"/>
    <w:rsid w:val="00C83DD2"/>
    <w:rsid w:val="00C83E01"/>
    <w:rsid w:val="00C85D32"/>
    <w:rsid w:val="00C8695B"/>
    <w:rsid w:val="00C8699C"/>
    <w:rsid w:val="00C8764B"/>
    <w:rsid w:val="00C8779E"/>
    <w:rsid w:val="00C87BA6"/>
    <w:rsid w:val="00C92771"/>
    <w:rsid w:val="00C933AA"/>
    <w:rsid w:val="00C95996"/>
    <w:rsid w:val="00C95D4E"/>
    <w:rsid w:val="00C95E5C"/>
    <w:rsid w:val="00C96266"/>
    <w:rsid w:val="00CA09C4"/>
    <w:rsid w:val="00CA0F90"/>
    <w:rsid w:val="00CA2176"/>
    <w:rsid w:val="00CA3770"/>
    <w:rsid w:val="00CA3E95"/>
    <w:rsid w:val="00CA5807"/>
    <w:rsid w:val="00CA6203"/>
    <w:rsid w:val="00CB0599"/>
    <w:rsid w:val="00CB0A95"/>
    <w:rsid w:val="00CB246D"/>
    <w:rsid w:val="00CB4007"/>
    <w:rsid w:val="00CB7728"/>
    <w:rsid w:val="00CC0C09"/>
    <w:rsid w:val="00CC0FB5"/>
    <w:rsid w:val="00CC2222"/>
    <w:rsid w:val="00CC29A9"/>
    <w:rsid w:val="00CC2E24"/>
    <w:rsid w:val="00CC3D9B"/>
    <w:rsid w:val="00CC4787"/>
    <w:rsid w:val="00CC4B36"/>
    <w:rsid w:val="00CC4DEE"/>
    <w:rsid w:val="00CC7AEE"/>
    <w:rsid w:val="00CD24C3"/>
    <w:rsid w:val="00CD3841"/>
    <w:rsid w:val="00CE1A01"/>
    <w:rsid w:val="00CE49E9"/>
    <w:rsid w:val="00CE690D"/>
    <w:rsid w:val="00CE74F8"/>
    <w:rsid w:val="00CE77A2"/>
    <w:rsid w:val="00CF1D31"/>
    <w:rsid w:val="00CF2A69"/>
    <w:rsid w:val="00CF3C84"/>
    <w:rsid w:val="00CF447B"/>
    <w:rsid w:val="00CF4821"/>
    <w:rsid w:val="00CF4825"/>
    <w:rsid w:val="00CF59E5"/>
    <w:rsid w:val="00D00129"/>
    <w:rsid w:val="00D01ABF"/>
    <w:rsid w:val="00D037AA"/>
    <w:rsid w:val="00D05326"/>
    <w:rsid w:val="00D102CD"/>
    <w:rsid w:val="00D1052F"/>
    <w:rsid w:val="00D117D2"/>
    <w:rsid w:val="00D12525"/>
    <w:rsid w:val="00D129E4"/>
    <w:rsid w:val="00D1317E"/>
    <w:rsid w:val="00D13D1E"/>
    <w:rsid w:val="00D150C1"/>
    <w:rsid w:val="00D16F44"/>
    <w:rsid w:val="00D17C53"/>
    <w:rsid w:val="00D2469C"/>
    <w:rsid w:val="00D24820"/>
    <w:rsid w:val="00D24C9A"/>
    <w:rsid w:val="00D259F2"/>
    <w:rsid w:val="00D31167"/>
    <w:rsid w:val="00D31C87"/>
    <w:rsid w:val="00D32C3D"/>
    <w:rsid w:val="00D33C02"/>
    <w:rsid w:val="00D345AF"/>
    <w:rsid w:val="00D43829"/>
    <w:rsid w:val="00D44354"/>
    <w:rsid w:val="00D44534"/>
    <w:rsid w:val="00D468F8"/>
    <w:rsid w:val="00D5269A"/>
    <w:rsid w:val="00D53562"/>
    <w:rsid w:val="00D544AB"/>
    <w:rsid w:val="00D55264"/>
    <w:rsid w:val="00D56B1C"/>
    <w:rsid w:val="00D56D98"/>
    <w:rsid w:val="00D57539"/>
    <w:rsid w:val="00D5782A"/>
    <w:rsid w:val="00D617A5"/>
    <w:rsid w:val="00D628C0"/>
    <w:rsid w:val="00D662C4"/>
    <w:rsid w:val="00D66674"/>
    <w:rsid w:val="00D66DF5"/>
    <w:rsid w:val="00D675F4"/>
    <w:rsid w:val="00D724B8"/>
    <w:rsid w:val="00D728F5"/>
    <w:rsid w:val="00D72EF3"/>
    <w:rsid w:val="00D74383"/>
    <w:rsid w:val="00D74E78"/>
    <w:rsid w:val="00D754D5"/>
    <w:rsid w:val="00D75B65"/>
    <w:rsid w:val="00D76AFC"/>
    <w:rsid w:val="00D77B50"/>
    <w:rsid w:val="00D81DFA"/>
    <w:rsid w:val="00D823E2"/>
    <w:rsid w:val="00D82D8F"/>
    <w:rsid w:val="00D86E65"/>
    <w:rsid w:val="00D9246F"/>
    <w:rsid w:val="00D93B04"/>
    <w:rsid w:val="00D9711A"/>
    <w:rsid w:val="00D97CA3"/>
    <w:rsid w:val="00DA0A45"/>
    <w:rsid w:val="00DA226B"/>
    <w:rsid w:val="00DA2B31"/>
    <w:rsid w:val="00DA366D"/>
    <w:rsid w:val="00DA5447"/>
    <w:rsid w:val="00DA66A4"/>
    <w:rsid w:val="00DA7309"/>
    <w:rsid w:val="00DB0104"/>
    <w:rsid w:val="00DB054E"/>
    <w:rsid w:val="00DB1606"/>
    <w:rsid w:val="00DB2193"/>
    <w:rsid w:val="00DB220B"/>
    <w:rsid w:val="00DB3F85"/>
    <w:rsid w:val="00DB65FD"/>
    <w:rsid w:val="00DB7225"/>
    <w:rsid w:val="00DC2BF3"/>
    <w:rsid w:val="00DC2F6D"/>
    <w:rsid w:val="00DC4F0A"/>
    <w:rsid w:val="00DC5DCA"/>
    <w:rsid w:val="00DC5E1D"/>
    <w:rsid w:val="00DC7696"/>
    <w:rsid w:val="00DD0440"/>
    <w:rsid w:val="00DD4D3E"/>
    <w:rsid w:val="00DE1309"/>
    <w:rsid w:val="00DE193E"/>
    <w:rsid w:val="00DE1AA9"/>
    <w:rsid w:val="00DE241A"/>
    <w:rsid w:val="00DE33A8"/>
    <w:rsid w:val="00DE5269"/>
    <w:rsid w:val="00DE663D"/>
    <w:rsid w:val="00DF03EB"/>
    <w:rsid w:val="00DF15E7"/>
    <w:rsid w:val="00DF3C5D"/>
    <w:rsid w:val="00DF443E"/>
    <w:rsid w:val="00DF5DC8"/>
    <w:rsid w:val="00DF60C4"/>
    <w:rsid w:val="00DF6847"/>
    <w:rsid w:val="00E002B1"/>
    <w:rsid w:val="00E0073A"/>
    <w:rsid w:val="00E034B4"/>
    <w:rsid w:val="00E039E8"/>
    <w:rsid w:val="00E0458D"/>
    <w:rsid w:val="00E05184"/>
    <w:rsid w:val="00E052E3"/>
    <w:rsid w:val="00E060D7"/>
    <w:rsid w:val="00E06C24"/>
    <w:rsid w:val="00E06CA1"/>
    <w:rsid w:val="00E06F90"/>
    <w:rsid w:val="00E107B6"/>
    <w:rsid w:val="00E11281"/>
    <w:rsid w:val="00E130A9"/>
    <w:rsid w:val="00E1488C"/>
    <w:rsid w:val="00E15816"/>
    <w:rsid w:val="00E15E73"/>
    <w:rsid w:val="00E22E98"/>
    <w:rsid w:val="00E23573"/>
    <w:rsid w:val="00E24DA3"/>
    <w:rsid w:val="00E25474"/>
    <w:rsid w:val="00E26089"/>
    <w:rsid w:val="00E276D0"/>
    <w:rsid w:val="00E30598"/>
    <w:rsid w:val="00E31B2B"/>
    <w:rsid w:val="00E31C6E"/>
    <w:rsid w:val="00E33048"/>
    <w:rsid w:val="00E35B1E"/>
    <w:rsid w:val="00E36B08"/>
    <w:rsid w:val="00E4180A"/>
    <w:rsid w:val="00E42B72"/>
    <w:rsid w:val="00E43551"/>
    <w:rsid w:val="00E43E92"/>
    <w:rsid w:val="00E44F31"/>
    <w:rsid w:val="00E477B1"/>
    <w:rsid w:val="00E47FC8"/>
    <w:rsid w:val="00E5209D"/>
    <w:rsid w:val="00E52C6A"/>
    <w:rsid w:val="00E61BA9"/>
    <w:rsid w:val="00E66D28"/>
    <w:rsid w:val="00E67383"/>
    <w:rsid w:val="00E675CC"/>
    <w:rsid w:val="00E7043B"/>
    <w:rsid w:val="00E77081"/>
    <w:rsid w:val="00E7742C"/>
    <w:rsid w:val="00E80429"/>
    <w:rsid w:val="00E80761"/>
    <w:rsid w:val="00E80FBA"/>
    <w:rsid w:val="00E830D8"/>
    <w:rsid w:val="00E838D7"/>
    <w:rsid w:val="00E83BF9"/>
    <w:rsid w:val="00E84FCF"/>
    <w:rsid w:val="00E85899"/>
    <w:rsid w:val="00E86DDD"/>
    <w:rsid w:val="00E873AD"/>
    <w:rsid w:val="00E8765B"/>
    <w:rsid w:val="00E9267B"/>
    <w:rsid w:val="00E93E8B"/>
    <w:rsid w:val="00E94510"/>
    <w:rsid w:val="00E9714C"/>
    <w:rsid w:val="00E9728B"/>
    <w:rsid w:val="00E972DF"/>
    <w:rsid w:val="00EA3892"/>
    <w:rsid w:val="00EA39D1"/>
    <w:rsid w:val="00EA7286"/>
    <w:rsid w:val="00EA73B5"/>
    <w:rsid w:val="00EB4986"/>
    <w:rsid w:val="00EB5F9B"/>
    <w:rsid w:val="00EB6DAE"/>
    <w:rsid w:val="00EC03F1"/>
    <w:rsid w:val="00EC16E2"/>
    <w:rsid w:val="00EC32D1"/>
    <w:rsid w:val="00EC6E86"/>
    <w:rsid w:val="00ED0D9A"/>
    <w:rsid w:val="00ED2FE4"/>
    <w:rsid w:val="00ED5257"/>
    <w:rsid w:val="00ED671F"/>
    <w:rsid w:val="00EE0253"/>
    <w:rsid w:val="00EE09F1"/>
    <w:rsid w:val="00EE09F3"/>
    <w:rsid w:val="00EE4642"/>
    <w:rsid w:val="00EE4BFF"/>
    <w:rsid w:val="00EE52AC"/>
    <w:rsid w:val="00EE58F2"/>
    <w:rsid w:val="00EE5BBC"/>
    <w:rsid w:val="00EE6A76"/>
    <w:rsid w:val="00EF0090"/>
    <w:rsid w:val="00EF0934"/>
    <w:rsid w:val="00EF41B4"/>
    <w:rsid w:val="00EF5C46"/>
    <w:rsid w:val="00EF687D"/>
    <w:rsid w:val="00EF70E8"/>
    <w:rsid w:val="00F0001F"/>
    <w:rsid w:val="00F02B21"/>
    <w:rsid w:val="00F03CEA"/>
    <w:rsid w:val="00F04305"/>
    <w:rsid w:val="00F04919"/>
    <w:rsid w:val="00F0509E"/>
    <w:rsid w:val="00F0739A"/>
    <w:rsid w:val="00F07B6C"/>
    <w:rsid w:val="00F10DC1"/>
    <w:rsid w:val="00F11EB8"/>
    <w:rsid w:val="00F144B9"/>
    <w:rsid w:val="00F14BD6"/>
    <w:rsid w:val="00F17878"/>
    <w:rsid w:val="00F17BDA"/>
    <w:rsid w:val="00F201DF"/>
    <w:rsid w:val="00F2115E"/>
    <w:rsid w:val="00F2317F"/>
    <w:rsid w:val="00F24B00"/>
    <w:rsid w:val="00F24D9B"/>
    <w:rsid w:val="00F25120"/>
    <w:rsid w:val="00F25894"/>
    <w:rsid w:val="00F2678F"/>
    <w:rsid w:val="00F26971"/>
    <w:rsid w:val="00F26F29"/>
    <w:rsid w:val="00F305BC"/>
    <w:rsid w:val="00F3129F"/>
    <w:rsid w:val="00F336A5"/>
    <w:rsid w:val="00F34165"/>
    <w:rsid w:val="00F34F2A"/>
    <w:rsid w:val="00F364C5"/>
    <w:rsid w:val="00F409BE"/>
    <w:rsid w:val="00F40FC1"/>
    <w:rsid w:val="00F42DDB"/>
    <w:rsid w:val="00F43CD8"/>
    <w:rsid w:val="00F450E2"/>
    <w:rsid w:val="00F509C4"/>
    <w:rsid w:val="00F50B4D"/>
    <w:rsid w:val="00F51550"/>
    <w:rsid w:val="00F51AD7"/>
    <w:rsid w:val="00F53CCA"/>
    <w:rsid w:val="00F5785E"/>
    <w:rsid w:val="00F62DDC"/>
    <w:rsid w:val="00F64280"/>
    <w:rsid w:val="00F658F7"/>
    <w:rsid w:val="00F66E1C"/>
    <w:rsid w:val="00F7124F"/>
    <w:rsid w:val="00F739BC"/>
    <w:rsid w:val="00F741F2"/>
    <w:rsid w:val="00F7461A"/>
    <w:rsid w:val="00F77BB0"/>
    <w:rsid w:val="00F8151A"/>
    <w:rsid w:val="00F827E0"/>
    <w:rsid w:val="00F82858"/>
    <w:rsid w:val="00F82FA1"/>
    <w:rsid w:val="00F83107"/>
    <w:rsid w:val="00F83250"/>
    <w:rsid w:val="00F832F7"/>
    <w:rsid w:val="00F84934"/>
    <w:rsid w:val="00F85790"/>
    <w:rsid w:val="00F87A46"/>
    <w:rsid w:val="00F9056D"/>
    <w:rsid w:val="00F90D91"/>
    <w:rsid w:val="00F97ECC"/>
    <w:rsid w:val="00FA50AD"/>
    <w:rsid w:val="00FA7A5B"/>
    <w:rsid w:val="00FB0822"/>
    <w:rsid w:val="00FB7410"/>
    <w:rsid w:val="00FB7424"/>
    <w:rsid w:val="00FB7AE1"/>
    <w:rsid w:val="00FB7DDA"/>
    <w:rsid w:val="00FC00BE"/>
    <w:rsid w:val="00FC1788"/>
    <w:rsid w:val="00FC30B6"/>
    <w:rsid w:val="00FC4124"/>
    <w:rsid w:val="00FC448F"/>
    <w:rsid w:val="00FC55DF"/>
    <w:rsid w:val="00FC6479"/>
    <w:rsid w:val="00FC75C8"/>
    <w:rsid w:val="00FC7BA1"/>
    <w:rsid w:val="00FD0728"/>
    <w:rsid w:val="00FD166C"/>
    <w:rsid w:val="00FD2A73"/>
    <w:rsid w:val="00FD5333"/>
    <w:rsid w:val="00FD637D"/>
    <w:rsid w:val="00FD65CA"/>
    <w:rsid w:val="00FD68C6"/>
    <w:rsid w:val="00FE0908"/>
    <w:rsid w:val="00FE1886"/>
    <w:rsid w:val="00FE347E"/>
    <w:rsid w:val="00FE4A8E"/>
    <w:rsid w:val="00FE6E2C"/>
    <w:rsid w:val="00FF046D"/>
    <w:rsid w:val="00FF0C09"/>
    <w:rsid w:val="00FF1C4D"/>
    <w:rsid w:val="00FF30DB"/>
    <w:rsid w:val="00FF4FD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1pt"/>
      <v:textbox inset="5.85pt,.7pt,5.85pt,.7pt"/>
      <o:colormru v:ext="edit" colors="#ddd"/>
    </o:shapedefaults>
    <o:shapelayout v:ext="edit">
      <o:idmap v:ext="edit" data="1"/>
    </o:shapelayout>
  </w:shapeDefaults>
  <w:decimalSymbol w:val="."/>
  <w:listSeparator w:val=","/>
  <w14:docId w14:val="3213AFEE"/>
  <w15:docId w15:val="{B025AC62-50D7-4289-BC85-B630B12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Heading1">
    <w:name w:val="heading 1"/>
    <w:basedOn w:val="Normal"/>
    <w:next w:val="a"/>
    <w:qFormat/>
    <w:pPr>
      <w:keepNext/>
      <w:pageBreakBefore/>
      <w:numPr>
        <w:numId w:val="1"/>
      </w:numPr>
      <w:tabs>
        <w:tab w:val="left" w:pos="910"/>
      </w:tabs>
      <w:spacing w:after="120"/>
      <w:outlineLvl w:val="0"/>
    </w:pPr>
    <w:rPr>
      <w:rFonts w:ascii="MS Gothic" w:eastAsia="MS Gothic" w:hAnsi="Arial"/>
      <w:b/>
      <w:kern w:val="24"/>
      <w:sz w:val="24"/>
    </w:rPr>
  </w:style>
  <w:style w:type="paragraph" w:styleId="Heading2">
    <w:name w:val="heading 2"/>
    <w:basedOn w:val="Normal"/>
    <w:next w:val="a0"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MS Gothic" w:eastAsia="MS Gothic" w:hAnsi="Arial"/>
      <w:sz w:val="22"/>
    </w:rPr>
  </w:style>
  <w:style w:type="paragraph" w:styleId="Heading3">
    <w:name w:val="heading 3"/>
    <w:basedOn w:val="Normal"/>
    <w:next w:val="a1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keepNext/>
      <w:numPr>
        <w:ilvl w:val="4"/>
        <w:numId w:val="1"/>
      </w:numPr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Indent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Indent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Indent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Indent"/>
    <w:qFormat/>
    <w:pPr>
      <w:keepNext/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MS Mincho" w:eastAsia="MS Mincho"/>
      <w:sz w:val="21"/>
    </w:rPr>
  </w:style>
  <w:style w:type="paragraph" w:customStyle="1" w:styleId="a0">
    <w:name w:val="本文.節"/>
    <w:basedOn w:val="Normal"/>
    <w:pPr>
      <w:ind w:left="454" w:firstLine="227"/>
    </w:pPr>
    <w:rPr>
      <w:rFonts w:ascii="MS Mincho" w:eastAsia="MS Mincho"/>
    </w:rPr>
  </w:style>
  <w:style w:type="paragraph" w:customStyle="1" w:styleId="a1">
    <w:name w:val="本文.項"/>
    <w:basedOn w:val="a0"/>
    <w:pPr>
      <w:ind w:left="1134"/>
    </w:pPr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PageNumber">
    <w:name w:val="page number"/>
    <w:basedOn w:val="DefaultParagraphFont"/>
  </w:style>
  <w:style w:type="paragraph" w:customStyle="1" w:styleId="a2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MS Mincho" w:eastAsia="MS Mincho"/>
      <w:sz w:val="36"/>
    </w:rPr>
  </w:style>
  <w:style w:type="paragraph" w:customStyle="1" w:styleId="a3">
    <w:name w:val="前書き本文"/>
    <w:pPr>
      <w:widowControl w:val="0"/>
      <w:adjustRightInd w:val="0"/>
      <w:spacing w:line="240" w:lineRule="atLeast"/>
      <w:ind w:firstLine="227"/>
      <w:textAlignment w:val="baseline"/>
    </w:pPr>
    <w:rPr>
      <w:rFonts w:ascii="Mincho"/>
      <w:sz w:val="21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i/>
      <w:iCs/>
      <w:szCs w:val="24"/>
    </w:rPr>
  </w:style>
  <w:style w:type="paragraph" w:styleId="TOC2">
    <w:name w:val="toc 2"/>
    <w:basedOn w:val="Normal"/>
    <w:next w:val="Normal"/>
    <w:uiPriority w:val="39"/>
    <w:pPr>
      <w:ind w:left="200"/>
      <w:jc w:val="left"/>
    </w:pPr>
    <w:rPr>
      <w:smallCaps/>
      <w:szCs w:val="24"/>
    </w:rPr>
  </w:style>
  <w:style w:type="paragraph" w:styleId="TOC1">
    <w:name w:val="toc 1"/>
    <w:basedOn w:val="Normal"/>
    <w:next w:val="Normal"/>
    <w:uiPriority w:val="39"/>
    <w:pPr>
      <w:spacing w:before="120" w:after="120"/>
      <w:jc w:val="left"/>
    </w:pPr>
    <w:rPr>
      <w:b/>
      <w:bCs/>
      <w:caps/>
      <w:szCs w:val="24"/>
    </w:rPr>
  </w:style>
  <w:style w:type="paragraph" w:customStyle="1" w:styleId="a4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TOC4">
    <w:name w:val="toc 4"/>
    <w:basedOn w:val="Normal"/>
    <w:next w:val="Normal"/>
    <w:semiHidden/>
    <w:pPr>
      <w:ind w:left="600"/>
      <w:jc w:val="left"/>
    </w:pPr>
    <w:rPr>
      <w:szCs w:val="21"/>
    </w:rPr>
  </w:style>
  <w:style w:type="paragraph" w:styleId="TOC5">
    <w:name w:val="toc 5"/>
    <w:basedOn w:val="Normal"/>
    <w:next w:val="Normal"/>
    <w:semiHidden/>
    <w:pPr>
      <w:ind w:left="800"/>
      <w:jc w:val="left"/>
    </w:pPr>
    <w:rPr>
      <w:szCs w:val="21"/>
    </w:rPr>
  </w:style>
  <w:style w:type="paragraph" w:styleId="TOC6">
    <w:name w:val="toc 6"/>
    <w:basedOn w:val="Normal"/>
    <w:next w:val="Normal"/>
    <w:semiHidden/>
    <w:pPr>
      <w:ind w:left="1000"/>
      <w:jc w:val="left"/>
    </w:pPr>
    <w:rPr>
      <w:szCs w:val="21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szCs w:val="21"/>
    </w:rPr>
  </w:style>
  <w:style w:type="paragraph" w:styleId="TOC8">
    <w:name w:val="toc 8"/>
    <w:basedOn w:val="Normal"/>
    <w:next w:val="Normal"/>
    <w:semiHidden/>
    <w:pPr>
      <w:ind w:left="1400"/>
      <w:jc w:val="left"/>
    </w:pPr>
    <w:rPr>
      <w:szCs w:val="21"/>
    </w:rPr>
  </w:style>
  <w:style w:type="paragraph" w:styleId="TOC9">
    <w:name w:val="toc 9"/>
    <w:basedOn w:val="Normal"/>
    <w:next w:val="Normal"/>
    <w:semiHidden/>
    <w:pPr>
      <w:ind w:left="1600"/>
      <w:jc w:val="left"/>
    </w:pPr>
    <w:rPr>
      <w:szCs w:val="21"/>
    </w:rPr>
  </w:style>
  <w:style w:type="paragraph" w:customStyle="1" w:styleId="a5">
    <w:name w:val="本文.節.説明"/>
    <w:basedOn w:val="a0"/>
    <w:pPr>
      <w:tabs>
        <w:tab w:val="left" w:leader="middleDot" w:pos="3094"/>
      </w:tabs>
      <w:ind w:left="907"/>
    </w:pPr>
  </w:style>
  <w:style w:type="paragraph" w:customStyle="1" w:styleId="a6">
    <w:name w:val="箇条"/>
    <w:basedOn w:val="a"/>
    <w:pPr>
      <w:ind w:left="681" w:hanging="227"/>
    </w:pPr>
  </w:style>
  <w:style w:type="paragraph" w:customStyle="1" w:styleId="a7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MS Mincho" w:eastAsia="MS Mincho"/>
      <w:sz w:val="21"/>
    </w:rPr>
  </w:style>
  <w:style w:type="paragraph" w:customStyle="1" w:styleId="a8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MS Mincho" w:eastAsia="MS Mincho"/>
      <w:sz w:val="21"/>
    </w:rPr>
  </w:style>
  <w:style w:type="paragraph" w:styleId="Date">
    <w:name w:val="Date"/>
    <w:basedOn w:val="Normal"/>
    <w:next w:val="Normal"/>
    <w:pPr>
      <w:jc w:val="right"/>
    </w:pPr>
    <w:rPr>
      <w:smallCaps/>
      <w:noProof/>
    </w:rPr>
  </w:style>
  <w:style w:type="paragraph" w:customStyle="1" w:styleId="a9">
    <w:name w:val="本文.項.説明"/>
    <w:basedOn w:val="a1"/>
    <w:pPr>
      <w:ind w:left="1588"/>
    </w:pPr>
  </w:style>
  <w:style w:type="paragraph" w:customStyle="1" w:styleId="aa">
    <w:name w:val="見出し１本文"/>
    <w:basedOn w:val="Normal"/>
    <w:pPr>
      <w:spacing w:line="200" w:lineRule="atLeast"/>
      <w:ind w:left="567" w:firstLine="227"/>
    </w:pPr>
    <w:rPr>
      <w:rFonts w:ascii="Times New Roman" w:eastAsia="MS Gothic"/>
      <w:spacing w:val="0"/>
    </w:rPr>
  </w:style>
  <w:style w:type="paragraph" w:customStyle="1" w:styleId="ab">
    <w:name w:val="見出し４本文"/>
    <w:basedOn w:val="Heading4"/>
    <w:pPr>
      <w:spacing w:line="200" w:lineRule="atLeast"/>
      <w:ind w:left="2268" w:firstLine="227"/>
      <w:outlineLvl w:val="9"/>
    </w:pPr>
    <w:rPr>
      <w:rFonts w:ascii="Times New Roman" w:eastAsia="MS Gothic"/>
      <w:b w:val="0"/>
      <w:spacing w:val="0"/>
    </w:rPr>
  </w:style>
  <w:style w:type="paragraph" w:customStyle="1" w:styleId="ac">
    <w:name w:val="操作項目"/>
    <w:basedOn w:val="ab"/>
    <w:pPr>
      <w:ind w:left="3005" w:hanging="737"/>
    </w:pPr>
  </w:style>
  <w:style w:type="paragraph" w:customStyle="1" w:styleId="ad">
    <w:name w:val="レビジョン番号"/>
    <w:basedOn w:val="Normal"/>
    <w:pPr>
      <w:spacing w:line="100" w:lineRule="atLeast"/>
    </w:pPr>
    <w:rPr>
      <w:rFonts w:ascii="Times New Roman" w:eastAsia="MS Gothic"/>
      <w:b/>
      <w:spacing w:val="0"/>
    </w:rPr>
  </w:style>
  <w:style w:type="paragraph" w:styleId="Index1">
    <w:name w:val="index 1"/>
    <w:basedOn w:val="Normal"/>
    <w:next w:val="Normal"/>
    <w:autoRedefine/>
    <w:semiHidden/>
    <w:rPr>
      <w:b/>
      <w:bCs/>
      <w:szCs w:val="26"/>
      <w:u w:val="single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CommentText">
    <w:name w:val="annotation text"/>
    <w:basedOn w:val="Normal"/>
    <w:semiHidden/>
    <w:pPr>
      <w:jc w:val="left"/>
    </w:pPr>
  </w:style>
  <w:style w:type="paragraph" w:styleId="BlockText">
    <w:name w:val="Block Text"/>
    <w:basedOn w:val="Normal"/>
    <w:pPr>
      <w:ind w:left="1440" w:right="1440"/>
    </w:pPr>
  </w:style>
  <w:style w:type="paragraph" w:styleId="MacroText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MS Mincho" w:hAnsi="Courier New"/>
      <w:spacing w:val="-9"/>
      <w:sz w:val="18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List">
    <w:name w:val="List"/>
    <w:basedOn w:val="Normal"/>
    <w:pPr>
      <w:ind w:left="425" w:hanging="425"/>
    </w:pPr>
  </w:style>
  <w:style w:type="paragraph" w:styleId="List2">
    <w:name w:val="List 2"/>
    <w:basedOn w:val="Normal"/>
    <w:pPr>
      <w:ind w:left="851" w:hanging="425"/>
    </w:pPr>
  </w:style>
  <w:style w:type="paragraph" w:styleId="List3">
    <w:name w:val="List 3"/>
    <w:basedOn w:val="Normal"/>
    <w:pPr>
      <w:ind w:left="1276" w:hanging="425"/>
    </w:pPr>
  </w:style>
  <w:style w:type="paragraph" w:styleId="List4">
    <w:name w:val="List 4"/>
    <w:basedOn w:val="Normal"/>
    <w:pPr>
      <w:ind w:left="1701" w:hanging="425"/>
    </w:pPr>
  </w:style>
  <w:style w:type="paragraph" w:styleId="List5">
    <w:name w:val="List 5"/>
    <w:basedOn w:val="Normal"/>
    <w:pPr>
      <w:ind w:left="2126" w:hanging="425"/>
    </w:p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80"/>
      <w:ind w:left="425"/>
    </w:pPr>
  </w:style>
  <w:style w:type="paragraph" w:styleId="ListContinue2">
    <w:name w:val="List Continue 2"/>
    <w:basedOn w:val="Normal"/>
    <w:pPr>
      <w:spacing w:after="180"/>
      <w:ind w:left="850"/>
    </w:pPr>
  </w:style>
  <w:style w:type="paragraph" w:styleId="ListContinue3">
    <w:name w:val="List Continue 3"/>
    <w:basedOn w:val="Normal"/>
    <w:pPr>
      <w:spacing w:after="180"/>
      <w:ind w:left="1275"/>
    </w:pPr>
  </w:style>
  <w:style w:type="paragraph" w:styleId="ListContinue4">
    <w:name w:val="List Continue 4"/>
    <w:basedOn w:val="Normal"/>
    <w:pPr>
      <w:spacing w:after="180"/>
      <w:ind w:left="1700"/>
    </w:pPr>
  </w:style>
  <w:style w:type="paragraph" w:styleId="ListContinue5">
    <w:name w:val="List Continue 5"/>
    <w:basedOn w:val="Normal"/>
    <w:pPr>
      <w:spacing w:after="180"/>
      <w:ind w:left="2125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Closing">
    <w:name w:val="Closing"/>
    <w:basedOn w:val="Normal"/>
    <w:next w:val="Normal"/>
    <w:pPr>
      <w:jc w:val="righ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pPr>
      <w:snapToGrid w:val="0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/>
      <w:sz w:val="24"/>
    </w:rPr>
  </w:style>
  <w:style w:type="paragraph" w:styleId="Signature">
    <w:name w:val="Signature"/>
    <w:basedOn w:val="Normal"/>
    <w:pPr>
      <w:jc w:val="right"/>
    </w:pPr>
  </w:style>
  <w:style w:type="paragraph" w:styleId="PlainText">
    <w:name w:val="Plain Text"/>
    <w:basedOn w:val="Normal"/>
    <w:rPr>
      <w:rFonts w:ascii="MS Mincho" w:eastAsia="MS Mincho" w:hAnsi="Courier New"/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</w:rPr>
  </w:style>
  <w:style w:type="paragraph" w:styleId="TableofFigures">
    <w:name w:val="table of figures"/>
    <w:basedOn w:val="Normal"/>
    <w:next w:val="Normal"/>
    <w:uiPriority w:val="99"/>
    <w:pPr>
      <w:ind w:left="850" w:hanging="425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/>
      <w:sz w:val="32"/>
    </w:r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eastAsia="MS Gothic" w:hAnsi="Arial"/>
      <w:sz w:val="24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Indent">
    <w:name w:val="Body Text Indent"/>
    <w:basedOn w:val="Normal"/>
    <w:pPr>
      <w:ind w:left="851"/>
    </w:pPr>
  </w:style>
  <w:style w:type="paragraph" w:styleId="BodyTextIndent2">
    <w:name w:val="Body Text Indent 2"/>
    <w:basedOn w:val="Normal"/>
    <w:pPr>
      <w:spacing w:line="480" w:lineRule="auto"/>
      <w:ind w:left="851"/>
    </w:pPr>
  </w:style>
  <w:style w:type="paragraph" w:styleId="BodyTextIndent3">
    <w:name w:val="Body Text Indent 3"/>
    <w:basedOn w:val="Normal"/>
    <w:pPr>
      <w:ind w:left="851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Ver6">
    <w:name w:val="一太郎Ver6"/>
    <w:pPr>
      <w:widowControl w:val="0"/>
      <w:autoSpaceDE w:val="0"/>
      <w:autoSpaceDN w:val="0"/>
      <w:adjustRightInd w:val="0"/>
      <w:spacing w:line="275" w:lineRule="atLeast"/>
      <w:textAlignment w:val="baseline"/>
    </w:pPr>
    <w:rPr>
      <w:rFonts w:ascii="Mincho"/>
      <w:spacing w:val="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xl27">
    <w:name w:val="xl27"/>
    <w:basedOn w:val="Normal"/>
    <w:rsid w:val="00F144B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MS PGothic" w:eastAsia="MS PGothic" w:hAnsi="MS PGothic" w:hint="eastAsia"/>
      <w:spacing w:val="0"/>
      <w:sz w:val="18"/>
      <w:szCs w:val="18"/>
    </w:rPr>
  </w:style>
  <w:style w:type="table" w:styleId="TableGrid">
    <w:name w:val="Table Grid"/>
    <w:basedOn w:val="TableNormal"/>
    <w:rsid w:val="003B6B44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07E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MS PGothic" w:eastAsia="MS PGothic" w:hAnsi="MS PGothic" w:cs="MS PGothic"/>
      <w:spacing w:val="0"/>
      <w:sz w:val="24"/>
      <w:szCs w:val="24"/>
    </w:rPr>
  </w:style>
  <w:style w:type="paragraph" w:styleId="BalloonText">
    <w:name w:val="Balloon Text"/>
    <w:basedOn w:val="Normal"/>
    <w:link w:val="BalloonTextChar"/>
    <w:rsid w:val="00D662C4"/>
    <w:pPr>
      <w:spacing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rsid w:val="00D662C4"/>
    <w:rPr>
      <w:rFonts w:ascii="Arial" w:eastAsia="MS Gothic" w:hAnsi="Arial" w:cs="Times New Roman"/>
      <w:spacing w:val="-9"/>
      <w:sz w:val="18"/>
      <w:szCs w:val="18"/>
    </w:rPr>
  </w:style>
  <w:style w:type="paragraph" w:styleId="ListParagraph">
    <w:name w:val="List Paragraph"/>
    <w:basedOn w:val="Normal"/>
    <w:uiPriority w:val="34"/>
    <w:qFormat/>
    <w:rsid w:val="00CE77A2"/>
    <w:pPr>
      <w:ind w:leftChars="400" w:left="840"/>
    </w:pPr>
  </w:style>
  <w:style w:type="paragraph" w:customStyle="1" w:styleId="ae">
    <w:name w:val="規格用紙標準"/>
    <w:basedOn w:val="Normal"/>
    <w:rsid w:val="005C7F15"/>
    <w:pPr>
      <w:spacing w:line="284" w:lineRule="atLeast"/>
      <w:ind w:leftChars="400" w:left="400"/>
    </w:pPr>
    <w:rPr>
      <w:rFonts w:eastAsia="MS Mincho"/>
      <w:spacing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s://pixabay.com/en/workstation-computer-pc-screen-303940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</Template>
  <TotalTime>0</TotalTime>
  <Pages>35</Pages>
  <Words>2913</Words>
  <Characters>16605</Characters>
  <Application>Microsoft Office Word</Application>
  <DocSecurity>2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19480</CharactersWithSpaces>
  <SharedDoc>false</SharedDoc>
  <HLinks>
    <vt:vector size="126" baseType="variant"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_Toc529355571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_Toc529355570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_Toc529355569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_Toc529355568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_Toc529355567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_Toc529355566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_Toc529355565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_Toc529355564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_Toc529355563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_Toc529355499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_Toc529355498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_Toc529355497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_Toc529355496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_Toc529355495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_Toc529355494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_Toc529355493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_Toc529355492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_Toc529355491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_Toc529355490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_Toc529355489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_Toc529355488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kbsoft</dc:creator>
  <cp:lastModifiedBy>Huyen</cp:lastModifiedBy>
  <cp:revision>2</cp:revision>
  <cp:lastPrinted>2018-11-06T01:17:00Z</cp:lastPrinted>
  <dcterms:created xsi:type="dcterms:W3CDTF">2020-07-28T10:13:00Z</dcterms:created>
  <dcterms:modified xsi:type="dcterms:W3CDTF">2020-07-28T10:13:00Z</dcterms:modified>
</cp:coreProperties>
</file>