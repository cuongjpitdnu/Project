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5142" w14:textId="77777777" w:rsidR="00B94B15" w:rsidRPr="007F0D21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59D17A2" w14:textId="77777777" w:rsidR="00B94B15" w:rsidRPr="007F0D21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56A09235" w14:textId="77777777" w:rsidR="00B94B15" w:rsidRPr="007F0D21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915D012" w14:textId="77777777" w:rsidR="00B94B15" w:rsidRPr="007F0D21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4DC340F" w14:textId="77777777" w:rsidR="00F42DDB" w:rsidRPr="007F0D21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EC5DE0C" w14:textId="77777777" w:rsidR="003E27A4" w:rsidRPr="007F0D21" w:rsidRDefault="003E27A4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57E4277B" w14:textId="77777777" w:rsidR="0003692E" w:rsidRPr="007F0D21" w:rsidRDefault="00F42DDB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44"/>
          <w:szCs w:val="44"/>
        </w:rPr>
      </w:pPr>
      <w:r w:rsidRPr="007F0D21">
        <w:rPr>
          <w:rFonts w:ascii="Meiryo UI" w:eastAsia="Meiryo UI" w:hAnsi="Meiryo UI" w:hint="eastAsia"/>
          <w:b/>
          <w:sz w:val="44"/>
          <w:szCs w:val="44"/>
        </w:rPr>
        <w:t>生産管理システム</w:t>
      </w:r>
    </w:p>
    <w:p w14:paraId="66CB9191" w14:textId="77777777" w:rsidR="00B94B15" w:rsidRPr="007F0D21" w:rsidRDefault="00B94B15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2A9C597E" w14:textId="495ACF65" w:rsidR="00B94B15" w:rsidRPr="007F0D21" w:rsidRDefault="0083304A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  <w:r>
        <w:rPr>
          <w:rFonts w:ascii="Meiryo UI" w:eastAsia="Meiryo UI" w:hAnsi="Meiryo UI" w:hint="eastAsia"/>
          <w:b/>
          <w:sz w:val="28"/>
          <w:szCs w:val="28"/>
        </w:rPr>
        <w:t>メッセージ定義</w:t>
      </w:r>
      <w:r w:rsidR="00F03CEA" w:rsidRPr="007F0D21">
        <w:rPr>
          <w:rFonts w:ascii="Meiryo UI" w:eastAsia="Meiryo UI" w:hAnsi="Meiryo UI" w:hint="eastAsia"/>
          <w:b/>
          <w:sz w:val="28"/>
          <w:szCs w:val="28"/>
        </w:rPr>
        <w:t>書</w:t>
      </w:r>
    </w:p>
    <w:p w14:paraId="4B220D3E" w14:textId="77777777" w:rsidR="00F42DDB" w:rsidRPr="007F0D21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7462CE86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D99E411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3CF1D8A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1BAD2E45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5DD4DF90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4A9170A0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489A97BF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DBC4A42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B79B7F1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37927D08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9D365B7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DF1CDBD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106E7E3D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79EDB4EF" w14:textId="5DE24133" w:rsidR="00B94B15" w:rsidRPr="007F0D21" w:rsidRDefault="0003692E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</w:rPr>
      </w:pPr>
      <w:bookmarkStart w:id="0" w:name="_Toc529355488"/>
      <w:bookmarkStart w:id="1" w:name="_Toc529368373"/>
      <w:bookmarkStart w:id="2" w:name="_Toc6388584"/>
      <w:bookmarkStart w:id="3" w:name="_Toc6394283"/>
      <w:bookmarkStart w:id="4" w:name="_Toc15283155"/>
      <w:bookmarkStart w:id="5" w:name="_Toc29458114"/>
      <w:bookmarkStart w:id="6" w:name="_Toc62033214"/>
      <w:r w:rsidRPr="007F0D21">
        <w:rPr>
          <w:rFonts w:ascii="Meiryo UI" w:eastAsia="Meiryo UI" w:hAnsi="Meiryo UI" w:hint="eastAsia"/>
          <w:b/>
          <w:sz w:val="28"/>
        </w:rPr>
        <w:t>20</w:t>
      </w:r>
      <w:r w:rsidR="006434F2" w:rsidRPr="007F0D21">
        <w:rPr>
          <w:rFonts w:ascii="Meiryo UI" w:eastAsia="Meiryo UI" w:hAnsi="Meiryo UI" w:hint="eastAsia"/>
          <w:b/>
          <w:sz w:val="28"/>
        </w:rPr>
        <w:t>20</w:t>
      </w:r>
      <w:r w:rsidRPr="007F0D21">
        <w:rPr>
          <w:rFonts w:ascii="Meiryo UI" w:eastAsia="Meiryo UI" w:hAnsi="Meiryo UI" w:hint="eastAsia"/>
          <w:b/>
          <w:sz w:val="28"/>
        </w:rPr>
        <w:t xml:space="preserve">年　</w:t>
      </w:r>
      <w:r w:rsidR="00AE00D9" w:rsidRPr="007F0D21">
        <w:rPr>
          <w:rFonts w:ascii="Meiryo UI" w:eastAsia="Meiryo UI" w:hAnsi="Meiryo UI" w:hint="eastAsia"/>
          <w:b/>
          <w:sz w:val="28"/>
        </w:rPr>
        <w:t>6</w:t>
      </w:r>
      <w:r w:rsidRPr="007F0D21">
        <w:rPr>
          <w:rFonts w:ascii="Meiryo UI" w:eastAsia="Meiryo UI" w:hAnsi="Meiryo UI" w:hint="eastAsia"/>
          <w:b/>
          <w:sz w:val="28"/>
        </w:rPr>
        <w:t>月 (初版発行)</w:t>
      </w:r>
      <w:bookmarkEnd w:id="0"/>
      <w:bookmarkEnd w:id="1"/>
      <w:bookmarkEnd w:id="2"/>
      <w:bookmarkEnd w:id="3"/>
      <w:bookmarkEnd w:id="4"/>
      <w:bookmarkEnd w:id="5"/>
      <w:bookmarkEnd w:id="6"/>
      <w:r w:rsidR="00B94B15" w:rsidRPr="007F0D21">
        <w:rPr>
          <w:rFonts w:ascii="Meiryo UI" w:eastAsia="Meiryo UI" w:hAnsi="Meiryo UI" w:hint="eastAsia"/>
          <w:b/>
          <w:sz w:val="28"/>
        </w:rPr>
        <w:t xml:space="preserve"> </w:t>
      </w:r>
    </w:p>
    <w:p w14:paraId="2F433FAB" w14:textId="77777777" w:rsidR="00B94B15" w:rsidRPr="007F0D21" w:rsidRDefault="00B94B15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  <w:szCs w:val="28"/>
        </w:rPr>
      </w:pPr>
    </w:p>
    <w:p w14:paraId="41EE4CED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E09F6B6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F4AA36C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3D6C3117" w14:textId="77777777" w:rsidR="00B94B15" w:rsidRPr="007F0D21" w:rsidRDefault="00B94B15">
      <w:pPr>
        <w:pStyle w:val="10"/>
        <w:jc w:val="center"/>
        <w:rPr>
          <w:rFonts w:ascii="Meiryo UI" w:eastAsia="Meiryo UI" w:hAnsi="Meiryo UI"/>
          <w:sz w:val="28"/>
          <w:szCs w:val="28"/>
        </w:rPr>
      </w:pPr>
    </w:p>
    <w:p w14:paraId="7AA40470" w14:textId="77777777" w:rsidR="00B94B15" w:rsidRPr="007F0D21" w:rsidRDefault="00B94B15">
      <w:pPr>
        <w:pStyle w:val="ac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lastRenderedPageBreak/>
        <w:t>はじめに</w:t>
      </w:r>
    </w:p>
    <w:p w14:paraId="014B28AA" w14:textId="6AE2EE85" w:rsidR="00B94B15" w:rsidRPr="007F0D21" w:rsidRDefault="00B94B15">
      <w:pPr>
        <w:pStyle w:val="a2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本仕様書は、</w:t>
      </w:r>
      <w:r w:rsidR="00462D5E" w:rsidRPr="007F0D21">
        <w:rPr>
          <w:rFonts w:ascii="Meiryo UI" w:eastAsia="Meiryo UI" w:hAnsi="Meiryo UI" w:hint="eastAsia"/>
        </w:rPr>
        <w:t>ケービーソフトウェア（株）のパッケージソフトである</w:t>
      </w:r>
      <w:r w:rsidRPr="007F0D21">
        <w:rPr>
          <w:rFonts w:ascii="Meiryo UI" w:eastAsia="Meiryo UI" w:hAnsi="Meiryo UI" w:hint="eastAsia"/>
        </w:rPr>
        <w:t xml:space="preserve"> </w:t>
      </w:r>
      <w:r w:rsidR="00B4399E" w:rsidRPr="007F0D21">
        <w:rPr>
          <w:rFonts w:ascii="Meiryo UI" w:eastAsia="Meiryo UI" w:hAnsi="Meiryo UI" w:hint="eastAsia"/>
        </w:rPr>
        <w:t>『</w:t>
      </w:r>
      <w:r w:rsidR="00462D5E" w:rsidRPr="007F0D21">
        <w:rPr>
          <w:rFonts w:ascii="Meiryo UI" w:eastAsia="Meiryo UI" w:hAnsi="Meiryo UI" w:hint="eastAsia"/>
        </w:rPr>
        <w:t>生産管理</w:t>
      </w:r>
      <w:r w:rsidR="00AA770C" w:rsidRPr="007F0D21">
        <w:rPr>
          <w:rFonts w:ascii="Meiryo UI" w:eastAsia="Meiryo UI" w:hAnsi="Meiryo UI" w:hint="eastAsia"/>
        </w:rPr>
        <w:t>システム</w:t>
      </w:r>
      <w:r w:rsidRPr="007F0D21">
        <w:rPr>
          <w:rFonts w:ascii="Meiryo UI" w:eastAsia="Meiryo UI" w:hAnsi="Meiryo UI" w:hint="eastAsia"/>
        </w:rPr>
        <w:t>』の</w:t>
      </w:r>
      <w:r w:rsidR="0083304A">
        <w:rPr>
          <w:rFonts w:ascii="Meiryo UI" w:eastAsia="Meiryo UI" w:hAnsi="Meiryo UI" w:hint="eastAsia"/>
        </w:rPr>
        <w:t>出力メッセージ</w:t>
      </w:r>
      <w:r w:rsidR="00D404D6" w:rsidRPr="007F0D21">
        <w:rPr>
          <w:rFonts w:ascii="Meiryo UI" w:eastAsia="Meiryo UI" w:hAnsi="Meiryo UI" w:hint="eastAsia"/>
        </w:rPr>
        <w:t>の</w:t>
      </w:r>
      <w:r w:rsidR="0083304A">
        <w:rPr>
          <w:rFonts w:ascii="Meiryo UI" w:eastAsia="Meiryo UI" w:hAnsi="Meiryo UI" w:hint="eastAsia"/>
        </w:rPr>
        <w:t>定義</w:t>
      </w:r>
      <w:r w:rsidRPr="007F0D21">
        <w:rPr>
          <w:rFonts w:ascii="Meiryo UI" w:eastAsia="Meiryo UI" w:hAnsi="Meiryo UI" w:hint="eastAsia"/>
        </w:rPr>
        <w:t>について纏めたものである。</w:t>
      </w:r>
    </w:p>
    <w:p w14:paraId="3B63AB7E" w14:textId="77777777" w:rsidR="006640F9" w:rsidRPr="0083304A" w:rsidRDefault="006640F9">
      <w:pPr>
        <w:pStyle w:val="a2"/>
        <w:rPr>
          <w:rFonts w:ascii="Meiryo UI" w:eastAsia="Meiryo UI" w:hAnsi="Meiryo UI"/>
        </w:rPr>
      </w:pPr>
    </w:p>
    <w:p w14:paraId="79B6E147" w14:textId="77777777" w:rsidR="006640F9" w:rsidRPr="00396B28" w:rsidRDefault="006640F9">
      <w:pPr>
        <w:pStyle w:val="a2"/>
        <w:rPr>
          <w:rFonts w:ascii="Meiryo UI" w:eastAsia="Meiryo UI" w:hAnsi="Meiryo UI"/>
        </w:rPr>
      </w:pPr>
    </w:p>
    <w:p w14:paraId="77ED6AA8" w14:textId="77777777" w:rsidR="00D404D6" w:rsidRPr="00740D6A" w:rsidRDefault="00D404D6">
      <w:pPr>
        <w:pStyle w:val="a2"/>
        <w:rPr>
          <w:rFonts w:ascii="Meiryo UI" w:eastAsia="Meiryo UI" w:hAnsi="Meiryo UI"/>
        </w:rPr>
      </w:pPr>
    </w:p>
    <w:p w14:paraId="6A21B7A0" w14:textId="77777777" w:rsidR="00B94B15" w:rsidRPr="00FF0AD8" w:rsidRDefault="00B94B15">
      <w:pPr>
        <w:pStyle w:val="a2"/>
        <w:ind w:firstLine="0"/>
        <w:rPr>
          <w:rFonts w:ascii="Meiryo UI" w:eastAsia="Meiryo UI" w:hAnsi="Meiryo UI"/>
        </w:rPr>
      </w:pPr>
    </w:p>
    <w:p w14:paraId="2A8E5410" w14:textId="77777777" w:rsidR="00B94B15" w:rsidRPr="007F0D21" w:rsidRDefault="00B94B15">
      <w:pPr>
        <w:pStyle w:val="ac"/>
        <w:rPr>
          <w:rFonts w:ascii="Meiryo UI" w:eastAsia="Meiryo UI" w:hAnsi="Meiryo UI"/>
          <w:b/>
          <w:bCs/>
        </w:rPr>
      </w:pPr>
      <w:r w:rsidRPr="007F0D21">
        <w:rPr>
          <w:rFonts w:ascii="Meiryo UI" w:eastAsia="Meiryo UI" w:hAnsi="Meiryo UI" w:hint="eastAsia"/>
          <w:b/>
          <w:bCs/>
        </w:rPr>
        <w:lastRenderedPageBreak/>
        <w:t>目　次</w:t>
      </w:r>
    </w:p>
    <w:p w14:paraId="769DEA7B" w14:textId="77777777" w:rsidR="007810CD" w:rsidRDefault="009F162D">
      <w:pPr>
        <w:pStyle w:val="10"/>
        <w:tabs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r w:rsidRPr="007F0D21">
        <w:rPr>
          <w:rFonts w:ascii="Meiryo UI" w:eastAsia="Meiryo UI" w:hAnsi="Meiryo UI"/>
          <w:caps w:val="0"/>
        </w:rPr>
        <w:fldChar w:fldCharType="begin"/>
      </w:r>
      <w:r w:rsidRPr="007F0D21">
        <w:rPr>
          <w:rFonts w:ascii="Meiryo UI" w:eastAsia="Meiryo UI" w:hAnsi="Meiryo UI"/>
          <w:caps w:val="0"/>
        </w:rPr>
        <w:instrText xml:space="preserve"> TOC \o "1-3" \h \z \u </w:instrText>
      </w:r>
      <w:r w:rsidRPr="007F0D21">
        <w:rPr>
          <w:rFonts w:ascii="Meiryo UI" w:eastAsia="Meiryo UI" w:hAnsi="Meiryo UI"/>
          <w:caps w:val="0"/>
        </w:rPr>
        <w:fldChar w:fldCharType="separate"/>
      </w:r>
      <w:hyperlink w:anchor="_Toc62033214" w:history="1">
        <w:r w:rsidR="007810CD" w:rsidRPr="00E04A96">
          <w:rPr>
            <w:rStyle w:val="afff3"/>
            <w:rFonts w:ascii="Meiryo UI" w:eastAsia="Meiryo UI" w:hAnsi="Meiryo UI"/>
            <w:noProof/>
          </w:rPr>
          <w:t>2020</w:t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 xml:space="preserve">年　</w:t>
        </w:r>
        <w:r w:rsidR="007810CD" w:rsidRPr="00E04A96">
          <w:rPr>
            <w:rStyle w:val="afff3"/>
            <w:rFonts w:ascii="Meiryo UI" w:eastAsia="Meiryo UI" w:hAnsi="Meiryo UI"/>
            <w:noProof/>
          </w:rPr>
          <w:t>6</w:t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月</w:t>
        </w:r>
        <w:r w:rsidR="007810CD" w:rsidRPr="00E04A96">
          <w:rPr>
            <w:rStyle w:val="afff3"/>
            <w:rFonts w:ascii="Meiryo UI" w:eastAsia="Meiryo UI" w:hAnsi="Meiryo UI"/>
            <w:noProof/>
          </w:rPr>
          <w:t xml:space="preserve"> (</w:t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初版発行</w:t>
        </w:r>
        <w:r w:rsidR="007810CD" w:rsidRPr="00E04A96">
          <w:rPr>
            <w:rStyle w:val="afff3"/>
            <w:rFonts w:ascii="Meiryo UI" w:eastAsia="Meiryo UI" w:hAnsi="Meiryo UI"/>
            <w:noProof/>
          </w:rPr>
          <w:t>)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_Toc62033214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0</w:t>
        </w:r>
        <w:r w:rsidR="007810CD">
          <w:rPr>
            <w:noProof/>
            <w:webHidden/>
          </w:rPr>
          <w:fldChar w:fldCharType="end"/>
        </w:r>
      </w:hyperlink>
    </w:p>
    <w:p w14:paraId="23396F17" w14:textId="77777777" w:rsidR="007810CD" w:rsidRDefault="001A6CAB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15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メッセージファイル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_Toc62033215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4</w:t>
        </w:r>
        <w:r w:rsidR="007810CD">
          <w:rPr>
            <w:noProof/>
            <w:webHidden/>
          </w:rPr>
          <w:fldChar w:fldCharType="end"/>
        </w:r>
      </w:hyperlink>
    </w:p>
    <w:p w14:paraId="6D678950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16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メッセージファイルの定義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_Toc62033216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4</w:t>
        </w:r>
        <w:r w:rsidR="007810CD">
          <w:rPr>
            <w:noProof/>
            <w:webHidden/>
          </w:rPr>
          <w:fldChar w:fldCharType="end"/>
        </w:r>
      </w:hyperlink>
    </w:p>
    <w:p w14:paraId="380BB89A" w14:textId="77777777" w:rsidR="007810CD" w:rsidRDefault="001A6CAB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17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第２章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共通メッセージ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_Toc62033217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5</w:t>
        </w:r>
        <w:r w:rsidR="007810CD">
          <w:rPr>
            <w:noProof/>
            <w:webHidden/>
          </w:rPr>
          <w:fldChar w:fldCharType="end"/>
        </w:r>
      </w:hyperlink>
    </w:p>
    <w:p w14:paraId="34B5AD35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18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_Toc62033218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5</w:t>
        </w:r>
        <w:r w:rsidR="007810CD">
          <w:rPr>
            <w:noProof/>
            <w:webHidden/>
          </w:rPr>
          <w:fldChar w:fldCharType="end"/>
        </w:r>
      </w:hyperlink>
    </w:p>
    <w:p w14:paraId="38C2AC1C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19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_Toc62033219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5</w:t>
        </w:r>
        <w:r w:rsidR="007810CD">
          <w:rPr>
            <w:noProof/>
            <w:webHidden/>
          </w:rPr>
          <w:fldChar w:fldCharType="end"/>
        </w:r>
      </w:hyperlink>
    </w:p>
    <w:p w14:paraId="1F51908E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20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第３章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/>
            <w:noProof/>
          </w:rPr>
          <w:t>TimeTrackerNXWebApi</w:t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_Toc62033220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7</w:t>
        </w:r>
        <w:r w:rsidR="007810CD">
          <w:rPr>
            <w:noProof/>
            <w:webHidden/>
          </w:rPr>
          <w:fldChar w:fldCharType="end"/>
        </w:r>
      </w:hyperlink>
    </w:p>
    <w:p w14:paraId="17235E05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21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_Toc62033221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7</w:t>
        </w:r>
        <w:r w:rsidR="007810CD">
          <w:rPr>
            <w:noProof/>
            <w:webHidden/>
          </w:rPr>
          <w:fldChar w:fldCharType="end"/>
        </w:r>
      </w:hyperlink>
    </w:p>
    <w:p w14:paraId="42DAB5C4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22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_Toc62033222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7</w:t>
        </w:r>
        <w:r w:rsidR="007810CD">
          <w:rPr>
            <w:noProof/>
            <w:webHidden/>
          </w:rPr>
          <w:fldChar w:fldCharType="end"/>
        </w:r>
      </w:hyperlink>
    </w:p>
    <w:p w14:paraId="5B7BF2C6" w14:textId="77777777" w:rsidR="007810CD" w:rsidRDefault="001A6CAB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23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第４章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お知らせ関連メッセージ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_Toc62033223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8</w:t>
        </w:r>
        <w:r w:rsidR="007810CD">
          <w:rPr>
            <w:noProof/>
            <w:webHidden/>
          </w:rPr>
          <w:fldChar w:fldCharType="end"/>
        </w:r>
      </w:hyperlink>
    </w:p>
    <w:p w14:paraId="3D1D7637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24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_Toc62033224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8</w:t>
        </w:r>
        <w:r w:rsidR="007810CD">
          <w:rPr>
            <w:noProof/>
            <w:webHidden/>
          </w:rPr>
          <w:fldChar w:fldCharType="end"/>
        </w:r>
      </w:hyperlink>
    </w:p>
    <w:p w14:paraId="2E4CDF1E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25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_Toc62033225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8</w:t>
        </w:r>
        <w:r w:rsidR="007810CD">
          <w:rPr>
            <w:noProof/>
            <w:webHidden/>
          </w:rPr>
          <w:fldChar w:fldCharType="end"/>
        </w:r>
      </w:hyperlink>
    </w:p>
    <w:p w14:paraId="56185225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26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第５章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/>
            <w:noProof/>
          </w:rPr>
          <w:t>JSON</w:t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_Toc62033226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9</w:t>
        </w:r>
        <w:r w:rsidR="007810CD">
          <w:rPr>
            <w:noProof/>
            <w:webHidden/>
          </w:rPr>
          <w:fldChar w:fldCharType="end"/>
        </w:r>
      </w:hyperlink>
    </w:p>
    <w:p w14:paraId="7E1443E2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27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_Toc62033227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9</w:t>
        </w:r>
        <w:r w:rsidR="007810CD">
          <w:rPr>
            <w:noProof/>
            <w:webHidden/>
          </w:rPr>
          <w:fldChar w:fldCharType="end"/>
        </w:r>
      </w:hyperlink>
    </w:p>
    <w:p w14:paraId="6A7D2B43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28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_Toc62033228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9</w:t>
        </w:r>
        <w:r w:rsidR="007810CD">
          <w:rPr>
            <w:noProof/>
            <w:webHidden/>
          </w:rPr>
          <w:fldChar w:fldCharType="end"/>
        </w:r>
      </w:hyperlink>
    </w:p>
    <w:p w14:paraId="5EF19469" w14:textId="77777777" w:rsidR="007810CD" w:rsidRDefault="001A6CAB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29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第６章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排他ロック関連メッセージ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_Toc62033229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10</w:t>
        </w:r>
        <w:r w:rsidR="007810CD">
          <w:rPr>
            <w:noProof/>
            <w:webHidden/>
          </w:rPr>
          <w:fldChar w:fldCharType="end"/>
        </w:r>
      </w:hyperlink>
    </w:p>
    <w:p w14:paraId="74D76FA3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30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_Toc62033230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10</w:t>
        </w:r>
        <w:r w:rsidR="007810CD">
          <w:rPr>
            <w:noProof/>
            <w:webHidden/>
          </w:rPr>
          <w:fldChar w:fldCharType="end"/>
        </w:r>
      </w:hyperlink>
    </w:p>
    <w:p w14:paraId="07E2A4D9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31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_Toc62033231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10</w:t>
        </w:r>
        <w:r w:rsidR="007810CD">
          <w:rPr>
            <w:noProof/>
            <w:webHidden/>
          </w:rPr>
          <w:fldChar w:fldCharType="end"/>
        </w:r>
      </w:hyperlink>
    </w:p>
    <w:p w14:paraId="1CDACA36" w14:textId="77777777" w:rsidR="007810CD" w:rsidRDefault="001A6CAB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32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第７章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職制関連メッセージ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_Toc62033232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11</w:t>
        </w:r>
        <w:r w:rsidR="007810CD">
          <w:rPr>
            <w:noProof/>
            <w:webHidden/>
          </w:rPr>
          <w:fldChar w:fldCharType="end"/>
        </w:r>
      </w:hyperlink>
    </w:p>
    <w:p w14:paraId="108C47FF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33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_Toc62033233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11</w:t>
        </w:r>
        <w:r w:rsidR="007810CD">
          <w:rPr>
            <w:noProof/>
            <w:webHidden/>
          </w:rPr>
          <w:fldChar w:fldCharType="end"/>
        </w:r>
      </w:hyperlink>
    </w:p>
    <w:p w14:paraId="70B2B4F6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34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_Toc62033234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11</w:t>
        </w:r>
        <w:r w:rsidR="007810CD">
          <w:rPr>
            <w:noProof/>
            <w:webHidden/>
          </w:rPr>
          <w:fldChar w:fldCharType="end"/>
        </w:r>
      </w:hyperlink>
    </w:p>
    <w:p w14:paraId="12D52B78" w14:textId="77777777" w:rsidR="007810CD" w:rsidRDefault="001A6CAB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35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第８章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人員関連メッセージ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_Toc62033235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12</w:t>
        </w:r>
        <w:r w:rsidR="007810CD">
          <w:rPr>
            <w:noProof/>
            <w:webHidden/>
          </w:rPr>
          <w:fldChar w:fldCharType="end"/>
        </w:r>
      </w:hyperlink>
    </w:p>
    <w:p w14:paraId="16F155DD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36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_Toc62033236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12</w:t>
        </w:r>
        <w:r w:rsidR="007810CD">
          <w:rPr>
            <w:noProof/>
            <w:webHidden/>
          </w:rPr>
          <w:fldChar w:fldCharType="end"/>
        </w:r>
      </w:hyperlink>
    </w:p>
    <w:p w14:paraId="4377CCC3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37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_Toc62033237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12</w:t>
        </w:r>
        <w:r w:rsidR="007810CD">
          <w:rPr>
            <w:noProof/>
            <w:webHidden/>
          </w:rPr>
          <w:fldChar w:fldCharType="end"/>
        </w:r>
      </w:hyperlink>
    </w:p>
    <w:p w14:paraId="65F727A2" w14:textId="77777777" w:rsidR="007810CD" w:rsidRDefault="001A6CAB">
      <w:pPr>
        <w:pStyle w:val="10"/>
        <w:tabs>
          <w:tab w:val="left" w:pos="8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38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第９章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中日程関連メッセージ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_Toc62033238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13</w:t>
        </w:r>
        <w:r w:rsidR="007810CD">
          <w:rPr>
            <w:noProof/>
            <w:webHidden/>
          </w:rPr>
          <w:fldChar w:fldCharType="end"/>
        </w:r>
      </w:hyperlink>
    </w:p>
    <w:p w14:paraId="55B8670A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39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_Toc62033239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13</w:t>
        </w:r>
        <w:r w:rsidR="007810CD">
          <w:rPr>
            <w:noProof/>
            <w:webHidden/>
          </w:rPr>
          <w:fldChar w:fldCharType="end"/>
        </w:r>
      </w:hyperlink>
    </w:p>
    <w:p w14:paraId="1E55C7C5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40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_Toc62033240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13</w:t>
        </w:r>
        <w:r w:rsidR="007810CD">
          <w:rPr>
            <w:noProof/>
            <w:webHidden/>
          </w:rPr>
          <w:fldChar w:fldCharType="end"/>
        </w:r>
      </w:hyperlink>
    </w:p>
    <w:p w14:paraId="5BDDA1F0" w14:textId="77777777" w:rsidR="007810CD" w:rsidRDefault="001A6CAB">
      <w:pPr>
        <w:pStyle w:val="10"/>
        <w:tabs>
          <w:tab w:val="left" w:pos="12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41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第１０章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/>
            <w:noProof/>
          </w:rPr>
          <w:t>Excel</w:t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_Toc62033241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15</w:t>
        </w:r>
        <w:r w:rsidR="007810CD">
          <w:rPr>
            <w:noProof/>
            <w:webHidden/>
          </w:rPr>
          <w:fldChar w:fldCharType="end"/>
        </w:r>
      </w:hyperlink>
    </w:p>
    <w:p w14:paraId="609A5811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42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_Toc62033242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15</w:t>
        </w:r>
        <w:r w:rsidR="007810CD">
          <w:rPr>
            <w:noProof/>
            <w:webHidden/>
          </w:rPr>
          <w:fldChar w:fldCharType="end"/>
        </w:r>
      </w:hyperlink>
    </w:p>
    <w:p w14:paraId="1C3162E3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43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_Toc62033243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15</w:t>
        </w:r>
        <w:r w:rsidR="007810CD">
          <w:rPr>
            <w:noProof/>
            <w:webHidden/>
          </w:rPr>
          <w:fldChar w:fldCharType="end"/>
        </w:r>
      </w:hyperlink>
    </w:p>
    <w:p w14:paraId="2DAB68B8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44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第１１章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バリデーション関連メッセージ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_Toc62033244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16</w:t>
        </w:r>
        <w:r w:rsidR="007810CD">
          <w:rPr>
            <w:noProof/>
            <w:webHidden/>
          </w:rPr>
          <w:fldChar w:fldCharType="end"/>
        </w:r>
      </w:hyperlink>
    </w:p>
    <w:p w14:paraId="23DD34E9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45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_Toc62033245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16</w:t>
        </w:r>
        <w:r w:rsidR="007810CD">
          <w:rPr>
            <w:noProof/>
            <w:webHidden/>
          </w:rPr>
          <w:fldChar w:fldCharType="end"/>
        </w:r>
      </w:hyperlink>
    </w:p>
    <w:p w14:paraId="78438EDB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46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_Toc62033246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16</w:t>
        </w:r>
        <w:r w:rsidR="007810CD">
          <w:rPr>
            <w:noProof/>
            <w:webHidden/>
          </w:rPr>
          <w:fldChar w:fldCharType="end"/>
        </w:r>
      </w:hyperlink>
    </w:p>
    <w:p w14:paraId="52CC5AF3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47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第１２章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ファイル関連メッセージ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_Toc62033247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17</w:t>
        </w:r>
        <w:r w:rsidR="007810CD">
          <w:rPr>
            <w:noProof/>
            <w:webHidden/>
          </w:rPr>
          <w:fldChar w:fldCharType="end"/>
        </w:r>
      </w:hyperlink>
    </w:p>
    <w:p w14:paraId="04C9EBA1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48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_Toc62033248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17</w:t>
        </w:r>
        <w:r w:rsidR="007810CD">
          <w:rPr>
            <w:noProof/>
            <w:webHidden/>
          </w:rPr>
          <w:fldChar w:fldCharType="end"/>
        </w:r>
      </w:hyperlink>
    </w:p>
    <w:p w14:paraId="516140AD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49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_Toc62033249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17</w:t>
        </w:r>
        <w:r w:rsidR="007810CD">
          <w:rPr>
            <w:noProof/>
            <w:webHidden/>
          </w:rPr>
          <w:fldChar w:fldCharType="end"/>
        </w:r>
      </w:hyperlink>
    </w:p>
    <w:p w14:paraId="1AFB07BD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50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第１３章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搭載日程関連メッセージ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_Toc62033250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18</w:t>
        </w:r>
        <w:r w:rsidR="007810CD">
          <w:rPr>
            <w:noProof/>
            <w:webHidden/>
          </w:rPr>
          <w:fldChar w:fldCharType="end"/>
        </w:r>
      </w:hyperlink>
    </w:p>
    <w:p w14:paraId="2B649DCD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51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_Toc62033251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18</w:t>
        </w:r>
        <w:r w:rsidR="007810CD">
          <w:rPr>
            <w:noProof/>
            <w:webHidden/>
          </w:rPr>
          <w:fldChar w:fldCharType="end"/>
        </w:r>
      </w:hyperlink>
    </w:p>
    <w:p w14:paraId="4E068788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52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_Toc62033252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18</w:t>
        </w:r>
        <w:r w:rsidR="007810CD">
          <w:rPr>
            <w:noProof/>
            <w:webHidden/>
          </w:rPr>
          <w:fldChar w:fldCharType="end"/>
        </w:r>
      </w:hyperlink>
    </w:p>
    <w:p w14:paraId="6B8A3FE0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53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第１４章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中日程関連メッセージ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_Toc62033253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19</w:t>
        </w:r>
        <w:r w:rsidR="007810CD">
          <w:rPr>
            <w:noProof/>
            <w:webHidden/>
          </w:rPr>
          <w:fldChar w:fldCharType="end"/>
        </w:r>
      </w:hyperlink>
    </w:p>
    <w:p w14:paraId="31C15B8D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54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_Toc62033254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19</w:t>
        </w:r>
        <w:r w:rsidR="007810CD">
          <w:rPr>
            <w:noProof/>
            <w:webHidden/>
          </w:rPr>
          <w:fldChar w:fldCharType="end"/>
        </w:r>
      </w:hyperlink>
    </w:p>
    <w:p w14:paraId="61E20EB5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55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_Toc62033255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19</w:t>
        </w:r>
        <w:r w:rsidR="007810CD">
          <w:rPr>
            <w:noProof/>
            <w:webHidden/>
          </w:rPr>
          <w:fldChar w:fldCharType="end"/>
        </w:r>
      </w:hyperlink>
    </w:p>
    <w:p w14:paraId="385B1178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56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第１５章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オーダ関連メッセージ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_Toc62033256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20</w:t>
        </w:r>
        <w:r w:rsidR="007810CD">
          <w:rPr>
            <w:noProof/>
            <w:webHidden/>
          </w:rPr>
          <w:fldChar w:fldCharType="end"/>
        </w:r>
      </w:hyperlink>
    </w:p>
    <w:p w14:paraId="18B9E8A9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57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_Toc62033257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20</w:t>
        </w:r>
        <w:r w:rsidR="007810CD">
          <w:rPr>
            <w:noProof/>
            <w:webHidden/>
          </w:rPr>
          <w:fldChar w:fldCharType="end"/>
        </w:r>
      </w:hyperlink>
    </w:p>
    <w:p w14:paraId="2F1F5A7C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58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_Toc62033258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20</w:t>
        </w:r>
        <w:r w:rsidR="007810CD">
          <w:rPr>
            <w:noProof/>
            <w:webHidden/>
          </w:rPr>
          <w:fldChar w:fldCharType="end"/>
        </w:r>
      </w:hyperlink>
    </w:p>
    <w:p w14:paraId="60DF1EA3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59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第１６章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小日程関連メッセージ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_Toc62033259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21</w:t>
        </w:r>
        <w:r w:rsidR="007810CD">
          <w:rPr>
            <w:noProof/>
            <w:webHidden/>
          </w:rPr>
          <w:fldChar w:fldCharType="end"/>
        </w:r>
      </w:hyperlink>
    </w:p>
    <w:p w14:paraId="6AA73A04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60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_Toc62033260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21</w:t>
        </w:r>
        <w:r w:rsidR="007810CD">
          <w:rPr>
            <w:noProof/>
            <w:webHidden/>
          </w:rPr>
          <w:fldChar w:fldCharType="end"/>
        </w:r>
      </w:hyperlink>
    </w:p>
    <w:p w14:paraId="2C698D63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61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_Toc62033261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21</w:t>
        </w:r>
        <w:r w:rsidR="007810CD">
          <w:rPr>
            <w:noProof/>
            <w:webHidden/>
          </w:rPr>
          <w:fldChar w:fldCharType="end"/>
        </w:r>
      </w:hyperlink>
    </w:p>
    <w:p w14:paraId="6861D1F3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62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第１７章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帳票関連メッセージ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_Toc62033262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22</w:t>
        </w:r>
        <w:r w:rsidR="007810CD">
          <w:rPr>
            <w:noProof/>
            <w:webHidden/>
          </w:rPr>
          <w:fldChar w:fldCharType="end"/>
        </w:r>
      </w:hyperlink>
    </w:p>
    <w:p w14:paraId="0BC03FF5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63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_Toc62033263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22</w:t>
        </w:r>
        <w:r w:rsidR="007810CD">
          <w:rPr>
            <w:noProof/>
            <w:webHidden/>
          </w:rPr>
          <w:fldChar w:fldCharType="end"/>
        </w:r>
      </w:hyperlink>
    </w:p>
    <w:p w14:paraId="696243F6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64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_Toc62033264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22</w:t>
        </w:r>
        <w:r w:rsidR="007810CD">
          <w:rPr>
            <w:noProof/>
            <w:webHidden/>
          </w:rPr>
          <w:fldChar w:fldCharType="end"/>
        </w:r>
      </w:hyperlink>
    </w:p>
    <w:p w14:paraId="79D629C7" w14:textId="77777777" w:rsidR="007810CD" w:rsidRDefault="001A6CAB">
      <w:pPr>
        <w:pStyle w:val="10"/>
        <w:tabs>
          <w:tab w:val="left" w:pos="12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65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第１８章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/>
            <w:noProof/>
          </w:rPr>
          <w:t>XX</w:t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メッセージ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_Toc62033265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23</w:t>
        </w:r>
        <w:r w:rsidR="007810CD">
          <w:rPr>
            <w:noProof/>
            <w:webHidden/>
          </w:rPr>
          <w:fldChar w:fldCharType="end"/>
        </w:r>
      </w:hyperlink>
    </w:p>
    <w:p w14:paraId="280DA956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66" w:history="1">
        <w:r w:rsidR="007810CD" w:rsidRPr="00E04A96">
          <w:rPr>
            <w:rStyle w:val="afff3"/>
            <w:rFonts w:ascii="Meiryo UI" w:hAnsi="Meiryo UI" w:hint="eastAsia"/>
            <w:noProof/>
          </w:rPr>
          <w:t>第１節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定義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_Toc62033266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23</w:t>
        </w:r>
        <w:r w:rsidR="007810CD">
          <w:rPr>
            <w:noProof/>
            <w:webHidden/>
          </w:rPr>
          <w:fldChar w:fldCharType="end"/>
        </w:r>
      </w:hyperlink>
    </w:p>
    <w:p w14:paraId="2F260D67" w14:textId="77777777" w:rsidR="007810CD" w:rsidRDefault="001A6CAB">
      <w:pPr>
        <w:pStyle w:val="22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2"/>
          <w:sz w:val="21"/>
          <w:szCs w:val="22"/>
        </w:rPr>
      </w:pPr>
      <w:hyperlink w:anchor="_Toc62033267" w:history="1">
        <w:r w:rsidR="007810CD" w:rsidRPr="00E04A96">
          <w:rPr>
            <w:rStyle w:val="afff3"/>
            <w:rFonts w:ascii="Meiryo UI" w:hAnsi="Meiryo UI" w:hint="eastAsia"/>
            <w:noProof/>
          </w:rPr>
          <w:t>第２節</w:t>
        </w:r>
        <w:r w:rsidR="007810CD">
          <w:rPr>
            <w:rFonts w:asciiTheme="minorHAnsi" w:eastAsiaTheme="minorEastAsia" w:hAnsiTheme="minorHAns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hAnsi="Meiryo UI" w:hint="eastAsia"/>
            <w:noProof/>
          </w:rPr>
          <w:t>メッセージ一覧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_Toc62033267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23</w:t>
        </w:r>
        <w:r w:rsidR="007810CD">
          <w:rPr>
            <w:noProof/>
            <w:webHidden/>
          </w:rPr>
          <w:fldChar w:fldCharType="end"/>
        </w:r>
      </w:hyperlink>
    </w:p>
    <w:p w14:paraId="61DCF4FE" w14:textId="77777777" w:rsidR="007810CD" w:rsidRDefault="001A6CAB">
      <w:pPr>
        <w:pStyle w:val="10"/>
        <w:tabs>
          <w:tab w:val="left" w:pos="1000"/>
          <w:tab w:val="right" w:leader="dot" w:pos="917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62033268" w:history="1">
        <w:r w:rsidR="007810CD" w:rsidRPr="00E04A96">
          <w:rPr>
            <w:rStyle w:val="afff3"/>
            <w:rFonts w:ascii="Meiryo UI" w:eastAsia="Meiryo UI" w:hAnsi="Meiryo UI" w:hint="eastAsia"/>
            <w:noProof/>
          </w:rPr>
          <w:t>第１９章</w:t>
        </w:r>
        <w:r w:rsidR="007810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810CD" w:rsidRPr="00E04A96">
          <w:rPr>
            <w:rStyle w:val="afff3"/>
            <w:rFonts w:ascii="Meiryo UI" w:eastAsia="Meiryo UI" w:hAnsi="Meiryo UI" w:hint="eastAsia"/>
            <w:noProof/>
          </w:rPr>
          <w:t>改定履歴</w:t>
        </w:r>
        <w:r w:rsidR="007810CD">
          <w:rPr>
            <w:noProof/>
            <w:webHidden/>
          </w:rPr>
          <w:tab/>
        </w:r>
        <w:r w:rsidR="007810CD">
          <w:rPr>
            <w:noProof/>
            <w:webHidden/>
          </w:rPr>
          <w:fldChar w:fldCharType="begin"/>
        </w:r>
        <w:r w:rsidR="007810CD">
          <w:rPr>
            <w:noProof/>
            <w:webHidden/>
          </w:rPr>
          <w:instrText xml:space="preserve"> PAGEREF _Toc62033268 \h </w:instrText>
        </w:r>
        <w:r w:rsidR="007810CD">
          <w:rPr>
            <w:noProof/>
            <w:webHidden/>
          </w:rPr>
        </w:r>
        <w:r w:rsidR="007810CD">
          <w:rPr>
            <w:noProof/>
            <w:webHidden/>
          </w:rPr>
          <w:fldChar w:fldCharType="separate"/>
        </w:r>
        <w:r w:rsidR="007810CD">
          <w:rPr>
            <w:noProof/>
            <w:webHidden/>
          </w:rPr>
          <w:t>24</w:t>
        </w:r>
        <w:r w:rsidR="007810CD">
          <w:rPr>
            <w:noProof/>
            <w:webHidden/>
          </w:rPr>
          <w:fldChar w:fldCharType="end"/>
        </w:r>
      </w:hyperlink>
    </w:p>
    <w:p w14:paraId="50ECAB88" w14:textId="7F390350" w:rsidR="00B94B15" w:rsidRPr="007F0D21" w:rsidRDefault="009F162D">
      <w:pPr>
        <w:pStyle w:val="11"/>
        <w:rPr>
          <w:rFonts w:ascii="Meiryo UI" w:eastAsia="Meiryo UI" w:hAnsi="Meiryo UI"/>
        </w:rPr>
      </w:pPr>
      <w:r w:rsidRPr="007F0D21">
        <w:rPr>
          <w:rFonts w:ascii="Meiryo UI" w:eastAsia="Meiryo UI" w:hAnsi="Meiryo UI"/>
          <w:caps/>
          <w:szCs w:val="24"/>
          <w:u w:val="none"/>
        </w:rPr>
        <w:fldChar w:fldCharType="end"/>
      </w:r>
    </w:p>
    <w:p w14:paraId="3F1AB002" w14:textId="77777777" w:rsidR="003C44EB" w:rsidRPr="007F0D21" w:rsidRDefault="003C44EB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  <w:bookmarkStart w:id="7" w:name="_Ref82942635"/>
      <w:bookmarkStart w:id="8" w:name="_Ref82942654"/>
      <w:bookmarkStart w:id="9" w:name="_Ref82946182"/>
    </w:p>
    <w:p w14:paraId="6B5E3513" w14:textId="58ADB3FC" w:rsidR="003D25BE" w:rsidRPr="007F0D21" w:rsidRDefault="00DD195C" w:rsidP="003D25BE">
      <w:pPr>
        <w:pStyle w:val="1"/>
        <w:rPr>
          <w:rFonts w:ascii="Meiryo UI" w:eastAsia="Meiryo UI" w:hAnsi="Meiryo UI"/>
        </w:rPr>
      </w:pPr>
      <w:bookmarkStart w:id="10" w:name="_Toc62033215"/>
      <w:r>
        <w:rPr>
          <w:rFonts w:ascii="Meiryo UI" w:eastAsia="Meiryo UI" w:hAnsi="Meiryo UI" w:hint="eastAsia"/>
        </w:rPr>
        <w:lastRenderedPageBreak/>
        <w:t>メッセージ</w:t>
      </w:r>
      <w:r w:rsidR="00731085">
        <w:rPr>
          <w:rFonts w:ascii="Meiryo UI" w:eastAsia="Meiryo UI" w:hAnsi="Meiryo UI" w:hint="eastAsia"/>
        </w:rPr>
        <w:t>ファイル</w:t>
      </w:r>
      <w:bookmarkEnd w:id="10"/>
    </w:p>
    <w:p w14:paraId="182710AB" w14:textId="2D32AAD5" w:rsidR="003D25BE" w:rsidRPr="007F0D21" w:rsidRDefault="00DD195C" w:rsidP="003D25BE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1" w:name="_Toc62033216"/>
      <w:r>
        <w:rPr>
          <w:rFonts w:ascii="Meiryo UI" w:hAnsi="Meiryo UI" w:hint="eastAsia"/>
        </w:rPr>
        <w:t>メッセージファイルの定義</w:t>
      </w:r>
      <w:bookmarkEnd w:id="11"/>
    </w:p>
    <w:p w14:paraId="3FE1470F" w14:textId="77777777" w:rsidR="00DD195C" w:rsidRPr="007F0D21" w:rsidRDefault="00DD195C" w:rsidP="00DD195C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メッセージを出力する必要がある場合は、メッセージ定義ファイルに登録し、このファイルの変数を使用する。</w:t>
      </w:r>
    </w:p>
    <w:p w14:paraId="406FE2F1" w14:textId="77777777" w:rsidR="00DD195C" w:rsidRPr="007F0D21" w:rsidRDefault="00DD195C" w:rsidP="00DD195C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ファイル名は「</w:t>
      </w:r>
      <w:proofErr w:type="spellStart"/>
      <w:r w:rsidRPr="007F0D21">
        <w:rPr>
          <w:rFonts w:ascii="Meiryo UI" w:eastAsia="Meiryo UI" w:hAnsi="Meiryo UI" w:hint="eastAsia"/>
        </w:rPr>
        <w:t>m</w:t>
      </w:r>
      <w:r w:rsidRPr="007F0D21">
        <w:rPr>
          <w:rFonts w:ascii="Meiryo UI" w:eastAsia="Meiryo UI" w:hAnsi="Meiryo UI"/>
        </w:rPr>
        <w:t>essage.php</w:t>
      </w:r>
      <w:proofErr w:type="spellEnd"/>
      <w:r w:rsidRPr="007F0D21">
        <w:rPr>
          <w:rFonts w:ascii="Meiryo UI" w:eastAsia="Meiryo UI" w:hAnsi="Meiryo UI" w:hint="eastAsia"/>
        </w:rPr>
        <w:t>」とする。</w:t>
      </w:r>
    </w:p>
    <w:p w14:paraId="1F61FEE3" w14:textId="118F3F73" w:rsidR="00DD195C" w:rsidRPr="007F0D21" w:rsidRDefault="00DD195C" w:rsidP="00DD195C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変数名は、</w:t>
      </w:r>
      <w:r w:rsidR="007113D9">
        <w:rPr>
          <w:rFonts w:ascii="Meiryo UI" w:eastAsia="Meiryo UI" w:hAnsi="Meiryo UI"/>
        </w:rPr>
        <w:t>msg</w:t>
      </w:r>
      <w:r w:rsidRPr="007F0D21">
        <w:rPr>
          <w:rFonts w:ascii="Meiryo UI" w:eastAsia="Meiryo UI" w:hAnsi="Meiryo UI"/>
        </w:rPr>
        <w:t>_[</w:t>
      </w:r>
      <w:r w:rsidRPr="007F0D21">
        <w:rPr>
          <w:rFonts w:ascii="Meiryo UI" w:eastAsia="Meiryo UI" w:hAnsi="Meiryo UI" w:hint="eastAsia"/>
        </w:rPr>
        <w:t>カテゴリ名</w:t>
      </w:r>
      <w:r w:rsidRPr="007F0D21">
        <w:rPr>
          <w:rFonts w:ascii="Meiryo UI" w:eastAsia="Meiryo UI" w:hAnsi="Meiryo UI"/>
        </w:rPr>
        <w:t>]_[</w:t>
      </w:r>
      <w:r w:rsidRPr="007F0D21">
        <w:rPr>
          <w:rFonts w:ascii="Meiryo UI" w:eastAsia="Meiryo UI" w:hAnsi="Meiryo UI" w:hint="eastAsia"/>
        </w:rPr>
        <w:t>連番</w:t>
      </w:r>
      <w:r w:rsidRPr="007F0D21">
        <w:rPr>
          <w:rFonts w:ascii="Meiryo UI" w:eastAsia="Meiryo UI" w:hAnsi="Meiryo UI"/>
        </w:rPr>
        <w:t>]</w:t>
      </w:r>
      <w:r w:rsidRPr="007F0D21">
        <w:rPr>
          <w:rFonts w:ascii="Meiryo UI" w:eastAsia="Meiryo UI" w:hAnsi="Meiryo UI" w:hint="eastAsia"/>
        </w:rPr>
        <w:t>とする。</w:t>
      </w:r>
    </w:p>
    <w:p w14:paraId="0D7BFAF2" w14:textId="77777777" w:rsidR="00DD195C" w:rsidRPr="007F0D21" w:rsidRDefault="00DD195C" w:rsidP="00DD195C">
      <w:pPr>
        <w:pStyle w:val="a3"/>
        <w:ind w:left="615" w:firstLine="0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画面特有のメッセージの場合は、[カテゴリ名</w:t>
      </w:r>
      <w:r w:rsidRPr="007F0D21">
        <w:rPr>
          <w:rFonts w:ascii="Meiryo UI" w:eastAsia="Meiryo UI" w:hAnsi="Meiryo UI"/>
        </w:rPr>
        <w:t>]</w:t>
      </w:r>
      <w:r w:rsidRPr="007F0D21">
        <w:rPr>
          <w:rFonts w:ascii="Meiryo UI" w:eastAsia="Meiryo UI" w:hAnsi="Meiryo UI" w:hint="eastAsia"/>
        </w:rPr>
        <w:t>の所に画面名を入れる。（カテゴリ名はアンダーバーで区切ってもよい）</w:t>
      </w:r>
    </w:p>
    <w:p w14:paraId="4FBAA28F" w14:textId="6405BBF7" w:rsidR="00396B28" w:rsidRDefault="00396B28" w:rsidP="003D25BE">
      <w:pPr>
        <w:pStyle w:val="a3"/>
        <w:ind w:left="0" w:firstLine="0"/>
        <w:rPr>
          <w:rFonts w:ascii="Meiryo UI" w:eastAsia="Meiryo UI" w:hAnsi="Meiryo UI"/>
        </w:rPr>
      </w:pPr>
    </w:p>
    <w:p w14:paraId="4B08DCFA" w14:textId="2E125264" w:rsidR="006E5D42" w:rsidRDefault="006E5D42" w:rsidP="003D25BE">
      <w:pPr>
        <w:pStyle w:val="a3"/>
        <w:ind w:left="0" w:firstLine="0"/>
        <w:rPr>
          <w:rFonts w:ascii="Meiryo UI" w:eastAsia="Meiryo UI" w:hAnsi="Meiryo UI"/>
        </w:rPr>
      </w:pPr>
    </w:p>
    <w:p w14:paraId="0FEF8B91" w14:textId="77777777" w:rsidR="006E5D42" w:rsidRPr="00DD195C" w:rsidRDefault="006E5D42" w:rsidP="003D25BE">
      <w:pPr>
        <w:pStyle w:val="a3"/>
        <w:ind w:left="0" w:firstLine="0"/>
        <w:rPr>
          <w:rFonts w:ascii="Meiryo UI" w:eastAsia="Meiryo UI" w:hAnsi="Meiryo UI"/>
        </w:rPr>
      </w:pPr>
    </w:p>
    <w:p w14:paraId="06DFBF6E" w14:textId="6A21CCF9" w:rsidR="00396B28" w:rsidRDefault="00396B28" w:rsidP="003D25BE">
      <w:pPr>
        <w:pStyle w:val="a3"/>
        <w:ind w:left="0" w:firstLine="0"/>
        <w:rPr>
          <w:rFonts w:ascii="Meiryo UI" w:eastAsia="Meiryo UI" w:hAnsi="Meiryo UI"/>
        </w:rPr>
      </w:pPr>
    </w:p>
    <w:p w14:paraId="42B25E38" w14:textId="77777777" w:rsidR="00F70CBF" w:rsidRPr="007F0D21" w:rsidRDefault="00F70CBF" w:rsidP="003D25BE">
      <w:pPr>
        <w:pStyle w:val="a3"/>
        <w:ind w:left="0" w:firstLine="0"/>
        <w:rPr>
          <w:rFonts w:ascii="Meiryo UI" w:eastAsia="Meiryo UI" w:hAnsi="Meiryo UI"/>
        </w:rPr>
      </w:pPr>
    </w:p>
    <w:p w14:paraId="7DDF1A75" w14:textId="5C8D62BC" w:rsidR="007624A5" w:rsidRPr="007F0D21" w:rsidRDefault="00E770CC" w:rsidP="007624A5">
      <w:pPr>
        <w:pStyle w:val="1"/>
        <w:rPr>
          <w:rFonts w:ascii="Meiryo UI" w:eastAsia="Meiryo UI" w:hAnsi="Meiryo UI"/>
        </w:rPr>
      </w:pPr>
      <w:bookmarkStart w:id="12" w:name="_Toc62033217"/>
      <w:r>
        <w:rPr>
          <w:rFonts w:ascii="Meiryo UI" w:eastAsia="Meiryo UI" w:hAnsi="Meiryo UI" w:hint="eastAsia"/>
        </w:rPr>
        <w:lastRenderedPageBreak/>
        <w:t>共通メッセージ</w:t>
      </w:r>
      <w:bookmarkEnd w:id="12"/>
    </w:p>
    <w:p w14:paraId="7307039F" w14:textId="77777777" w:rsidR="007624A5" w:rsidRPr="007F0D21" w:rsidRDefault="00DA2942" w:rsidP="007624A5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3" w:name="_Toc62033218"/>
      <w:r w:rsidRPr="007F0D21">
        <w:rPr>
          <w:rFonts w:ascii="Meiryo UI" w:hAnsi="Meiryo UI" w:hint="eastAsia"/>
        </w:rPr>
        <w:t>定義</w:t>
      </w:r>
      <w:bookmarkEnd w:id="13"/>
    </w:p>
    <w:p w14:paraId="3E431787" w14:textId="4952182B" w:rsidR="003E79C1" w:rsidRPr="007F0D21" w:rsidRDefault="000A6893" w:rsidP="0091350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共通で使用するメッセージは、カテゴリに「</w:t>
      </w:r>
      <w:proofErr w:type="spellStart"/>
      <w:r w:rsidR="007113D9">
        <w:rPr>
          <w:rFonts w:ascii="Meiryo UI" w:eastAsia="Meiryo UI" w:hAnsi="Meiryo UI" w:hint="eastAsia"/>
        </w:rPr>
        <w:t>c</w:t>
      </w:r>
      <w:r w:rsidR="007113D9">
        <w:rPr>
          <w:rFonts w:ascii="Meiryo UI" w:eastAsia="Meiryo UI" w:hAnsi="Meiryo UI"/>
        </w:rPr>
        <w:t>mn</w:t>
      </w:r>
      <w:proofErr w:type="spellEnd"/>
      <w:r>
        <w:rPr>
          <w:rFonts w:ascii="Meiryo UI" w:eastAsia="Meiryo UI" w:hAnsi="Meiryo UI" w:hint="eastAsia"/>
        </w:rPr>
        <w:t>」をつける。</w:t>
      </w:r>
    </w:p>
    <w:p w14:paraId="40D66B67" w14:textId="77777777" w:rsidR="00D428E9" w:rsidRPr="007F0D21" w:rsidRDefault="00D428E9" w:rsidP="001E5185">
      <w:pPr>
        <w:pStyle w:val="a3"/>
        <w:ind w:left="0" w:firstLine="0"/>
        <w:rPr>
          <w:rFonts w:ascii="Meiryo UI" w:eastAsia="Meiryo UI" w:hAnsi="Meiryo UI"/>
        </w:rPr>
      </w:pPr>
    </w:p>
    <w:p w14:paraId="70C4B711" w14:textId="724CF94E" w:rsidR="00405A5C" w:rsidRPr="007F0D21" w:rsidRDefault="0006759B" w:rsidP="00291905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4" w:name="_Toc62033219"/>
      <w:r w:rsidRPr="007F0D21">
        <w:rPr>
          <w:rFonts w:ascii="Meiryo UI" w:hAnsi="Meiryo UI" w:hint="eastAsia"/>
        </w:rPr>
        <w:t>メッセージ一覧</w:t>
      </w:r>
      <w:bookmarkEnd w:id="14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1"/>
        <w:gridCol w:w="4314"/>
      </w:tblGrid>
      <w:tr w:rsidR="00454709" w:rsidRPr="007F0D21" w14:paraId="0785B64A" w14:textId="77777777" w:rsidTr="00BD457C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3CE7606" w14:textId="668221D5" w:rsidR="00454709" w:rsidRPr="007F0D21" w:rsidRDefault="007A771C" w:rsidP="00C64BE7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29283A6" w14:textId="0F2B85C5" w:rsidR="00454709" w:rsidRPr="007F0D21" w:rsidRDefault="007A771C" w:rsidP="00C64BE7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19D12503" w14:textId="47CFEE2A" w:rsidR="00454709" w:rsidRPr="007F0D21" w:rsidRDefault="007A771C" w:rsidP="00C64BE7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3C1E5B" w:rsidRPr="007F0D21" w14:paraId="38ACE9E2" w14:textId="77777777" w:rsidTr="00BD457C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2FAEF253" w14:textId="58FB029A" w:rsidR="003C1E5B" w:rsidRPr="007F0D21" w:rsidRDefault="003C1E5B" w:rsidP="003C1E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データベース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14:paraId="5AEDEC91" w14:textId="20BFBF36" w:rsidR="003C1E5B" w:rsidRPr="007F0D21" w:rsidRDefault="007113D9" w:rsidP="003C1E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="00E26B67"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cmn</w:t>
            </w:r>
            <w:r w:rsidR="00BD457C"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db</w:t>
            </w:r>
            <w:r w:rsidR="00E26B67" w:rsidRPr="007F0D21">
              <w:rPr>
                <w:rFonts w:ascii="Meiryo UI" w:eastAsia="Meiryo UI" w:hAnsi="Meiryo UI"/>
              </w:rPr>
              <w:t>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7499505D" w14:textId="5DDC5B5D" w:rsidR="003C1E5B" w:rsidRPr="007F0D21" w:rsidRDefault="00C362E1" w:rsidP="003C1E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該当データがありません</w:t>
            </w:r>
            <w:r w:rsidR="003C1E5B" w:rsidRPr="007F0D21">
              <w:rPr>
                <w:rFonts w:ascii="Meiryo UI" w:eastAsia="Meiryo UI" w:hAnsi="Meiryo UI" w:hint="eastAsia"/>
              </w:rPr>
              <w:t>。</w:t>
            </w:r>
          </w:p>
        </w:tc>
      </w:tr>
      <w:tr w:rsidR="00C362E1" w:rsidRPr="007F0D21" w14:paraId="1357E966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C9564BB" w14:textId="45A6A518" w:rsidR="00C362E1" w:rsidRPr="007F0D21" w:rsidRDefault="00C362E1" w:rsidP="00C362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A464DC5" w14:textId="64E34291" w:rsidR="00C362E1" w:rsidRPr="007F0D21" w:rsidRDefault="007113D9" w:rsidP="00C362E1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="00C362E1"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cmn</w:t>
            </w:r>
            <w:r w:rsidR="00C362E1"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db</w:t>
            </w:r>
            <w:r w:rsidR="00C362E1" w:rsidRPr="007F0D21">
              <w:rPr>
                <w:rFonts w:ascii="Meiryo UI" w:eastAsia="Meiryo UI" w:hAnsi="Meiryo UI"/>
              </w:rPr>
              <w:t>_00</w:t>
            </w:r>
            <w:r w:rsidR="00C362E1">
              <w:rPr>
                <w:rFonts w:ascii="Meiryo UI" w:eastAsia="Meiryo UI" w:hAnsi="Meiryo UI" w:hint="eastAsia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62277BA" w14:textId="516A9BBB" w:rsidR="00C362E1" w:rsidRPr="007F0D21" w:rsidRDefault="008C141F" w:rsidP="00C362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他の人によって変更された為、変更できません。</w:t>
            </w:r>
          </w:p>
        </w:tc>
      </w:tr>
      <w:tr w:rsidR="00364487" w:rsidRPr="007F0D21" w14:paraId="0EC2DCA7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18F2702" w14:textId="77777777" w:rsidR="00364487" w:rsidRPr="007F0D21" w:rsidRDefault="00364487" w:rsidP="00C362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BD83BAF" w14:textId="6497A039" w:rsidR="00364487" w:rsidRDefault="00364487" w:rsidP="00C362E1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msg_cmn_db_003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1769F1D" w14:textId="41B9F684" w:rsidR="00364487" w:rsidRDefault="00DB61BA" w:rsidP="00C362E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このオーダ</w:t>
            </w:r>
            <w:r w:rsidR="00364487">
              <w:rPr>
                <w:rFonts w:ascii="Meiryo UI" w:eastAsia="Meiryo UI" w:hAnsi="Meiryo UI" w:hint="eastAsia"/>
              </w:rPr>
              <w:t>は既に登録されています。</w:t>
            </w:r>
          </w:p>
        </w:tc>
      </w:tr>
      <w:tr w:rsidR="006A5647" w:rsidRPr="007F0D21" w14:paraId="58BCD081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50EC196" w14:textId="77777777" w:rsidR="006A5647" w:rsidRPr="007F0D21" w:rsidRDefault="006A5647" w:rsidP="006A564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02258D82" w14:textId="4E381869" w:rsidR="006A5647" w:rsidRDefault="006A5647" w:rsidP="006A5647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msg_cmn_db_004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5B26AEC" w14:textId="15A6AF26" w:rsidR="006A5647" w:rsidRDefault="006A5647" w:rsidP="006A564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このコードは既に登録されています。</w:t>
            </w:r>
          </w:p>
        </w:tc>
      </w:tr>
      <w:tr w:rsidR="00C643C2" w:rsidRPr="007F0D21" w14:paraId="68BCCC63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4954909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1E1FE718" w14:textId="59A0D4A3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msg_cmn_db_005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8F1364C" w14:textId="0A0A6761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が他のデータと重複しています。重複しないようにしてください。</w:t>
            </w:r>
          </w:p>
        </w:tc>
      </w:tr>
      <w:tr w:rsidR="00C643C2" w:rsidRPr="007F0D21" w14:paraId="6BA7380E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6CF7F51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015412B5" w14:textId="4C2CB8DF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msg_cmn_db_006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15E59C9" w14:textId="6ABD2B89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この職制、施工棟、職種、開始日の組み合わせは既に登録されています。</w:t>
            </w:r>
          </w:p>
        </w:tc>
      </w:tr>
      <w:tr w:rsidR="00C643C2" w:rsidRPr="007F0D21" w14:paraId="1BE431FE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0572DA3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B7EA6DF" w14:textId="763C0F84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msg_cmn_db_007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4D49EFC" w14:textId="12DD0B57" w:rsidR="00C643C2" w:rsidRPr="00346E86" w:rsidRDefault="00346E86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346E86">
              <w:rPr>
                <w:rFonts w:ascii="Meiryo UI" w:eastAsia="Meiryo UI" w:hAnsi="Meiryo UI" w:hint="eastAsia"/>
              </w:rPr>
              <w:t>職制、施工棟、職種が一致するデータに、入力した期間が被るデータが存在します。</w:t>
            </w:r>
          </w:p>
        </w:tc>
      </w:tr>
      <w:tr w:rsidR="00C643C2" w:rsidRPr="007F0D21" w14:paraId="6D4874C5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F677E83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206D5C7B" w14:textId="308483AD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msg_cmn_db_008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E819BF3" w14:textId="66BC56F1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別のユーザーにより排他ロックされました。</w:t>
            </w:r>
          </w:p>
        </w:tc>
      </w:tr>
      <w:tr w:rsidR="00C643C2" w:rsidRPr="007F0D21" w14:paraId="6E518064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4AA5B64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2680F727" w14:textId="6260463F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msg_cmn_db_009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C965541" w14:textId="2273D1E7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このコード、中日程区分の組み合わせは既に登録されています。</w:t>
            </w:r>
          </w:p>
        </w:tc>
      </w:tr>
      <w:tr w:rsidR="00C643C2" w:rsidRPr="007F0D21" w14:paraId="4A662E1D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A5BAA8B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9AA6DCA" w14:textId="50485DCA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msg_cmn_db_010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A42A94F" w14:textId="0342E42E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この次組区、次工程の組み合わせは登録されていません。</w:t>
            </w:r>
          </w:p>
        </w:tc>
      </w:tr>
      <w:tr w:rsidR="00C643C2" w:rsidRPr="007F0D21" w14:paraId="6C14F775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6661761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59B8EDF" w14:textId="38386B5D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msg_cmn_db_011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BC4E86A" w14:textId="677BA088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次工程を選択した場合、次組区も選択してください。</w:t>
            </w:r>
          </w:p>
        </w:tc>
      </w:tr>
      <w:tr w:rsidR="00C643C2" w:rsidRPr="007F0D21" w14:paraId="268F153D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8FF7198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AB5BD6B" w14:textId="0CCA78C5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msg_cmn_db_012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9308C9D" w14:textId="4E87DE9B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次組区を選択した場合、次工程も選択してください。</w:t>
            </w:r>
          </w:p>
        </w:tc>
      </w:tr>
      <w:tr w:rsidR="00C643C2" w:rsidRPr="007F0D21" w14:paraId="7516B8BD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90DA83B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0BFB9DED" w14:textId="4D73AD42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msg_cmn_db_013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EE6534E" w14:textId="69CAABB8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この組区、工程の組み合わせは既に登録されています。</w:t>
            </w:r>
          </w:p>
        </w:tc>
      </w:tr>
      <w:tr w:rsidR="00C643C2" w:rsidRPr="007F0D21" w14:paraId="1B0B007D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E8CB50E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070AB2E1" w14:textId="1F2A9D85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msg_cmn_db_014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07D1E95" w14:textId="40E9AB77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次工程・次組区に自分自身が選択されています。</w:t>
            </w:r>
          </w:p>
        </w:tc>
      </w:tr>
      <w:tr w:rsidR="00C643C2" w:rsidRPr="007F0D21" w14:paraId="3915FE09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39306CB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A7892C1" w14:textId="5F63DE41" w:rsidR="00C643C2" w:rsidRPr="00C643C2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msg_cmn_db_015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EA2DD71" w14:textId="15523E48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この検討ケースは既に登録されています。</w:t>
            </w:r>
          </w:p>
        </w:tc>
      </w:tr>
      <w:tr w:rsidR="00F6585B" w:rsidRPr="007F0D21" w14:paraId="4668F435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99330BB" w14:textId="77777777" w:rsidR="00F6585B" w:rsidRPr="007F0D21" w:rsidRDefault="00F6585B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1EC17ADC" w14:textId="41B58A5E" w:rsidR="00F6585B" w:rsidRPr="00C643C2" w:rsidRDefault="00F6585B" w:rsidP="00F6585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msg_cmn_db_01</w:t>
            </w:r>
            <w:r>
              <w:rPr>
                <w:rFonts w:ascii="Meiryo UI" w:eastAsia="Meiryo UI" w:hAnsi="Meiryo UI" w:hint="eastAsia"/>
              </w:rPr>
              <w:t>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F930663" w14:textId="2B917299" w:rsidR="00F6585B" w:rsidRPr="00C643C2" w:rsidRDefault="00F6585B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データの登録に失敗しました。</w:t>
            </w:r>
          </w:p>
        </w:tc>
      </w:tr>
      <w:tr w:rsidR="00ED6615" w:rsidRPr="007F0D21" w14:paraId="5C7289F5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F061C25" w14:textId="77777777" w:rsidR="00ED6615" w:rsidRPr="007F0D21" w:rsidRDefault="00ED6615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18727E67" w14:textId="0143B1A7" w:rsidR="00ED6615" w:rsidRPr="00C643C2" w:rsidRDefault="00ED6615" w:rsidP="00F6585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msg_cmn_db_01</w:t>
            </w:r>
            <w:r>
              <w:rPr>
                <w:rFonts w:ascii="Meiryo UI" w:eastAsia="Meiryo UI" w:hAnsi="Meiryo UI" w:hint="eastAsia"/>
              </w:rPr>
              <w:t>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B67E96A" w14:textId="303C9C65" w:rsidR="00ED6615" w:rsidRPr="00ED6615" w:rsidRDefault="00ED6615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D6615">
              <w:rPr>
                <w:rFonts w:ascii="Meiryo UI" w:eastAsia="Meiryo UI" w:hAnsi="Meiryo UI" w:hint="eastAsia"/>
              </w:rPr>
              <w:t>このブロック名、組区の組み合わせは既に登録されています。</w:t>
            </w:r>
          </w:p>
        </w:tc>
      </w:tr>
      <w:tr w:rsidR="0020646A" w:rsidRPr="007F0D21" w14:paraId="2325A42A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62CBB3E" w14:textId="77777777" w:rsidR="0020646A" w:rsidRPr="007F0D21" w:rsidRDefault="0020646A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D17F923" w14:textId="08FD89B6" w:rsidR="0020646A" w:rsidRPr="00C643C2" w:rsidRDefault="0020646A" w:rsidP="00F6585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0646A">
              <w:rPr>
                <w:rFonts w:ascii="Meiryo UI" w:eastAsia="Meiryo UI" w:hAnsi="Meiryo UI"/>
              </w:rPr>
              <w:t>msg_cmn_db_018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BBD95B9" w14:textId="428DB66E" w:rsidR="0020646A" w:rsidRPr="0020646A" w:rsidRDefault="0020646A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0646A">
              <w:rPr>
                <w:rFonts w:ascii="Meiryo UI" w:eastAsia="Meiryo UI" w:hAnsi="Meiryo UI" w:hint="eastAsia"/>
              </w:rPr>
              <w:t>次組区を選択した場合、次ブロックも選択してください。</w:t>
            </w:r>
          </w:p>
        </w:tc>
      </w:tr>
      <w:tr w:rsidR="00AE756B" w:rsidRPr="007F0D21" w14:paraId="3D495C65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E3E7F9A" w14:textId="77777777" w:rsidR="00AE756B" w:rsidRPr="007F0D21" w:rsidRDefault="00AE756B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EB202B2" w14:textId="133BB084" w:rsidR="00AE756B" w:rsidRPr="0020646A" w:rsidRDefault="00AE756B" w:rsidP="00F6585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AE756B">
              <w:rPr>
                <w:rFonts w:ascii="Meiryo UI" w:eastAsia="Meiryo UI" w:hAnsi="Meiryo UI"/>
              </w:rPr>
              <w:t>msg_cmn_db_019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E1E5902" w14:textId="25AD4159" w:rsidR="00AE756B" w:rsidRPr="00AE756B" w:rsidRDefault="00AE756B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AE756B">
              <w:rPr>
                <w:rFonts w:ascii="Meiryo UI" w:eastAsia="Meiryo UI" w:hAnsi="Meiryo UI" w:hint="eastAsia"/>
              </w:rPr>
              <w:t>次ブロック・次組区に自分自身が選択されています。</w:t>
            </w:r>
          </w:p>
        </w:tc>
      </w:tr>
      <w:tr w:rsidR="00133AB7" w:rsidRPr="007F0D21" w14:paraId="7E873901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BF077D9" w14:textId="77777777" w:rsidR="00133AB7" w:rsidRPr="007F0D21" w:rsidRDefault="00133AB7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332AB6E" w14:textId="003FA1C6" w:rsidR="00133AB7" w:rsidRPr="00AE756B" w:rsidRDefault="00133AB7" w:rsidP="00F6585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AB7">
              <w:rPr>
                <w:rFonts w:ascii="Meiryo UI" w:eastAsia="Meiryo UI" w:hAnsi="Meiryo UI"/>
              </w:rPr>
              <w:t>msg_cmn_db_020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9E76E82" w14:textId="6FAC4DD6" w:rsidR="00133AB7" w:rsidRPr="00133AB7" w:rsidRDefault="00133AB7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AB7">
              <w:rPr>
                <w:rFonts w:ascii="Meiryo UI" w:eastAsia="Meiryo UI" w:hAnsi="Meiryo UI" w:hint="eastAsia"/>
              </w:rPr>
              <w:t>この次組区、次ブロックの組み合わせは登録されていません。</w:t>
            </w:r>
          </w:p>
        </w:tc>
      </w:tr>
      <w:tr w:rsidR="00CA3E3E" w:rsidRPr="007F0D21" w14:paraId="5C9A5425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85BEA72" w14:textId="77777777" w:rsidR="00CA3E3E" w:rsidRPr="007F0D21" w:rsidRDefault="00CA3E3E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93DF693" w14:textId="66BFD2F8" w:rsidR="00CA3E3E" w:rsidRPr="00133AB7" w:rsidRDefault="00CA3E3E" w:rsidP="00F6585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A3E3E">
              <w:rPr>
                <w:rFonts w:ascii="Meiryo UI" w:eastAsia="Meiryo UI" w:hAnsi="Meiryo UI"/>
              </w:rPr>
              <w:t>msg_cmn_db_021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929331B" w14:textId="448C660D" w:rsidR="00CA3E3E" w:rsidRPr="00CA3E3E" w:rsidRDefault="00CA3E3E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A3E3E">
              <w:rPr>
                <w:rFonts w:ascii="Meiryo UI" w:eastAsia="Meiryo UI" w:hAnsi="Meiryo UI" w:hint="eastAsia"/>
              </w:rPr>
              <w:t>次ブロックを選択した場合、次組区も選択してください。</w:t>
            </w:r>
          </w:p>
        </w:tc>
      </w:tr>
      <w:tr w:rsidR="00E166D6" w:rsidRPr="007F0D21" w14:paraId="310316D3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638C902" w14:textId="77777777" w:rsidR="00E166D6" w:rsidRPr="007F0D21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0B843935" w14:textId="6D706B89" w:rsidR="00E166D6" w:rsidRPr="00CA3E3E" w:rsidRDefault="00E166D6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A3E3E">
              <w:rPr>
                <w:rFonts w:ascii="Meiryo UI" w:eastAsia="Meiryo UI" w:hAnsi="Meiryo UI"/>
              </w:rPr>
              <w:t>msg_cmn_db_02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A9353CF" w14:textId="0B4EC355" w:rsidR="00E166D6" w:rsidRPr="00E166D6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166D6">
              <w:rPr>
                <w:rFonts w:ascii="Meiryo UI" w:eastAsia="Meiryo UI" w:hAnsi="Meiryo UI" w:hint="eastAsia"/>
              </w:rPr>
              <w:t>この区画名、組区の組み合わせは既に登録されています。</w:t>
            </w:r>
          </w:p>
        </w:tc>
      </w:tr>
      <w:tr w:rsidR="00E166D6" w:rsidRPr="007F0D21" w14:paraId="559548D1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474E016" w14:textId="77777777" w:rsidR="00E166D6" w:rsidRPr="007F0D21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2C5B27D" w14:textId="0CDA658D" w:rsidR="00E166D6" w:rsidRPr="00CA3E3E" w:rsidRDefault="00E166D6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A3E3E">
              <w:rPr>
                <w:rFonts w:ascii="Meiryo UI" w:eastAsia="Meiryo UI" w:hAnsi="Meiryo UI"/>
              </w:rPr>
              <w:t>msg_cmn_db_02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55D410C" w14:textId="3F97EAC8" w:rsidR="00E166D6" w:rsidRPr="00E166D6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166D6">
              <w:rPr>
                <w:rFonts w:ascii="Meiryo UI" w:eastAsia="Meiryo UI" w:hAnsi="Meiryo UI" w:hint="eastAsia"/>
              </w:rPr>
              <w:t>次組区を選択した場合、次区画も選択してください。</w:t>
            </w:r>
          </w:p>
        </w:tc>
      </w:tr>
      <w:tr w:rsidR="00E166D6" w:rsidRPr="007F0D21" w14:paraId="16F034A4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7641BAF" w14:textId="77777777" w:rsidR="00E166D6" w:rsidRPr="007F0D21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686EFC0" w14:textId="31769296" w:rsidR="00E166D6" w:rsidRPr="00CA3E3E" w:rsidRDefault="00E166D6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A3E3E">
              <w:rPr>
                <w:rFonts w:ascii="Meiryo UI" w:eastAsia="Meiryo UI" w:hAnsi="Meiryo UI"/>
              </w:rPr>
              <w:t>msg_cmn_db_02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1A87728" w14:textId="7E817939" w:rsidR="00E166D6" w:rsidRPr="00E166D6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166D6">
              <w:rPr>
                <w:rFonts w:ascii="Meiryo UI" w:eastAsia="Meiryo UI" w:hAnsi="Meiryo UI" w:hint="eastAsia"/>
              </w:rPr>
              <w:t>次区画・次組区に自分自身が選択されています。</w:t>
            </w:r>
          </w:p>
        </w:tc>
      </w:tr>
      <w:tr w:rsidR="00E166D6" w:rsidRPr="007F0D21" w14:paraId="343BA24B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A864E38" w14:textId="77777777" w:rsidR="00E166D6" w:rsidRPr="007F0D21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D7382CC" w14:textId="2CE25F75" w:rsidR="00E166D6" w:rsidRPr="00CA3E3E" w:rsidRDefault="00E166D6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A3E3E">
              <w:rPr>
                <w:rFonts w:ascii="Meiryo UI" w:eastAsia="Meiryo UI" w:hAnsi="Meiryo UI"/>
              </w:rPr>
              <w:t>msg_cmn_db_02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36DBEC0" w14:textId="541D2F2B" w:rsidR="00E166D6" w:rsidRPr="00E166D6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166D6">
              <w:rPr>
                <w:rFonts w:ascii="Meiryo UI" w:eastAsia="Meiryo UI" w:hAnsi="Meiryo UI" w:hint="eastAsia"/>
              </w:rPr>
              <w:t>この次組区、次区画の組み合わせは登録されていません。</w:t>
            </w:r>
          </w:p>
        </w:tc>
      </w:tr>
      <w:tr w:rsidR="00E166D6" w:rsidRPr="007F0D21" w14:paraId="5D622F80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C3572BB" w14:textId="77777777" w:rsidR="00E166D6" w:rsidRPr="007F0D21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97F42CE" w14:textId="0374D29D" w:rsidR="00E166D6" w:rsidRPr="00CA3E3E" w:rsidRDefault="00E166D6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A3E3E">
              <w:rPr>
                <w:rFonts w:ascii="Meiryo UI" w:eastAsia="Meiryo UI" w:hAnsi="Meiryo UI"/>
              </w:rPr>
              <w:t>msg_cmn_db_02</w:t>
            </w:r>
            <w:r>
              <w:rPr>
                <w:rFonts w:ascii="Meiryo UI" w:eastAsia="Meiryo UI" w:hAnsi="Meiryo UI"/>
              </w:rPr>
              <w:t>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232AEA1" w14:textId="7774F44D" w:rsidR="00E166D6" w:rsidRPr="00E166D6" w:rsidRDefault="00E166D6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166D6">
              <w:rPr>
                <w:rFonts w:ascii="Meiryo UI" w:eastAsia="Meiryo UI" w:hAnsi="Meiryo UI" w:hint="eastAsia"/>
              </w:rPr>
              <w:t>次区画を選択した場合、次組区も選択してください。</w:t>
            </w:r>
          </w:p>
        </w:tc>
      </w:tr>
      <w:tr w:rsidR="004635A7" w:rsidRPr="007F0D21" w14:paraId="7101E1D6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7A94C6C" w14:textId="77777777" w:rsidR="004635A7" w:rsidRPr="007F0D21" w:rsidRDefault="004635A7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24E5A24E" w14:textId="6CC9C829" w:rsidR="004635A7" w:rsidRPr="00CA3E3E" w:rsidRDefault="004635A7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A3E3E">
              <w:rPr>
                <w:rFonts w:ascii="Meiryo UI" w:eastAsia="Meiryo UI" w:hAnsi="Meiryo UI"/>
              </w:rPr>
              <w:t>msg_cmn_db_02</w:t>
            </w:r>
            <w:r>
              <w:rPr>
                <w:rFonts w:ascii="Meiryo UI" w:eastAsia="Meiryo UI" w:hAnsi="Meiryo UI" w:hint="eastAsia"/>
              </w:rPr>
              <w:t>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890405D" w14:textId="31A575A8" w:rsidR="004635A7" w:rsidRPr="00E166D6" w:rsidRDefault="004635A7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データが取得できませんでした。</w:t>
            </w:r>
          </w:p>
        </w:tc>
      </w:tr>
      <w:tr w:rsidR="008C2DFA" w:rsidRPr="007F0D21" w14:paraId="0C562875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4211B7D" w14:textId="77777777" w:rsidR="008C2DFA" w:rsidRPr="008C2DFA" w:rsidRDefault="008C2DFA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252847EE" w14:textId="605AC434" w:rsidR="008C2DFA" w:rsidRPr="00CA3E3E" w:rsidRDefault="008C2DFA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msg_cmn_db_028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55C2DCF" w14:textId="5B33A2E3" w:rsidR="008C2DFA" w:rsidRDefault="008C2DFA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この%sは存在しません。</w:t>
            </w:r>
          </w:p>
        </w:tc>
      </w:tr>
      <w:tr w:rsidR="002778AD" w:rsidRPr="007F0D21" w14:paraId="01237F53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0EC2508" w14:textId="77777777" w:rsidR="002778AD" w:rsidRPr="008C2DFA" w:rsidRDefault="002778AD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E5552A8" w14:textId="06190067" w:rsidR="002778AD" w:rsidRDefault="002778AD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msg_cmn_db_029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A51046C" w14:textId="28F56142" w:rsidR="002778AD" w:rsidRDefault="002778AD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778AD">
              <w:rPr>
                <w:rFonts w:ascii="Meiryo UI" w:eastAsia="Meiryo UI" w:hAnsi="Meiryo UI" w:hint="eastAsia"/>
              </w:rPr>
              <w:t>ワークアイテム管理テーブルへの登録に失敗しました。</w:t>
            </w:r>
          </w:p>
        </w:tc>
      </w:tr>
      <w:tr w:rsidR="002778AD" w:rsidRPr="007F0D21" w14:paraId="18761BE6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211197F" w14:textId="77777777" w:rsidR="002778AD" w:rsidRPr="008C2DFA" w:rsidRDefault="002778AD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50BD436" w14:textId="08312B97" w:rsidR="002778AD" w:rsidRDefault="002778AD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msg_cmn_db_030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1D8E280" w14:textId="2BAC141C" w:rsidR="002778AD" w:rsidRDefault="002778AD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778AD">
              <w:rPr>
                <w:rFonts w:ascii="Meiryo UI" w:eastAsia="Meiryo UI" w:hAnsi="Meiryo UI" w:hint="eastAsia"/>
              </w:rPr>
              <w:t>%sに該当データがありませんでした。</w:t>
            </w:r>
          </w:p>
        </w:tc>
      </w:tr>
      <w:tr w:rsidR="00AD0A05" w:rsidRPr="007F0D21" w14:paraId="08000684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14F669C" w14:textId="77777777" w:rsidR="00AD0A05" w:rsidRPr="008C2DFA" w:rsidRDefault="00AD0A05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E2048A9" w14:textId="06FD3873" w:rsidR="00AD0A05" w:rsidRDefault="00AD0A05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AD0A05">
              <w:rPr>
                <w:rFonts w:ascii="Meiryo UI" w:eastAsia="Meiryo UI" w:hAnsi="Meiryo UI"/>
              </w:rPr>
              <w:t>msg_cmn_db_031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7905B01" w14:textId="2A60AEF3" w:rsidR="00AD0A05" w:rsidRPr="005E35D8" w:rsidRDefault="005E35D8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5E35D8">
              <w:rPr>
                <w:rFonts w:ascii="Meiryo UI" w:eastAsia="Meiryo UI" w:hAnsi="Meiryo UI" w:hint="eastAsia"/>
              </w:rPr>
              <w:t>このブロック名、組区の組み合わせは、他のブロックから次ブロックとして選択されているため、編集出来ません。</w:t>
            </w:r>
          </w:p>
        </w:tc>
      </w:tr>
      <w:tr w:rsidR="00AD0A05" w:rsidRPr="007F0D21" w14:paraId="3ACB6035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A317748" w14:textId="77777777" w:rsidR="00AD0A05" w:rsidRPr="008C2DFA" w:rsidRDefault="00AD0A05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6B9F21A" w14:textId="518DDD5A" w:rsidR="00AD0A05" w:rsidRDefault="00AD0A05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AD0A05">
              <w:rPr>
                <w:rFonts w:ascii="Meiryo UI" w:eastAsia="Meiryo UI" w:hAnsi="Meiryo UI"/>
              </w:rPr>
              <w:t>msg_cmn_db_03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689AD55" w14:textId="7D1460AF" w:rsidR="00AD0A05" w:rsidRPr="00AD0A05" w:rsidRDefault="00AD0A05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AD0A05">
              <w:rPr>
                <w:rFonts w:ascii="Meiryo UI" w:eastAsia="Meiryo UI" w:hAnsi="Meiryo UI" w:hint="eastAsia"/>
              </w:rPr>
              <w:t>この区画名、組区の組み合わせは、他の区画から次区画として選択されてい</w:t>
            </w:r>
            <w:r w:rsidR="005E35D8">
              <w:rPr>
                <w:rFonts w:ascii="Meiryo UI" w:eastAsia="Meiryo UI" w:hAnsi="Meiryo UI" w:hint="eastAsia"/>
              </w:rPr>
              <w:t>る</w:t>
            </w:r>
            <w:r w:rsidR="005E35D8" w:rsidRPr="005E35D8">
              <w:rPr>
                <w:rFonts w:ascii="Meiryo UI" w:eastAsia="Meiryo UI" w:hAnsi="Meiryo UI" w:hint="eastAsia"/>
              </w:rPr>
              <w:t>ため、編集出来ません</w:t>
            </w:r>
            <w:r w:rsidRPr="00AD0A05">
              <w:rPr>
                <w:rFonts w:ascii="Meiryo UI" w:eastAsia="Meiryo UI" w:hAnsi="Meiryo UI" w:hint="eastAsia"/>
              </w:rPr>
              <w:t>。</w:t>
            </w:r>
          </w:p>
        </w:tc>
      </w:tr>
      <w:tr w:rsidR="00AD0A05" w:rsidRPr="007F0D21" w14:paraId="18C9C34C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7C08421" w14:textId="77777777" w:rsidR="00AD0A05" w:rsidRPr="008C2DFA" w:rsidRDefault="00AD0A05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1F99B9AF" w14:textId="0715B903" w:rsidR="00AD0A05" w:rsidRDefault="00AD0A05" w:rsidP="00E166D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AD0A05">
              <w:rPr>
                <w:rFonts w:ascii="Meiryo UI" w:eastAsia="Meiryo UI" w:hAnsi="Meiryo UI"/>
              </w:rPr>
              <w:t>msg_cmn_db_03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775444A" w14:textId="00807023" w:rsidR="00AD0A05" w:rsidRPr="00AD0A05" w:rsidRDefault="00AD0A05" w:rsidP="00E166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AD0A05">
              <w:rPr>
                <w:rFonts w:ascii="Meiryo UI" w:eastAsia="Meiryo UI" w:hAnsi="Meiryo UI" w:hint="eastAsia"/>
              </w:rPr>
              <w:t>この組区、工程の組み合わせは、他の工程から次工程として選択されてい</w:t>
            </w:r>
            <w:r w:rsidR="005E35D8">
              <w:rPr>
                <w:rFonts w:ascii="Meiryo UI" w:eastAsia="Meiryo UI" w:hAnsi="Meiryo UI" w:hint="eastAsia"/>
              </w:rPr>
              <w:t>る</w:t>
            </w:r>
            <w:r w:rsidR="005E35D8" w:rsidRPr="005E35D8">
              <w:rPr>
                <w:rFonts w:ascii="Meiryo UI" w:eastAsia="Meiryo UI" w:hAnsi="Meiryo UI" w:hint="eastAsia"/>
              </w:rPr>
              <w:t>ため、編集出来ません</w:t>
            </w:r>
            <w:r w:rsidR="005E35D8" w:rsidRPr="00AD0A05">
              <w:rPr>
                <w:rFonts w:ascii="Meiryo UI" w:eastAsia="Meiryo UI" w:hAnsi="Meiryo UI" w:hint="eastAsia"/>
              </w:rPr>
              <w:t>。</w:t>
            </w:r>
          </w:p>
        </w:tc>
      </w:tr>
      <w:tr w:rsidR="00F6585B" w:rsidRPr="007F0D21" w14:paraId="19BD6C2E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EA1A4D4" w14:textId="5C11418A" w:rsidR="00F6585B" w:rsidRPr="007F0D21" w:rsidRDefault="00F6585B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インターフェイス</w:t>
            </w:r>
          </w:p>
        </w:tc>
        <w:tc>
          <w:tcPr>
            <w:tcW w:w="2551" w:type="dxa"/>
          </w:tcPr>
          <w:p w14:paraId="0A3D2A64" w14:textId="3F52EF27" w:rsidR="00F6585B" w:rsidRPr="007F0D21" w:rsidRDefault="00F6585B" w:rsidP="00F6585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3265F">
              <w:rPr>
                <w:rFonts w:ascii="Meiryo UI" w:eastAsia="Meiryo UI" w:hAnsi="Meiryo UI"/>
              </w:rPr>
              <w:t>msg_cmn_if_001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78FFBD8" w14:textId="143EBDE2" w:rsidR="00F6585B" w:rsidRPr="007F0D21" w:rsidRDefault="00F6585B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3265F">
              <w:rPr>
                <w:rFonts w:ascii="Meiryo UI" w:eastAsia="Meiryo UI" w:hAnsi="Meiryo UI" w:hint="eastAsia"/>
              </w:rPr>
              <w:t>削除します。よろしいですか？</w:t>
            </w:r>
          </w:p>
        </w:tc>
      </w:tr>
      <w:tr w:rsidR="00F6585B" w:rsidRPr="007F0D21" w14:paraId="00BD1E42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2EBEAF8" w14:textId="7E25EFE1" w:rsidR="00F6585B" w:rsidRPr="007F0D21" w:rsidRDefault="00F6585B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FA1DFCA" w14:textId="35723926" w:rsidR="00F6585B" w:rsidRPr="007F0D21" w:rsidRDefault="00F6585B" w:rsidP="00F6585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3265F">
              <w:rPr>
                <w:rFonts w:ascii="Meiryo UI" w:eastAsia="Meiryo UI" w:hAnsi="Meiryo UI"/>
              </w:rPr>
              <w:t>msg_cmn_if_002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0135554" w14:textId="5586856F" w:rsidR="00F6585B" w:rsidRPr="007F0D21" w:rsidRDefault="00F6585B" w:rsidP="00F658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3265F">
              <w:rPr>
                <w:rFonts w:ascii="Meiryo UI" w:eastAsia="Meiryo UI" w:hAnsi="Meiryo UI" w:hint="eastAsia"/>
              </w:rPr>
              <w:t>項目が選択されていません。</w:t>
            </w:r>
          </w:p>
        </w:tc>
      </w:tr>
      <w:tr w:rsidR="00C1721E" w:rsidRPr="007F0D21" w14:paraId="102A0BFE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4ACD46D" w14:textId="3B7A458B" w:rsidR="00C1721E" w:rsidRPr="007F0D21" w:rsidRDefault="00C1721E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例外</w:t>
            </w:r>
          </w:p>
        </w:tc>
        <w:tc>
          <w:tcPr>
            <w:tcW w:w="2551" w:type="dxa"/>
          </w:tcPr>
          <w:p w14:paraId="355E3FA7" w14:textId="424CD5BD" w:rsidR="00C1721E" w:rsidRPr="007F0D21" w:rsidRDefault="00C1721E" w:rsidP="00C1721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3265F">
              <w:rPr>
                <w:rFonts w:ascii="Meiryo UI" w:eastAsia="Meiryo UI" w:hAnsi="Meiryo UI"/>
              </w:rPr>
              <w:t>msg_cmn_</w:t>
            </w:r>
            <w:r>
              <w:rPr>
                <w:rFonts w:ascii="Meiryo UI" w:eastAsia="Meiryo UI" w:hAnsi="Meiryo UI"/>
              </w:rPr>
              <w:t>err</w:t>
            </w:r>
            <w:r w:rsidRPr="00C3265F">
              <w:rPr>
                <w:rFonts w:ascii="Meiryo UI" w:eastAsia="Meiryo UI" w:hAnsi="Meiryo UI"/>
              </w:rPr>
              <w:t>_00</w:t>
            </w:r>
            <w:r>
              <w:rPr>
                <w:rFonts w:ascii="Meiryo UI" w:eastAsia="Meiryo UI" w:hAnsi="Meiryo UI"/>
              </w:rPr>
              <w:t>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BBCAC47" w14:textId="3D2DFD4E" w:rsidR="00C1721E" w:rsidRPr="007F0D21" w:rsidRDefault="00C1721E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予期せぬエラーが発生しました。システム管理に連絡してください。</w:t>
            </w:r>
          </w:p>
        </w:tc>
      </w:tr>
      <w:tr w:rsidR="0061351D" w:rsidRPr="007F0D21" w14:paraId="2C018FCB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AE895CA" w14:textId="77777777" w:rsidR="0061351D" w:rsidRDefault="0061351D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7C756C6" w14:textId="52F6319E" w:rsidR="0061351D" w:rsidRPr="00C3265F" w:rsidRDefault="0061351D" w:rsidP="00C1721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msg_cmn_err_002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558D574" w14:textId="2751D3A7" w:rsidR="0061351D" w:rsidRDefault="0061351D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タイムアウトしました。</w:t>
            </w:r>
          </w:p>
        </w:tc>
      </w:tr>
      <w:tr w:rsidR="006F5D1C" w:rsidRPr="007F0D21" w14:paraId="0D8D6EBB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491449C" w14:textId="4043EACE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権限</w:t>
            </w:r>
          </w:p>
        </w:tc>
        <w:tc>
          <w:tcPr>
            <w:tcW w:w="2551" w:type="dxa"/>
          </w:tcPr>
          <w:p w14:paraId="04021A33" w14:textId="7E7EFD5C" w:rsidR="006F5D1C" w:rsidRPr="00C3265F" w:rsidRDefault="006F5D1C" w:rsidP="00C1721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</w:t>
            </w:r>
            <w:r>
              <w:rPr>
                <w:rFonts w:ascii="Meiryo UI" w:eastAsia="Meiryo UI" w:hAnsi="Meiryo UI"/>
              </w:rPr>
              <w:t>sg_cmn_a</w:t>
            </w:r>
            <w:r w:rsidRPr="006F5D1C">
              <w:rPr>
                <w:rFonts w:ascii="Meiryo UI" w:eastAsia="Meiryo UI" w:hAnsi="Meiryo UI"/>
              </w:rPr>
              <w:t>uth</w:t>
            </w:r>
            <w:r>
              <w:rPr>
                <w:rFonts w:ascii="Meiryo UI" w:eastAsia="Meiryo UI" w:hAnsi="Meiryo UI"/>
              </w:rPr>
              <w:t>_001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FB3BE03" w14:textId="003ED690" w:rsidR="006F5D1C" w:rsidRP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6F5D1C">
              <w:rPr>
                <w:rFonts w:ascii="Meiryo UI" w:eastAsia="Meiryo UI" w:hAnsi="Meiryo UI" w:hint="eastAsia"/>
              </w:rPr>
              <w:t>長時間操作されなかったため、操作を続行出来ません。</w:t>
            </w:r>
          </w:p>
        </w:tc>
      </w:tr>
      <w:tr w:rsidR="006F5D1C" w:rsidRPr="007F0D21" w14:paraId="7C3E251A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AAD51FC" w14:textId="77777777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162F28E2" w14:textId="2D73B1C2" w:rsidR="006F5D1C" w:rsidRPr="00C3265F" w:rsidRDefault="006F5D1C" w:rsidP="00C1721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</w:t>
            </w:r>
            <w:r>
              <w:rPr>
                <w:rFonts w:ascii="Meiryo UI" w:eastAsia="Meiryo UI" w:hAnsi="Meiryo UI"/>
              </w:rPr>
              <w:t>sg_cmn_a</w:t>
            </w:r>
            <w:r w:rsidRPr="006F5D1C">
              <w:rPr>
                <w:rFonts w:ascii="Meiryo UI" w:eastAsia="Meiryo UI" w:hAnsi="Meiryo UI"/>
              </w:rPr>
              <w:t>uth</w:t>
            </w:r>
            <w:r>
              <w:rPr>
                <w:rFonts w:ascii="Meiryo UI" w:eastAsia="Meiryo UI" w:hAnsi="Meiryo UI"/>
              </w:rPr>
              <w:t>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A403501" w14:textId="2E0AF3ED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6F5D1C">
              <w:rPr>
                <w:rFonts w:ascii="Meiryo UI" w:eastAsia="Meiryo UI" w:hAnsi="Meiryo UI" w:hint="eastAsia"/>
              </w:rPr>
              <w:t>操作権限が無いため、操作を続行出来ません。</w:t>
            </w:r>
          </w:p>
        </w:tc>
      </w:tr>
      <w:tr w:rsidR="006F5D1C" w:rsidRPr="007F0D21" w14:paraId="211A8FDA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1930177" w14:textId="77777777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FAC0A1F" w14:textId="5B8E0235" w:rsidR="006F5D1C" w:rsidRPr="00C3265F" w:rsidRDefault="006F5D1C" w:rsidP="00C1721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</w:t>
            </w:r>
            <w:r>
              <w:rPr>
                <w:rFonts w:ascii="Meiryo UI" w:eastAsia="Meiryo UI" w:hAnsi="Meiryo UI"/>
              </w:rPr>
              <w:t>sg_cmn_a</w:t>
            </w:r>
            <w:r w:rsidRPr="006F5D1C">
              <w:rPr>
                <w:rFonts w:ascii="Meiryo UI" w:eastAsia="Meiryo UI" w:hAnsi="Meiryo UI"/>
              </w:rPr>
              <w:t>uth</w:t>
            </w:r>
            <w:r>
              <w:rPr>
                <w:rFonts w:ascii="Meiryo UI" w:eastAsia="Meiryo UI" w:hAnsi="Meiryo UI"/>
              </w:rPr>
              <w:t>_003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60D2392" w14:textId="77D49E12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6F5D1C">
              <w:rPr>
                <w:rFonts w:ascii="Meiryo UI" w:eastAsia="Meiryo UI" w:hAnsi="Meiryo UI" w:hint="eastAsia"/>
              </w:rPr>
              <w:t>不正な画面遷移が行われたため、操作を続行出来ません。</w:t>
            </w:r>
          </w:p>
        </w:tc>
      </w:tr>
      <w:tr w:rsidR="006F5D1C" w:rsidRPr="007F0D21" w14:paraId="13ACC33B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11F83B0" w14:textId="77777777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10BE049" w14:textId="701DD910" w:rsidR="006F5D1C" w:rsidRPr="00C3265F" w:rsidRDefault="006F5D1C" w:rsidP="00C1721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FA83959" w14:textId="77777777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6F5D1C" w:rsidRPr="007F0D21" w14:paraId="0366BB97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DAEEEAC" w14:textId="77777777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B073843" w14:textId="77777777" w:rsidR="006F5D1C" w:rsidRPr="00C3265F" w:rsidRDefault="006F5D1C" w:rsidP="00C1721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F06653E" w14:textId="77777777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6F5D1C" w:rsidRPr="007F0D21" w14:paraId="71BFA922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C7F508F" w14:textId="77777777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B4281D3" w14:textId="77777777" w:rsidR="006F5D1C" w:rsidRPr="00C3265F" w:rsidRDefault="006F5D1C" w:rsidP="00C1721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17B4982" w14:textId="77777777" w:rsidR="006F5D1C" w:rsidRDefault="006F5D1C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1721E" w:rsidRPr="007F0D21" w14:paraId="39A0DFAB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71345C71" w14:textId="32A560A2" w:rsidR="00C1721E" w:rsidRPr="007F0D21" w:rsidRDefault="00C1721E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00CB4C59" w14:textId="4CBE112A" w:rsidR="00C1721E" w:rsidRPr="007F0D21" w:rsidRDefault="00C1721E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123C9806" w14:textId="77777777" w:rsidR="00C1721E" w:rsidRPr="007F0D21" w:rsidRDefault="00C1721E" w:rsidP="00C172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572C2250" w14:textId="6A0F79A1" w:rsidR="006C06A7" w:rsidRDefault="006C06A7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  <w:sz w:val="22"/>
        </w:rPr>
      </w:pPr>
    </w:p>
    <w:p w14:paraId="6EB9FACA" w14:textId="77777777" w:rsidR="006F5D1C" w:rsidRDefault="006F5D1C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  <w:sz w:val="22"/>
        </w:rPr>
      </w:pPr>
    </w:p>
    <w:p w14:paraId="532D4B33" w14:textId="76A140A9" w:rsidR="006C06A7" w:rsidRPr="007F0D21" w:rsidRDefault="006C06A7" w:rsidP="006F5D1C">
      <w:pPr>
        <w:pStyle w:val="1"/>
        <w:rPr>
          <w:rFonts w:ascii="Meiryo UI" w:eastAsia="Meiryo UI" w:hAnsi="Meiryo UI"/>
        </w:rPr>
      </w:pPr>
      <w:bookmarkStart w:id="15" w:name="_Toc62033220"/>
      <w:proofErr w:type="spellStart"/>
      <w:r>
        <w:rPr>
          <w:rFonts w:ascii="Meiryo UI" w:eastAsia="Meiryo UI" w:hAnsi="Meiryo UI"/>
        </w:rPr>
        <w:lastRenderedPageBreak/>
        <w:t>TimeTrackerNXWebApi</w:t>
      </w:r>
      <w:proofErr w:type="spellEnd"/>
      <w:r>
        <w:rPr>
          <w:rFonts w:ascii="Meiryo UI" w:eastAsia="Meiryo UI" w:hAnsi="Meiryo UI" w:hint="eastAsia"/>
        </w:rPr>
        <w:t>メッセージ</w:t>
      </w:r>
      <w:bookmarkEnd w:id="15"/>
    </w:p>
    <w:p w14:paraId="0BAAD233" w14:textId="77777777" w:rsidR="006C06A7" w:rsidRPr="007F0D21" w:rsidRDefault="006C06A7" w:rsidP="006C06A7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6" w:name="_Toc62033221"/>
      <w:r w:rsidRPr="007F0D21">
        <w:rPr>
          <w:rFonts w:ascii="Meiryo UI" w:hAnsi="Meiryo UI" w:hint="eastAsia"/>
        </w:rPr>
        <w:t>定義</w:t>
      </w:r>
      <w:bookmarkEnd w:id="16"/>
    </w:p>
    <w:p w14:paraId="334EACDE" w14:textId="3C9FD89D" w:rsidR="006C06A7" w:rsidRPr="007F0D21" w:rsidRDefault="006C06A7" w:rsidP="006C06A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/>
        </w:rPr>
        <w:t>TimeTrackerNXWebApi</w:t>
      </w:r>
      <w:proofErr w:type="spellEnd"/>
      <w:r>
        <w:rPr>
          <w:rFonts w:ascii="Meiryo UI" w:eastAsia="Meiryo UI" w:hAnsi="Meiryo UI" w:hint="eastAsia"/>
        </w:rPr>
        <w:t>処理で使用するメッセージは、カテゴリに「</w:t>
      </w:r>
      <w:proofErr w:type="spellStart"/>
      <w:r w:rsidR="00D041EF">
        <w:rPr>
          <w:rFonts w:ascii="Meiryo UI" w:eastAsia="Meiryo UI" w:hAnsi="Meiryo UI" w:hint="eastAsia"/>
        </w:rPr>
        <w:t>TimeTracker</w:t>
      </w:r>
      <w:proofErr w:type="spellEnd"/>
      <w:r>
        <w:rPr>
          <w:rFonts w:ascii="Meiryo UI" w:eastAsia="Meiryo UI" w:hAnsi="Meiryo UI" w:hint="eastAsia"/>
        </w:rPr>
        <w:t>」をつける。</w:t>
      </w:r>
    </w:p>
    <w:p w14:paraId="6C4A9F48" w14:textId="77777777" w:rsidR="006C06A7" w:rsidRPr="007F0D21" w:rsidRDefault="006C06A7" w:rsidP="006C06A7">
      <w:pPr>
        <w:pStyle w:val="a3"/>
        <w:ind w:left="0" w:firstLine="0"/>
        <w:rPr>
          <w:rFonts w:ascii="Meiryo UI" w:eastAsia="Meiryo UI" w:hAnsi="Meiryo UI"/>
        </w:rPr>
      </w:pPr>
    </w:p>
    <w:p w14:paraId="05CD76CF" w14:textId="77777777" w:rsidR="006C06A7" w:rsidRPr="007F0D21" w:rsidRDefault="006C06A7" w:rsidP="006C06A7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7" w:name="_Toc62033222"/>
      <w:r w:rsidRPr="007F0D21">
        <w:rPr>
          <w:rFonts w:ascii="Meiryo UI" w:hAnsi="Meiryo UI" w:hint="eastAsia"/>
        </w:rPr>
        <w:t>メッセージ一覧</w:t>
      </w:r>
      <w:bookmarkEnd w:id="17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4"/>
        <w:gridCol w:w="4314"/>
      </w:tblGrid>
      <w:tr w:rsidR="006C06A7" w:rsidRPr="007F0D21" w14:paraId="46002125" w14:textId="77777777" w:rsidTr="006C06A7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6539B2C" w14:textId="77777777" w:rsidR="006C06A7" w:rsidRPr="007F0D21" w:rsidRDefault="006C06A7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074B4C3" w14:textId="77777777" w:rsidR="006C06A7" w:rsidRPr="007F0D21" w:rsidRDefault="006C06A7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58476525" w14:textId="77777777" w:rsidR="006C06A7" w:rsidRPr="007F0D21" w:rsidRDefault="006C06A7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6C06A7" w:rsidRPr="007F0D21" w14:paraId="3D7773FC" w14:textId="77777777" w:rsidTr="006C06A7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0E046714" w14:textId="0FB3E3DE" w:rsidR="006C06A7" w:rsidRPr="007F0D21" w:rsidRDefault="006C06A7" w:rsidP="006C06A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TimeTrackerNX</w:t>
            </w:r>
            <w:proofErr w:type="spellEnd"/>
          </w:p>
        </w:tc>
        <w:tc>
          <w:tcPr>
            <w:tcW w:w="2554" w:type="dxa"/>
            <w:tcBorders>
              <w:top w:val="double" w:sz="4" w:space="0" w:color="auto"/>
            </w:tcBorders>
          </w:tcPr>
          <w:p w14:paraId="59F32D8D" w14:textId="62B049D9" w:rsidR="006C06A7" w:rsidRPr="007F0D21" w:rsidRDefault="007113D9" w:rsidP="006C06A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="006C06A7"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t</w:t>
            </w:r>
            <w:r w:rsidR="006C06A7">
              <w:rPr>
                <w:rFonts w:ascii="Meiryo UI" w:eastAsia="Meiryo UI" w:hAnsi="Meiryo UI" w:hint="eastAsia"/>
              </w:rPr>
              <w:t>ime</w:t>
            </w:r>
            <w:r>
              <w:rPr>
                <w:rFonts w:ascii="Meiryo UI" w:eastAsia="Meiryo UI" w:hAnsi="Meiryo UI"/>
              </w:rPr>
              <w:t>t</w:t>
            </w:r>
            <w:r w:rsidR="006C06A7">
              <w:rPr>
                <w:rFonts w:ascii="Meiryo UI" w:eastAsia="Meiryo UI" w:hAnsi="Meiryo UI" w:hint="eastAsia"/>
              </w:rPr>
              <w:t>racker</w:t>
            </w:r>
            <w:r w:rsidR="006C06A7" w:rsidRPr="007F0D21">
              <w:rPr>
                <w:rFonts w:ascii="Meiryo UI" w:eastAsia="Meiryo UI" w:hAnsi="Meiryo UI"/>
              </w:rPr>
              <w:t>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61275868" w14:textId="7B4B2662" w:rsidR="006C06A7" w:rsidRPr="007F0D21" w:rsidRDefault="00BA336B" w:rsidP="006C06A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%s用のユーザー</w:t>
            </w:r>
            <w:r w:rsidR="006C06A7">
              <w:rPr>
                <w:rFonts w:ascii="Meiryo UI" w:eastAsia="Meiryo UI" w:hAnsi="Meiryo UI" w:hint="eastAsia"/>
              </w:rPr>
              <w:t>が見つかりませんでした。</w:t>
            </w:r>
          </w:p>
        </w:tc>
      </w:tr>
      <w:tr w:rsidR="006C06A7" w:rsidRPr="007F0D21" w14:paraId="4A8BB064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AA95B19" w14:textId="77777777" w:rsidR="006C06A7" w:rsidRPr="007F0D21" w:rsidRDefault="006C06A7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E188BAC" w14:textId="4F8ED118" w:rsidR="006C06A7" w:rsidRPr="007F0D21" w:rsidRDefault="00E837F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msg_timetracker_002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EB32B29" w14:textId="42648040" w:rsidR="006C06A7" w:rsidRPr="00227C9D" w:rsidRDefault="00E837F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手番のシフトに失敗しました。</w:t>
            </w:r>
          </w:p>
        </w:tc>
      </w:tr>
      <w:tr w:rsidR="006C06A7" w:rsidRPr="007F0D21" w14:paraId="50BDF3CE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BFAC6C4" w14:textId="77777777" w:rsidR="006C06A7" w:rsidRPr="007F0D21" w:rsidRDefault="006C06A7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EA83043" w14:textId="16B9FF4A" w:rsidR="006C06A7" w:rsidRPr="007F0D21" w:rsidRDefault="009E075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msg_timetracker_003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55032E9" w14:textId="1102C8BC" w:rsidR="006C06A7" w:rsidRPr="007F0D21" w:rsidRDefault="009E075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カレンダー取得に失敗しました。</w:t>
            </w:r>
          </w:p>
        </w:tc>
      </w:tr>
      <w:tr w:rsidR="006C06A7" w:rsidRPr="007F0D21" w14:paraId="7A73A121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23EF38A" w14:textId="77777777" w:rsidR="006C06A7" w:rsidRPr="007F0D21" w:rsidRDefault="006C06A7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6411B678" w14:textId="547DAFEA" w:rsidR="006C06A7" w:rsidRPr="007F0D21" w:rsidRDefault="002A1B0F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msg_timetracker_004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692026C" w14:textId="54B19026" w:rsidR="006C06A7" w:rsidRPr="007F0D21" w:rsidRDefault="002A1B0F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ワークアイテムが正しい親に紐づいていません。</w:t>
            </w:r>
          </w:p>
        </w:tc>
      </w:tr>
      <w:tr w:rsidR="006C06A7" w:rsidRPr="007F0D21" w14:paraId="13DC85F3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0F95C29" w14:textId="77777777" w:rsidR="006C06A7" w:rsidRPr="007F0D21" w:rsidRDefault="006C06A7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9515D66" w14:textId="62BFC9B8" w:rsidR="006C06A7" w:rsidRPr="007F0D21" w:rsidRDefault="00AE49BC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AE49BC">
              <w:rPr>
                <w:rFonts w:ascii="Meiryo UI" w:eastAsia="Meiryo UI" w:hAnsi="Meiryo UI"/>
              </w:rPr>
              <w:t>msg_timetracker_005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178D6FE" w14:textId="282EE369" w:rsidR="006C06A7" w:rsidRPr="007F0D21" w:rsidRDefault="00AE49BC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AE49BC">
              <w:rPr>
                <w:rFonts w:ascii="Meiryo UI" w:eastAsia="Meiryo UI" w:hAnsi="Meiryo UI" w:hint="eastAsia"/>
              </w:rPr>
              <w:t>指定したIDのデータが削除されています。</w:t>
            </w:r>
          </w:p>
        </w:tc>
      </w:tr>
      <w:tr w:rsidR="006C06A7" w:rsidRPr="007F0D21" w14:paraId="39F6174B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E0B6D2F" w14:textId="77777777" w:rsidR="006C06A7" w:rsidRPr="007F0D21" w:rsidRDefault="006C06A7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67686200" w14:textId="0AF92425" w:rsidR="00353C14" w:rsidRPr="007F0D21" w:rsidRDefault="00353C14" w:rsidP="00353C14">
            <w:pPr>
              <w:pStyle w:val="afffa"/>
              <w:tabs>
                <w:tab w:val="left" w:pos="2940"/>
              </w:tabs>
              <w:ind w:leftChars="0" w:left="0"/>
              <w:jc w:val="left"/>
              <w:rPr>
                <w:rFonts w:ascii="Meiryo UI" w:eastAsia="Meiryo UI" w:hAnsi="Meiryo UI"/>
              </w:rPr>
            </w:pPr>
            <w:r w:rsidRPr="00AE49BC">
              <w:rPr>
                <w:rFonts w:ascii="Meiryo UI" w:eastAsia="Meiryo UI" w:hAnsi="Meiryo UI"/>
              </w:rPr>
              <w:t>msg_timetracker_00</w:t>
            </w:r>
            <w:r>
              <w:rPr>
                <w:rFonts w:ascii="Meiryo UI" w:eastAsia="Meiryo UI" w:hAnsi="Meiryo UI" w:hint="eastAsia"/>
              </w:rPr>
              <w:t>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A848BDB" w14:textId="27F5E9B3" w:rsidR="006C06A7" w:rsidRPr="007F0D21" w:rsidRDefault="00EB5404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B5404">
              <w:rPr>
                <w:rFonts w:ascii="Meiryo UI" w:eastAsia="Meiryo UI" w:hAnsi="Meiryo UI" w:hint="eastAsia"/>
              </w:rPr>
              <w:t>開始日もしくは終了日に休日が指定されています。</w:t>
            </w:r>
          </w:p>
        </w:tc>
      </w:tr>
      <w:tr w:rsidR="006C06A7" w:rsidRPr="007F0D21" w14:paraId="72E56EE0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0E85DB5" w14:textId="488755F3" w:rsidR="006C06A7" w:rsidRPr="007F0D21" w:rsidRDefault="006C06A7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D5FAAD7" w14:textId="42DD1A12" w:rsidR="006C06A7" w:rsidRPr="007F0D21" w:rsidRDefault="002778AD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778AD">
              <w:rPr>
                <w:rFonts w:ascii="Meiryo UI" w:eastAsia="Meiryo UI" w:hAnsi="Meiryo UI"/>
              </w:rPr>
              <w:t>msg_timetracker_007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A29DBE3" w14:textId="38FBE399" w:rsidR="006C06A7" w:rsidRPr="007F0D21" w:rsidRDefault="002778AD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778AD">
              <w:rPr>
                <w:rFonts w:ascii="Meiryo UI" w:eastAsia="Meiryo UI" w:hAnsi="Meiryo UI" w:hint="eastAsia"/>
              </w:rPr>
              <w:t>プロジェクトが見つかりませんでした。</w:t>
            </w:r>
          </w:p>
        </w:tc>
      </w:tr>
      <w:tr w:rsidR="00762828" w:rsidRPr="007F0D21" w14:paraId="56D50204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6DB784A" w14:textId="3DEEFF86" w:rsidR="00762828" w:rsidRPr="007F0D21" w:rsidRDefault="00762828" w:rsidP="0076282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CA2A4E6" w14:textId="229D5757" w:rsidR="00762828" w:rsidRPr="007F0D21" w:rsidRDefault="00762828" w:rsidP="0076282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778AD">
              <w:rPr>
                <w:rFonts w:ascii="Meiryo UI" w:eastAsia="Meiryo UI" w:hAnsi="Meiryo UI"/>
              </w:rPr>
              <w:t>msg_timetracker_00</w:t>
            </w:r>
            <w:r>
              <w:rPr>
                <w:rFonts w:ascii="Meiryo UI" w:eastAsia="Meiryo UI" w:hAnsi="Meiryo UI" w:hint="eastAsia"/>
              </w:rPr>
              <w:t>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69CC240" w14:textId="2CEE38B8" w:rsidR="00762828" w:rsidRPr="007F0D21" w:rsidRDefault="00762828" w:rsidP="0076282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カレンダーの内容が違います。</w:t>
            </w:r>
          </w:p>
        </w:tc>
      </w:tr>
      <w:tr w:rsidR="00762828" w:rsidRPr="007F0D21" w14:paraId="315FEC64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4BB3B74" w14:textId="77777777" w:rsidR="00762828" w:rsidRPr="007F0D21" w:rsidRDefault="00762828" w:rsidP="0076282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DE4AF79" w14:textId="257D4973" w:rsidR="00762828" w:rsidRPr="007F0D21" w:rsidRDefault="00762828" w:rsidP="0076282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778AD">
              <w:rPr>
                <w:rFonts w:ascii="Meiryo UI" w:eastAsia="Meiryo UI" w:hAnsi="Meiryo UI"/>
              </w:rPr>
              <w:t>msg_timetracker_00</w:t>
            </w:r>
            <w:r>
              <w:rPr>
                <w:rFonts w:ascii="Meiryo UI" w:eastAsia="Meiryo UI" w:hAnsi="Meiryo UI"/>
              </w:rPr>
              <w:t>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92CA919" w14:textId="0F5C74D1" w:rsidR="00762828" w:rsidRPr="007F0D21" w:rsidRDefault="00AC0486" w:rsidP="0076282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開始日もしくは終了日に</w:t>
            </w:r>
            <w:r w:rsidR="00762828">
              <w:rPr>
                <w:rFonts w:ascii="Meiryo UI" w:eastAsia="Meiryo UI" w:hAnsi="Meiryo UI" w:hint="eastAsia"/>
              </w:rPr>
              <w:t>非稼働日を設定しようとしています。</w:t>
            </w:r>
          </w:p>
        </w:tc>
      </w:tr>
      <w:tr w:rsidR="00762828" w:rsidRPr="007F0D21" w14:paraId="5357B406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7FC76AB" w14:textId="77777777" w:rsidR="00762828" w:rsidRPr="007F0D21" w:rsidRDefault="00762828" w:rsidP="0076282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B615CC2" w14:textId="74B13D2D" w:rsidR="00762828" w:rsidRPr="007F0D21" w:rsidRDefault="00590E17" w:rsidP="00590E17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msg_timetracker_010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13041C4" w14:textId="62EA5424" w:rsidR="00762828" w:rsidRPr="007F0D21" w:rsidRDefault="00590E17" w:rsidP="0076282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オーダが見つかりませんでした。</w:t>
            </w:r>
          </w:p>
        </w:tc>
      </w:tr>
      <w:tr w:rsidR="00BA336B" w:rsidRPr="007F0D21" w14:paraId="0FCA894F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6A23061" w14:textId="77777777" w:rsidR="00BA336B" w:rsidRPr="007F0D21" w:rsidRDefault="00BA336B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7726F025" w14:textId="15891DAF" w:rsidR="00BA336B" w:rsidRPr="007F0D21" w:rsidRDefault="00BA336B" w:rsidP="00BA336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msg_timetracker_011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2BD7C5C3" w14:textId="736283AE" w:rsidR="00BA336B" w:rsidRPr="007F0D21" w:rsidRDefault="00BA336B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%sが正しくありません。</w:t>
            </w:r>
          </w:p>
        </w:tc>
      </w:tr>
      <w:tr w:rsidR="004064CD" w:rsidRPr="007F0D21" w14:paraId="6F2E6FB3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02F0C3E" w14:textId="77777777" w:rsidR="004064CD" w:rsidRPr="007F0D21" w:rsidRDefault="004064CD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07F5945F" w14:textId="2D070A34" w:rsidR="004064CD" w:rsidRDefault="004064CD" w:rsidP="00BA336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4064CD">
              <w:rPr>
                <w:rFonts w:ascii="Meiryo UI" w:eastAsia="Meiryo UI" w:hAnsi="Meiryo UI"/>
              </w:rPr>
              <w:t>msg_timetracker_012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349BEED" w14:textId="21220E6F" w:rsidR="004064CD" w:rsidRDefault="004064CD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名称が変更されています。</w:t>
            </w:r>
          </w:p>
        </w:tc>
      </w:tr>
      <w:tr w:rsidR="00EC4B8E" w:rsidRPr="007F0D21" w14:paraId="20CBF3A2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DB7B7F3" w14:textId="77777777" w:rsidR="00EC4B8E" w:rsidRPr="007F0D21" w:rsidRDefault="00EC4B8E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7C18A39D" w14:textId="68CE78AC" w:rsidR="00EC4B8E" w:rsidRPr="004064CD" w:rsidRDefault="00EC4B8E" w:rsidP="00BA336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EC4B8E">
              <w:rPr>
                <w:rFonts w:ascii="Meiryo UI" w:eastAsia="Meiryo UI" w:hAnsi="Meiryo UI"/>
              </w:rPr>
              <w:t>msg_timetracker_013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5849C308" w14:textId="1808D8F8" w:rsidR="00EC4B8E" w:rsidRPr="00EC4B8E" w:rsidRDefault="00EC4B8E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C4B8E">
              <w:rPr>
                <w:rFonts w:ascii="Meiryo UI" w:eastAsia="Meiryo UI" w:hAnsi="Meiryo UI" w:hint="eastAsia"/>
              </w:rPr>
              <w:t>カスタムパラメータ%sが定義されていません。</w:t>
            </w:r>
          </w:p>
        </w:tc>
      </w:tr>
      <w:tr w:rsidR="00EC4B8E" w:rsidRPr="007F0D21" w14:paraId="5CB83763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3C8F15E" w14:textId="77777777" w:rsidR="00EC4B8E" w:rsidRPr="007F0D21" w:rsidRDefault="00EC4B8E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0EE072CD" w14:textId="29C35D40" w:rsidR="00EC4B8E" w:rsidRPr="004064CD" w:rsidRDefault="00EC4B8E" w:rsidP="00BA336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EC4B8E">
              <w:rPr>
                <w:rFonts w:ascii="Meiryo UI" w:eastAsia="Meiryo UI" w:hAnsi="Meiryo UI"/>
              </w:rPr>
              <w:t>msg_timetracker_01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53A0D92B" w14:textId="50F15F6B" w:rsidR="00EC4B8E" w:rsidRPr="00EC4B8E" w:rsidRDefault="00EC4B8E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C4B8E">
              <w:rPr>
                <w:rFonts w:ascii="Meiryo UI" w:eastAsia="Meiryo UI" w:hAnsi="Meiryo UI" w:hint="eastAsia"/>
              </w:rPr>
              <w:t>カスタムパラメータのIDとは異なるデータです。</w:t>
            </w:r>
            <w:r w:rsidR="0058068B">
              <w:rPr>
                <w:rFonts w:ascii="Meiryo UI" w:eastAsia="Meiryo UI" w:hAnsi="Meiryo UI" w:hint="eastAsia"/>
              </w:rPr>
              <w:t>コピーされたデータの可能性が有ります。</w:t>
            </w:r>
          </w:p>
        </w:tc>
      </w:tr>
      <w:tr w:rsidR="00BA336B" w:rsidRPr="007F0D21" w14:paraId="0C36CFDF" w14:textId="77777777" w:rsidTr="0091165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8024967" w14:textId="77777777" w:rsidR="00BA336B" w:rsidRPr="007F0D21" w:rsidRDefault="00BA336B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AC6ECFA" w14:textId="5A0BDB6A" w:rsidR="00BA336B" w:rsidRPr="007F0D21" w:rsidRDefault="00911658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msg_timetracker_</w:t>
            </w:r>
            <w:r>
              <w:rPr>
                <w:rFonts w:ascii="Meiryo UI" w:eastAsia="Meiryo UI" w:hAnsi="Meiryo UI"/>
              </w:rPr>
              <w:t>015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C7E169F" w14:textId="61119AD5" w:rsidR="00BA336B" w:rsidRPr="007F0D21" w:rsidRDefault="00911658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既存データのワークアイテムIDが重複しています。</w:t>
            </w:r>
          </w:p>
        </w:tc>
      </w:tr>
      <w:tr w:rsidR="00A769D4" w:rsidRPr="007F0D21" w14:paraId="7078F954" w14:textId="77777777" w:rsidTr="0091165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A40023F" w14:textId="77777777" w:rsidR="00A769D4" w:rsidRPr="007F0D21" w:rsidRDefault="00A769D4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4A32540" w14:textId="6C020520" w:rsidR="00A769D4" w:rsidRDefault="00A769D4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msg_timetracker_016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1D8AD32" w14:textId="6796D9FB" w:rsidR="00A769D4" w:rsidRDefault="00A769D4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開始日、終了日が設定されていません。</w:t>
            </w:r>
          </w:p>
        </w:tc>
      </w:tr>
      <w:tr w:rsidR="00911658" w:rsidRPr="007F0D21" w14:paraId="4E64184A" w14:textId="77777777" w:rsidTr="00106E0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DE733E5" w14:textId="77777777" w:rsidR="00911658" w:rsidRPr="007F0D21" w:rsidRDefault="00911658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9BECB35" w14:textId="44D13CB2" w:rsidR="00911658" w:rsidRPr="007F0D21" w:rsidRDefault="00106E0D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msg_timetracker_017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7868334" w14:textId="4AD4125C" w:rsidR="00911658" w:rsidRPr="007F0D21" w:rsidRDefault="00106E0D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06E0D">
              <w:rPr>
                <w:rFonts w:ascii="Meiryo UI" w:eastAsia="Meiryo UI" w:hAnsi="Meiryo UI" w:hint="eastAsia"/>
              </w:rPr>
              <w:t>前回日付もしくは今回日付に休日が指定されています。</w:t>
            </w:r>
          </w:p>
        </w:tc>
      </w:tr>
      <w:tr w:rsidR="002A37F3" w:rsidRPr="007F0D21" w14:paraId="4E021ABE" w14:textId="77777777" w:rsidTr="00106E0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1517225" w14:textId="77777777" w:rsidR="002A37F3" w:rsidRPr="007F0D21" w:rsidRDefault="002A37F3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C94E23D" w14:textId="1F4DAE6E" w:rsidR="002A37F3" w:rsidRDefault="002A37F3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msg_timetracker_018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6B80E1C" w14:textId="33BB7F3D" w:rsidR="002A37F3" w:rsidRPr="00106E0D" w:rsidRDefault="002A37F3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A37F3">
              <w:rPr>
                <w:rFonts w:ascii="Meiryo UI" w:eastAsia="Meiryo UI" w:hAnsi="Meiryo UI" w:hint="eastAsia"/>
              </w:rPr>
              <w:t>指定ルートと配下のデータが見つかりませんでした。</w:t>
            </w:r>
          </w:p>
        </w:tc>
      </w:tr>
      <w:tr w:rsidR="002A37F3" w:rsidRPr="007F0D21" w14:paraId="78DEB146" w14:textId="77777777" w:rsidTr="00106E0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68B7041" w14:textId="77777777" w:rsidR="002A37F3" w:rsidRPr="007F0D21" w:rsidRDefault="002A37F3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E5E5E89" w14:textId="77777777" w:rsidR="002A37F3" w:rsidRDefault="002A37F3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55D56FB" w14:textId="77777777" w:rsidR="002A37F3" w:rsidRPr="00106E0D" w:rsidRDefault="002A37F3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A37F3" w:rsidRPr="007F0D21" w14:paraId="484F0BDB" w14:textId="77777777" w:rsidTr="00106E0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BFB91A1" w14:textId="77777777" w:rsidR="002A37F3" w:rsidRPr="007F0D21" w:rsidRDefault="002A37F3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D0EAE13" w14:textId="77777777" w:rsidR="002A37F3" w:rsidRDefault="002A37F3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738C7A0" w14:textId="77777777" w:rsidR="002A37F3" w:rsidRPr="00106E0D" w:rsidRDefault="002A37F3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106E0D" w:rsidRPr="007F0D21" w14:paraId="51D279F7" w14:textId="77777777" w:rsidTr="006C06A7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3434F42D" w14:textId="77777777" w:rsidR="00106E0D" w:rsidRPr="007F0D21" w:rsidRDefault="00106E0D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12" w:space="0" w:color="auto"/>
            </w:tcBorders>
          </w:tcPr>
          <w:p w14:paraId="6E8840C1" w14:textId="77777777" w:rsidR="00106E0D" w:rsidRPr="007F0D21" w:rsidRDefault="00106E0D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7C292738" w14:textId="77777777" w:rsidR="00106E0D" w:rsidRPr="007F0D21" w:rsidRDefault="00106E0D" w:rsidP="00BA33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524E7DA3" w14:textId="77777777" w:rsidR="005C148B" w:rsidRPr="007F0D21" w:rsidRDefault="005C148B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50E1EDC" w14:textId="1D65C5CE" w:rsidR="00AC792F" w:rsidRPr="007F0D21" w:rsidRDefault="00E55696" w:rsidP="00AC792F">
      <w:pPr>
        <w:pStyle w:val="1"/>
        <w:rPr>
          <w:rFonts w:ascii="Meiryo UI" w:eastAsia="Meiryo UI" w:hAnsi="Meiryo UI"/>
        </w:rPr>
      </w:pPr>
      <w:bookmarkStart w:id="18" w:name="_Toc62033223"/>
      <w:r>
        <w:rPr>
          <w:rFonts w:ascii="Meiryo UI" w:eastAsia="Meiryo UI" w:hAnsi="Meiryo UI" w:hint="eastAsia"/>
        </w:rPr>
        <w:lastRenderedPageBreak/>
        <w:t>お知らせ関連メッセージ</w:t>
      </w:r>
      <w:bookmarkEnd w:id="18"/>
    </w:p>
    <w:p w14:paraId="4CCF120F" w14:textId="77777777" w:rsidR="00690A37" w:rsidRPr="007F0D21" w:rsidRDefault="00690A37" w:rsidP="00690A37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9" w:name="_Toc62033224"/>
      <w:r w:rsidRPr="007F0D21">
        <w:rPr>
          <w:rFonts w:ascii="Meiryo UI" w:hAnsi="Meiryo UI" w:hint="eastAsia"/>
        </w:rPr>
        <w:t>定義</w:t>
      </w:r>
      <w:bookmarkEnd w:id="19"/>
    </w:p>
    <w:p w14:paraId="3EF4A16A" w14:textId="704C9B5D" w:rsidR="00690A37" w:rsidRPr="007F0D21" w:rsidRDefault="00E55696" w:rsidP="00690A3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お知らせ画面</w:t>
      </w:r>
      <w:r w:rsidR="00690A37">
        <w:rPr>
          <w:rFonts w:ascii="Meiryo UI" w:eastAsia="Meiryo UI" w:hAnsi="Meiryo UI" w:hint="eastAsia"/>
        </w:rPr>
        <w:t>で使用するメッセージは、カテゴリに「</w:t>
      </w:r>
      <w:r w:rsidRPr="00E55696">
        <w:rPr>
          <w:rFonts w:ascii="Meiryo UI" w:eastAsia="Meiryo UI" w:hAnsi="Meiryo UI"/>
        </w:rPr>
        <w:t>notice</w:t>
      </w:r>
      <w:r w:rsidR="00690A37">
        <w:rPr>
          <w:rFonts w:ascii="Meiryo UI" w:eastAsia="Meiryo UI" w:hAnsi="Meiryo UI" w:hint="eastAsia"/>
        </w:rPr>
        <w:t>」をつける。</w:t>
      </w:r>
    </w:p>
    <w:p w14:paraId="49E142CA" w14:textId="77777777" w:rsidR="00690A37" w:rsidRPr="007F0D21" w:rsidRDefault="00690A37" w:rsidP="00690A37">
      <w:pPr>
        <w:pStyle w:val="a3"/>
        <w:ind w:left="0" w:firstLine="0"/>
        <w:rPr>
          <w:rFonts w:ascii="Meiryo UI" w:eastAsia="Meiryo UI" w:hAnsi="Meiryo UI"/>
        </w:rPr>
      </w:pPr>
    </w:p>
    <w:p w14:paraId="61CC0CB5" w14:textId="20746FB3" w:rsidR="00690A37" w:rsidRPr="007F0D21" w:rsidRDefault="00690A37" w:rsidP="00690A37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0" w:name="_Toc62033225"/>
      <w:r w:rsidRPr="007F0D21">
        <w:rPr>
          <w:rFonts w:ascii="Meiryo UI" w:hAnsi="Meiryo UI" w:hint="eastAsia"/>
        </w:rPr>
        <w:t>メッセージ一覧</w:t>
      </w:r>
      <w:bookmarkEnd w:id="20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701"/>
        <w:gridCol w:w="4314"/>
      </w:tblGrid>
      <w:tr w:rsidR="00690A37" w:rsidRPr="007F0D21" w14:paraId="5ED4165A" w14:textId="77777777" w:rsidTr="004D216F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C1066F9" w14:textId="77777777" w:rsidR="00690A37" w:rsidRPr="007F0D21" w:rsidRDefault="00690A37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70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C4B5BE3" w14:textId="77777777" w:rsidR="00690A37" w:rsidRPr="007F0D21" w:rsidRDefault="00690A37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210F001" w14:textId="77777777" w:rsidR="00690A37" w:rsidRPr="007F0D21" w:rsidRDefault="00690A37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F9211D" w:rsidRPr="007F0D21" w14:paraId="3B235348" w14:textId="77777777" w:rsidTr="004D216F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096A5930" w14:textId="255C18D9" w:rsidR="00F9211D" w:rsidRPr="007F0D21" w:rsidRDefault="001F2DCF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搭載日程</w:t>
            </w:r>
          </w:p>
        </w:tc>
        <w:tc>
          <w:tcPr>
            <w:tcW w:w="2701" w:type="dxa"/>
            <w:tcBorders>
              <w:top w:val="double" w:sz="4" w:space="0" w:color="auto"/>
            </w:tcBorders>
          </w:tcPr>
          <w:p w14:paraId="4FEC2C6D" w14:textId="13A70ADC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notice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schet</w:t>
            </w:r>
            <w:r w:rsidRPr="007F0D21">
              <w:rPr>
                <w:rFonts w:ascii="Meiryo UI" w:eastAsia="Meiryo UI" w:hAnsi="Meiryo UI"/>
              </w:rPr>
              <w:t>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32712EF6" w14:textId="778DB5E2" w:rsidR="00F9211D" w:rsidRPr="00F9211D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9211D">
              <w:rPr>
                <w:rFonts w:ascii="Meiryo UI" w:eastAsia="Meiryo UI" w:hAnsi="Meiryo UI" w:hint="eastAsia"/>
              </w:rPr>
              <w:t>搭載日程取込を実行しました。</w:t>
            </w:r>
          </w:p>
        </w:tc>
      </w:tr>
      <w:tr w:rsidR="00F9211D" w:rsidRPr="007F0D21" w14:paraId="6CEDB44B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53EC8AC" w14:textId="77777777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64A54E51" w14:textId="6330E180" w:rsidR="00F9211D" w:rsidRPr="007F0D21" w:rsidRDefault="00B57F4E" w:rsidP="00F9211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notice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schet</w:t>
            </w:r>
            <w:r w:rsidRPr="007F0D21">
              <w:rPr>
                <w:rFonts w:ascii="Meiryo UI" w:eastAsia="Meiryo UI" w:hAnsi="Meiryo UI"/>
              </w:rPr>
              <w:t>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4BA5F7B" w14:textId="3B5A75C5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9211D">
              <w:rPr>
                <w:rFonts w:ascii="Meiryo UI" w:eastAsia="Meiryo UI" w:hAnsi="Meiryo UI" w:hint="eastAsia"/>
              </w:rPr>
              <w:t>搭載日程取込中です。</w:t>
            </w:r>
          </w:p>
        </w:tc>
      </w:tr>
      <w:tr w:rsidR="00F9211D" w:rsidRPr="007F0D21" w14:paraId="78587493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62A8D71" w14:textId="77777777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59810CFA" w14:textId="1291D0EB" w:rsidR="00F9211D" w:rsidRPr="007F0D21" w:rsidRDefault="00B57F4E" w:rsidP="00F9211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notice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schet</w:t>
            </w:r>
            <w:r w:rsidRPr="007F0D21">
              <w:rPr>
                <w:rFonts w:ascii="Meiryo UI" w:eastAsia="Meiryo UI" w:hAnsi="Meiryo UI"/>
              </w:rPr>
              <w:t>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6DBC66F" w14:textId="7C7D8FE5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9211D">
              <w:rPr>
                <w:rFonts w:ascii="Meiryo UI" w:eastAsia="Meiryo UI" w:hAnsi="Meiryo UI" w:hint="eastAsia"/>
              </w:rPr>
              <w:t>搭載日程取込時にエラーが発生しました。</w:t>
            </w:r>
          </w:p>
        </w:tc>
      </w:tr>
      <w:tr w:rsidR="00F9211D" w:rsidRPr="007F0D21" w14:paraId="45181B0A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47D2CF3" w14:textId="77777777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013268BB" w14:textId="0748DB5F" w:rsidR="00F9211D" w:rsidRPr="007F0D21" w:rsidRDefault="00B57F4E" w:rsidP="00F9211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notice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schet</w:t>
            </w:r>
            <w:r w:rsidRPr="007F0D21">
              <w:rPr>
                <w:rFonts w:ascii="Meiryo UI" w:eastAsia="Meiryo UI" w:hAnsi="Meiryo UI"/>
              </w:rPr>
              <w:t>_00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5E88A8E" w14:textId="47D8BCD4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9211D">
              <w:rPr>
                <w:rFonts w:ascii="Meiryo UI" w:eastAsia="Meiryo UI" w:hAnsi="Meiryo UI" w:hint="eastAsia"/>
              </w:rPr>
              <w:t>取込開始から60分以上経過している為、エラーの可能性があります。</w:t>
            </w:r>
          </w:p>
        </w:tc>
      </w:tr>
      <w:tr w:rsidR="00F9211D" w:rsidRPr="007F0D21" w14:paraId="28421501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8D22F79" w14:textId="77777777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42741192" w14:textId="5D386079" w:rsidR="00F9211D" w:rsidRPr="007F0D21" w:rsidRDefault="00B57F4E" w:rsidP="00F9211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notice</w:t>
            </w:r>
            <w:r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schet</w:t>
            </w:r>
            <w:r w:rsidRPr="007F0D21">
              <w:rPr>
                <w:rFonts w:ascii="Meiryo UI" w:eastAsia="Meiryo UI" w:hAnsi="Meiryo UI"/>
              </w:rPr>
              <w:t>_00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9D2D4FE" w14:textId="3D1ECF37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9211D">
              <w:rPr>
                <w:rFonts w:ascii="Meiryo UI" w:eastAsia="Meiryo UI" w:hAnsi="Meiryo UI" w:hint="eastAsia"/>
              </w:rPr>
              <w:t>取込時にエラーが発生しました。</w:t>
            </w:r>
          </w:p>
        </w:tc>
      </w:tr>
      <w:tr w:rsidR="00F9211D" w:rsidRPr="007F0D21" w14:paraId="05C2A04B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A2C7D3E" w14:textId="41468737" w:rsidR="00F9211D" w:rsidRPr="007F0D21" w:rsidRDefault="00D94956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中日程</w:t>
            </w:r>
          </w:p>
        </w:tc>
        <w:tc>
          <w:tcPr>
            <w:tcW w:w="2701" w:type="dxa"/>
          </w:tcPr>
          <w:p w14:paraId="67CD57A3" w14:textId="7D455D5A" w:rsidR="00F9211D" w:rsidRPr="007F0D21" w:rsidRDefault="00D94956" w:rsidP="00F9211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BA7F72F" w14:textId="126749B7" w:rsidR="00F9211D" w:rsidRPr="007F0D21" w:rsidRDefault="00D94956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搭載日程[%s]が本番適用されました。</w:t>
            </w:r>
          </w:p>
        </w:tc>
      </w:tr>
      <w:tr w:rsidR="00F9211D" w:rsidRPr="007F0D21" w14:paraId="25F43795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68C0509" w14:textId="77777777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14A9EF0F" w14:textId="366914EB" w:rsidR="00F9211D" w:rsidRPr="007F0D21" w:rsidRDefault="00D94956" w:rsidP="00F9211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644BC2F" w14:textId="5F122F8D" w:rsidR="00F9211D" w:rsidRPr="007F0D21" w:rsidRDefault="00D94956" w:rsidP="0029054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%s「%s」に「%s」取込開始します。</w:t>
            </w:r>
          </w:p>
        </w:tc>
      </w:tr>
      <w:tr w:rsidR="00F9211D" w:rsidRPr="007F0D21" w14:paraId="2C894394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505272C" w14:textId="77777777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51BC86DE" w14:textId="5558D5AB" w:rsidR="00F9211D" w:rsidRPr="007F0D21" w:rsidRDefault="00D94956" w:rsidP="00D9495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88EE237" w14:textId="4F805F2B" w:rsidR="00F9211D" w:rsidRPr="007F0D21" w:rsidRDefault="00D94956" w:rsidP="0029054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%s「%s」の「%s」取込が失敗している可能性があります。</w:t>
            </w:r>
          </w:p>
        </w:tc>
      </w:tr>
      <w:tr w:rsidR="00F9211D" w:rsidRPr="007F0D21" w14:paraId="2588DBAC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8F25850" w14:textId="77777777" w:rsidR="00F9211D" w:rsidRPr="007F0D21" w:rsidRDefault="00F9211D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7432BCD7" w14:textId="33B1438E" w:rsidR="00F9211D" w:rsidRPr="007F0D21" w:rsidRDefault="00D94956" w:rsidP="00D9495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msg_notice_schem_00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98384C2" w14:textId="5F394D2B" w:rsidR="00F9211D" w:rsidRPr="007F0D21" w:rsidRDefault="00D94956" w:rsidP="0029054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%s「%s」の「%s」取込でエラーが発生しています。</w:t>
            </w:r>
          </w:p>
        </w:tc>
      </w:tr>
      <w:tr w:rsidR="00541DD3" w:rsidRPr="007F0D21" w14:paraId="04E868B0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8EC126E" w14:textId="77777777" w:rsidR="00541DD3" w:rsidRPr="007F0D21" w:rsidRDefault="00541DD3" w:rsidP="00F9211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138BF66E" w14:textId="7B7C1AA1" w:rsidR="00541DD3" w:rsidRPr="00D94956" w:rsidRDefault="00541DD3" w:rsidP="00D94956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msg_notice_schem_00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B79A629" w14:textId="5B246749" w:rsidR="00541DD3" w:rsidRPr="00D94956" w:rsidRDefault="00541DD3" w:rsidP="0029054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541DD3">
              <w:rPr>
                <w:rFonts w:ascii="Meiryo UI" w:eastAsia="Meiryo UI" w:hAnsi="Meiryo UI" w:hint="eastAsia"/>
              </w:rPr>
              <w:t>%s「%s」に「%s」取込完了しました。</w:t>
            </w:r>
          </w:p>
        </w:tc>
      </w:tr>
      <w:tr w:rsidR="00541DD3" w:rsidRPr="007F0D21" w14:paraId="10B3E085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FD5B721" w14:textId="77777777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24DF4A20" w14:textId="20E66B97" w:rsidR="00541DD3" w:rsidRPr="00D94956" w:rsidRDefault="00541DD3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msg_notice_schem_00</w:t>
            </w:r>
            <w:r>
              <w:rPr>
                <w:rFonts w:ascii="Meiryo UI" w:eastAsia="Meiryo UI" w:hAnsi="Meiryo UI"/>
              </w:rPr>
              <w:t>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52B7F00" w14:textId="579FA06B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%s「%s」の「%s」の日程取込を開始します。</w:t>
            </w:r>
          </w:p>
        </w:tc>
      </w:tr>
      <w:tr w:rsidR="00541DD3" w:rsidRPr="007F0D21" w14:paraId="4914EF1C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2E239BF" w14:textId="77777777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0BCE216B" w14:textId="42BA507A" w:rsidR="00541DD3" w:rsidRPr="00D94956" w:rsidRDefault="00541DD3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msg_notice_schem_00</w:t>
            </w:r>
            <w:r>
              <w:rPr>
                <w:rFonts w:ascii="Meiryo UI" w:eastAsia="Meiryo UI" w:hAnsi="Meiryo UI"/>
              </w:rPr>
              <w:t>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DE4AEDA" w14:textId="47A9039F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%s「%s」の「%s」の日程取込が失敗している可能性があります。</w:t>
            </w:r>
          </w:p>
        </w:tc>
      </w:tr>
      <w:tr w:rsidR="00541DD3" w:rsidRPr="007F0D21" w14:paraId="71934202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462F1E7" w14:textId="77777777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42E70B0D" w14:textId="00AE433F" w:rsidR="00541DD3" w:rsidRPr="00D94956" w:rsidRDefault="00541DD3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msg_notice_schem_00</w:t>
            </w:r>
            <w:r>
              <w:rPr>
                <w:rFonts w:ascii="Meiryo UI" w:eastAsia="Meiryo UI" w:hAnsi="Meiryo UI"/>
              </w:rPr>
              <w:t>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49FCD49" w14:textId="2EFB518B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%s「%s」の「%s」の日程取込でエラーが発生しています。</w:t>
            </w:r>
          </w:p>
        </w:tc>
      </w:tr>
      <w:tr w:rsidR="00541DD3" w:rsidRPr="007F0D21" w14:paraId="09C5B89E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A67930B" w14:textId="77777777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5280E449" w14:textId="0439A6E9" w:rsidR="00541DD3" w:rsidRPr="00D94956" w:rsidRDefault="00541DD3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msg_notice_schem_00</w:t>
            </w:r>
            <w:r>
              <w:rPr>
                <w:rFonts w:ascii="Meiryo UI" w:eastAsia="Meiryo UI" w:hAnsi="Meiryo UI"/>
              </w:rPr>
              <w:t>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5C2B5D0" w14:textId="34F4FA14" w:rsidR="00541DD3" w:rsidRPr="00D94956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541DD3">
              <w:rPr>
                <w:rFonts w:ascii="Meiryo UI" w:eastAsia="Meiryo UI" w:hAnsi="Meiryo UI" w:hint="eastAsia"/>
              </w:rPr>
              <w:t>%s「%s」の「%s」の日程取込が完了しました。</w:t>
            </w:r>
          </w:p>
        </w:tc>
      </w:tr>
      <w:tr w:rsidR="00541DD3" w:rsidRPr="007F0D21" w14:paraId="3FB3EF56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BD92C2A" w14:textId="77777777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35802CDD" w14:textId="32C4E3BB" w:rsidR="00541DD3" w:rsidRPr="00D94956" w:rsidRDefault="00541DD3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</w:t>
            </w:r>
            <w:r>
              <w:rPr>
                <w:rFonts w:ascii="Meiryo UI" w:eastAsia="Meiryo UI" w:hAnsi="Meiryo UI"/>
              </w:rPr>
              <w:t>10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145D974" w14:textId="158795C2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%s「%s」「%s」を%s「%s」「%s」に取込開始します。</w:t>
            </w:r>
          </w:p>
        </w:tc>
      </w:tr>
      <w:tr w:rsidR="00541DD3" w:rsidRPr="007F0D21" w14:paraId="32410CBA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9F16C04" w14:textId="77777777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5DC98841" w14:textId="7253C1D6" w:rsidR="00541DD3" w:rsidRPr="00D94956" w:rsidRDefault="00541DD3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</w:t>
            </w:r>
            <w:r>
              <w:rPr>
                <w:rFonts w:ascii="Meiryo UI" w:eastAsia="Meiryo UI" w:hAnsi="Meiryo UI"/>
              </w:rPr>
              <w:t>11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77D054D" w14:textId="58502D77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%s「%s」「%s」の他区分中日程からの取込が失敗している可能性があります。</w:t>
            </w:r>
          </w:p>
        </w:tc>
      </w:tr>
      <w:tr w:rsidR="00541DD3" w:rsidRPr="007F0D21" w14:paraId="06FFDEF4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E601D1F" w14:textId="77777777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1849D441" w14:textId="4A219F0D" w:rsidR="00541DD3" w:rsidRPr="007F0D21" w:rsidRDefault="00541DD3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</w:t>
            </w:r>
            <w:r>
              <w:rPr>
                <w:rFonts w:ascii="Meiryo UI" w:eastAsia="Meiryo UI" w:hAnsi="Meiryo UI"/>
              </w:rPr>
              <w:t>12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360789C" w14:textId="21F342D4" w:rsidR="00541DD3" w:rsidRPr="00D94956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 w:hint="eastAsia"/>
              </w:rPr>
              <w:t>%s「%s」「%s」の他区分中日程からの取込でエラーが発生しています。</w:t>
            </w:r>
          </w:p>
        </w:tc>
      </w:tr>
      <w:tr w:rsidR="00541DD3" w:rsidRPr="007F0D21" w14:paraId="6B0D87E6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118E7CC" w14:textId="77777777" w:rsidR="00541DD3" w:rsidRPr="007F0D21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53813694" w14:textId="61BF3579" w:rsidR="00541DD3" w:rsidRPr="007F0D21" w:rsidRDefault="00541DD3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</w:t>
            </w:r>
            <w:r>
              <w:rPr>
                <w:rFonts w:ascii="Meiryo UI" w:eastAsia="Meiryo UI" w:hAnsi="Meiryo UI"/>
              </w:rPr>
              <w:t>13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F17B1D2" w14:textId="151978A9" w:rsidR="00541DD3" w:rsidRPr="00541DD3" w:rsidRDefault="00541DD3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541DD3">
              <w:rPr>
                <w:rFonts w:ascii="Meiryo UI" w:eastAsia="Meiryo UI" w:hAnsi="Meiryo UI" w:hint="eastAsia"/>
              </w:rPr>
              <w:t>%s「%s」「%s」を%s「%s」「%s」に取込完了しました。</w:t>
            </w:r>
          </w:p>
        </w:tc>
      </w:tr>
      <w:tr w:rsidR="00695031" w:rsidRPr="007F0D21" w14:paraId="73653F56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73ED2D7" w14:textId="77777777" w:rsidR="00695031" w:rsidRPr="007F0D21" w:rsidRDefault="00695031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102B2420" w14:textId="57C45F98" w:rsidR="00695031" w:rsidRPr="00D94956" w:rsidRDefault="00695031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</w:t>
            </w:r>
            <w:r>
              <w:rPr>
                <w:rFonts w:ascii="Meiryo UI" w:eastAsia="Meiryo UI" w:hAnsi="Meiryo UI"/>
              </w:rPr>
              <w:t>1</w:t>
            </w:r>
            <w:r>
              <w:rPr>
                <w:rFonts w:ascii="Meiryo UI" w:eastAsia="Meiryo UI" w:hAnsi="Meiryo UI" w:hint="eastAsia"/>
              </w:rPr>
              <w:t>4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215A4EF" w14:textId="0292EE19" w:rsidR="00695031" w:rsidRPr="00695031" w:rsidRDefault="00695031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695031">
              <w:rPr>
                <w:rFonts w:ascii="Meiryo UI" w:eastAsia="Meiryo UI" w:hAnsi="Meiryo UI" w:hint="eastAsia"/>
              </w:rPr>
              <w:t>「%s」の「%s」を「%s」の「%s」にコピー開始します。</w:t>
            </w:r>
          </w:p>
        </w:tc>
      </w:tr>
      <w:tr w:rsidR="00695031" w:rsidRPr="007F0D21" w14:paraId="78CE8874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5660D9B3" w14:textId="77777777" w:rsidR="00695031" w:rsidRPr="007F0D21" w:rsidRDefault="00695031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5C8C7AD2" w14:textId="6F2AF8E8" w:rsidR="00695031" w:rsidRPr="00D94956" w:rsidRDefault="00695031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</w:t>
            </w:r>
            <w:r>
              <w:rPr>
                <w:rFonts w:ascii="Meiryo UI" w:eastAsia="Meiryo UI" w:hAnsi="Meiryo UI"/>
              </w:rPr>
              <w:t>15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450BF7B" w14:textId="42942C8E" w:rsidR="00695031" w:rsidRPr="00541DD3" w:rsidRDefault="00695031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695031">
              <w:rPr>
                <w:rFonts w:ascii="Meiryo UI" w:eastAsia="Meiryo UI" w:hAnsi="Meiryo UI" w:hint="eastAsia"/>
              </w:rPr>
              <w:t>「%s」の「%s」から「%s」の「%s」へのコピーが失敗している可能性があります。</w:t>
            </w:r>
          </w:p>
        </w:tc>
      </w:tr>
      <w:tr w:rsidR="00695031" w:rsidRPr="007F0D21" w14:paraId="1AF6FF33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A545C2F" w14:textId="77777777" w:rsidR="00695031" w:rsidRPr="007F0D21" w:rsidRDefault="00695031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41617840" w14:textId="3C44B76E" w:rsidR="00695031" w:rsidRPr="00D94956" w:rsidRDefault="00695031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</w:t>
            </w:r>
            <w:r>
              <w:rPr>
                <w:rFonts w:ascii="Meiryo UI" w:eastAsia="Meiryo UI" w:hAnsi="Meiryo UI"/>
              </w:rPr>
              <w:t>16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534F0EC8" w14:textId="1D0C0EA8" w:rsidR="00695031" w:rsidRPr="00541DD3" w:rsidRDefault="00695031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695031">
              <w:rPr>
                <w:rFonts w:ascii="Meiryo UI" w:eastAsia="Meiryo UI" w:hAnsi="Meiryo UI" w:hint="eastAsia"/>
              </w:rPr>
              <w:t>「%s」の「%s」から「%s」の「%s」へのコピーでエラーが発生しています。</w:t>
            </w:r>
          </w:p>
        </w:tc>
      </w:tr>
      <w:tr w:rsidR="00695031" w:rsidRPr="007F0D21" w14:paraId="2FFE1C87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B322031" w14:textId="77777777" w:rsidR="00695031" w:rsidRPr="007F0D21" w:rsidRDefault="00695031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1D09A73C" w14:textId="7253CFCE" w:rsidR="00695031" w:rsidRPr="00D94956" w:rsidRDefault="00695031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94956">
              <w:rPr>
                <w:rFonts w:ascii="Meiryo UI" w:eastAsia="Meiryo UI" w:hAnsi="Meiryo UI"/>
              </w:rPr>
              <w:t>msg_notice_schem_0</w:t>
            </w:r>
            <w:r>
              <w:rPr>
                <w:rFonts w:ascii="Meiryo UI" w:eastAsia="Meiryo UI" w:hAnsi="Meiryo UI"/>
              </w:rPr>
              <w:t>17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6615B74" w14:textId="11ABDB4A" w:rsidR="00695031" w:rsidRPr="00541DD3" w:rsidRDefault="00695031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695031">
              <w:rPr>
                <w:rFonts w:ascii="Meiryo UI" w:eastAsia="Meiryo UI" w:hAnsi="Meiryo UI" w:hint="eastAsia"/>
              </w:rPr>
              <w:t>「%s」の「%s」を「%s」の「%s」にコピー完了しました。</w:t>
            </w:r>
          </w:p>
        </w:tc>
      </w:tr>
      <w:tr w:rsidR="00AB3B14" w:rsidRPr="007F0D21" w14:paraId="21359ED3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F2818A5" w14:textId="77777777" w:rsidR="00AB3B14" w:rsidRPr="007F0D21" w:rsidRDefault="00AB3B14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3046439D" w14:textId="587205A9" w:rsidR="00AB3B14" w:rsidRPr="00D94956" w:rsidRDefault="00AB3B14" w:rsidP="00541DD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msg_notice_schem_err_001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29CB76D" w14:textId="52967982" w:rsidR="00AB3B14" w:rsidRPr="00541DD3" w:rsidRDefault="00AB3B14" w:rsidP="00541DD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AB3B14">
              <w:rPr>
                <w:rFonts w:ascii="Meiryo UI" w:eastAsia="Meiryo UI" w:hAnsi="Meiryo UI" w:hint="eastAsia"/>
              </w:rPr>
              <w:t>取込時にエラーが発生しました。[中日程区分：%s][検討ケース：%s][オーダ：%s]</w:t>
            </w:r>
          </w:p>
        </w:tc>
      </w:tr>
      <w:tr w:rsidR="004D216F" w:rsidRPr="007F0D21" w14:paraId="0754BEB8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1236EC1" w14:textId="77777777" w:rsidR="004D216F" w:rsidRPr="007F0D21" w:rsidRDefault="004D216F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475CA0AE" w14:textId="6E508471" w:rsidR="004D216F" w:rsidRPr="007F0D21" w:rsidRDefault="004D216F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msg_notice_schem_err_00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78D0063" w14:textId="03F51EF9" w:rsidR="004D216F" w:rsidRPr="007F0D21" w:rsidRDefault="004D216F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4D216F">
              <w:rPr>
                <w:rFonts w:ascii="Meiryo UI" w:eastAsia="Meiryo UI" w:hAnsi="Meiryo UI" w:hint="eastAsia"/>
              </w:rPr>
              <w:t>取込が失敗している可能性があります。[中日程区分：%s][検討ケース：%s][オーダ：%s]</w:t>
            </w:r>
          </w:p>
        </w:tc>
      </w:tr>
      <w:tr w:rsidR="00695031" w:rsidRPr="007F0D21" w14:paraId="297EBC6A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670E9D6" w14:textId="77777777" w:rsidR="00695031" w:rsidRPr="007F0D21" w:rsidRDefault="00695031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64C7A961" w14:textId="6831BA3F" w:rsidR="00695031" w:rsidRDefault="00695031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msg_notice_schem_err_00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AB9EB24" w14:textId="6A3F9AEA" w:rsidR="00695031" w:rsidRPr="004D216F" w:rsidRDefault="00695031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695031">
              <w:rPr>
                <w:rFonts w:ascii="Meiryo UI" w:eastAsia="Meiryo UI" w:hAnsi="Meiryo UI" w:hint="eastAsia"/>
              </w:rPr>
              <w:t>コピー時にエラーが発生しました。[コピー元検討ケース：%s][コピー元オーダ：%s][コピー先検討ケース：%s][コピー先オーダ：%s]</w:t>
            </w:r>
          </w:p>
        </w:tc>
      </w:tr>
      <w:tr w:rsidR="00695031" w:rsidRPr="007F0D21" w14:paraId="1F07662B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6D32FBC" w14:textId="77777777" w:rsidR="00695031" w:rsidRPr="007F0D21" w:rsidRDefault="00695031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</w:tcPr>
          <w:p w14:paraId="5EDB1AA2" w14:textId="2DF8854C" w:rsidR="00695031" w:rsidRDefault="00695031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msg_notice_schem_err_00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699A2CE" w14:textId="67B33969" w:rsidR="00695031" w:rsidRPr="004D216F" w:rsidRDefault="00695031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695031">
              <w:rPr>
                <w:rFonts w:ascii="Meiryo UI" w:eastAsia="Meiryo UI" w:hAnsi="Meiryo UI" w:hint="eastAsia"/>
              </w:rPr>
              <w:t>コピーが失敗している可能性があります。[コピー元検討ケース：%s][コピー元オーダ：%s][コピー先検討ケース：%s][コピー先オーダ：%s]'</w:t>
            </w:r>
          </w:p>
        </w:tc>
      </w:tr>
      <w:tr w:rsidR="004D216F" w:rsidRPr="007F0D21" w14:paraId="3B05E3BD" w14:textId="77777777" w:rsidTr="004D216F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1F530152" w14:textId="77777777" w:rsidR="004D216F" w:rsidRPr="007F0D21" w:rsidRDefault="004D216F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701" w:type="dxa"/>
            <w:tcBorders>
              <w:bottom w:val="single" w:sz="12" w:space="0" w:color="auto"/>
            </w:tcBorders>
          </w:tcPr>
          <w:p w14:paraId="4E66601C" w14:textId="77777777" w:rsidR="004D216F" w:rsidRPr="007F0D21" w:rsidRDefault="004D216F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4881EA4A" w14:textId="77777777" w:rsidR="004D216F" w:rsidRPr="007F0D21" w:rsidRDefault="004D216F" w:rsidP="004D216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06FB2250" w14:textId="756CFF52" w:rsidR="00690A37" w:rsidRDefault="00690A37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DC2F842" w14:textId="06E95CAE" w:rsidR="00C643C2" w:rsidRPr="007F0D21" w:rsidRDefault="00C643C2" w:rsidP="00C643C2">
      <w:pPr>
        <w:pStyle w:val="1"/>
        <w:rPr>
          <w:rFonts w:ascii="Meiryo UI" w:eastAsia="Meiryo UI" w:hAnsi="Meiryo UI"/>
        </w:rPr>
      </w:pPr>
      <w:bookmarkStart w:id="21" w:name="_Toc62033226"/>
      <w:r>
        <w:rPr>
          <w:rFonts w:ascii="Meiryo UI" w:eastAsia="Meiryo UI" w:hAnsi="Meiryo UI" w:hint="eastAsia"/>
        </w:rPr>
        <w:lastRenderedPageBreak/>
        <w:t>JSON関連メッセージ</w:t>
      </w:r>
      <w:bookmarkEnd w:id="21"/>
    </w:p>
    <w:p w14:paraId="3BBB08B1" w14:textId="77777777" w:rsidR="00C643C2" w:rsidRPr="007F0D21" w:rsidRDefault="00C643C2" w:rsidP="00C643C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2" w:name="_Toc62033227"/>
      <w:r w:rsidRPr="007F0D21">
        <w:rPr>
          <w:rFonts w:ascii="Meiryo UI" w:hAnsi="Meiryo UI" w:hint="eastAsia"/>
        </w:rPr>
        <w:t>定義</w:t>
      </w:r>
      <w:bookmarkEnd w:id="22"/>
    </w:p>
    <w:p w14:paraId="11494CF0" w14:textId="7B6084D0" w:rsidR="00C643C2" w:rsidRPr="007F0D21" w:rsidRDefault="00C643C2" w:rsidP="00C643C2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JSON</w:t>
      </w:r>
      <w:r>
        <w:rPr>
          <w:rFonts w:ascii="Meiryo UI" w:eastAsia="Meiryo UI" w:hAnsi="Meiryo UI" w:hint="eastAsia"/>
        </w:rPr>
        <w:t>関連処理で使用するメッセージは、カテゴリに「J</w:t>
      </w:r>
      <w:r>
        <w:rPr>
          <w:rFonts w:ascii="Meiryo UI" w:eastAsia="Meiryo UI" w:hAnsi="Meiryo UI"/>
        </w:rPr>
        <w:t>son</w:t>
      </w:r>
      <w:r>
        <w:rPr>
          <w:rFonts w:ascii="Meiryo UI" w:eastAsia="Meiryo UI" w:hAnsi="Meiryo UI" w:hint="eastAsia"/>
        </w:rPr>
        <w:t>」をつける。</w:t>
      </w:r>
    </w:p>
    <w:p w14:paraId="44195679" w14:textId="77777777" w:rsidR="00C643C2" w:rsidRPr="007F0D21" w:rsidRDefault="00C643C2" w:rsidP="00C643C2">
      <w:pPr>
        <w:pStyle w:val="a3"/>
        <w:ind w:left="0" w:firstLine="0"/>
        <w:rPr>
          <w:rFonts w:ascii="Meiryo UI" w:eastAsia="Meiryo UI" w:hAnsi="Meiryo UI"/>
        </w:rPr>
      </w:pPr>
    </w:p>
    <w:p w14:paraId="1B173E25" w14:textId="77777777" w:rsidR="00C643C2" w:rsidRPr="007F0D21" w:rsidRDefault="00C643C2" w:rsidP="00C643C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3" w:name="_Toc62033228"/>
      <w:r w:rsidRPr="007F0D21">
        <w:rPr>
          <w:rFonts w:ascii="Meiryo UI" w:hAnsi="Meiryo UI" w:hint="eastAsia"/>
        </w:rPr>
        <w:t>メッセージ一覧</w:t>
      </w:r>
      <w:bookmarkEnd w:id="23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4"/>
        <w:gridCol w:w="4314"/>
      </w:tblGrid>
      <w:tr w:rsidR="00C643C2" w:rsidRPr="007F0D21" w14:paraId="567C5DA5" w14:textId="77777777" w:rsidTr="00740D6A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5B7D147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7E487B4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7536E858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C643C2" w:rsidRPr="007F0D21" w14:paraId="64AE9E32" w14:textId="77777777" w:rsidTr="00740D6A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7C216F82" w14:textId="062A1970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J</w:t>
            </w:r>
            <w:r>
              <w:rPr>
                <w:rFonts w:ascii="Meiryo UI" w:eastAsia="Meiryo UI" w:hAnsi="Meiryo UI"/>
              </w:rPr>
              <w:t>son</w:t>
            </w:r>
          </w:p>
        </w:tc>
        <w:tc>
          <w:tcPr>
            <w:tcW w:w="2554" w:type="dxa"/>
            <w:tcBorders>
              <w:top w:val="double" w:sz="4" w:space="0" w:color="auto"/>
            </w:tcBorders>
          </w:tcPr>
          <w:p w14:paraId="29BFD600" w14:textId="68AB815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/>
              </w:rPr>
              <w:t>msg_json_001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3F817692" w14:textId="4B1DEBBA" w:rsidR="00C643C2" w:rsidRPr="00C643C2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セッションの有効期限が切れました。</w:t>
            </w:r>
          </w:p>
        </w:tc>
      </w:tr>
      <w:tr w:rsidR="00C643C2" w:rsidRPr="007F0D21" w14:paraId="0D9D6097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9F7D83B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42F10C5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CA33E65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37D37D93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98F47A9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8BD112F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8491C67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2121F98B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785484B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F33418E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C66DC65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4730D67E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F6EFDB9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0086CD6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E442448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50D12678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7A16ED3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47256054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FED61E2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79656C5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2BD9DBE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F5934D3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C4C6256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1E359A6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2FAED93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F78E676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C2E1056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16C5AFA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971D949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6FA973E6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2D0291A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31E8AD6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8F14289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A924E93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9DD17D8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71CA6FCE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6506271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14DD5ABA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0AEE449A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2CB26970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7E3023F3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12" w:space="0" w:color="auto"/>
            </w:tcBorders>
          </w:tcPr>
          <w:p w14:paraId="17E013B2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0A60553B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5383BF95" w14:textId="77777777" w:rsidR="00C643C2" w:rsidRPr="007F0D21" w:rsidRDefault="00C643C2" w:rsidP="00C643C2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D85BCD0" w14:textId="673C8D30" w:rsidR="00C643C2" w:rsidRPr="007F0D21" w:rsidRDefault="00C643C2" w:rsidP="00C643C2">
      <w:pPr>
        <w:pStyle w:val="1"/>
        <w:rPr>
          <w:rFonts w:ascii="Meiryo UI" w:eastAsia="Meiryo UI" w:hAnsi="Meiryo UI"/>
        </w:rPr>
      </w:pPr>
      <w:bookmarkStart w:id="24" w:name="_Toc62033229"/>
      <w:r>
        <w:rPr>
          <w:rFonts w:ascii="Meiryo UI" w:eastAsia="Meiryo UI" w:hAnsi="Meiryo UI" w:hint="eastAsia"/>
        </w:rPr>
        <w:lastRenderedPageBreak/>
        <w:t>排他ロック関連メッセージ</w:t>
      </w:r>
      <w:bookmarkEnd w:id="24"/>
    </w:p>
    <w:p w14:paraId="7EA93719" w14:textId="77777777" w:rsidR="00C643C2" w:rsidRPr="007F0D21" w:rsidRDefault="00C643C2" w:rsidP="00C643C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5" w:name="_Toc62033230"/>
      <w:r w:rsidRPr="007F0D21">
        <w:rPr>
          <w:rFonts w:ascii="Meiryo UI" w:hAnsi="Meiryo UI" w:hint="eastAsia"/>
        </w:rPr>
        <w:t>定義</w:t>
      </w:r>
      <w:bookmarkEnd w:id="25"/>
    </w:p>
    <w:p w14:paraId="3CB3BB7C" w14:textId="17D9A4B3" w:rsidR="00C643C2" w:rsidRPr="007F0D21" w:rsidRDefault="00C643C2" w:rsidP="00C643C2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排他ロック関連処理で使用するメッセージは、カテゴリに「L</w:t>
      </w:r>
      <w:r>
        <w:rPr>
          <w:rFonts w:ascii="Meiryo UI" w:eastAsia="Meiryo UI" w:hAnsi="Meiryo UI"/>
        </w:rPr>
        <w:t>ock</w:t>
      </w:r>
      <w:r>
        <w:rPr>
          <w:rFonts w:ascii="Meiryo UI" w:eastAsia="Meiryo UI" w:hAnsi="Meiryo UI" w:hint="eastAsia"/>
        </w:rPr>
        <w:t>」をつける。</w:t>
      </w:r>
    </w:p>
    <w:p w14:paraId="562C5232" w14:textId="77777777" w:rsidR="00C643C2" w:rsidRPr="007F0D21" w:rsidRDefault="00C643C2" w:rsidP="00C643C2">
      <w:pPr>
        <w:pStyle w:val="a3"/>
        <w:ind w:left="0" w:firstLine="0"/>
        <w:rPr>
          <w:rFonts w:ascii="Meiryo UI" w:eastAsia="Meiryo UI" w:hAnsi="Meiryo UI"/>
        </w:rPr>
      </w:pPr>
    </w:p>
    <w:p w14:paraId="7D5A334F" w14:textId="77777777" w:rsidR="00C643C2" w:rsidRPr="007F0D21" w:rsidRDefault="00C643C2" w:rsidP="00C643C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6" w:name="_Toc62033231"/>
      <w:r w:rsidRPr="007F0D21">
        <w:rPr>
          <w:rFonts w:ascii="Meiryo UI" w:hAnsi="Meiryo UI" w:hint="eastAsia"/>
        </w:rPr>
        <w:t>メッセージ一覧</w:t>
      </w:r>
      <w:bookmarkEnd w:id="26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4"/>
        <w:gridCol w:w="4314"/>
      </w:tblGrid>
      <w:tr w:rsidR="00C643C2" w:rsidRPr="007F0D21" w14:paraId="7CA138A4" w14:textId="77777777" w:rsidTr="00740D6A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86F542A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1FC897A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4032EC54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C643C2" w:rsidRPr="007F0D21" w14:paraId="1538EE4A" w14:textId="77777777" w:rsidTr="00740D6A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5006DB85" w14:textId="73DFD1A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排他ロック</w:t>
            </w:r>
          </w:p>
        </w:tc>
        <w:tc>
          <w:tcPr>
            <w:tcW w:w="2554" w:type="dxa"/>
            <w:tcBorders>
              <w:top w:val="double" w:sz="4" w:space="0" w:color="auto"/>
            </w:tcBorders>
          </w:tcPr>
          <w:p w14:paraId="3220658B" w14:textId="4EE22DD2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/>
              </w:rPr>
              <w:t>msg_lock_001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1FE45260" w14:textId="168D19EC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別のユーザー[%s:%s]により排他ロックされています。</w:t>
            </w:r>
          </w:p>
        </w:tc>
      </w:tr>
      <w:tr w:rsidR="00C643C2" w:rsidRPr="007F0D21" w14:paraId="4F2428C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41A5650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416E1534" w14:textId="02F90795" w:rsidR="00C643C2" w:rsidRPr="007F0D21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/>
              </w:rPr>
              <w:t>msg_lock_00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7303313" w14:textId="3E2840F6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同一ユーザーの別セッションにより排他ロックされています。</w:t>
            </w:r>
          </w:p>
        </w:tc>
      </w:tr>
      <w:tr w:rsidR="00C643C2" w:rsidRPr="007F0D21" w14:paraId="5CE4C36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93E5CEC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87FADC4" w14:textId="26A4923B" w:rsidR="00C643C2" w:rsidRPr="007F0D21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/>
              </w:rPr>
              <w:t>msg_lock_00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539FE7C" w14:textId="2950E91F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別のユーザー[%s:%s]により排他ロックされました。</w:t>
            </w:r>
          </w:p>
        </w:tc>
      </w:tr>
      <w:tr w:rsidR="00C643C2" w:rsidRPr="007F0D21" w14:paraId="5796869B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F29E10C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4AB68E5" w14:textId="128AB6A2" w:rsidR="00C643C2" w:rsidRPr="007F0D21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/>
              </w:rPr>
              <w:t>msg_lock_00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EE3E360" w14:textId="200C163E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同一ユーザーの別セッションにより排他ロックされました。</w:t>
            </w:r>
          </w:p>
        </w:tc>
      </w:tr>
      <w:tr w:rsidR="00C643C2" w:rsidRPr="007F0D21" w14:paraId="28D133F7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4B6D302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4C9C061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AE61C1C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04A1B02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CC363BE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6ED66822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265C0C9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225B278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9F03098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E85224B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4816060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2D69D67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E07579B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AB8A3B0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86C4A44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0D822B54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0546852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132DF44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7AC0680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5B84018E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5C4EC4A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7EA9A440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D0F357E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41531C19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723C9C2B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1A4019EE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282F8020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3F1F9CC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2C69C812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12" w:space="0" w:color="auto"/>
            </w:tcBorders>
          </w:tcPr>
          <w:p w14:paraId="712D1DF9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6AE3C594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3ACF3CD0" w14:textId="77777777" w:rsidR="00C643C2" w:rsidRPr="007F0D21" w:rsidRDefault="00C643C2" w:rsidP="00C643C2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0767A08B" w14:textId="4609852E" w:rsidR="00C643C2" w:rsidRPr="007F0D21" w:rsidRDefault="00C643C2" w:rsidP="00C643C2">
      <w:pPr>
        <w:pStyle w:val="1"/>
        <w:rPr>
          <w:rFonts w:ascii="Meiryo UI" w:eastAsia="Meiryo UI" w:hAnsi="Meiryo UI"/>
        </w:rPr>
      </w:pPr>
      <w:bookmarkStart w:id="27" w:name="_Toc62033232"/>
      <w:r>
        <w:rPr>
          <w:rFonts w:ascii="Meiryo UI" w:eastAsia="Meiryo UI" w:hAnsi="Meiryo UI" w:hint="eastAsia"/>
        </w:rPr>
        <w:lastRenderedPageBreak/>
        <w:t>職制関連メッセージ</w:t>
      </w:r>
      <w:bookmarkEnd w:id="27"/>
    </w:p>
    <w:p w14:paraId="2D86AD5E" w14:textId="77777777" w:rsidR="00C643C2" w:rsidRPr="007F0D21" w:rsidRDefault="00C643C2" w:rsidP="00C643C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8" w:name="_Toc62033233"/>
      <w:r w:rsidRPr="007F0D21">
        <w:rPr>
          <w:rFonts w:ascii="Meiryo UI" w:hAnsi="Meiryo UI" w:hint="eastAsia"/>
        </w:rPr>
        <w:t>定義</w:t>
      </w:r>
      <w:bookmarkEnd w:id="28"/>
    </w:p>
    <w:p w14:paraId="22B5C3D2" w14:textId="62C0E98A" w:rsidR="00C643C2" w:rsidRPr="007F0D21" w:rsidRDefault="00C643C2" w:rsidP="00C643C2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職制関連処理で使用するメッセージは、カテゴリに「</w:t>
      </w:r>
      <w:r>
        <w:rPr>
          <w:rFonts w:ascii="Meiryo UI" w:eastAsia="Meiryo UI" w:hAnsi="Meiryo UI"/>
        </w:rPr>
        <w:t>org</w:t>
      </w:r>
      <w:r>
        <w:rPr>
          <w:rFonts w:ascii="Meiryo UI" w:eastAsia="Meiryo UI" w:hAnsi="Meiryo UI" w:hint="eastAsia"/>
        </w:rPr>
        <w:t>」をつける。</w:t>
      </w:r>
    </w:p>
    <w:p w14:paraId="32260C82" w14:textId="77777777" w:rsidR="00C643C2" w:rsidRPr="00C643C2" w:rsidRDefault="00C643C2" w:rsidP="00C643C2">
      <w:pPr>
        <w:pStyle w:val="a3"/>
        <w:ind w:left="0" w:firstLine="0"/>
        <w:rPr>
          <w:rFonts w:ascii="Meiryo UI" w:eastAsia="Meiryo UI" w:hAnsi="Meiryo UI"/>
        </w:rPr>
      </w:pPr>
    </w:p>
    <w:p w14:paraId="78BA9A0F" w14:textId="77777777" w:rsidR="00C643C2" w:rsidRPr="007F0D21" w:rsidRDefault="00C643C2" w:rsidP="00C643C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9" w:name="_Toc62033234"/>
      <w:r w:rsidRPr="007F0D21">
        <w:rPr>
          <w:rFonts w:ascii="Meiryo UI" w:hAnsi="Meiryo UI" w:hint="eastAsia"/>
        </w:rPr>
        <w:t>メッセージ一覧</w:t>
      </w:r>
      <w:bookmarkEnd w:id="29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4"/>
        <w:gridCol w:w="4314"/>
      </w:tblGrid>
      <w:tr w:rsidR="00C643C2" w:rsidRPr="007F0D21" w14:paraId="0C00D830" w14:textId="77777777" w:rsidTr="00740D6A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9B5328D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76123DD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54A9AA8D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C643C2" w:rsidRPr="007F0D21" w14:paraId="4270A456" w14:textId="77777777" w:rsidTr="00740D6A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177271AC" w14:textId="705D80C6" w:rsidR="00C643C2" w:rsidRPr="007F0D21" w:rsidRDefault="001E0B68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インターフェイス</w:t>
            </w:r>
          </w:p>
        </w:tc>
        <w:tc>
          <w:tcPr>
            <w:tcW w:w="2554" w:type="dxa"/>
            <w:tcBorders>
              <w:top w:val="double" w:sz="4" w:space="0" w:color="auto"/>
            </w:tcBorders>
          </w:tcPr>
          <w:p w14:paraId="1C7F8ADC" w14:textId="33AA94A8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/>
              </w:rPr>
              <w:t>msg_org_if_001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63FED650" w14:textId="1F87D293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この職制は子の職制がありますが、本当に削除してよろしいですか？</w:t>
            </w:r>
          </w:p>
        </w:tc>
      </w:tr>
      <w:tr w:rsidR="00C643C2" w:rsidRPr="007F0D21" w14:paraId="37F6FE3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65D58F2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762A36B8" w14:textId="44C0DE04" w:rsidR="00C643C2" w:rsidRPr="007F0D21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/>
              </w:rPr>
              <w:t>msg_org_if_00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C8225F5" w14:textId="54C83564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この職制は未来の設定がありますが、本当に削除してよろしいですか？</w:t>
            </w:r>
          </w:p>
        </w:tc>
      </w:tr>
      <w:tr w:rsidR="00C643C2" w:rsidRPr="007F0D21" w14:paraId="5B925654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984935A" w14:textId="77777777" w:rsidR="00C643C2" w:rsidRPr="007F0D21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E159CB8" w14:textId="2B645FED" w:rsidR="00C643C2" w:rsidRPr="007F0D21" w:rsidRDefault="00C643C2" w:rsidP="00C643C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/>
              </w:rPr>
              <w:t>msg_org_if_00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E29FB15" w14:textId="03298892" w:rsidR="00C643C2" w:rsidRPr="00C643C2" w:rsidRDefault="00C643C2" w:rsidP="00C643C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643C2">
              <w:rPr>
                <w:rFonts w:ascii="Meiryo UI" w:eastAsia="Meiryo UI" w:hAnsi="Meiryo UI" w:hint="eastAsia"/>
              </w:rPr>
              <w:t>この職制は子の職制と未来の設定がありますが、本当に削除してよろしいですか？</w:t>
            </w:r>
          </w:p>
        </w:tc>
      </w:tr>
      <w:tr w:rsidR="00C643C2" w:rsidRPr="007F0D21" w14:paraId="47EA672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806BE8B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5C88ECC" w14:textId="6DAC3793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A1AF9B6" w14:textId="36120DE7" w:rsidR="00C643C2" w:rsidRPr="00C643C2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7804774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684FBB3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6B8A70B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4ED207E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52FC1DE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E6017FC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78505E0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53F285C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0BA5D5B8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D14D208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2CA5AF2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80FA7D0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1D2209D4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404B0C2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72FDF62A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3D9947C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114C28D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DDFC702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4CE26C05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556E2EB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228B63FA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1C68C6E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9061BC6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A643D2A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1790C7D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588740FD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57D51B93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258FC54C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2933171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284FEED5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12" w:space="0" w:color="auto"/>
            </w:tcBorders>
          </w:tcPr>
          <w:p w14:paraId="1D8A25CA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57D88A00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280A89B4" w14:textId="77777777" w:rsidR="00C643C2" w:rsidRPr="007F0D21" w:rsidRDefault="00C643C2" w:rsidP="00C643C2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5777198" w14:textId="5298195F" w:rsidR="00C643C2" w:rsidRPr="007F0D21" w:rsidRDefault="00C643C2" w:rsidP="00C643C2">
      <w:pPr>
        <w:pStyle w:val="1"/>
        <w:rPr>
          <w:rFonts w:ascii="Meiryo UI" w:eastAsia="Meiryo UI" w:hAnsi="Meiryo UI"/>
        </w:rPr>
      </w:pPr>
      <w:bookmarkStart w:id="30" w:name="_Toc62033235"/>
      <w:r>
        <w:rPr>
          <w:rFonts w:ascii="Meiryo UI" w:eastAsia="Meiryo UI" w:hAnsi="Meiryo UI" w:hint="eastAsia"/>
        </w:rPr>
        <w:lastRenderedPageBreak/>
        <w:t>人員関連メッセージ</w:t>
      </w:r>
      <w:bookmarkEnd w:id="30"/>
    </w:p>
    <w:p w14:paraId="124DBAF3" w14:textId="77777777" w:rsidR="00C643C2" w:rsidRPr="007F0D21" w:rsidRDefault="00C643C2" w:rsidP="00C643C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1" w:name="_Toc62033236"/>
      <w:r w:rsidRPr="007F0D21">
        <w:rPr>
          <w:rFonts w:ascii="Meiryo UI" w:hAnsi="Meiryo UI" w:hint="eastAsia"/>
        </w:rPr>
        <w:t>定義</w:t>
      </w:r>
      <w:bookmarkEnd w:id="31"/>
    </w:p>
    <w:p w14:paraId="4B09B0E0" w14:textId="2FCF2E4A" w:rsidR="00C643C2" w:rsidRPr="007F0D21" w:rsidRDefault="001E0B68" w:rsidP="00C643C2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人員</w:t>
      </w:r>
      <w:r w:rsidR="00C643C2">
        <w:rPr>
          <w:rFonts w:ascii="Meiryo UI" w:eastAsia="Meiryo UI" w:hAnsi="Meiryo UI" w:hint="eastAsia"/>
        </w:rPr>
        <w:t>関連処理で使用するメッセージは、カテゴリに「L</w:t>
      </w:r>
      <w:r w:rsidR="00C643C2">
        <w:rPr>
          <w:rFonts w:ascii="Meiryo UI" w:eastAsia="Meiryo UI" w:hAnsi="Meiryo UI"/>
        </w:rPr>
        <w:t>ock</w:t>
      </w:r>
      <w:r w:rsidR="00C643C2">
        <w:rPr>
          <w:rFonts w:ascii="Meiryo UI" w:eastAsia="Meiryo UI" w:hAnsi="Meiryo UI" w:hint="eastAsia"/>
        </w:rPr>
        <w:t>」をつける。</w:t>
      </w:r>
    </w:p>
    <w:p w14:paraId="4DD36ED8" w14:textId="77777777" w:rsidR="00C643C2" w:rsidRPr="00C643C2" w:rsidRDefault="00C643C2" w:rsidP="00C643C2">
      <w:pPr>
        <w:pStyle w:val="a3"/>
        <w:ind w:left="0" w:firstLine="0"/>
        <w:rPr>
          <w:rFonts w:ascii="Meiryo UI" w:eastAsia="Meiryo UI" w:hAnsi="Meiryo UI"/>
        </w:rPr>
      </w:pPr>
    </w:p>
    <w:p w14:paraId="43503CC5" w14:textId="77777777" w:rsidR="00C643C2" w:rsidRPr="007F0D21" w:rsidRDefault="00C643C2" w:rsidP="00C643C2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2" w:name="_Toc62033237"/>
      <w:r w:rsidRPr="007F0D21">
        <w:rPr>
          <w:rFonts w:ascii="Meiryo UI" w:hAnsi="Meiryo UI" w:hint="eastAsia"/>
        </w:rPr>
        <w:t>メッセージ一覧</w:t>
      </w:r>
      <w:bookmarkEnd w:id="32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4"/>
        <w:gridCol w:w="4314"/>
      </w:tblGrid>
      <w:tr w:rsidR="00C643C2" w:rsidRPr="007F0D21" w14:paraId="30140427" w14:textId="77777777" w:rsidTr="00740D6A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8382568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D0010CD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691526E" w14:textId="77777777" w:rsidR="00C643C2" w:rsidRPr="007F0D21" w:rsidRDefault="00C643C2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C643C2" w:rsidRPr="007F0D21" w14:paraId="03D750E8" w14:textId="77777777" w:rsidTr="00740D6A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0AF01CDF" w14:textId="27FE595B" w:rsidR="00C643C2" w:rsidRPr="007F0D21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インターフェイス</w:t>
            </w:r>
          </w:p>
        </w:tc>
        <w:tc>
          <w:tcPr>
            <w:tcW w:w="2554" w:type="dxa"/>
            <w:tcBorders>
              <w:top w:val="double" w:sz="4" w:space="0" w:color="auto"/>
            </w:tcBorders>
          </w:tcPr>
          <w:p w14:paraId="38903C2D" w14:textId="753C2314" w:rsidR="00C643C2" w:rsidRPr="007F0D21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/>
              </w:rPr>
              <w:t>msg_member_if_001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106167C9" w14:textId="30163292" w:rsidR="00C643C2" w:rsidRPr="001E0B68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 w:hint="eastAsia"/>
              </w:rPr>
              <w:t>同じ名前で既に登録済みです。追加してよろしいですか？</w:t>
            </w:r>
          </w:p>
        </w:tc>
      </w:tr>
      <w:tr w:rsidR="00C643C2" w:rsidRPr="007F0D21" w14:paraId="68E580F3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647814F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038BA46" w14:textId="3E4AD5D9" w:rsidR="00C643C2" w:rsidRPr="007F0D21" w:rsidRDefault="00D066A8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066A8">
              <w:rPr>
                <w:rFonts w:ascii="Meiryo UI" w:eastAsia="Meiryo UI" w:hAnsi="Meiryo UI"/>
              </w:rPr>
              <w:t>msg_member_if_002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B4ECB9A" w14:textId="3752FC9B" w:rsidR="00C643C2" w:rsidRPr="00D066A8" w:rsidRDefault="00D066A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066A8">
              <w:rPr>
                <w:rFonts w:ascii="Meiryo UI" w:eastAsia="Meiryo UI" w:hAnsi="Meiryo UI" w:hint="eastAsia"/>
              </w:rPr>
              <w:t>職制は班を選択してください。</w:t>
            </w:r>
          </w:p>
        </w:tc>
      </w:tr>
      <w:tr w:rsidR="00C643C2" w:rsidRPr="007F0D21" w14:paraId="5C6F16EE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790D859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AC8A1A8" w14:textId="7077699A" w:rsidR="00C643C2" w:rsidRPr="007F0D21" w:rsidRDefault="00D066A8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066A8">
              <w:rPr>
                <w:rFonts w:ascii="Meiryo UI" w:eastAsia="Meiryo UI" w:hAnsi="Meiryo UI"/>
              </w:rPr>
              <w:t>msg_member_if_00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DEE5CE9" w14:textId="1E4BC5D3" w:rsidR="00C643C2" w:rsidRPr="00D066A8" w:rsidRDefault="00D066A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D066A8">
              <w:rPr>
                <w:rFonts w:ascii="Meiryo UI" w:eastAsia="Meiryo UI" w:hAnsi="Meiryo UI" w:hint="eastAsia"/>
              </w:rPr>
              <w:t>選択されている職制は、現在使用されていません。</w:t>
            </w:r>
          </w:p>
        </w:tc>
      </w:tr>
      <w:tr w:rsidR="00C643C2" w:rsidRPr="007F0D21" w14:paraId="6CDDE71A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CCFA2D2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4A61D85" w14:textId="67A0DDBA" w:rsidR="00C643C2" w:rsidRPr="007F0D21" w:rsidRDefault="002E553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D066A8">
              <w:rPr>
                <w:rFonts w:ascii="Meiryo UI" w:eastAsia="Meiryo UI" w:hAnsi="Meiryo UI"/>
              </w:rPr>
              <w:t>msg_member_if_00</w:t>
            </w:r>
            <w:r>
              <w:rPr>
                <w:rFonts w:ascii="Meiryo UI" w:eastAsia="Meiryo UI" w:hAnsi="Meiryo UI" w:hint="eastAsia"/>
              </w:rPr>
              <w:t>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3C738E0" w14:textId="61F0B88D" w:rsidR="00C643C2" w:rsidRPr="00C643C2" w:rsidRDefault="002E553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E5532">
              <w:rPr>
                <w:rFonts w:ascii="Meiryo UI" w:eastAsia="Meiryo UI" w:hAnsi="Meiryo UI" w:hint="eastAsia"/>
              </w:rPr>
              <w:t>この社員番号は登録済みです。</w:t>
            </w:r>
          </w:p>
        </w:tc>
      </w:tr>
      <w:tr w:rsidR="00C643C2" w:rsidRPr="007F0D21" w14:paraId="3A85333E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7F7C8B5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7DB8FC3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D26F4AB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1A3EAB55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30B9350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E1F29F9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C99FAFD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48A1FA97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13F932C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EFE0123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17E62D2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3E69BADB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91746B4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D0024AE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98C1760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2FA41BE7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9323C7F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747C548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768196C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61121B8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5CF3453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91731F7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9E49417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5CB6AE4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EB62C50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7DCEA39E" w14:textId="77777777" w:rsidR="00C643C2" w:rsidRPr="007F0D21" w:rsidRDefault="00C643C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B67EB31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3C2" w:rsidRPr="007F0D21" w14:paraId="502BD6EA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674A021C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12" w:space="0" w:color="auto"/>
            </w:tcBorders>
          </w:tcPr>
          <w:p w14:paraId="1D3FDE37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363CA8FE" w14:textId="77777777" w:rsidR="00C643C2" w:rsidRPr="007F0D21" w:rsidRDefault="00C643C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3CE0A327" w14:textId="77777777" w:rsidR="00C643C2" w:rsidRPr="007F0D21" w:rsidRDefault="00C643C2" w:rsidP="00C643C2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80C4CE8" w14:textId="143DD8DA" w:rsidR="001E0B68" w:rsidRPr="007F0D21" w:rsidRDefault="001E0B68" w:rsidP="001E0B68">
      <w:pPr>
        <w:pStyle w:val="1"/>
        <w:rPr>
          <w:rFonts w:ascii="Meiryo UI" w:eastAsia="Meiryo UI" w:hAnsi="Meiryo UI"/>
        </w:rPr>
      </w:pPr>
      <w:bookmarkStart w:id="33" w:name="_Toc62033238"/>
      <w:r>
        <w:rPr>
          <w:rFonts w:ascii="Meiryo UI" w:eastAsia="Meiryo UI" w:hAnsi="Meiryo UI" w:hint="eastAsia"/>
        </w:rPr>
        <w:lastRenderedPageBreak/>
        <w:t>中日程関連メッセージ</w:t>
      </w:r>
      <w:bookmarkEnd w:id="33"/>
    </w:p>
    <w:p w14:paraId="4AEF3A6B" w14:textId="77777777" w:rsidR="001E0B68" w:rsidRPr="007F0D21" w:rsidRDefault="001E0B68" w:rsidP="001E0B68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4" w:name="_Toc62033239"/>
      <w:r w:rsidRPr="007F0D21">
        <w:rPr>
          <w:rFonts w:ascii="Meiryo UI" w:hAnsi="Meiryo UI" w:hint="eastAsia"/>
        </w:rPr>
        <w:t>定義</w:t>
      </w:r>
      <w:bookmarkEnd w:id="34"/>
    </w:p>
    <w:p w14:paraId="56A1086A" w14:textId="29BC9B1C" w:rsidR="001E0B68" w:rsidRPr="007F0D21" w:rsidRDefault="001E0B68" w:rsidP="001E0B68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中日程処理で使用するメッセージは、カテゴリに「</w:t>
      </w:r>
      <w:proofErr w:type="spellStart"/>
      <w:r>
        <w:rPr>
          <w:rFonts w:ascii="Meiryo UI" w:eastAsia="Meiryo UI" w:hAnsi="Meiryo UI" w:hint="eastAsia"/>
        </w:rPr>
        <w:t>S</w:t>
      </w:r>
      <w:r>
        <w:rPr>
          <w:rFonts w:ascii="Meiryo UI" w:eastAsia="Meiryo UI" w:hAnsi="Meiryo UI"/>
        </w:rPr>
        <w:t>chem</w:t>
      </w:r>
      <w:proofErr w:type="spellEnd"/>
      <w:r>
        <w:rPr>
          <w:rFonts w:ascii="Meiryo UI" w:eastAsia="Meiryo UI" w:hAnsi="Meiryo UI" w:hint="eastAsia"/>
        </w:rPr>
        <w:t>」をつける。</w:t>
      </w:r>
    </w:p>
    <w:p w14:paraId="7ACCB9C6" w14:textId="77777777" w:rsidR="001E0B68" w:rsidRPr="00C643C2" w:rsidRDefault="001E0B68" w:rsidP="001E0B68">
      <w:pPr>
        <w:pStyle w:val="a3"/>
        <w:ind w:left="0" w:firstLine="0"/>
        <w:rPr>
          <w:rFonts w:ascii="Meiryo UI" w:eastAsia="Meiryo UI" w:hAnsi="Meiryo UI"/>
        </w:rPr>
      </w:pPr>
    </w:p>
    <w:p w14:paraId="1AFFD705" w14:textId="77777777" w:rsidR="001E0B68" w:rsidRPr="007F0D21" w:rsidRDefault="001E0B68" w:rsidP="001E0B68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5" w:name="_Toc62033240"/>
      <w:r w:rsidRPr="007F0D21">
        <w:rPr>
          <w:rFonts w:ascii="Meiryo UI" w:hAnsi="Meiryo UI" w:hint="eastAsia"/>
        </w:rPr>
        <w:t>メッセージ一覧</w:t>
      </w:r>
      <w:bookmarkEnd w:id="35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4"/>
        <w:gridCol w:w="4314"/>
      </w:tblGrid>
      <w:tr w:rsidR="001E0B68" w:rsidRPr="007F0D21" w14:paraId="053E36B8" w14:textId="77777777" w:rsidTr="00740D6A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3E8987B" w14:textId="77777777" w:rsidR="001E0B68" w:rsidRPr="007F0D21" w:rsidRDefault="001E0B68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D2E9354" w14:textId="77777777" w:rsidR="001E0B68" w:rsidRPr="007F0D21" w:rsidRDefault="001E0B68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ED6E5E4" w14:textId="77777777" w:rsidR="001E0B68" w:rsidRPr="007F0D21" w:rsidRDefault="001E0B68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1E0B68" w:rsidRPr="007F0D21" w14:paraId="5F61B378" w14:textId="77777777" w:rsidTr="00740D6A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3EC5F0FC" w14:textId="4FEBA0B4" w:rsidR="001E0B68" w:rsidRPr="001E0B68" w:rsidRDefault="001E0B68" w:rsidP="001E0B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 w:hint="eastAsia"/>
              </w:rPr>
              <w:t>搭載日程から中日程への取り込み</w:t>
            </w:r>
          </w:p>
        </w:tc>
        <w:tc>
          <w:tcPr>
            <w:tcW w:w="2554" w:type="dxa"/>
            <w:tcBorders>
              <w:top w:val="double" w:sz="4" w:space="0" w:color="auto"/>
            </w:tcBorders>
          </w:tcPr>
          <w:p w14:paraId="4ABAB99B" w14:textId="16EE5B0D" w:rsidR="001E0B68" w:rsidRPr="007F0D21" w:rsidRDefault="001E0B68" w:rsidP="001E0B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/>
              </w:rPr>
              <w:t>msg_schem_imp_001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786F42C7" w14:textId="7FDD845C" w:rsidR="001E0B68" w:rsidRPr="001E0B68" w:rsidRDefault="001E0B68" w:rsidP="001E0B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 w:hint="eastAsia"/>
              </w:rPr>
              <w:t>P/S舷がC舷に変更されました。</w:t>
            </w:r>
          </w:p>
        </w:tc>
      </w:tr>
      <w:tr w:rsidR="001E0B68" w:rsidRPr="007F0D21" w14:paraId="6D46AE56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22EE114" w14:textId="77777777" w:rsidR="001E0B68" w:rsidRPr="007F0D21" w:rsidRDefault="001E0B68" w:rsidP="001E0B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B7D97FB" w14:textId="5C2294BF" w:rsidR="001E0B68" w:rsidRPr="007F0D21" w:rsidRDefault="001E0B68" w:rsidP="001E0B6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 w:hint="eastAsia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C3C383F" w14:textId="702BB6F4" w:rsidR="001E0B68" w:rsidRPr="001E0B68" w:rsidRDefault="001E0B68" w:rsidP="001E0B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 w:hint="eastAsia"/>
              </w:rPr>
              <w:t>C舷がP/S舷に変更されました。</w:t>
            </w:r>
          </w:p>
        </w:tc>
      </w:tr>
      <w:tr w:rsidR="001E0B68" w:rsidRPr="007F0D21" w14:paraId="5860CEA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B9B1732" w14:textId="77777777" w:rsidR="001E0B68" w:rsidRPr="007F0D21" w:rsidRDefault="001E0B68" w:rsidP="001E0B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7D5C00B" w14:textId="35B145EB" w:rsidR="001E0B68" w:rsidRPr="007F0D21" w:rsidRDefault="001E0B68" w:rsidP="001E0B6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E352887" w14:textId="5816A075" w:rsidR="001E0B68" w:rsidRPr="001E0B68" w:rsidRDefault="001E0B68" w:rsidP="001E0B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 w:hint="eastAsia"/>
              </w:rPr>
              <w:t>日程が変更されました。</w:t>
            </w:r>
          </w:p>
        </w:tc>
      </w:tr>
      <w:tr w:rsidR="001E0B68" w:rsidRPr="007F0D21" w14:paraId="180E3E6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4E405FB" w14:textId="77777777" w:rsidR="001E0B68" w:rsidRPr="007F0D21" w:rsidRDefault="001E0B68" w:rsidP="001E0B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AC61B98" w14:textId="6CD41CBD" w:rsidR="001E0B68" w:rsidRPr="007F0D21" w:rsidRDefault="001E0B68" w:rsidP="001E0B6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D1D4C8A" w14:textId="77167F0B" w:rsidR="001E0B68" w:rsidRPr="001E0B68" w:rsidRDefault="001E0B68" w:rsidP="001E0B6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 w:hint="eastAsia"/>
              </w:rPr>
              <w:t>追加されました。</w:t>
            </w:r>
          </w:p>
        </w:tc>
      </w:tr>
      <w:tr w:rsidR="001E0B68" w:rsidRPr="007F0D21" w14:paraId="6BC7950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57D8B79" w14:textId="77777777" w:rsidR="001E0B68" w:rsidRPr="007F0D21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6C5CA3C8" w14:textId="2FEE6489" w:rsidR="001E0B68" w:rsidRPr="007F0D21" w:rsidRDefault="002850F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9040F31" w14:textId="18A3C62D" w:rsidR="001E0B68" w:rsidRPr="007F0D21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 w:hint="eastAsia"/>
              </w:rPr>
              <w:t>削除されました。</w:t>
            </w:r>
          </w:p>
        </w:tc>
      </w:tr>
      <w:tr w:rsidR="001E0B68" w:rsidRPr="007F0D21" w14:paraId="31ED8B9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2AE1426" w14:textId="77777777" w:rsidR="001E0B68" w:rsidRPr="007F0D21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4B47DC88" w14:textId="6793AA71" w:rsidR="001E0B68" w:rsidRPr="007F0D21" w:rsidRDefault="002850F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EE4285F" w14:textId="1FFEFF22" w:rsidR="001E0B68" w:rsidRPr="002850FE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 w:hint="eastAsia"/>
              </w:rPr>
              <w:t>S舷がP舷に変更されました。</w:t>
            </w:r>
          </w:p>
        </w:tc>
      </w:tr>
      <w:tr w:rsidR="001E0B68" w:rsidRPr="007F0D21" w14:paraId="6D36856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11214B4" w14:textId="77777777" w:rsidR="001E0B68" w:rsidRPr="007F0D21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DB0EAE0" w14:textId="26FEA69D" w:rsidR="001E0B68" w:rsidRPr="007F0D21" w:rsidRDefault="002850F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E0B68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72F50AA" w14:textId="5BA2C1E2" w:rsidR="001E0B68" w:rsidRPr="002850FE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 w:hint="eastAsia"/>
              </w:rPr>
              <w:t>P舷がS舷に変更されました。</w:t>
            </w:r>
          </w:p>
        </w:tc>
      </w:tr>
      <w:tr w:rsidR="009B70E1" w:rsidRPr="007F0D21" w14:paraId="4D39832A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3CF312D" w14:textId="77777777" w:rsidR="009B70E1" w:rsidRPr="007F0D21" w:rsidRDefault="009B70E1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7E9E5C9B" w14:textId="24776E11" w:rsidR="009B70E1" w:rsidRPr="001E0B68" w:rsidRDefault="009B70E1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9B70E1">
              <w:rPr>
                <w:rFonts w:ascii="Meiryo UI" w:eastAsia="Meiryo UI" w:hAnsi="Meiryo UI"/>
              </w:rPr>
              <w:t>msg_schem_imp_008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C5392F5" w14:textId="79863C57" w:rsidR="009B70E1" w:rsidRPr="002850FE" w:rsidRDefault="009B70E1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変更無し。</w:t>
            </w:r>
          </w:p>
        </w:tc>
      </w:tr>
      <w:tr w:rsidR="001A6CAB" w:rsidRPr="007F0D21" w14:paraId="1A8A698B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962A42F" w14:textId="77777777" w:rsidR="001A6CAB" w:rsidRPr="007F0D21" w:rsidRDefault="001A6CAB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8419BE9" w14:textId="5EFB5B22" w:rsidR="001A6CAB" w:rsidRPr="009B70E1" w:rsidRDefault="001A6CAB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msg_schem_imp_009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806DE49" w14:textId="001A1E1D" w:rsidR="001A6CAB" w:rsidRDefault="001A6CAB" w:rsidP="00740D6A">
            <w:pPr>
              <w:pStyle w:val="afffa"/>
              <w:ind w:leftChars="0" w:left="0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次ブロックが変更されました。</w:t>
            </w:r>
          </w:p>
        </w:tc>
      </w:tr>
      <w:tr w:rsidR="002850FE" w:rsidRPr="007F0D21" w14:paraId="5004CA2A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56084B6" w14:textId="77777777" w:rsidR="002850FE" w:rsidRPr="007F0D21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2D002E0" w14:textId="77777777" w:rsidR="002850FE" w:rsidRPr="001E0B68" w:rsidRDefault="002850F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10B0D29" w14:textId="77777777" w:rsidR="002850FE" w:rsidRPr="002850FE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D6764" w:rsidRPr="007F0D21" w14:paraId="64CD6F2E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B9CDC49" w14:textId="4561C625" w:rsidR="007D6764" w:rsidRPr="007F0D21" w:rsidRDefault="007D6764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 w:hint="eastAsia"/>
              </w:rPr>
              <w:t>他区分中日程からの日程展開</w:t>
            </w:r>
          </w:p>
        </w:tc>
        <w:tc>
          <w:tcPr>
            <w:tcW w:w="2554" w:type="dxa"/>
          </w:tcPr>
          <w:p w14:paraId="2BBBCC3D" w14:textId="5781728C" w:rsidR="007D6764" w:rsidRPr="001E0B68" w:rsidRDefault="007D6764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D6764">
              <w:rPr>
                <w:rFonts w:ascii="Meiryo UI" w:eastAsia="Meiryo UI" w:hAnsi="Meiryo UI"/>
              </w:rPr>
              <w:t>msg_schem_</w:t>
            </w:r>
            <w:r w:rsidR="00186E69">
              <w:rPr>
                <w:rFonts w:ascii="Meiryo UI" w:eastAsia="Meiryo UI" w:hAnsi="Meiryo UI"/>
              </w:rPr>
              <w:t>other</w:t>
            </w:r>
            <w:r w:rsidRPr="007D6764">
              <w:rPr>
                <w:rFonts w:ascii="Meiryo UI" w:eastAsia="Meiryo UI" w:hAnsi="Meiryo UI"/>
              </w:rPr>
              <w:t>_if_001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E971354" w14:textId="3C105347" w:rsidR="007D6764" w:rsidRPr="007D6764" w:rsidRDefault="007D6764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D6764">
              <w:rPr>
                <w:rFonts w:ascii="Meiryo UI" w:eastAsia="Meiryo UI" w:hAnsi="Meiryo UI" w:hint="eastAsia"/>
              </w:rPr>
              <w:t>取込元と取込先の中日程区分は別のものを選択してください。</w:t>
            </w:r>
          </w:p>
        </w:tc>
      </w:tr>
      <w:tr w:rsidR="001E0B68" w:rsidRPr="007F0D21" w14:paraId="2752E6E8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FA98BF9" w14:textId="74DFB64E" w:rsidR="001E0B68" w:rsidRPr="002850FE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66BC686" w14:textId="3DC36620" w:rsidR="001E0B68" w:rsidRPr="007F0D21" w:rsidRDefault="002850F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/>
              </w:rPr>
              <w:t>msg_schem_</w:t>
            </w:r>
            <w:r w:rsidR="00186E69">
              <w:rPr>
                <w:rFonts w:ascii="Meiryo UI" w:eastAsia="Meiryo UI" w:hAnsi="Meiryo UI"/>
              </w:rPr>
              <w:t>other</w:t>
            </w:r>
            <w:r w:rsidRPr="002850FE">
              <w:rPr>
                <w:rFonts w:ascii="Meiryo UI" w:eastAsia="Meiryo UI" w:hAnsi="Meiryo UI"/>
              </w:rPr>
              <w:t>_001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FABA7D7" w14:textId="2BFE4CB8" w:rsidR="001E0B68" w:rsidRPr="007F0D21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 w:hint="eastAsia"/>
              </w:rPr>
              <w:t>%s (%s)の%s (%s)の日程が変更されました。</w:t>
            </w:r>
          </w:p>
        </w:tc>
      </w:tr>
      <w:tr w:rsidR="001E0B68" w:rsidRPr="007F0D21" w14:paraId="4F495D1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271193D" w14:textId="77777777" w:rsidR="001E0B68" w:rsidRPr="007F0D21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7E21386" w14:textId="112DFD93" w:rsidR="001E0B68" w:rsidRPr="007F0D21" w:rsidRDefault="002850F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/>
              </w:rPr>
              <w:t>msg_schem_</w:t>
            </w:r>
            <w:r w:rsidR="00186E69">
              <w:rPr>
                <w:rFonts w:ascii="Meiryo UI" w:eastAsia="Meiryo UI" w:hAnsi="Meiryo UI"/>
              </w:rPr>
              <w:t>other</w:t>
            </w:r>
            <w:r w:rsidRPr="002850FE">
              <w:rPr>
                <w:rFonts w:ascii="Meiryo UI" w:eastAsia="Meiryo UI" w:hAnsi="Meiryo UI"/>
              </w:rPr>
              <w:t>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713D7C3" w14:textId="307B0801" w:rsidR="001E0B68" w:rsidRPr="007F0D21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 w:hint="eastAsia"/>
              </w:rPr>
              <w:t>%s (%s)が追加されました。</w:t>
            </w:r>
          </w:p>
        </w:tc>
      </w:tr>
      <w:tr w:rsidR="001E0B68" w:rsidRPr="007F0D21" w14:paraId="0CE82455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C85CC05" w14:textId="77777777" w:rsidR="001E0B68" w:rsidRPr="007F0D21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43F0B548" w14:textId="06D13097" w:rsidR="001E0B68" w:rsidRPr="007F0D21" w:rsidRDefault="002850F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/>
              </w:rPr>
              <w:t>msg_schem_</w:t>
            </w:r>
            <w:r w:rsidR="00186E69">
              <w:rPr>
                <w:rFonts w:ascii="Meiryo UI" w:eastAsia="Meiryo UI" w:hAnsi="Meiryo UI"/>
              </w:rPr>
              <w:t>other</w:t>
            </w:r>
            <w:r w:rsidRPr="002850FE">
              <w:rPr>
                <w:rFonts w:ascii="Meiryo UI" w:eastAsia="Meiryo UI" w:hAnsi="Meiryo UI"/>
              </w:rPr>
              <w:t>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467605B" w14:textId="7DFA80CD" w:rsidR="001E0B68" w:rsidRPr="007F0D21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 w:hint="eastAsia"/>
              </w:rPr>
              <w:t>%s (%s)に%s (%s)の日程が追加されました。</w:t>
            </w:r>
          </w:p>
        </w:tc>
      </w:tr>
      <w:tr w:rsidR="001E0B68" w:rsidRPr="007F0D21" w14:paraId="3ACD84E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0C676DE" w14:textId="77777777" w:rsidR="001E0B68" w:rsidRPr="007F0D21" w:rsidRDefault="001E0B68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18CB0003" w14:textId="4F16ABD4" w:rsidR="001E0B68" w:rsidRPr="007F0D21" w:rsidRDefault="002850F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/>
              </w:rPr>
              <w:t>msg_schem_</w:t>
            </w:r>
            <w:r w:rsidR="00186E69">
              <w:rPr>
                <w:rFonts w:ascii="Meiryo UI" w:eastAsia="Meiryo UI" w:hAnsi="Meiryo UI"/>
              </w:rPr>
              <w:t>other</w:t>
            </w:r>
            <w:r w:rsidRPr="002850FE">
              <w:rPr>
                <w:rFonts w:ascii="Meiryo UI" w:eastAsia="Meiryo UI" w:hAnsi="Meiryo UI"/>
              </w:rPr>
              <w:t>_00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3ECC3301" w14:textId="634B9DA9" w:rsidR="001E0B68" w:rsidRPr="007F0D21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 w:hint="eastAsia"/>
              </w:rPr>
              <w:t>%s (%s)が削除されました。</w:t>
            </w:r>
          </w:p>
        </w:tc>
      </w:tr>
      <w:tr w:rsidR="002850FE" w:rsidRPr="007F0D21" w14:paraId="2C898DA8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11083C1" w14:textId="77777777" w:rsidR="002850FE" w:rsidRPr="007F0D21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719B2863" w14:textId="56D09601" w:rsidR="002850FE" w:rsidRPr="007F0D21" w:rsidRDefault="002850FE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/>
              </w:rPr>
              <w:t>msg_schem_</w:t>
            </w:r>
            <w:r w:rsidR="00186E69">
              <w:rPr>
                <w:rFonts w:ascii="Meiryo UI" w:eastAsia="Meiryo UI" w:hAnsi="Meiryo UI"/>
              </w:rPr>
              <w:t>other</w:t>
            </w:r>
            <w:r w:rsidRPr="002850FE">
              <w:rPr>
                <w:rFonts w:ascii="Meiryo UI" w:eastAsia="Meiryo UI" w:hAnsi="Meiryo UI"/>
              </w:rPr>
              <w:t>_00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8695909" w14:textId="5AEFAFB5" w:rsidR="002850FE" w:rsidRPr="007F0D21" w:rsidRDefault="002850FE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50FE">
              <w:rPr>
                <w:rFonts w:ascii="Meiryo UI" w:eastAsia="Meiryo UI" w:hAnsi="Meiryo UI" w:hint="eastAsia"/>
              </w:rPr>
              <w:t>%s (%s)の%s (%s)の日程が削除されました。</w:t>
            </w:r>
          </w:p>
        </w:tc>
      </w:tr>
      <w:tr w:rsidR="008E6E02" w:rsidRPr="007F0D21" w14:paraId="3BCB742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1601E4D" w14:textId="77777777" w:rsidR="008E6E02" w:rsidRPr="007F0D21" w:rsidRDefault="008E6E0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7F774670" w14:textId="77777777" w:rsidR="008E6E02" w:rsidRPr="002850FE" w:rsidRDefault="008E6E0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DD6280E" w14:textId="77777777" w:rsidR="008E6E02" w:rsidRPr="002850FE" w:rsidRDefault="008E6E0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8E6E02" w:rsidRPr="007F0D21" w14:paraId="4F075EA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3B99FC7E" w14:textId="13F8A214" w:rsidR="008E6E02" w:rsidRPr="007F0D21" w:rsidRDefault="0016397B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取込</w:t>
            </w: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1D784B5C" w14:textId="549B88D1" w:rsidR="008E6E02" w:rsidRPr="002850FE" w:rsidRDefault="0016397B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msg_schem_excelimport_001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2AEFDD3E" w14:textId="4B0FAC3A" w:rsidR="008E6E02" w:rsidRPr="002850FE" w:rsidRDefault="0016397B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日程計算用の基準日が取得できません。</w:t>
            </w:r>
          </w:p>
        </w:tc>
      </w:tr>
      <w:tr w:rsidR="00C9315D" w:rsidRPr="007F0D21" w14:paraId="4FDD48FB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5E9386E0" w14:textId="77777777" w:rsidR="00C9315D" w:rsidRDefault="00C9315D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5CAA1F6F" w14:textId="30DB59BA" w:rsidR="00C9315D" w:rsidRDefault="00C9315D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msg_schem_excelimport_002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0584B9EC" w14:textId="3F4DD723" w:rsidR="00C9315D" w:rsidRDefault="00C9315D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搭載日程[%s]が追加されました。</w:t>
            </w:r>
          </w:p>
        </w:tc>
      </w:tr>
      <w:tr w:rsidR="00C9315D" w:rsidRPr="007F0D21" w14:paraId="56EEBA1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41EA194" w14:textId="77777777" w:rsidR="00C9315D" w:rsidRDefault="00C9315D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662991F1" w14:textId="34B98CF1" w:rsidR="00C9315D" w:rsidRDefault="00C9315D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msg_schem_excelimport_003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3D0A8F5" w14:textId="1663ADCD" w:rsidR="00C9315D" w:rsidRDefault="00C9315D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9315D">
              <w:rPr>
                <w:rFonts w:ascii="Meiryo UI" w:eastAsia="Meiryo UI" w:hAnsi="Meiryo UI" w:hint="eastAsia"/>
              </w:rPr>
              <w:t>搭載日程[</w:t>
            </w:r>
            <w:r>
              <w:rPr>
                <w:rFonts w:ascii="Meiryo UI" w:eastAsia="Meiryo UI" w:hAnsi="Meiryo UI" w:hint="eastAsia"/>
              </w:rPr>
              <w:t>%s</w:t>
            </w:r>
            <w:r w:rsidRPr="00C9315D">
              <w:rPr>
                <w:rFonts w:ascii="Meiryo UI" w:eastAsia="Meiryo UI" w:hAnsi="Meiryo UI" w:hint="eastAsia"/>
              </w:rPr>
              <w:t>]に中日程[</w:t>
            </w:r>
            <w:r>
              <w:rPr>
                <w:rFonts w:ascii="Meiryo UI" w:eastAsia="Meiryo UI" w:hAnsi="Meiryo UI" w:hint="eastAsia"/>
              </w:rPr>
              <w:t>%s</w:t>
            </w:r>
            <w:r w:rsidRPr="00C9315D">
              <w:rPr>
                <w:rFonts w:ascii="Meiryo UI" w:eastAsia="Meiryo UI" w:hAnsi="Meiryo UI" w:hint="eastAsia"/>
              </w:rPr>
              <w:t>]が追加されました。</w:t>
            </w:r>
          </w:p>
        </w:tc>
      </w:tr>
      <w:tr w:rsidR="00C9315D" w:rsidRPr="007F0D21" w14:paraId="11CDE82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73EE76BF" w14:textId="77777777" w:rsidR="00C9315D" w:rsidRDefault="00C9315D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1E4E70C7" w14:textId="1774EB2D" w:rsidR="00C9315D" w:rsidRDefault="00C9315D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msg_schem_excelimport_004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424951A4" w14:textId="33B5B591" w:rsidR="00C9315D" w:rsidRDefault="00C9315D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9315D">
              <w:rPr>
                <w:rFonts w:ascii="Meiryo UI" w:eastAsia="Meiryo UI" w:hAnsi="Meiryo UI" w:hint="eastAsia"/>
              </w:rPr>
              <w:t>中日程[</w:t>
            </w:r>
            <w:r>
              <w:rPr>
                <w:rFonts w:ascii="Meiryo UI" w:eastAsia="Meiryo UI" w:hAnsi="Meiryo UI" w:hint="eastAsia"/>
              </w:rPr>
              <w:t>%s</w:t>
            </w:r>
            <w:r w:rsidRPr="00C9315D">
              <w:rPr>
                <w:rFonts w:ascii="Meiryo UI" w:eastAsia="Meiryo UI" w:hAnsi="Meiryo UI" w:hint="eastAsia"/>
              </w:rPr>
              <w:t>]から工程[</w:t>
            </w:r>
            <w:r>
              <w:rPr>
                <w:rFonts w:ascii="Meiryo UI" w:eastAsia="Meiryo UI" w:hAnsi="Meiryo UI" w:hint="eastAsia"/>
              </w:rPr>
              <w:t>%s</w:t>
            </w:r>
            <w:r w:rsidRPr="00C9315D">
              <w:rPr>
                <w:rFonts w:ascii="Meiryo UI" w:eastAsia="Meiryo UI" w:hAnsi="Meiryo UI" w:hint="eastAsia"/>
              </w:rPr>
              <w:t>]が削除されました。</w:t>
            </w:r>
          </w:p>
        </w:tc>
      </w:tr>
      <w:tr w:rsidR="0082465C" w:rsidRPr="007F0D21" w14:paraId="02C26C29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3F7B451" w14:textId="77777777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20CD453E" w14:textId="13B41DF4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msg_schem_excelimport_005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DE62FBD" w14:textId="4EC027F1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搭載日程</w:t>
            </w:r>
            <w:r w:rsidRPr="00C9315D">
              <w:rPr>
                <w:rFonts w:ascii="Meiryo UI" w:eastAsia="Meiryo UI" w:hAnsi="Meiryo UI" w:hint="eastAsia"/>
              </w:rPr>
              <w:t>[</w:t>
            </w:r>
            <w:r>
              <w:rPr>
                <w:rFonts w:ascii="Meiryo UI" w:eastAsia="Meiryo UI" w:hAnsi="Meiryo UI" w:hint="eastAsia"/>
              </w:rPr>
              <w:t>%s</w:t>
            </w:r>
            <w:r w:rsidRPr="00C9315D">
              <w:rPr>
                <w:rFonts w:ascii="Meiryo UI" w:eastAsia="Meiryo UI" w:hAnsi="Meiryo UI" w:hint="eastAsia"/>
              </w:rPr>
              <w:t>]から</w:t>
            </w:r>
            <w:r>
              <w:rPr>
                <w:rFonts w:ascii="Meiryo UI" w:eastAsia="Meiryo UI" w:hAnsi="Meiryo UI" w:hint="eastAsia"/>
              </w:rPr>
              <w:t>中日程</w:t>
            </w:r>
            <w:r w:rsidRPr="00C9315D">
              <w:rPr>
                <w:rFonts w:ascii="Meiryo UI" w:eastAsia="Meiryo UI" w:hAnsi="Meiryo UI" w:hint="eastAsia"/>
              </w:rPr>
              <w:t>[</w:t>
            </w:r>
            <w:r>
              <w:rPr>
                <w:rFonts w:ascii="Meiryo UI" w:eastAsia="Meiryo UI" w:hAnsi="Meiryo UI" w:hint="eastAsia"/>
              </w:rPr>
              <w:t>%s</w:t>
            </w:r>
            <w:r w:rsidRPr="00C9315D">
              <w:rPr>
                <w:rFonts w:ascii="Meiryo UI" w:eastAsia="Meiryo UI" w:hAnsi="Meiryo UI" w:hint="eastAsia"/>
              </w:rPr>
              <w:t>]が削除されました。</w:t>
            </w:r>
          </w:p>
        </w:tc>
      </w:tr>
      <w:tr w:rsidR="0082465C" w:rsidRPr="007F0D21" w14:paraId="5B734765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8C9CC05" w14:textId="77777777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40A48494" w14:textId="1BCE002A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msg_schem_excelimport_006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027EF46A" w14:textId="23E40CCA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搭載日程</w:t>
            </w:r>
            <w:r w:rsidRPr="00C9315D">
              <w:rPr>
                <w:rFonts w:ascii="Meiryo UI" w:eastAsia="Meiryo UI" w:hAnsi="Meiryo UI" w:hint="eastAsia"/>
              </w:rPr>
              <w:t>[</w:t>
            </w:r>
            <w:r>
              <w:rPr>
                <w:rFonts w:ascii="Meiryo UI" w:eastAsia="Meiryo UI" w:hAnsi="Meiryo UI" w:hint="eastAsia"/>
              </w:rPr>
              <w:t>%s</w:t>
            </w:r>
            <w:r w:rsidRPr="00C9315D">
              <w:rPr>
                <w:rFonts w:ascii="Meiryo UI" w:eastAsia="Meiryo UI" w:hAnsi="Meiryo UI" w:hint="eastAsia"/>
              </w:rPr>
              <w:t>]</w:t>
            </w:r>
            <w:r>
              <w:rPr>
                <w:rFonts w:ascii="Meiryo UI" w:eastAsia="Meiryo UI" w:hAnsi="Meiryo UI" w:hint="eastAsia"/>
              </w:rPr>
              <w:t>が削除されました</w:t>
            </w:r>
            <w:r w:rsidRPr="00C9315D">
              <w:rPr>
                <w:rFonts w:ascii="Meiryo UI" w:eastAsia="Meiryo UI" w:hAnsi="Meiryo UI" w:hint="eastAsia"/>
              </w:rPr>
              <w:t>。</w:t>
            </w:r>
          </w:p>
        </w:tc>
      </w:tr>
      <w:tr w:rsidR="0082465C" w:rsidRPr="007F0D21" w14:paraId="6B4C3A96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C863637" w14:textId="77777777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63DA9BE4" w14:textId="597102EA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msg_schem_excelimport_007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549B77B5" w14:textId="5F20F7BB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中日程</w:t>
            </w:r>
            <w:r w:rsidRPr="00C9315D">
              <w:rPr>
                <w:rFonts w:ascii="Meiryo UI" w:eastAsia="Meiryo UI" w:hAnsi="Meiryo UI" w:hint="eastAsia"/>
              </w:rPr>
              <w:t>[</w:t>
            </w:r>
            <w:r>
              <w:rPr>
                <w:rFonts w:ascii="Meiryo UI" w:eastAsia="Meiryo UI" w:hAnsi="Meiryo UI" w:hint="eastAsia"/>
              </w:rPr>
              <w:t>%s</w:t>
            </w:r>
            <w:r w:rsidRPr="00C9315D">
              <w:rPr>
                <w:rFonts w:ascii="Meiryo UI" w:eastAsia="Meiryo UI" w:hAnsi="Meiryo UI" w:hint="eastAsia"/>
              </w:rPr>
              <w:t>]</w:t>
            </w:r>
            <w:r>
              <w:rPr>
                <w:rFonts w:ascii="Meiryo UI" w:eastAsia="Meiryo UI" w:hAnsi="Meiryo UI" w:hint="eastAsia"/>
              </w:rPr>
              <w:t>に工程[%s]が追加されました</w:t>
            </w:r>
            <w:r w:rsidRPr="00C9315D">
              <w:rPr>
                <w:rFonts w:ascii="Meiryo UI" w:eastAsia="Meiryo UI" w:hAnsi="Meiryo UI" w:hint="eastAsia"/>
              </w:rPr>
              <w:t>。</w:t>
            </w:r>
          </w:p>
        </w:tc>
      </w:tr>
      <w:tr w:rsidR="0082465C" w:rsidRPr="007F0D21" w14:paraId="082BD033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521ED664" w14:textId="77777777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04138FAD" w14:textId="4C457356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msg_schem_excelimport_008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D7B8F0D" w14:textId="71E97EA1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中日程[%s]の工程[%s]の[%s]が変更されました。</w:t>
            </w:r>
          </w:p>
        </w:tc>
      </w:tr>
      <w:tr w:rsidR="0082465C" w:rsidRPr="007F0D21" w14:paraId="5634C49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3780408" w14:textId="77777777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7E3F61A4" w14:textId="77777777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091D8BD" w14:textId="77777777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82465C" w:rsidRPr="007F0D21" w14:paraId="7E22CE7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266D49A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3DF6CD26" w14:textId="334EF7C6" w:rsidR="0082465C" w:rsidRPr="002850FE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4028F3EE" w14:textId="77777777" w:rsidR="0082465C" w:rsidRPr="002850FE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82465C" w:rsidRPr="007F0D21" w14:paraId="14AB1D07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0137966" w14:textId="784504C9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検討ケース</w:t>
            </w: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0624EA31" w14:textId="35F36890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msg_schem_case_001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51390CC1" w14:textId="28AE40D4" w:rsidR="0082465C" w:rsidRPr="002850FE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コピー元とコピー先で同一の検討ケース、オーダが選択されています。</w:t>
            </w:r>
          </w:p>
        </w:tc>
      </w:tr>
      <w:tr w:rsidR="0082465C" w:rsidRPr="007F0D21" w14:paraId="61DB8E5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5A6D0E1B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24C319B2" w14:textId="4DA6C1D2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msg_schem_case_002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BBD8D1D" w14:textId="02F68B5F" w:rsidR="0082465C" w:rsidRPr="009E23A2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</w:t>
            </w:r>
            <w:r w:rsidRPr="00004926">
              <w:rPr>
                <w:rFonts w:ascii="Meiryo UI" w:eastAsia="Meiryo UI" w:hAnsi="Meiryo UI" w:hint="eastAsia"/>
              </w:rPr>
              <w:t>,</w:t>
            </w:r>
            <w:r>
              <w:rPr>
                <w:rFonts w:ascii="Meiryo UI" w:eastAsia="Meiryo UI" w:hAnsi="Meiryo UI" w:hint="eastAsia"/>
              </w:rPr>
              <w:t xml:space="preserve"> %sは正常にコピーされました</w:t>
            </w:r>
            <w:r w:rsidRPr="00004926">
              <w:rPr>
                <w:rFonts w:ascii="Meiryo UI" w:eastAsia="Meiryo UI" w:hAnsi="Meiryo UI" w:hint="eastAsia"/>
              </w:rPr>
              <w:t>。</w:t>
            </w:r>
          </w:p>
        </w:tc>
      </w:tr>
      <w:tr w:rsidR="0082465C" w:rsidRPr="007F0D21" w14:paraId="7705AA14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1A483A6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7F5B594F" w14:textId="41F84B8A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msg_schem_case_003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E7E1C04" w14:textId="115B4055" w:rsidR="0082465C" w:rsidRPr="002850FE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</w:t>
            </w:r>
            <w:r w:rsidRPr="00004926">
              <w:rPr>
                <w:rFonts w:ascii="Meiryo UI" w:eastAsia="Meiryo UI" w:hAnsi="Meiryo UI" w:hint="eastAsia"/>
              </w:rPr>
              <w:t>,</w:t>
            </w:r>
            <w:r>
              <w:rPr>
                <w:rFonts w:ascii="Meiryo UI" w:eastAsia="Meiryo UI" w:hAnsi="Meiryo UI" w:hint="eastAsia"/>
              </w:rPr>
              <w:t xml:space="preserve"> %sは</w:t>
            </w:r>
            <w:r w:rsidRPr="00004926">
              <w:rPr>
                <w:rFonts w:ascii="Meiryo UI" w:eastAsia="Meiryo UI" w:hAnsi="Meiryo UI" w:hint="eastAsia"/>
              </w:rPr>
              <w:t>コピー先に同一名称が無かった為、コピーされませんでした。</w:t>
            </w:r>
          </w:p>
        </w:tc>
      </w:tr>
      <w:tr w:rsidR="0082465C" w:rsidRPr="007F0D21" w14:paraId="6B5EFC3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7F9EC05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39E04FE3" w14:textId="7E5AAB8B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msg_schem_case_004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D6589A9" w14:textId="2F0F3933" w:rsidR="0082465C" w:rsidRPr="002850FE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</w:t>
            </w:r>
            <w:r w:rsidRPr="00004926">
              <w:rPr>
                <w:rFonts w:ascii="Meiryo UI" w:eastAsia="Meiryo UI" w:hAnsi="Meiryo UI" w:hint="eastAsia"/>
              </w:rPr>
              <w:t>,</w:t>
            </w:r>
            <w:r>
              <w:rPr>
                <w:rFonts w:ascii="Meiryo UI" w:eastAsia="Meiryo UI" w:hAnsi="Meiryo UI" w:hint="eastAsia"/>
              </w:rPr>
              <w:t xml:space="preserve"> %s</w:t>
            </w:r>
            <w:r w:rsidRPr="00004926">
              <w:rPr>
                <w:rFonts w:ascii="Meiryo UI" w:eastAsia="Meiryo UI" w:hAnsi="Meiryo UI" w:hint="eastAsia"/>
              </w:rPr>
              <w:t xml:space="preserve"> はコピー元に同一名称が無かった為、変更されませんでした。</w:t>
            </w:r>
          </w:p>
        </w:tc>
      </w:tr>
      <w:tr w:rsidR="00BD6F8E" w:rsidRPr="007F0D21" w14:paraId="6CDDFD65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4849ED8" w14:textId="77777777" w:rsidR="00BD6F8E" w:rsidRPr="007F0D21" w:rsidRDefault="00BD6F8E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3ECE9252" w14:textId="74B3953F" w:rsidR="00BD6F8E" w:rsidRDefault="00BD6F8E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msg_schem_case_005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5D02311" w14:textId="23F65C75" w:rsidR="00BD6F8E" w:rsidRDefault="00BD6F8E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BD6F8E">
              <w:rPr>
                <w:rFonts w:ascii="Meiryo UI" w:eastAsia="Meiryo UI" w:hAnsi="Meiryo UI" w:hint="eastAsia"/>
              </w:rPr>
              <w:t>コピー先のデータは削除されます。コピーしてもよろしいですか？</w:t>
            </w:r>
          </w:p>
        </w:tc>
      </w:tr>
      <w:tr w:rsidR="0082465C" w:rsidRPr="007F0D21" w14:paraId="782205F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1B39F31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02EEE296" w14:textId="77777777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2177486B" w14:textId="77777777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82465C" w:rsidRPr="007F0D21" w14:paraId="19B6B6A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1D18653" w14:textId="0F7AC0F3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物量定義</w:t>
            </w: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3E1B0A46" w14:textId="751E76D0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84496C">
              <w:rPr>
                <w:rFonts w:ascii="Meiryo UI" w:eastAsia="Meiryo UI" w:hAnsi="Meiryo UI"/>
              </w:rPr>
              <w:t>msg_schem_bd_001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2E65FD64" w14:textId="2C33C24E" w:rsidR="0082465C" w:rsidRPr="0084496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4496C">
              <w:rPr>
                <w:rFonts w:ascii="Meiryo UI" w:eastAsia="Meiryo UI" w:hAnsi="Meiryo UI" w:hint="eastAsia"/>
              </w:rPr>
              <w:t>該当工程は存在しません。</w:t>
            </w:r>
          </w:p>
        </w:tc>
      </w:tr>
      <w:tr w:rsidR="0082465C" w:rsidRPr="007F0D21" w14:paraId="41CA8D27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BA412E3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10757D70" w14:textId="1C604641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84496C">
              <w:rPr>
                <w:rFonts w:ascii="Meiryo UI" w:eastAsia="Meiryo UI" w:hAnsi="Meiryo UI"/>
              </w:rPr>
              <w:t>msg_schem_bd_00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0659E59E" w14:textId="692C304C" w:rsidR="0082465C" w:rsidRPr="0084496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4496C">
              <w:rPr>
                <w:rFonts w:ascii="Meiryo UI" w:eastAsia="Meiryo UI" w:hAnsi="Meiryo UI" w:hint="eastAsia"/>
              </w:rPr>
              <w:t>物量%sはコードが不正です。</w:t>
            </w:r>
          </w:p>
        </w:tc>
      </w:tr>
      <w:tr w:rsidR="0082465C" w:rsidRPr="007F0D21" w14:paraId="125443B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E33F240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49E136E6" w14:textId="60DFB1DF" w:rsidR="0082465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84496C">
              <w:rPr>
                <w:rFonts w:ascii="Meiryo UI" w:eastAsia="Meiryo UI" w:hAnsi="Meiryo UI"/>
              </w:rPr>
              <w:t>msg_schem_bd_00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003F17D" w14:textId="44FEC2E7" w:rsidR="0082465C" w:rsidRPr="0084496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4496C">
              <w:rPr>
                <w:rFonts w:ascii="Meiryo UI" w:eastAsia="Meiryo UI" w:hAnsi="Meiryo UI" w:hint="eastAsia"/>
              </w:rPr>
              <w:t>物量%sは入力値が不正です。</w:t>
            </w:r>
          </w:p>
        </w:tc>
      </w:tr>
      <w:tr w:rsidR="0082465C" w:rsidRPr="007F0D21" w14:paraId="49AB946A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CEFD1DC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675298C5" w14:textId="17ED0485" w:rsidR="0082465C" w:rsidRPr="0084496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FA4A4F">
              <w:rPr>
                <w:rFonts w:ascii="Meiryo UI" w:eastAsia="Meiryo UI" w:hAnsi="Meiryo UI"/>
              </w:rPr>
              <w:t>msg_schem_bd_004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6BBB214" w14:textId="5EB56929" w:rsidR="0082465C" w:rsidRPr="0084496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A4A4F">
              <w:rPr>
                <w:rFonts w:ascii="Meiryo UI" w:eastAsia="Meiryo UI" w:hAnsi="Meiryo UI" w:hint="eastAsia"/>
              </w:rPr>
              <w:t>成功しました。</w:t>
            </w:r>
          </w:p>
        </w:tc>
      </w:tr>
      <w:tr w:rsidR="0082465C" w:rsidRPr="007F0D21" w14:paraId="371BFDC9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37B8B4A2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43F686CA" w14:textId="7C1B8FE6" w:rsidR="0082465C" w:rsidRPr="0084496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FA4A4F">
              <w:rPr>
                <w:rFonts w:ascii="Meiryo UI" w:eastAsia="Meiryo UI" w:hAnsi="Meiryo UI"/>
              </w:rPr>
              <w:t>msg_schem_bd_00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39DC85A" w14:textId="2FC88E9E" w:rsidR="0082465C" w:rsidRPr="00FA4A4F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A4A4F">
              <w:rPr>
                <w:rFonts w:ascii="Meiryo UI" w:eastAsia="Meiryo UI" w:hAnsi="Meiryo UI" w:hint="eastAsia"/>
              </w:rPr>
              <w:t>処理対象が有りません。</w:t>
            </w:r>
          </w:p>
        </w:tc>
      </w:tr>
      <w:tr w:rsidR="0082465C" w:rsidRPr="007F0D21" w14:paraId="26310306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4DFB167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54A59608" w14:textId="04031250" w:rsidR="0082465C" w:rsidRPr="0084496C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FA4A4F">
              <w:rPr>
                <w:rFonts w:ascii="Meiryo UI" w:eastAsia="Meiryo UI" w:hAnsi="Meiryo UI"/>
              </w:rPr>
              <w:t>msg_schem_bd_00</w:t>
            </w:r>
            <w:r>
              <w:rPr>
                <w:rFonts w:ascii="Meiryo UI" w:eastAsia="Meiryo UI" w:hAnsi="Meiryo UI"/>
              </w:rPr>
              <w:t>6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F799409" w14:textId="7FD65B66" w:rsidR="0082465C" w:rsidRPr="0084496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A4A4F">
              <w:rPr>
                <w:rFonts w:ascii="Meiryo UI" w:eastAsia="Meiryo UI" w:hAnsi="Meiryo UI" w:hint="eastAsia"/>
              </w:rPr>
              <w:t>完了しましたがエラーが発生しました。</w:t>
            </w:r>
          </w:p>
        </w:tc>
      </w:tr>
      <w:tr w:rsidR="0082465C" w:rsidRPr="007F0D21" w14:paraId="445FA190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7F8BA69C" w14:textId="77777777" w:rsidR="0082465C" w:rsidRPr="005E35D8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2B83BA91" w14:textId="77777777" w:rsidR="0082465C" w:rsidRPr="00FA4A4F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79904F2" w14:textId="77777777" w:rsidR="0082465C" w:rsidRPr="00FA4A4F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82465C" w:rsidRPr="007F0D21" w14:paraId="3553935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3713960A" w14:textId="33C2D5CE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中日程展開</w:t>
            </w: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056FD933" w14:textId="3B64904E" w:rsidR="0082465C" w:rsidRPr="00FA4A4F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msg_schem_tosches_001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2EEC2BA8" w14:textId="7A9E140B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展開パターンで選択された「%s」の工程要素マスタレコードが削除されています。</w:t>
            </w:r>
          </w:p>
        </w:tc>
      </w:tr>
      <w:tr w:rsidR="0082465C" w:rsidRPr="007F0D21" w14:paraId="4F71B97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E3B64D9" w14:textId="77777777" w:rsidR="0082465C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5798BF55" w14:textId="7C8F93DD" w:rsidR="0082465C" w:rsidRPr="0025635B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9F10C4E" w14:textId="3051BA68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</w:t>
            </w:r>
            <w:r>
              <w:rPr>
                <w:rFonts w:ascii="Meiryo UI" w:eastAsia="Meiryo UI" w:hAnsi="Meiryo UI" w:hint="eastAsia"/>
              </w:rPr>
              <w:t>棟</w:t>
            </w:r>
            <w:r w:rsidRPr="0025635B">
              <w:rPr>
                <w:rFonts w:ascii="Meiryo UI" w:eastAsia="Meiryo UI" w:hAnsi="Meiryo UI" w:hint="eastAsia"/>
              </w:rPr>
              <w:t>マスタレコードが削除されています。</w:t>
            </w:r>
          </w:p>
        </w:tc>
      </w:tr>
      <w:tr w:rsidR="0082465C" w:rsidRPr="007F0D21" w14:paraId="37AF66C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F53105A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50A704BE" w14:textId="4E30EBBD" w:rsidR="0082465C" w:rsidRPr="00FA4A4F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326DC1C5" w14:textId="22F6F9EF" w:rsidR="0082465C" w:rsidRPr="00FA4A4F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展開パターンで選択された「%s」の職種マスタレコードが削除されています。</w:t>
            </w:r>
          </w:p>
        </w:tc>
      </w:tr>
      <w:tr w:rsidR="0082465C" w:rsidRPr="007F0D21" w14:paraId="519602F0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CDFCBFA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00A0E6FA" w14:textId="11C4944E" w:rsidR="0082465C" w:rsidRPr="0025635B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msg_schem_tosches_00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37C9BE4B" w14:textId="59D87A57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</w:t>
            </w:r>
            <w:r>
              <w:rPr>
                <w:rFonts w:ascii="Meiryo UI" w:eastAsia="Meiryo UI" w:hAnsi="Meiryo UI" w:hint="eastAsia"/>
              </w:rPr>
              <w:t>装置コード</w:t>
            </w:r>
            <w:r w:rsidRPr="0025635B">
              <w:rPr>
                <w:rFonts w:ascii="Meiryo UI" w:eastAsia="Meiryo UI" w:hAnsi="Meiryo UI" w:hint="eastAsia"/>
              </w:rPr>
              <w:t>マスタレコードが削除されています。</w:t>
            </w:r>
          </w:p>
        </w:tc>
      </w:tr>
      <w:tr w:rsidR="0082465C" w:rsidRPr="007F0D21" w14:paraId="754D3DD9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AA84DE7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15C14F6B" w14:textId="1FECD831" w:rsidR="0082465C" w:rsidRPr="00FA4A4F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msg_schem_tosches_00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34106DB3" w14:textId="749834DC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展開パターンで選択された「%s」の物量マスタレコードが削除されています。</w:t>
            </w:r>
          </w:p>
        </w:tc>
      </w:tr>
      <w:tr w:rsidR="0082465C" w:rsidRPr="007F0D21" w14:paraId="654FFF78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740342C4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3C253F68" w14:textId="3C1EBBC9" w:rsidR="0082465C" w:rsidRPr="0025635B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msg_schem_tosches_00</w:t>
            </w:r>
            <w:r>
              <w:rPr>
                <w:rFonts w:ascii="Meiryo UI" w:eastAsia="Meiryo UI" w:hAnsi="Meiryo UI"/>
              </w:rPr>
              <w:t>6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BFE4953" w14:textId="06075F81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5530E">
              <w:rPr>
                <w:rFonts w:ascii="Meiryo UI" w:eastAsia="Meiryo UI" w:hAnsi="Meiryo UI" w:hint="eastAsia"/>
              </w:rPr>
              <w:t>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：%sから展開パターン：%sを使用して小日程工程が生成されました。</w:t>
            </w:r>
          </w:p>
        </w:tc>
      </w:tr>
      <w:tr w:rsidR="0082465C" w:rsidRPr="007F0D21" w14:paraId="249A5CC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86D2EBB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2FA673E8" w14:textId="0216EE88" w:rsidR="0082465C" w:rsidRPr="0025635B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msg_schem_tosches_00</w:t>
            </w:r>
            <w:r>
              <w:rPr>
                <w:rFonts w:ascii="Meiryo UI" w:eastAsia="Meiryo UI" w:hAnsi="Meiryo UI"/>
              </w:rPr>
              <w:t>7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FB9590F" w14:textId="4F55FD36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5530E">
              <w:rPr>
                <w:rFonts w:ascii="Meiryo UI" w:eastAsia="Meiryo UI" w:hAnsi="Meiryo UI" w:hint="eastAsia"/>
              </w:rPr>
              <w:t>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：%sの小日程工程が生成されました。</w:t>
            </w:r>
          </w:p>
        </w:tc>
      </w:tr>
      <w:tr w:rsidR="0082465C" w:rsidRPr="007F0D21" w14:paraId="59B62EB0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3FFDF368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0C6FA790" w14:textId="44C98915" w:rsidR="0082465C" w:rsidRPr="0025635B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msg_schem_tosches_00</w:t>
            </w:r>
            <w:r>
              <w:rPr>
                <w:rFonts w:ascii="Meiryo UI" w:eastAsia="Meiryo UI" w:hAnsi="Meiryo UI"/>
              </w:rPr>
              <w:t>8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327BFD6E" w14:textId="5D905B64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5530E">
              <w:rPr>
                <w:rFonts w:ascii="Meiryo UI" w:eastAsia="Meiryo UI" w:hAnsi="Meiryo UI" w:hint="eastAsia"/>
              </w:rPr>
              <w:t>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：%sに紐付く日程を再計算しました。</w:t>
            </w:r>
          </w:p>
        </w:tc>
      </w:tr>
      <w:tr w:rsidR="0082465C" w:rsidRPr="007F0D21" w14:paraId="68F7754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D2E20CB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7DACE1C3" w14:textId="029CD4E2" w:rsidR="0082465C" w:rsidRPr="0025635B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msg_schem_tosches_00</w:t>
            </w:r>
            <w:r>
              <w:rPr>
                <w:rFonts w:ascii="Meiryo UI" w:eastAsia="Meiryo UI" w:hAnsi="Meiryo UI"/>
              </w:rPr>
              <w:t>9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C5DE3C2" w14:textId="0194AEDF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5530E">
              <w:rPr>
                <w:rFonts w:ascii="Meiryo UI" w:eastAsia="Meiryo UI" w:hAnsi="Meiryo UI" w:hint="eastAsia"/>
              </w:rPr>
              <w:t>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：%sの物量が更新されました。</w:t>
            </w:r>
          </w:p>
        </w:tc>
      </w:tr>
      <w:tr w:rsidR="0082465C" w:rsidRPr="007F0D21" w14:paraId="723BF4E3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5462F1E1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72E6217F" w14:textId="559F9BF2" w:rsidR="0082465C" w:rsidRPr="0025635B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</w:t>
            </w:r>
            <w:r>
              <w:rPr>
                <w:rFonts w:ascii="Meiryo UI" w:eastAsia="Meiryo UI" w:hAnsi="Meiryo UI"/>
              </w:rPr>
              <w:t>1</w:t>
            </w:r>
            <w:r w:rsidRPr="0025635B">
              <w:rPr>
                <w:rFonts w:ascii="Meiryo UI" w:eastAsia="Meiryo UI" w:hAnsi="Meiryo UI"/>
              </w:rPr>
              <w:t>0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01A00066" w14:textId="429616A0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5530E">
              <w:rPr>
                <w:rFonts w:ascii="Meiryo UI" w:eastAsia="Meiryo UI" w:hAnsi="Meiryo UI" w:hint="eastAsia"/>
              </w:rPr>
              <w:t>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：%sの管理物量が更新されました。</w:t>
            </w:r>
          </w:p>
        </w:tc>
      </w:tr>
      <w:tr w:rsidR="0082465C" w:rsidRPr="007F0D21" w14:paraId="227C1C7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BE44DE6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308D728E" w14:textId="03EBE107" w:rsidR="0082465C" w:rsidRPr="0025635B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</w:t>
            </w:r>
            <w:r>
              <w:rPr>
                <w:rFonts w:ascii="Meiryo UI" w:eastAsia="Meiryo UI" w:hAnsi="Meiryo UI"/>
              </w:rPr>
              <w:t>11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3D70911F" w14:textId="5FE15C02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5530E">
              <w:rPr>
                <w:rFonts w:ascii="Meiryo UI" w:eastAsia="Meiryo UI" w:hAnsi="Meiryo UI" w:hint="eastAsia"/>
              </w:rPr>
              <w:t>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：%sの中日程データが削除されました。</w:t>
            </w:r>
          </w:p>
        </w:tc>
      </w:tr>
      <w:tr w:rsidR="0082465C" w:rsidRPr="007F0D21" w14:paraId="4CD52798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12F9B8D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6A6F2FE9" w14:textId="289AF71C" w:rsidR="0082465C" w:rsidRPr="0025635B" w:rsidRDefault="0082465C" w:rsidP="0082465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/>
              </w:rPr>
              <w:t>msg_schem_tosches_0</w:t>
            </w:r>
            <w:r>
              <w:rPr>
                <w:rFonts w:ascii="Meiryo UI" w:eastAsia="Meiryo UI" w:hAnsi="Meiryo UI"/>
              </w:rPr>
              <w:t>12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468DE69E" w14:textId="517B4417" w:rsidR="0082465C" w:rsidRPr="0025635B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5530E">
              <w:rPr>
                <w:rFonts w:ascii="Meiryo UI" w:eastAsia="Meiryo UI" w:hAnsi="Meiryo UI" w:hint="eastAsia"/>
              </w:rPr>
              <w:t>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</w:t>
            </w:r>
            <w:proofErr w:type="spellStart"/>
            <w:r w:rsidRPr="00C5530E">
              <w:rPr>
                <w:rFonts w:ascii="Meiryo UI" w:eastAsia="Meiryo UI" w:hAnsi="Meiryo UI" w:hint="eastAsia"/>
              </w:rPr>
              <w:t>s,%s</w:t>
            </w:r>
            <w:proofErr w:type="spellEnd"/>
            <w:r w:rsidRPr="00C5530E">
              <w:rPr>
                <w:rFonts w:ascii="Meiryo UI" w:eastAsia="Meiryo UI" w:hAnsi="Meiryo UI" w:hint="eastAsia"/>
              </w:rPr>
              <w:t>：%sの工程データが削除されました。</w:t>
            </w:r>
          </w:p>
        </w:tc>
      </w:tr>
      <w:tr w:rsidR="0082465C" w:rsidRPr="007F0D21" w14:paraId="66914774" w14:textId="77777777" w:rsidTr="003B257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96F8B92" w14:textId="08A7A3ED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474A4617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76FC97C" w14:textId="77777777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82465C" w:rsidRPr="007F0D21" w14:paraId="58D4DD74" w14:textId="77777777" w:rsidTr="003B257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C8B19C0" w14:textId="4408B775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小日程反映</w:t>
            </w:r>
          </w:p>
        </w:tc>
        <w:tc>
          <w:tcPr>
            <w:tcW w:w="2554" w:type="dxa"/>
          </w:tcPr>
          <w:p w14:paraId="6F67AA8C" w14:textId="1D72DADF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msg_schem_nitteireflect_001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706BEDB" w14:textId="2C0D1EE6" w:rsidR="0082465C" w:rsidRPr="007F0D21" w:rsidRDefault="0082465C" w:rsidP="0082465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反映元の小日程データが存在しません。</w:t>
            </w:r>
          </w:p>
        </w:tc>
      </w:tr>
      <w:tr w:rsidR="00A36A76" w:rsidRPr="007F0D21" w14:paraId="2049AEDB" w14:textId="77777777" w:rsidTr="003B257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718E3CE" w14:textId="77777777" w:rsidR="00A36A76" w:rsidRDefault="00A36A76" w:rsidP="00A36A7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40E83A8A" w14:textId="1BBFD9C8" w:rsidR="00A36A76" w:rsidRDefault="00A36A76" w:rsidP="00A36A7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msg_schem_nitteireflect_002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81A9EC5" w14:textId="13E0E91B" w:rsidR="00A36A76" w:rsidRDefault="00A36A76" w:rsidP="00A36A7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反映先の中日程データが複数存在するため、更新できません。</w:t>
            </w:r>
          </w:p>
        </w:tc>
      </w:tr>
      <w:tr w:rsidR="00A36A76" w:rsidRPr="007F0D21" w14:paraId="2D8833DA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33DD910" w14:textId="77777777" w:rsidR="00A36A76" w:rsidRPr="003B2575" w:rsidRDefault="00A36A76" w:rsidP="00A36A7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6BD1CEF" w14:textId="77777777" w:rsidR="00A36A76" w:rsidRPr="007F0D21" w:rsidRDefault="00A36A76" w:rsidP="00A36A7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00BBE17" w14:textId="77777777" w:rsidR="00A36A76" w:rsidRPr="007F0D21" w:rsidRDefault="00A36A76" w:rsidP="00A36A7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A71D1" w:rsidRPr="007F0D21" w14:paraId="20CF46AA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D8ACF49" w14:textId="1C18F743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小日程へ展開</w:t>
            </w:r>
          </w:p>
        </w:tc>
        <w:tc>
          <w:tcPr>
            <w:tcW w:w="2554" w:type="dxa"/>
          </w:tcPr>
          <w:p w14:paraId="013F0694" w14:textId="72A87880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mst_schem_deploy_001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9EC142F" w14:textId="528BAAD9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展開パターンで選択された「%s」の工程要素マスタレコードが削除されています。</w:t>
            </w:r>
          </w:p>
        </w:tc>
      </w:tr>
      <w:tr w:rsidR="000A71D1" w:rsidRPr="007F0D21" w14:paraId="4FAE93CA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2D47B87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C93E5D3" w14:textId="73F5CB8B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mst_schem_deploy_002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0E4AC31" w14:textId="5326302E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</w:t>
            </w:r>
            <w:r>
              <w:rPr>
                <w:rFonts w:ascii="Meiryo UI" w:eastAsia="Meiryo UI" w:hAnsi="Meiryo UI" w:hint="eastAsia"/>
              </w:rPr>
              <w:t>棟</w:t>
            </w:r>
            <w:r w:rsidRPr="0025635B">
              <w:rPr>
                <w:rFonts w:ascii="Meiryo UI" w:eastAsia="Meiryo UI" w:hAnsi="Meiryo UI" w:hint="eastAsia"/>
              </w:rPr>
              <w:t>マスタレコードが削除</w:t>
            </w:r>
            <w:r w:rsidRPr="0025635B">
              <w:rPr>
                <w:rFonts w:ascii="Meiryo UI" w:eastAsia="Meiryo UI" w:hAnsi="Meiryo UI" w:hint="eastAsia"/>
              </w:rPr>
              <w:lastRenderedPageBreak/>
              <w:t>されています。</w:t>
            </w:r>
          </w:p>
        </w:tc>
      </w:tr>
      <w:tr w:rsidR="000A71D1" w:rsidRPr="007F0D21" w14:paraId="1D88A9DE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A9B078D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87D937A" w14:textId="4ABC2129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mst_schem_deploy_003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48F6E56" w14:textId="7B133D62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展開パターンで選択された「%s」の職種マスタレコードが削除されています。</w:t>
            </w:r>
          </w:p>
        </w:tc>
      </w:tr>
      <w:tr w:rsidR="000A71D1" w:rsidRPr="007F0D21" w14:paraId="4EBB47F2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307E24E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081ABE5" w14:textId="5D201D2C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mst_schem_deploy_004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9AC36B3" w14:textId="2C26CF4A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</w:t>
            </w:r>
            <w:r>
              <w:rPr>
                <w:rFonts w:ascii="Meiryo UI" w:eastAsia="Meiryo UI" w:hAnsi="Meiryo UI" w:hint="eastAsia"/>
              </w:rPr>
              <w:t>装置コード</w:t>
            </w:r>
            <w:r w:rsidRPr="0025635B">
              <w:rPr>
                <w:rFonts w:ascii="Meiryo UI" w:eastAsia="Meiryo UI" w:hAnsi="Meiryo UI" w:hint="eastAsia"/>
              </w:rPr>
              <w:t>マスタレコードが削除されています。</w:t>
            </w:r>
          </w:p>
        </w:tc>
      </w:tr>
      <w:tr w:rsidR="000A71D1" w:rsidRPr="007F0D21" w14:paraId="5C762956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B23E6A7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6B545B19" w14:textId="773BE3AA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mst_schem_deploy_005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E37C465" w14:textId="67EB18EE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5635B">
              <w:rPr>
                <w:rFonts w:ascii="Meiryo UI" w:eastAsia="Meiryo UI" w:hAnsi="Meiryo UI" w:hint="eastAsia"/>
              </w:rPr>
              <w:t>展開パターンで選択された「%s」の物量マスタレコードが削除されています。</w:t>
            </w:r>
          </w:p>
        </w:tc>
      </w:tr>
      <w:tr w:rsidR="000A71D1" w:rsidRPr="007F0D21" w14:paraId="2F86CEF8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7D7BB00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7A2D9330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1748E60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A71D1" w:rsidRPr="007F0D21" w14:paraId="50629992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9378F19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37980AF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74A81CF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A71D1" w:rsidRPr="007F0D21" w14:paraId="27A35393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401182A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908CD4A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1B8550A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A71D1" w:rsidRPr="007F0D21" w14:paraId="3E290BA7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D6E5BFB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1DCB9250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5B8D0A5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A71D1" w:rsidRPr="007F0D21" w14:paraId="7FAB973A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1F11B68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9B53CE5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8EE0E69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A71D1" w:rsidRPr="007F0D21" w14:paraId="50398055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E667FC9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D40EAB6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E78ED6F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A71D1" w:rsidRPr="007F0D21" w14:paraId="5BD6CE05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22A41B2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5A273AF5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E0DA099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A71D1" w:rsidRPr="007F0D21" w14:paraId="47E14AE5" w14:textId="77777777" w:rsidTr="000A71D1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823E68D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64505609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901748D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A71D1" w:rsidRPr="007F0D21" w14:paraId="765AD41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2D360E83" w14:textId="77777777" w:rsidR="000A71D1" w:rsidRPr="003B2575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12" w:space="0" w:color="auto"/>
            </w:tcBorders>
          </w:tcPr>
          <w:p w14:paraId="0DD77782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1E106762" w14:textId="77777777" w:rsidR="000A71D1" w:rsidRPr="007F0D21" w:rsidRDefault="000A71D1" w:rsidP="000A71D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718BE63F" w14:textId="2B29536F" w:rsidR="00740D6A" w:rsidRDefault="00740D6A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B7287E3" w14:textId="77777777" w:rsidR="00740D6A" w:rsidRDefault="00740D6A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br w:type="page"/>
      </w:r>
    </w:p>
    <w:p w14:paraId="23D40302" w14:textId="3F4A721B" w:rsidR="00740D6A" w:rsidRPr="007F0D21" w:rsidRDefault="00740D6A" w:rsidP="00740D6A">
      <w:pPr>
        <w:pStyle w:val="1"/>
        <w:rPr>
          <w:rFonts w:ascii="Meiryo UI" w:eastAsia="Meiryo UI" w:hAnsi="Meiryo UI"/>
        </w:rPr>
      </w:pPr>
      <w:bookmarkStart w:id="36" w:name="_Toc62033241"/>
      <w:r>
        <w:rPr>
          <w:rFonts w:ascii="Meiryo UI" w:eastAsia="Meiryo UI" w:hAnsi="Meiryo UI"/>
        </w:rPr>
        <w:lastRenderedPageBreak/>
        <w:t>Excel</w:t>
      </w:r>
      <w:r>
        <w:rPr>
          <w:rFonts w:ascii="Meiryo UI" w:eastAsia="Meiryo UI" w:hAnsi="Meiryo UI" w:hint="eastAsia"/>
        </w:rPr>
        <w:t>関連メッセージ</w:t>
      </w:r>
      <w:bookmarkEnd w:id="36"/>
    </w:p>
    <w:p w14:paraId="17841ACD" w14:textId="77777777" w:rsidR="00740D6A" w:rsidRPr="007F0D21" w:rsidRDefault="00740D6A" w:rsidP="00740D6A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7" w:name="_Toc62033242"/>
      <w:r w:rsidRPr="007F0D21">
        <w:rPr>
          <w:rFonts w:ascii="Meiryo UI" w:hAnsi="Meiryo UI" w:hint="eastAsia"/>
        </w:rPr>
        <w:t>定義</w:t>
      </w:r>
      <w:bookmarkEnd w:id="37"/>
    </w:p>
    <w:p w14:paraId="4204F15B" w14:textId="6C0D5F3D" w:rsidR="00740D6A" w:rsidRPr="007F0D21" w:rsidRDefault="00740D6A" w:rsidP="00740D6A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Excel入出力処理で使用するメッセージは、カテゴリに「</w:t>
      </w:r>
      <w:r>
        <w:rPr>
          <w:rFonts w:ascii="Meiryo UI" w:eastAsia="Meiryo UI" w:hAnsi="Meiryo UI"/>
        </w:rPr>
        <w:t>Excel</w:t>
      </w:r>
      <w:r>
        <w:rPr>
          <w:rFonts w:ascii="Meiryo UI" w:eastAsia="Meiryo UI" w:hAnsi="Meiryo UI" w:hint="eastAsia"/>
        </w:rPr>
        <w:t>」をつける。</w:t>
      </w:r>
    </w:p>
    <w:p w14:paraId="52AC0374" w14:textId="77777777" w:rsidR="00740D6A" w:rsidRPr="007F0D21" w:rsidRDefault="00740D6A" w:rsidP="00740D6A">
      <w:pPr>
        <w:pStyle w:val="a3"/>
        <w:ind w:left="0" w:firstLine="0"/>
        <w:rPr>
          <w:rFonts w:ascii="Meiryo UI" w:eastAsia="Meiryo UI" w:hAnsi="Meiryo UI"/>
        </w:rPr>
      </w:pPr>
    </w:p>
    <w:p w14:paraId="2C0D595A" w14:textId="77777777" w:rsidR="00740D6A" w:rsidRPr="007F0D21" w:rsidRDefault="00740D6A" w:rsidP="00740D6A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8" w:name="_Toc62033243"/>
      <w:r w:rsidRPr="007F0D21">
        <w:rPr>
          <w:rFonts w:ascii="Meiryo UI" w:hAnsi="Meiryo UI" w:hint="eastAsia"/>
        </w:rPr>
        <w:t>メッセージ一覧</w:t>
      </w:r>
      <w:bookmarkEnd w:id="38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1"/>
        <w:gridCol w:w="4314"/>
      </w:tblGrid>
      <w:tr w:rsidR="00740D6A" w:rsidRPr="007F0D21" w14:paraId="0BDF8CFC" w14:textId="77777777" w:rsidTr="00740D6A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7298DDE" w14:textId="77777777" w:rsidR="00740D6A" w:rsidRPr="007F0D21" w:rsidRDefault="00740D6A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0342BA8" w14:textId="77777777" w:rsidR="00740D6A" w:rsidRPr="007F0D21" w:rsidRDefault="00740D6A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5C7B93BC" w14:textId="77777777" w:rsidR="00740D6A" w:rsidRPr="007F0D21" w:rsidRDefault="00740D6A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740D6A" w:rsidRPr="007F0D21" w14:paraId="358B0919" w14:textId="77777777" w:rsidTr="00740D6A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1A30526D" w14:textId="193EC2AD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取込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14:paraId="4AD6DFE3" w14:textId="17BF2A10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msg_excel_001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3057DB76" w14:textId="35DE1911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Excelファイルの取込処理に失敗しました。</w:t>
            </w:r>
          </w:p>
        </w:tc>
      </w:tr>
      <w:tr w:rsidR="00740D6A" w:rsidRPr="007F0D21" w14:paraId="0A086F84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1E8C5A5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9F3224F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F780299" w14:textId="77777777" w:rsidR="00740D6A" w:rsidRPr="00740D6A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10AF6626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0AADCD2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5E60ACE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5394240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3489771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3EE6B90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CA15026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38C9DAB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2AC4473C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8ABBD7A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0F90A34D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AD57A5E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4735DD14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6ED8F87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22A819DE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5F51BBD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2884724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86F23AD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AB894C3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62FF2D9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5E62212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C201887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659E8FA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24BBB6C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209E915E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59DFBC7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8D0E6BF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1310522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014AEC53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E3B7679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A3CEA0E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DEBFCB8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6A062AD5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3258D896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579C152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AFA290F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1CF2FC15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09A611B6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43022EE9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45CE7889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07867F06" w14:textId="6DA5F051" w:rsidR="00740D6A" w:rsidRPr="007F0D21" w:rsidRDefault="00740D6A" w:rsidP="00740D6A">
      <w:pPr>
        <w:pStyle w:val="1"/>
        <w:rPr>
          <w:rFonts w:ascii="Meiryo UI" w:eastAsia="Meiryo UI" w:hAnsi="Meiryo UI"/>
        </w:rPr>
      </w:pPr>
      <w:bookmarkStart w:id="39" w:name="_Toc62033244"/>
      <w:r>
        <w:rPr>
          <w:rFonts w:ascii="Meiryo UI" w:eastAsia="Meiryo UI" w:hAnsi="Meiryo UI" w:hint="eastAsia"/>
        </w:rPr>
        <w:lastRenderedPageBreak/>
        <w:t>バリデーション関連メッセージ</w:t>
      </w:r>
      <w:bookmarkEnd w:id="39"/>
    </w:p>
    <w:p w14:paraId="4DC3B4DD" w14:textId="77777777" w:rsidR="00740D6A" w:rsidRPr="007F0D21" w:rsidRDefault="00740D6A" w:rsidP="00740D6A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40" w:name="_Toc62033245"/>
      <w:r w:rsidRPr="007F0D21">
        <w:rPr>
          <w:rFonts w:ascii="Meiryo UI" w:hAnsi="Meiryo UI" w:hint="eastAsia"/>
        </w:rPr>
        <w:t>定義</w:t>
      </w:r>
      <w:bookmarkEnd w:id="40"/>
    </w:p>
    <w:p w14:paraId="67FE5827" w14:textId="2E9BEAE4" w:rsidR="00740D6A" w:rsidRPr="007F0D21" w:rsidRDefault="00740D6A" w:rsidP="00740D6A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バリデーション処理で使用するメッセージは、カテゴリに「</w:t>
      </w:r>
      <w:r>
        <w:rPr>
          <w:rFonts w:ascii="Meiryo UI" w:eastAsia="Meiryo UI" w:hAnsi="Meiryo UI"/>
        </w:rPr>
        <w:t>validation</w:t>
      </w:r>
      <w:r>
        <w:rPr>
          <w:rFonts w:ascii="Meiryo UI" w:eastAsia="Meiryo UI" w:hAnsi="Meiryo UI" w:hint="eastAsia"/>
        </w:rPr>
        <w:t>」をつける。</w:t>
      </w:r>
    </w:p>
    <w:p w14:paraId="2388B027" w14:textId="77777777" w:rsidR="00740D6A" w:rsidRPr="007F0D21" w:rsidRDefault="00740D6A" w:rsidP="00740D6A">
      <w:pPr>
        <w:pStyle w:val="a3"/>
        <w:ind w:left="0" w:firstLine="0"/>
        <w:rPr>
          <w:rFonts w:ascii="Meiryo UI" w:eastAsia="Meiryo UI" w:hAnsi="Meiryo UI"/>
        </w:rPr>
      </w:pPr>
    </w:p>
    <w:p w14:paraId="4DDA95CB" w14:textId="77777777" w:rsidR="00740D6A" w:rsidRPr="007F0D21" w:rsidRDefault="00740D6A" w:rsidP="00740D6A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41" w:name="_Toc62033246"/>
      <w:r w:rsidRPr="007F0D21">
        <w:rPr>
          <w:rFonts w:ascii="Meiryo UI" w:hAnsi="Meiryo UI" w:hint="eastAsia"/>
        </w:rPr>
        <w:t>メッセージ一覧</w:t>
      </w:r>
      <w:bookmarkEnd w:id="41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1"/>
        <w:gridCol w:w="4314"/>
      </w:tblGrid>
      <w:tr w:rsidR="00740D6A" w:rsidRPr="007F0D21" w14:paraId="5FD83F2F" w14:textId="77777777" w:rsidTr="00740D6A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5B16D7A" w14:textId="77777777" w:rsidR="00740D6A" w:rsidRPr="007F0D21" w:rsidRDefault="00740D6A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2C1CE45" w14:textId="77777777" w:rsidR="00740D6A" w:rsidRPr="007F0D21" w:rsidRDefault="00740D6A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012E497" w14:textId="77777777" w:rsidR="00740D6A" w:rsidRPr="007F0D21" w:rsidRDefault="00740D6A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740D6A" w:rsidRPr="007F0D21" w14:paraId="6AC806A2" w14:textId="77777777" w:rsidTr="00740D6A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05FCCF1C" w14:textId="642952C8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能力時間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14:paraId="4EA22144" w14:textId="2059B945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3CE2FB1B" w14:textId="2AF63EE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開始日または終了日が正しくありません。</w:t>
            </w:r>
          </w:p>
        </w:tc>
      </w:tr>
      <w:tr w:rsidR="00740D6A" w:rsidRPr="007F0D21" w14:paraId="5C850C4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6B36E2A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C95F7BA" w14:textId="624356E2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04D9CCC" w14:textId="07113A83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開始日と終了日の期間内に存在しない職制です。</w:t>
            </w:r>
          </w:p>
        </w:tc>
      </w:tr>
      <w:tr w:rsidR="00740D6A" w:rsidRPr="007F0D21" w14:paraId="6B7F4364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7342B1F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27673ABA" w14:textId="4C6913C3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msg_validation_003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E44ABCA" w14:textId="725BB314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職種、施工棟、職種のどれか1つは入力してください。</w:t>
            </w:r>
          </w:p>
        </w:tc>
      </w:tr>
      <w:tr w:rsidR="00740D6A" w:rsidRPr="007F0D21" w14:paraId="087F80B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C493975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02E0728" w14:textId="66FF634B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msg_validation_004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0D57894" w14:textId="62E0D419" w:rsidR="00740D6A" w:rsidRPr="00740D6A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この棟は有効ではありません。</w:t>
            </w:r>
          </w:p>
        </w:tc>
      </w:tr>
      <w:tr w:rsidR="00740D6A" w:rsidRPr="007F0D21" w14:paraId="07C25D38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E7A8444" w14:textId="77183494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D30E19E" w14:textId="6E9114D3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msg_validation_005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74C5E17" w14:textId="60BF8E49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この職種は存在しません。</w:t>
            </w:r>
          </w:p>
        </w:tc>
      </w:tr>
      <w:tr w:rsidR="00740D6A" w:rsidRPr="007F0D21" w14:paraId="015A1834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67EDE0C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0C194EC0" w14:textId="4ED8E806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msg_validation_006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1EECDCD" w14:textId="4906F786" w:rsidR="00740D6A" w:rsidRPr="007F0D21" w:rsidRDefault="00532A56" w:rsidP="0000221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正の数かつ</w:t>
            </w:r>
            <w:r w:rsidR="00002213">
              <w:rPr>
                <w:rFonts w:ascii="Meiryo UI" w:eastAsia="Meiryo UI" w:hAnsi="Meiryo UI" w:hint="eastAsia"/>
              </w:rPr>
              <w:t>整数</w:t>
            </w:r>
            <w:r w:rsidR="00E453D8">
              <w:rPr>
                <w:rFonts w:ascii="Meiryo UI" w:eastAsia="Meiryo UI" w:hAnsi="Meiryo UI" w:hint="eastAsia"/>
              </w:rPr>
              <w:t>6</w:t>
            </w:r>
            <w:r w:rsidR="00740D6A">
              <w:rPr>
                <w:rFonts w:ascii="Meiryo UI" w:eastAsia="Meiryo UI" w:hAnsi="Meiryo UI" w:hint="eastAsia"/>
              </w:rPr>
              <w:t>桁</w:t>
            </w:r>
            <w:r w:rsidR="00002213">
              <w:rPr>
                <w:rFonts w:ascii="Meiryo UI" w:eastAsia="Meiryo UI" w:hAnsi="Meiryo UI" w:hint="eastAsia"/>
              </w:rPr>
              <w:t>以内</w:t>
            </w:r>
            <w:r w:rsidR="00740D6A">
              <w:rPr>
                <w:rFonts w:ascii="Meiryo UI" w:eastAsia="Meiryo UI" w:hAnsi="Meiryo UI" w:hint="eastAsia"/>
              </w:rPr>
              <w:t>、小数2桁以内にしてください。</w:t>
            </w:r>
          </w:p>
        </w:tc>
      </w:tr>
      <w:tr w:rsidR="00740D6A" w:rsidRPr="007F0D21" w14:paraId="7D32FA81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85F377D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7E0A3E1" w14:textId="62D9EA3F" w:rsidR="00740D6A" w:rsidRPr="007F0D21" w:rsidRDefault="00224F2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msg_validation_00</w:t>
            </w:r>
            <w:r>
              <w:rPr>
                <w:rFonts w:ascii="Meiryo UI" w:eastAsia="Meiryo UI" w:hAnsi="Meiryo UI"/>
              </w:rPr>
              <w:t>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FFBE2A6" w14:textId="7ECF6C48" w:rsidR="00740D6A" w:rsidRPr="00224F22" w:rsidRDefault="00002213" w:rsidP="0000221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正の数かつ整数</w:t>
            </w:r>
            <w:r w:rsidR="00224F22" w:rsidRPr="00224F22">
              <w:rPr>
                <w:rFonts w:ascii="Meiryo UI" w:eastAsia="Meiryo UI" w:hAnsi="Meiryo UI" w:hint="eastAsia"/>
              </w:rPr>
              <w:t>4桁</w:t>
            </w:r>
            <w:r>
              <w:rPr>
                <w:rFonts w:ascii="Meiryo UI" w:eastAsia="Meiryo UI" w:hAnsi="Meiryo UI" w:hint="eastAsia"/>
              </w:rPr>
              <w:t>以内</w:t>
            </w:r>
            <w:r w:rsidR="00224F22" w:rsidRPr="00224F22">
              <w:rPr>
                <w:rFonts w:ascii="Meiryo UI" w:eastAsia="Meiryo UI" w:hAnsi="Meiryo UI" w:hint="eastAsia"/>
              </w:rPr>
              <w:t>、小数1桁以内にしてください。</w:t>
            </w:r>
          </w:p>
        </w:tc>
      </w:tr>
      <w:tr w:rsidR="00740D6A" w:rsidRPr="007F0D21" w14:paraId="0C8FDAE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7C11EFA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6CE16E4" w14:textId="5CFC6753" w:rsidR="00740D6A" w:rsidRPr="007F0D21" w:rsidRDefault="00224F2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msg_validation_00</w:t>
            </w:r>
            <w:r>
              <w:rPr>
                <w:rFonts w:ascii="Meiryo UI" w:eastAsia="Meiryo UI" w:hAnsi="Meiryo UI"/>
              </w:rPr>
              <w:t>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B50F9E7" w14:textId="34526A05" w:rsidR="00740D6A" w:rsidRPr="00224F22" w:rsidRDefault="00224F2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24F22">
              <w:rPr>
                <w:rFonts w:ascii="Meiryo UI" w:eastAsia="Meiryo UI" w:hAnsi="Meiryo UI" w:hint="eastAsia"/>
              </w:rPr>
              <w:t>自分より前の組区は選択出来ません。</w:t>
            </w:r>
          </w:p>
        </w:tc>
      </w:tr>
      <w:tr w:rsidR="00224F22" w:rsidRPr="007F0D21" w14:paraId="04968774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41FB56B" w14:textId="77777777" w:rsidR="00224F22" w:rsidRPr="007F0D21" w:rsidRDefault="00224F2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F7F916E" w14:textId="5A14BF55" w:rsidR="00224F22" w:rsidRDefault="00224F2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msg_validation_00</w:t>
            </w:r>
            <w:r>
              <w:rPr>
                <w:rFonts w:ascii="Meiryo UI" w:eastAsia="Meiryo UI" w:hAnsi="Meiryo UI"/>
              </w:rPr>
              <w:t>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BFAEE59" w14:textId="4DF102ED" w:rsidR="00224F22" w:rsidRPr="00224F22" w:rsidRDefault="00224F2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24F22">
              <w:rPr>
                <w:rFonts w:ascii="Meiryo UI" w:eastAsia="Meiryo UI" w:hAnsi="Meiryo UI" w:hint="eastAsia"/>
              </w:rPr>
              <w:t>選択された次ブロックと次組区では、ブロックのループが発生します。</w:t>
            </w:r>
          </w:p>
        </w:tc>
      </w:tr>
      <w:tr w:rsidR="00224F22" w:rsidRPr="007F0D21" w14:paraId="0FF8FF5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A4892B1" w14:textId="77777777" w:rsidR="00224F22" w:rsidRPr="007F0D21" w:rsidRDefault="00224F2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1D3052B1" w14:textId="77777777" w:rsidR="00224F22" w:rsidRDefault="00224F22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1E1013A" w14:textId="77777777" w:rsidR="00224F22" w:rsidRPr="007F0D21" w:rsidRDefault="00224F22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49CE6D4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5CE7EEF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DE83937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0E7DB22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C2F81" w:rsidRPr="007F0D21" w14:paraId="6B66B68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F4268E0" w14:textId="5DF41288" w:rsidR="007C2F81" w:rsidRPr="007F0D21" w:rsidRDefault="00124454" w:rsidP="007C2F8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搭載日程表取込</w:t>
            </w:r>
          </w:p>
        </w:tc>
        <w:tc>
          <w:tcPr>
            <w:tcW w:w="2551" w:type="dxa"/>
          </w:tcPr>
          <w:p w14:paraId="01BE226F" w14:textId="5B8D3957" w:rsidR="007C2F81" w:rsidRPr="007F0D21" w:rsidRDefault="007C2F81" w:rsidP="007C2F81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</w:t>
            </w:r>
            <w:r>
              <w:rPr>
                <w:rFonts w:ascii="Meiryo UI" w:eastAsia="Meiryo UI" w:hAnsi="Meiryo UI"/>
              </w:rPr>
              <w:t>10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63BB39E" w14:textId="10062054" w:rsidR="007C2F81" w:rsidRPr="007F0D21" w:rsidRDefault="00124454" w:rsidP="007C2F8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24454">
              <w:rPr>
                <w:rFonts w:ascii="Meiryo UI" w:eastAsia="Meiryo UI" w:hAnsi="Meiryo UI" w:hint="eastAsia"/>
              </w:rPr>
              <w:t>%sは一致するデータがマスタにありません。</w:t>
            </w:r>
          </w:p>
        </w:tc>
      </w:tr>
      <w:tr w:rsidR="00124454" w:rsidRPr="007F0D21" w14:paraId="1610B037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03DFCF6" w14:textId="77777777" w:rsidR="00124454" w:rsidRPr="007F0D21" w:rsidRDefault="00124454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51E32F3" w14:textId="5995D06F" w:rsidR="00124454" w:rsidRDefault="00124454" w:rsidP="00124454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msg_validation_0</w:t>
            </w:r>
            <w:r>
              <w:rPr>
                <w:rFonts w:ascii="Meiryo UI" w:eastAsia="Meiryo UI" w:hAnsi="Meiryo UI"/>
              </w:rPr>
              <w:t>11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29555FD" w14:textId="05C2661A" w:rsidR="00124454" w:rsidRPr="007F0D21" w:rsidRDefault="00124454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24454">
              <w:rPr>
                <w:rFonts w:ascii="Meiryo UI" w:eastAsia="Meiryo UI" w:hAnsi="Meiryo UI" w:hint="eastAsia"/>
              </w:rPr>
              <w:t>選択されたファイルはExcel形式ではありません。</w:t>
            </w:r>
          </w:p>
        </w:tc>
      </w:tr>
      <w:tr w:rsidR="00124454" w:rsidRPr="007F0D21" w14:paraId="766C67D0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0071577" w14:textId="77777777" w:rsidR="00124454" w:rsidRPr="007F0D21" w:rsidRDefault="00124454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ACF7874" w14:textId="77777777" w:rsidR="00124454" w:rsidRDefault="00124454" w:rsidP="00124454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44CEEA7" w14:textId="77777777" w:rsidR="00124454" w:rsidRPr="007F0D21" w:rsidRDefault="00124454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124454" w:rsidRPr="007F0D21" w14:paraId="7760E0CD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A7D8897" w14:textId="77777777" w:rsidR="00124454" w:rsidRPr="007F0D21" w:rsidRDefault="00124454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CEE07A2" w14:textId="77777777" w:rsidR="00124454" w:rsidRDefault="00124454" w:rsidP="00124454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2A7B895" w14:textId="77777777" w:rsidR="00124454" w:rsidRPr="007F0D21" w:rsidRDefault="00124454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124454" w:rsidRPr="007F0D21" w14:paraId="14E6EED0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F871F0C" w14:textId="77777777" w:rsidR="00124454" w:rsidRPr="007F0D21" w:rsidRDefault="00124454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DBED364" w14:textId="58961EEF" w:rsidR="00124454" w:rsidRDefault="00432217" w:rsidP="00124454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432217">
              <w:rPr>
                <w:rFonts w:ascii="Meiryo UI" w:eastAsia="Meiryo UI" w:hAnsi="Meiryo UI"/>
              </w:rPr>
              <w:t>msg_validation_012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CC0A0D5" w14:textId="5B1C72BB" w:rsidR="00124454" w:rsidRPr="00432217" w:rsidRDefault="00432217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432217">
              <w:rPr>
                <w:rFonts w:ascii="Meiryo UI" w:eastAsia="Meiryo UI" w:hAnsi="Meiryo UI" w:hint="eastAsia"/>
              </w:rPr>
              <w:t>選択された次工程と次組区では、工程のループが発生します。</w:t>
            </w:r>
          </w:p>
        </w:tc>
      </w:tr>
      <w:tr w:rsidR="00124454" w:rsidRPr="007F0D21" w14:paraId="01382E50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5E761D42" w14:textId="77777777" w:rsidR="00124454" w:rsidRPr="007F0D21" w:rsidRDefault="00124454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44D4550" w14:textId="3379AF48" w:rsidR="00124454" w:rsidRPr="007F0D21" w:rsidRDefault="00C337BA" w:rsidP="00124454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337BA">
              <w:rPr>
                <w:rFonts w:ascii="Meiryo UI" w:eastAsia="Meiryo UI" w:hAnsi="Meiryo UI"/>
              </w:rPr>
              <w:t>msg_validation_01</w:t>
            </w:r>
            <w:r>
              <w:rPr>
                <w:rFonts w:ascii="Meiryo UI" w:eastAsia="Meiryo UI" w:hAnsi="Meiryo UI" w:hint="eastAsia"/>
              </w:rPr>
              <w:t>3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5369142F" w14:textId="0CEDC025" w:rsidR="00124454" w:rsidRPr="00C337BA" w:rsidRDefault="00C337BA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337BA">
              <w:rPr>
                <w:rFonts w:ascii="Meiryo UI" w:eastAsia="Meiryo UI" w:hAnsi="Meiryo UI" w:hint="eastAsia"/>
              </w:rPr>
              <w:t>選択された次区画と次組区では、区画のループが発生します。</w:t>
            </w:r>
          </w:p>
        </w:tc>
      </w:tr>
      <w:tr w:rsidR="000B11F0" w:rsidRPr="007F0D21" w14:paraId="645E1D75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1165DD0" w14:textId="77777777" w:rsidR="000B11F0" w:rsidRPr="007F0D21" w:rsidRDefault="000B11F0" w:rsidP="00124454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219C710" w14:textId="37C3E0A4" w:rsidR="000B11F0" w:rsidRPr="00C337BA" w:rsidRDefault="000B11F0" w:rsidP="00124454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337BA">
              <w:rPr>
                <w:rFonts w:ascii="Meiryo UI" w:eastAsia="Meiryo UI" w:hAnsi="Meiryo UI"/>
              </w:rPr>
              <w:t>msg_validation_01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01F663C5" w14:textId="418A5417" w:rsidR="000B11F0" w:rsidRPr="0086341C" w:rsidRDefault="007C67DC" w:rsidP="000E284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C67DC">
              <w:rPr>
                <w:rFonts w:ascii="Meiryo UI" w:eastAsia="Meiryo UI" w:hAnsi="Meiryo UI" w:hint="eastAsia"/>
              </w:rPr>
              <w:t>%sをYYYY/MM/DD形式(半角)にしてください。</w:t>
            </w:r>
          </w:p>
        </w:tc>
      </w:tr>
      <w:tr w:rsidR="00AC07F5" w:rsidRPr="007F0D21" w14:paraId="553DCC06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23E86B6" w14:textId="77777777" w:rsidR="00AC07F5" w:rsidRPr="007F0D21" w:rsidRDefault="00AC07F5" w:rsidP="00AC07F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3C2BB99" w14:textId="7CED001C" w:rsidR="00AC07F5" w:rsidRPr="00C337BA" w:rsidRDefault="00AC07F5" w:rsidP="00AC07F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337BA">
              <w:rPr>
                <w:rFonts w:ascii="Meiryo UI" w:eastAsia="Meiryo UI" w:hAnsi="Meiryo UI"/>
              </w:rPr>
              <w:t>msg_validation_01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0A3C15C" w14:textId="7602BF2B" w:rsidR="00AC07F5" w:rsidRDefault="00AC07F5" w:rsidP="00AC07F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40CDF">
              <w:rPr>
                <w:rFonts w:ascii="Meiryo UI" w:eastAsia="Meiryo UI" w:hAnsi="Meiryo UI" w:hint="eastAsia"/>
              </w:rPr>
              <w:t>年は4桁にしてください</w:t>
            </w:r>
          </w:p>
        </w:tc>
      </w:tr>
      <w:tr w:rsidR="00AC07F5" w:rsidRPr="007F0D21" w14:paraId="3678480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29CA84C" w14:textId="77777777" w:rsidR="00AC07F5" w:rsidRPr="007F0D21" w:rsidRDefault="00AC07F5" w:rsidP="00AC07F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EF1296D" w14:textId="64C0FBD3" w:rsidR="00AC07F5" w:rsidRPr="00C337BA" w:rsidRDefault="00AC07F5" w:rsidP="00AC07F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C337BA">
              <w:rPr>
                <w:rFonts w:ascii="Meiryo UI" w:eastAsia="Meiryo UI" w:hAnsi="Meiryo UI"/>
              </w:rPr>
              <w:t>msg_validation_01</w:t>
            </w:r>
            <w:r>
              <w:rPr>
                <w:rFonts w:ascii="Meiryo UI" w:eastAsia="Meiryo UI" w:hAnsi="Meiryo UI"/>
              </w:rPr>
              <w:t>6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24CF0ED2" w14:textId="04F01E1A" w:rsidR="00AC07F5" w:rsidRPr="00AC07F5" w:rsidRDefault="00AC07F5" w:rsidP="00AC07F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AC07F5">
              <w:rPr>
                <w:rFonts w:ascii="Meiryo UI" w:eastAsia="Meiryo UI" w:hAnsi="Meiryo UI" w:hint="eastAsia"/>
              </w:rPr>
              <w:t>正の数かつ整数7桁以内、小数1桁以内にしてください。</w:t>
            </w:r>
          </w:p>
        </w:tc>
      </w:tr>
      <w:tr w:rsidR="00AC07F5" w:rsidRPr="007F0D21" w14:paraId="18D83A85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6355615E" w14:textId="77777777" w:rsidR="00AC07F5" w:rsidRPr="007F0D21" w:rsidRDefault="00AC07F5" w:rsidP="00AC07F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5D8536BA" w14:textId="0295ACE6" w:rsidR="00AC07F5" w:rsidRPr="007F0D21" w:rsidRDefault="00E03042" w:rsidP="00AC07F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337BA">
              <w:rPr>
                <w:rFonts w:ascii="Meiryo UI" w:eastAsia="Meiryo UI" w:hAnsi="Meiryo UI"/>
              </w:rPr>
              <w:t>msg_validation_01</w:t>
            </w:r>
            <w:r>
              <w:rPr>
                <w:rFonts w:ascii="Meiryo UI" w:eastAsia="Meiryo UI" w:hAnsi="Meiryo UI"/>
              </w:rPr>
              <w:t>7</w:t>
            </w: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5A91723B" w14:textId="27FFE6E9" w:rsidR="00AC07F5" w:rsidRPr="00740CDF" w:rsidRDefault="00E03042" w:rsidP="00AC07F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03042">
              <w:rPr>
                <w:rFonts w:ascii="Meiryo UI" w:eastAsia="Meiryo UI" w:hAnsi="Meiryo UI" w:hint="eastAsia"/>
              </w:rPr>
              <w:t>英数字、カタカナ、ひらがな、漢字、スペースのみ入力可能です。（全て全角半角可）</w:t>
            </w:r>
          </w:p>
        </w:tc>
      </w:tr>
    </w:tbl>
    <w:p w14:paraId="157362D5" w14:textId="50C879B3" w:rsidR="00740D6A" w:rsidRPr="007F0D21" w:rsidRDefault="00E05E30" w:rsidP="00740D6A">
      <w:pPr>
        <w:pStyle w:val="1"/>
        <w:rPr>
          <w:rFonts w:ascii="Meiryo UI" w:eastAsia="Meiryo UI" w:hAnsi="Meiryo UI"/>
        </w:rPr>
      </w:pPr>
      <w:bookmarkStart w:id="42" w:name="_Toc62033247"/>
      <w:r>
        <w:rPr>
          <w:rFonts w:ascii="Meiryo UI" w:eastAsia="Meiryo UI" w:hAnsi="Meiryo UI" w:hint="eastAsia"/>
        </w:rPr>
        <w:lastRenderedPageBreak/>
        <w:t>ファイル関連</w:t>
      </w:r>
      <w:r w:rsidR="00740D6A">
        <w:rPr>
          <w:rFonts w:ascii="Meiryo UI" w:eastAsia="Meiryo UI" w:hAnsi="Meiryo UI" w:hint="eastAsia"/>
        </w:rPr>
        <w:t>メッセージ</w:t>
      </w:r>
      <w:bookmarkEnd w:id="42"/>
    </w:p>
    <w:p w14:paraId="06A33BC8" w14:textId="77777777" w:rsidR="00740D6A" w:rsidRPr="007F0D21" w:rsidRDefault="00740D6A" w:rsidP="00740D6A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43" w:name="_Toc62033248"/>
      <w:r w:rsidRPr="007F0D21">
        <w:rPr>
          <w:rFonts w:ascii="Meiryo UI" w:hAnsi="Meiryo UI" w:hint="eastAsia"/>
        </w:rPr>
        <w:t>定義</w:t>
      </w:r>
      <w:bookmarkEnd w:id="43"/>
    </w:p>
    <w:p w14:paraId="3F391630" w14:textId="214C1AF2" w:rsidR="00740D6A" w:rsidRPr="007F0D21" w:rsidRDefault="00E05E30" w:rsidP="00740D6A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ファイルアップロード処理</w:t>
      </w:r>
      <w:r w:rsidR="00740D6A">
        <w:rPr>
          <w:rFonts w:ascii="Meiryo UI" w:eastAsia="Meiryo UI" w:hAnsi="Meiryo UI" w:hint="eastAsia"/>
        </w:rPr>
        <w:t>で使用するメッセージは、カテゴリに「</w:t>
      </w:r>
      <w:r>
        <w:rPr>
          <w:rFonts w:ascii="Meiryo UI" w:eastAsia="Meiryo UI" w:hAnsi="Meiryo UI"/>
        </w:rPr>
        <w:t>file</w:t>
      </w:r>
      <w:r w:rsidR="00740D6A">
        <w:rPr>
          <w:rFonts w:ascii="Meiryo UI" w:eastAsia="Meiryo UI" w:hAnsi="Meiryo UI" w:hint="eastAsia"/>
        </w:rPr>
        <w:t>」をつける。</w:t>
      </w:r>
    </w:p>
    <w:p w14:paraId="0C150190" w14:textId="77777777" w:rsidR="00740D6A" w:rsidRPr="007F0D21" w:rsidRDefault="00740D6A" w:rsidP="00740D6A">
      <w:pPr>
        <w:pStyle w:val="a3"/>
        <w:ind w:left="0" w:firstLine="0"/>
        <w:rPr>
          <w:rFonts w:ascii="Meiryo UI" w:eastAsia="Meiryo UI" w:hAnsi="Meiryo UI"/>
        </w:rPr>
      </w:pPr>
    </w:p>
    <w:p w14:paraId="1CE9A7CA" w14:textId="77777777" w:rsidR="00740D6A" w:rsidRPr="007F0D21" w:rsidRDefault="00740D6A" w:rsidP="00740D6A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44" w:name="_Toc62033249"/>
      <w:r w:rsidRPr="007F0D21">
        <w:rPr>
          <w:rFonts w:ascii="Meiryo UI" w:hAnsi="Meiryo UI" w:hint="eastAsia"/>
        </w:rPr>
        <w:t>メッセージ一覧</w:t>
      </w:r>
      <w:bookmarkEnd w:id="44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1"/>
        <w:gridCol w:w="4314"/>
      </w:tblGrid>
      <w:tr w:rsidR="00740D6A" w:rsidRPr="007F0D21" w14:paraId="33C2C45F" w14:textId="77777777" w:rsidTr="00740D6A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AD6A5E2" w14:textId="77777777" w:rsidR="00740D6A" w:rsidRPr="007F0D21" w:rsidRDefault="00740D6A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7A69D1B" w14:textId="77777777" w:rsidR="00740D6A" w:rsidRPr="007F0D21" w:rsidRDefault="00740D6A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DE5CBA8" w14:textId="77777777" w:rsidR="00740D6A" w:rsidRPr="007F0D21" w:rsidRDefault="00740D6A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740D6A" w:rsidRPr="007F0D21" w14:paraId="4EC3BF60" w14:textId="77777777" w:rsidTr="00740D6A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51F45045" w14:textId="5B16445C" w:rsidR="00740D6A" w:rsidRPr="007F0D21" w:rsidRDefault="00E05E30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ファイル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14:paraId="24B84627" w14:textId="18207ABA" w:rsidR="00740D6A" w:rsidRPr="007F0D21" w:rsidRDefault="00E05E30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</w:t>
            </w:r>
            <w:r>
              <w:rPr>
                <w:rFonts w:ascii="Meiryo UI" w:eastAsia="Meiryo UI" w:hAnsi="Meiryo UI"/>
              </w:rPr>
              <w:t>_file_001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4C680CE6" w14:textId="73A4BFC0" w:rsidR="00740D6A" w:rsidRPr="007F0D21" w:rsidRDefault="00E05E30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Excel形式のファイルを選択してください</w:t>
            </w:r>
          </w:p>
        </w:tc>
      </w:tr>
      <w:tr w:rsidR="00740D6A" w:rsidRPr="007F0D21" w14:paraId="36C269B7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691AE53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DD987EF" w14:textId="1DDCB853" w:rsidR="00740D6A" w:rsidRPr="007F0D21" w:rsidRDefault="00E05E30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msg_file_002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D40B73C" w14:textId="19C9A7ED" w:rsidR="00740D6A" w:rsidRPr="007F0D21" w:rsidRDefault="00E05E30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ファイルのサイズが想定のサイズをオーバーしています。</w:t>
            </w:r>
          </w:p>
        </w:tc>
      </w:tr>
      <w:tr w:rsidR="00740D6A" w:rsidRPr="007F0D21" w14:paraId="6EE8C89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B5E6121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EC10C0C" w14:textId="50F77079" w:rsidR="00740D6A" w:rsidRPr="007F0D21" w:rsidRDefault="00E05E30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msg_file_</w:t>
            </w:r>
            <w:r>
              <w:rPr>
                <w:rFonts w:ascii="Meiryo UI" w:eastAsia="Meiryo UI" w:hAnsi="Meiryo UI"/>
              </w:rPr>
              <w:t>003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EF81920" w14:textId="2730C045" w:rsidR="00740D6A" w:rsidRPr="007F0D21" w:rsidRDefault="00E05E30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ファイルのアップロードに失敗しました。</w:t>
            </w:r>
          </w:p>
        </w:tc>
      </w:tr>
      <w:tr w:rsidR="00740D6A" w:rsidRPr="007F0D21" w14:paraId="54C2B55A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3658075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17FDFCB8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5D4EE32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082C1C1E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CB41895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41FF2A2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8ABF6E9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0854D792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F3F6BB7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F140386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DD826CA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3928C798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9DEBAC1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0AF593A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1FEDB1D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328DA1B3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C7DE6CF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50C962D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EEA034E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0453E306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E812C1C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C863771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409BAE7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5F4A624F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1390C03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248E96B9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D390390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3DF68208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3AA56FA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8D78C55" w14:textId="77777777" w:rsidR="00740D6A" w:rsidRPr="007F0D21" w:rsidRDefault="00740D6A" w:rsidP="00740D6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002F9F14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40D6A" w:rsidRPr="007F0D21" w14:paraId="3A834457" w14:textId="77777777" w:rsidTr="00740D6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34E7367D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25222983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2A9F40BC" w14:textId="77777777" w:rsidR="00740D6A" w:rsidRPr="007F0D21" w:rsidRDefault="00740D6A" w:rsidP="00740D6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144CEBBD" w14:textId="371E37D4" w:rsidR="00E05E30" w:rsidRPr="007F0D21" w:rsidRDefault="00E05E30" w:rsidP="00E05E30">
      <w:pPr>
        <w:pStyle w:val="1"/>
        <w:rPr>
          <w:rFonts w:ascii="Meiryo UI" w:eastAsia="Meiryo UI" w:hAnsi="Meiryo UI"/>
        </w:rPr>
      </w:pPr>
      <w:bookmarkStart w:id="45" w:name="_Toc62033250"/>
      <w:r>
        <w:rPr>
          <w:rFonts w:ascii="Meiryo UI" w:eastAsia="Meiryo UI" w:hAnsi="Meiryo UI" w:hint="eastAsia"/>
        </w:rPr>
        <w:lastRenderedPageBreak/>
        <w:t>搭載日程関連メッセージ</w:t>
      </w:r>
      <w:bookmarkEnd w:id="45"/>
    </w:p>
    <w:p w14:paraId="65FC6EE0" w14:textId="77777777" w:rsidR="00E05E30" w:rsidRPr="007F0D21" w:rsidRDefault="00E05E30" w:rsidP="00E05E30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46" w:name="_Toc62033251"/>
      <w:r w:rsidRPr="007F0D21">
        <w:rPr>
          <w:rFonts w:ascii="Meiryo UI" w:hAnsi="Meiryo UI" w:hint="eastAsia"/>
        </w:rPr>
        <w:t>定義</w:t>
      </w:r>
      <w:bookmarkEnd w:id="46"/>
    </w:p>
    <w:p w14:paraId="20367094" w14:textId="6735ADD1" w:rsidR="00E05E30" w:rsidRPr="007F0D21" w:rsidRDefault="00E05E30" w:rsidP="00E05E30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搭載日程で使用するメッセージは、カテゴリに「</w:t>
      </w:r>
      <w:proofErr w:type="spellStart"/>
      <w:r w:rsidR="0028750D">
        <w:rPr>
          <w:rFonts w:ascii="Meiryo UI" w:eastAsia="Meiryo UI" w:hAnsi="Meiryo UI"/>
        </w:rPr>
        <w:t>schet</w:t>
      </w:r>
      <w:proofErr w:type="spellEnd"/>
      <w:r>
        <w:rPr>
          <w:rFonts w:ascii="Meiryo UI" w:eastAsia="Meiryo UI" w:hAnsi="Meiryo UI" w:hint="eastAsia"/>
        </w:rPr>
        <w:t>」をつける。</w:t>
      </w:r>
    </w:p>
    <w:p w14:paraId="63899223" w14:textId="77777777" w:rsidR="00E05E30" w:rsidRPr="007F0D21" w:rsidRDefault="00E05E30" w:rsidP="00E05E30">
      <w:pPr>
        <w:pStyle w:val="a3"/>
        <w:ind w:left="0" w:firstLine="0"/>
        <w:rPr>
          <w:rFonts w:ascii="Meiryo UI" w:eastAsia="Meiryo UI" w:hAnsi="Meiryo UI"/>
        </w:rPr>
      </w:pPr>
    </w:p>
    <w:p w14:paraId="2FB847A5" w14:textId="77777777" w:rsidR="00E05E30" w:rsidRPr="007F0D21" w:rsidRDefault="00E05E30" w:rsidP="00E05E30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47" w:name="_Toc62033252"/>
      <w:r w:rsidRPr="007F0D21">
        <w:rPr>
          <w:rFonts w:ascii="Meiryo UI" w:hAnsi="Meiryo UI" w:hint="eastAsia"/>
        </w:rPr>
        <w:t>メッセージ一覧</w:t>
      </w:r>
      <w:bookmarkEnd w:id="47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695"/>
        <w:gridCol w:w="4314"/>
      </w:tblGrid>
      <w:tr w:rsidR="00E05E30" w:rsidRPr="007F0D21" w14:paraId="65501647" w14:textId="77777777" w:rsidTr="001338F8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BA1533E" w14:textId="77777777" w:rsidR="00E05E30" w:rsidRPr="007F0D21" w:rsidRDefault="00E05E30" w:rsidP="00E837F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695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7034440" w14:textId="77777777" w:rsidR="00E05E30" w:rsidRPr="007F0D21" w:rsidRDefault="00E05E30" w:rsidP="00E837F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35DECBF" w14:textId="77777777" w:rsidR="00E05E30" w:rsidRPr="007F0D21" w:rsidRDefault="00E05E30" w:rsidP="00E837F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E05E30" w:rsidRPr="007F0D21" w14:paraId="1EFEA5A8" w14:textId="77777777" w:rsidTr="001338F8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4C739927" w14:textId="668552D2" w:rsidR="00E05E30" w:rsidRPr="007F0D21" w:rsidRDefault="0028750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日程表取込</w:t>
            </w:r>
          </w:p>
        </w:tc>
        <w:tc>
          <w:tcPr>
            <w:tcW w:w="2695" w:type="dxa"/>
            <w:tcBorders>
              <w:top w:val="double" w:sz="4" w:space="0" w:color="auto"/>
            </w:tcBorders>
          </w:tcPr>
          <w:p w14:paraId="09C75493" w14:textId="3AEC9C05" w:rsidR="00E05E30" w:rsidRPr="007F0D21" w:rsidRDefault="0028750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msg_schet_001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3F0431FE" w14:textId="331BDE23" w:rsidR="00E05E30" w:rsidRPr="0028750D" w:rsidRDefault="0028750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750D">
              <w:rPr>
                <w:rFonts w:ascii="Meiryo UI" w:eastAsia="Meiryo UI" w:hAnsi="Meiryo UI" w:hint="eastAsia"/>
              </w:rPr>
              <w:t>「設定」シートの必須入力の欄に値が入力されていません。</w:t>
            </w:r>
          </w:p>
        </w:tc>
      </w:tr>
      <w:tr w:rsidR="00E05E30" w:rsidRPr="007F0D21" w14:paraId="0BB07367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A25E357" w14:textId="77777777" w:rsidR="00E05E30" w:rsidRPr="007F0D21" w:rsidRDefault="00E05E30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0A8F5B1F" w14:textId="2F3F7C31" w:rsidR="00E05E30" w:rsidRPr="007F0D21" w:rsidRDefault="0028750D" w:rsidP="00E837F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msg_schet_002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8A777EC" w14:textId="2452ED59" w:rsidR="00E05E30" w:rsidRPr="007F0D21" w:rsidRDefault="0028750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750D">
              <w:rPr>
                <w:rFonts w:ascii="Meiryo UI" w:eastAsia="Meiryo UI" w:hAnsi="Meiryo UI" w:hint="eastAsia"/>
              </w:rPr>
              <w:t>「設定」シートの数値を入力する欄に数値以外が入力されています。</w:t>
            </w:r>
          </w:p>
        </w:tc>
      </w:tr>
      <w:tr w:rsidR="00E05E30" w:rsidRPr="007F0D21" w14:paraId="56443EC4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B47E1A8" w14:textId="77777777" w:rsidR="00E05E30" w:rsidRPr="007F0D21" w:rsidRDefault="00E05E30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5FA89616" w14:textId="58FF37EB" w:rsidR="00E05E30" w:rsidRPr="007F0D21" w:rsidRDefault="0028750D" w:rsidP="00E837F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msg_schet_003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192C2B3" w14:textId="2380BF4B" w:rsidR="00E05E30" w:rsidRPr="007F0D21" w:rsidRDefault="0028750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750D">
              <w:rPr>
                <w:rFonts w:ascii="Meiryo UI" w:eastAsia="Meiryo UI" w:hAnsi="Meiryo UI" w:hint="eastAsia"/>
              </w:rPr>
              <w:t>「設定」シートの終了列が開始列よりも前になっています。</w:t>
            </w:r>
          </w:p>
        </w:tc>
      </w:tr>
      <w:tr w:rsidR="00E05E30" w:rsidRPr="007F0D21" w14:paraId="56C7BAA6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328DB12" w14:textId="77777777" w:rsidR="00E05E30" w:rsidRPr="007F0D21" w:rsidRDefault="00E05E30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2168EA4D" w14:textId="728A0B3C" w:rsidR="00E05E30" w:rsidRPr="007F0D21" w:rsidRDefault="0028750D" w:rsidP="00E837F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msg_schet_00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0F15E9E" w14:textId="793174FA" w:rsidR="00E05E30" w:rsidRPr="007F0D21" w:rsidRDefault="0028750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750D">
              <w:rPr>
                <w:rFonts w:ascii="Meiryo UI" w:eastAsia="Meiryo UI" w:hAnsi="Meiryo UI" w:hint="eastAsia"/>
              </w:rPr>
              <w:t>「設定」シートの終了行が開始行よりも前になっています。</w:t>
            </w:r>
          </w:p>
        </w:tc>
      </w:tr>
      <w:tr w:rsidR="00E05E30" w:rsidRPr="007F0D21" w14:paraId="37C3900B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5E246C7" w14:textId="3BCBD1D0" w:rsidR="00E05E30" w:rsidRPr="007F0D21" w:rsidRDefault="0028750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</w:t>
            </w:r>
          </w:p>
        </w:tc>
        <w:tc>
          <w:tcPr>
            <w:tcW w:w="2695" w:type="dxa"/>
          </w:tcPr>
          <w:p w14:paraId="04C22A2C" w14:textId="4E942DC2" w:rsidR="00E05E30" w:rsidRPr="007F0D21" w:rsidRDefault="00316154" w:rsidP="009459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</w:t>
            </w:r>
            <w:r w:rsidR="009459EF">
              <w:rPr>
                <w:rFonts w:ascii="Meiryo UI" w:eastAsia="Meiryo UI" w:hAnsi="Meiryo UI"/>
              </w:rPr>
              <w:t>g</w:t>
            </w:r>
            <w:r>
              <w:rPr>
                <w:rFonts w:ascii="Meiryo UI" w:eastAsia="Meiryo UI" w:hAnsi="Meiryo UI" w:hint="eastAsia"/>
              </w:rPr>
              <w:t>_schet_log_001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7D8806D" w14:textId="7F525004" w:rsidR="00E05E30" w:rsidRPr="007F0D21" w:rsidRDefault="001338F8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ブロックが追加されました。</w:t>
            </w:r>
          </w:p>
        </w:tc>
      </w:tr>
      <w:tr w:rsidR="00E05E30" w:rsidRPr="007F0D21" w14:paraId="2F6C1987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479C38C" w14:textId="77777777" w:rsidR="00E05E30" w:rsidRPr="007F0D21" w:rsidRDefault="00E05E30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2E4FABA0" w14:textId="5E5635CD" w:rsidR="00E05E30" w:rsidRPr="007F0D21" w:rsidRDefault="00316154" w:rsidP="009459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</w:t>
            </w:r>
            <w:r w:rsidR="009459EF">
              <w:rPr>
                <w:rFonts w:ascii="Meiryo UI" w:eastAsia="Meiryo UI" w:hAnsi="Meiryo UI"/>
              </w:rPr>
              <w:t>g</w:t>
            </w:r>
            <w:r>
              <w:rPr>
                <w:rFonts w:ascii="Meiryo UI" w:eastAsia="Meiryo UI" w:hAnsi="Meiryo UI" w:hint="eastAsia"/>
              </w:rPr>
              <w:t>_schet_log_00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177E3D4" w14:textId="077799D2" w:rsidR="00E05E30" w:rsidRPr="007F0D21" w:rsidRDefault="001338F8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ブロックが削除されました。</w:t>
            </w:r>
          </w:p>
        </w:tc>
      </w:tr>
      <w:tr w:rsidR="00E05E30" w:rsidRPr="007F0D21" w14:paraId="4A067C92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11C1DE4" w14:textId="77777777" w:rsidR="00E05E30" w:rsidRPr="007F0D21" w:rsidRDefault="00E05E30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0EB3A978" w14:textId="360457BB" w:rsidR="00E05E30" w:rsidRPr="007F0D21" w:rsidRDefault="00316154" w:rsidP="009459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</w:t>
            </w:r>
            <w:r w:rsidR="009459EF">
              <w:rPr>
                <w:rFonts w:ascii="Meiryo UI" w:eastAsia="Meiryo UI" w:hAnsi="Meiryo UI"/>
              </w:rPr>
              <w:t>g</w:t>
            </w:r>
            <w:r>
              <w:rPr>
                <w:rFonts w:ascii="Meiryo UI" w:eastAsia="Meiryo UI" w:hAnsi="Meiryo UI" w:hint="eastAsia"/>
              </w:rPr>
              <w:t>_schet_log_00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D791AD1" w14:textId="10CEF54A" w:rsidR="00E05E30" w:rsidRPr="007F0D21" w:rsidRDefault="001338F8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%sが%sから%sに変更されました。</w:t>
            </w:r>
          </w:p>
        </w:tc>
      </w:tr>
      <w:tr w:rsidR="00E05E30" w:rsidRPr="007F0D21" w14:paraId="3B6606FE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5E5D32A" w14:textId="77777777" w:rsidR="00E05E30" w:rsidRPr="007F0D21" w:rsidRDefault="00E05E30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0CE2E234" w14:textId="11228B35" w:rsidR="00E05E30" w:rsidRPr="007F0D21" w:rsidRDefault="00316154" w:rsidP="009459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</w:t>
            </w:r>
            <w:r w:rsidR="009459EF">
              <w:rPr>
                <w:rFonts w:ascii="Meiryo UI" w:eastAsia="Meiryo UI" w:hAnsi="Meiryo UI"/>
              </w:rPr>
              <w:t>g</w:t>
            </w:r>
            <w:r>
              <w:rPr>
                <w:rFonts w:ascii="Meiryo UI" w:eastAsia="Meiryo UI" w:hAnsi="Meiryo UI" w:hint="eastAsia"/>
              </w:rPr>
              <w:t>_schet_log_00</w:t>
            </w:r>
            <w:r>
              <w:rPr>
                <w:rFonts w:ascii="Meiryo UI" w:eastAsia="Meiryo UI" w:hAnsi="Meiryo UI"/>
              </w:rPr>
              <w:t>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70CA6C0" w14:textId="26DD39FD" w:rsidR="00E05E30" w:rsidRPr="007F0D21" w:rsidRDefault="001338F8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1338F8">
              <w:rPr>
                <w:rFonts w:ascii="Meiryo UI" w:eastAsia="Meiryo UI" w:hAnsi="Meiryo UI" w:hint="eastAsia"/>
              </w:rPr>
              <w:t>TimeTrackerNX</w:t>
            </w:r>
            <w:proofErr w:type="spellEnd"/>
            <w:r w:rsidRPr="001338F8">
              <w:rPr>
                <w:rFonts w:ascii="Meiryo UI" w:eastAsia="Meiryo UI" w:hAnsi="Meiryo UI" w:hint="eastAsia"/>
              </w:rPr>
              <w:t>から取得できませんでした。(削除された可能性があります)</w:t>
            </w:r>
          </w:p>
        </w:tc>
      </w:tr>
      <w:tr w:rsidR="001338F8" w:rsidRPr="007F0D21" w14:paraId="22F5807D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241E807" w14:textId="20B7E589" w:rsidR="001338F8" w:rsidRPr="007F0D21" w:rsidRDefault="001338F8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Excelエラー</w:t>
            </w:r>
          </w:p>
        </w:tc>
        <w:tc>
          <w:tcPr>
            <w:tcW w:w="2695" w:type="dxa"/>
          </w:tcPr>
          <w:p w14:paraId="556F08EB" w14:textId="7BF9BE3F" w:rsidR="001338F8" w:rsidRDefault="001338F8" w:rsidP="009459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FB5F7F0" w14:textId="1A3731DB" w:rsidR="001338F8" w:rsidRPr="001338F8" w:rsidRDefault="001338F8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「データシート」は1番目に必要です。1番目には「設定」シートがあります。</w:t>
            </w:r>
          </w:p>
        </w:tc>
      </w:tr>
      <w:tr w:rsidR="001338F8" w:rsidRPr="007F0D21" w14:paraId="3E015438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F1B765B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6B987319" w14:textId="4505BAE5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2847174" w14:textId="4F33039B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「設定」シートが存在しません。</w:t>
            </w:r>
          </w:p>
        </w:tc>
      </w:tr>
      <w:tr w:rsidR="001338F8" w:rsidRPr="007F0D21" w14:paraId="65A409B6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B7939C1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44A95257" w14:textId="562A0399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03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EC8BA69" w14:textId="79BE65B3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750D">
              <w:rPr>
                <w:rFonts w:ascii="Meiryo UI" w:eastAsia="Meiryo UI" w:hAnsi="Meiryo UI" w:hint="eastAsia"/>
              </w:rPr>
              <w:t>「設定」シートの必須入力の欄に値が入力されていません。</w:t>
            </w:r>
          </w:p>
        </w:tc>
      </w:tr>
      <w:tr w:rsidR="001338F8" w:rsidRPr="007F0D21" w14:paraId="30659B91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6F2F101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3114796C" w14:textId="7623249A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04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982F7B4" w14:textId="418FA296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750D">
              <w:rPr>
                <w:rFonts w:ascii="Meiryo UI" w:eastAsia="Meiryo UI" w:hAnsi="Meiryo UI" w:hint="eastAsia"/>
              </w:rPr>
              <w:t>「設定」シートの数値を入力する欄に数値以外が入力されています。</w:t>
            </w:r>
          </w:p>
        </w:tc>
      </w:tr>
      <w:tr w:rsidR="001338F8" w:rsidRPr="007F0D21" w14:paraId="248B195C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DB78892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44FF1B76" w14:textId="364EA825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05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9CD5038" w14:textId="69AD9D0C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750D">
              <w:rPr>
                <w:rFonts w:ascii="Meiryo UI" w:eastAsia="Meiryo UI" w:hAnsi="Meiryo UI" w:hint="eastAsia"/>
              </w:rPr>
              <w:t>「設定」シートの終了</w:t>
            </w:r>
            <w:r w:rsidR="000944AB">
              <w:rPr>
                <w:rFonts w:ascii="Meiryo UI" w:eastAsia="Meiryo UI" w:hAnsi="Meiryo UI" w:hint="eastAsia"/>
              </w:rPr>
              <w:t>行</w:t>
            </w:r>
            <w:r w:rsidRPr="0028750D">
              <w:rPr>
                <w:rFonts w:ascii="Meiryo UI" w:eastAsia="Meiryo UI" w:hAnsi="Meiryo UI" w:hint="eastAsia"/>
              </w:rPr>
              <w:t>が開始</w:t>
            </w:r>
            <w:r w:rsidR="000944AB">
              <w:rPr>
                <w:rFonts w:ascii="Meiryo UI" w:eastAsia="Meiryo UI" w:hAnsi="Meiryo UI" w:hint="eastAsia"/>
              </w:rPr>
              <w:t>行</w:t>
            </w:r>
            <w:r w:rsidRPr="0028750D">
              <w:rPr>
                <w:rFonts w:ascii="Meiryo UI" w:eastAsia="Meiryo UI" w:hAnsi="Meiryo UI" w:hint="eastAsia"/>
              </w:rPr>
              <w:t>よりも前になっています。</w:t>
            </w:r>
          </w:p>
        </w:tc>
      </w:tr>
      <w:tr w:rsidR="001338F8" w:rsidRPr="007F0D21" w14:paraId="05163153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8A4F290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4AFA71A0" w14:textId="474AEB2E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06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4E5F5DF" w14:textId="763F3741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750D">
              <w:rPr>
                <w:rFonts w:ascii="Meiryo UI" w:eastAsia="Meiryo UI" w:hAnsi="Meiryo UI" w:hint="eastAsia"/>
              </w:rPr>
              <w:t>「設定」シートの終了</w:t>
            </w:r>
            <w:r w:rsidR="000944AB">
              <w:rPr>
                <w:rFonts w:ascii="Meiryo UI" w:eastAsia="Meiryo UI" w:hAnsi="Meiryo UI" w:hint="eastAsia"/>
              </w:rPr>
              <w:t>列</w:t>
            </w:r>
            <w:r w:rsidRPr="0028750D">
              <w:rPr>
                <w:rFonts w:ascii="Meiryo UI" w:eastAsia="Meiryo UI" w:hAnsi="Meiryo UI" w:hint="eastAsia"/>
              </w:rPr>
              <w:t>が開始</w:t>
            </w:r>
            <w:r w:rsidR="000944AB">
              <w:rPr>
                <w:rFonts w:ascii="Meiryo UI" w:eastAsia="Meiryo UI" w:hAnsi="Meiryo UI" w:hint="eastAsia"/>
              </w:rPr>
              <w:t>列</w:t>
            </w:r>
            <w:r w:rsidRPr="0028750D">
              <w:rPr>
                <w:rFonts w:ascii="Meiryo UI" w:eastAsia="Meiryo UI" w:hAnsi="Meiryo UI" w:hint="eastAsia"/>
              </w:rPr>
              <w:t>よりも前になっています。</w:t>
            </w:r>
          </w:p>
        </w:tc>
      </w:tr>
      <w:tr w:rsidR="001338F8" w:rsidRPr="007F0D21" w14:paraId="1769310E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7296E23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2B72EE90" w14:textId="0F6E54E0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07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336C67A" w14:textId="66CEABBF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ブロック名が取得できません。</w:t>
            </w:r>
          </w:p>
        </w:tc>
      </w:tr>
      <w:tr w:rsidR="001338F8" w:rsidRPr="007F0D21" w14:paraId="6A92E30F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CC90ED7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684B180F" w14:textId="18181C9A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08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3E6DC01" w14:textId="3CB3DFBB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ブロック名が正しくありません。</w:t>
            </w:r>
          </w:p>
        </w:tc>
      </w:tr>
      <w:tr w:rsidR="001338F8" w:rsidRPr="007F0D21" w14:paraId="4981FC73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AA6C8AC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2B6D4B79" w14:textId="4D5A816F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09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AF52465" w14:textId="31A8CBD9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同じブロック内で、PS舷とC舷が混同しています。</w:t>
            </w:r>
          </w:p>
        </w:tc>
      </w:tr>
      <w:tr w:rsidR="001338F8" w:rsidRPr="007F0D21" w14:paraId="3F3F1A28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3E52CEF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79F99FFE" w14:textId="619D0966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10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87BC4F0" w14:textId="381C9173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日付が取得できません。</w:t>
            </w:r>
          </w:p>
        </w:tc>
      </w:tr>
      <w:tr w:rsidR="001338F8" w:rsidRPr="007F0D21" w14:paraId="1BF024B6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8CD43EC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75B3A653" w14:textId="2D991714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11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800A615" w14:textId="430E5A89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日付が不正です。</w:t>
            </w:r>
          </w:p>
        </w:tc>
      </w:tr>
      <w:tr w:rsidR="001338F8" w:rsidRPr="007F0D21" w14:paraId="6E3D4894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6B3F40C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60A63C09" w14:textId="45DD0B18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12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45A10A4" w14:textId="0FE5895E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供給先ブロック名が取得できません。</w:t>
            </w:r>
          </w:p>
        </w:tc>
      </w:tr>
      <w:tr w:rsidR="001338F8" w:rsidRPr="007F0D21" w14:paraId="14BAA785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516D987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68A3FB90" w14:textId="0A40A3B1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13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5F6B640" w14:textId="5DDEBA7E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供給先ブロック名が正しくありません。</w:t>
            </w:r>
          </w:p>
        </w:tc>
      </w:tr>
      <w:tr w:rsidR="001338F8" w:rsidRPr="007F0D21" w14:paraId="0AFAE0D7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F4FBEBD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7155302C" w14:textId="541B7E49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14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C260E2E" w14:textId="679AAD04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供給先ブロックが見つかりません。</w:t>
            </w:r>
          </w:p>
        </w:tc>
      </w:tr>
      <w:tr w:rsidR="001338F8" w:rsidRPr="007F0D21" w14:paraId="1E117A74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965D6A2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12E7D2A1" w14:textId="1CE4CB50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15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28832CB" w14:textId="5144C007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同じブロックが、複数存在します。</w:t>
            </w:r>
          </w:p>
        </w:tc>
      </w:tr>
      <w:tr w:rsidR="001338F8" w:rsidRPr="007F0D21" w14:paraId="6C3098D9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D1117AD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53C60F54" w14:textId="1E9F9032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16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046EE4B" w14:textId="1678EF08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搭載日程が取得できません。</w:t>
            </w:r>
          </w:p>
        </w:tc>
      </w:tr>
      <w:tr w:rsidR="001338F8" w:rsidRPr="007F0D21" w14:paraId="22892E57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87A6B27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5B6D74FC" w14:textId="33BFDB73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</w:t>
            </w:r>
            <w:r>
              <w:rPr>
                <w:rFonts w:ascii="Meiryo UI" w:eastAsia="Meiryo UI" w:hAnsi="Meiryo UI" w:hint="eastAsia"/>
              </w:rPr>
              <w:t>17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12DBBC5" w14:textId="397989C9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データ登録に失敗しました。</w:t>
            </w:r>
          </w:p>
        </w:tc>
      </w:tr>
      <w:tr w:rsidR="001338F8" w:rsidRPr="007F0D21" w14:paraId="168577D0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9F2AC72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2DCE5D9E" w14:textId="66554EDF" w:rsid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msg_schet_excel_error_018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0EA45D2" w14:textId="01D3801F" w:rsidR="001338F8" w:rsidRP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 w:hint="eastAsia"/>
              </w:rPr>
              <w:t>ブロック名に記号が含まれています。</w:t>
            </w:r>
          </w:p>
        </w:tc>
      </w:tr>
      <w:tr w:rsidR="001338F8" w:rsidRPr="007F0D21" w14:paraId="1477F919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EACFC65" w14:textId="77777777" w:rsidR="001338F8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5D5B8D06" w14:textId="2425A355" w:rsidR="001338F8" w:rsidRPr="001338F8" w:rsidRDefault="001338F8" w:rsidP="001338F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1338F8">
              <w:rPr>
                <w:rFonts w:ascii="Meiryo UI" w:eastAsia="Meiryo UI" w:hAnsi="Meiryo UI"/>
              </w:rPr>
              <w:t>msg_schet_excel_error_01</w:t>
            </w:r>
            <w:r>
              <w:rPr>
                <w:rFonts w:ascii="Meiryo UI" w:eastAsia="Meiryo UI" w:hAnsi="Meiryo UI"/>
              </w:rPr>
              <w:t>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C3E1352" w14:textId="79CD7ED5" w:rsidR="001338F8" w:rsidRPr="0028750D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8750D">
              <w:rPr>
                <w:rFonts w:ascii="Meiryo UI" w:eastAsia="Meiryo UI" w:hAnsi="Meiryo UI" w:hint="eastAsia"/>
              </w:rPr>
              <w:t>取込データが見つかりませんでした。</w:t>
            </w:r>
          </w:p>
        </w:tc>
      </w:tr>
      <w:tr w:rsidR="001338F8" w:rsidRPr="007F0D21" w14:paraId="0BE2F6F1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584F5B0" w14:textId="7A9CD922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検討ケース</w:t>
            </w:r>
          </w:p>
        </w:tc>
        <w:tc>
          <w:tcPr>
            <w:tcW w:w="2695" w:type="dxa"/>
          </w:tcPr>
          <w:p w14:paraId="08D2500F" w14:textId="6E42F5DF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msg_schet_case_001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7561151" w14:textId="4B5A07E1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DBのコピー処理に失敗しました。</w:t>
            </w:r>
          </w:p>
        </w:tc>
      </w:tr>
      <w:tr w:rsidR="001338F8" w:rsidRPr="007F0D21" w14:paraId="7F7C9182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48B8546" w14:textId="77777777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0784BBD4" w14:textId="63CE42CF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msg_schet_case_00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A266EFD" w14:textId="70B1BA90" w:rsidR="001338F8" w:rsidRPr="00EB058E" w:rsidRDefault="00EB058E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B058E">
              <w:rPr>
                <w:rFonts w:ascii="Meiryo UI" w:eastAsia="Meiryo UI" w:hAnsi="Meiryo UI" w:hint="eastAsia"/>
              </w:rPr>
              <w:t>DBの削除処理に失敗しました。</w:t>
            </w:r>
          </w:p>
        </w:tc>
      </w:tr>
      <w:tr w:rsidR="001338F8" w:rsidRPr="007F0D21" w14:paraId="6AFA7AB2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AFDDEA3" w14:textId="77777777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2852F406" w14:textId="612B4AA1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msg_schet_case_00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16857BC" w14:textId="48FBE54B" w:rsidR="001338F8" w:rsidRPr="00EB058E" w:rsidRDefault="00EB058E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B058E">
              <w:rPr>
                <w:rFonts w:ascii="Meiryo UI" w:eastAsia="Meiryo UI" w:hAnsi="Meiryo UI" w:hint="eastAsia"/>
              </w:rPr>
              <w:t>コピー先のデータは削除されます。コピーしてもよろしいですか？</w:t>
            </w:r>
          </w:p>
        </w:tc>
      </w:tr>
      <w:tr w:rsidR="001338F8" w:rsidRPr="007F0D21" w14:paraId="666E2922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8CBBD6E" w14:textId="77777777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</w:tcPr>
          <w:p w14:paraId="4B2F1068" w14:textId="51E08F18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79551C0" w14:textId="2E06B1D2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1338F8" w:rsidRPr="007F0D21" w14:paraId="12EB1566" w14:textId="77777777" w:rsidTr="001338F8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2186E347" w14:textId="77777777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95" w:type="dxa"/>
            <w:tcBorders>
              <w:bottom w:val="single" w:sz="12" w:space="0" w:color="auto"/>
            </w:tcBorders>
          </w:tcPr>
          <w:p w14:paraId="4EC9D04B" w14:textId="77777777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2F48B240" w14:textId="77777777" w:rsidR="001338F8" w:rsidRPr="007F0D21" w:rsidRDefault="001338F8" w:rsidP="001338F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3D7B350E" w14:textId="11011363" w:rsidR="00CE5E6D" w:rsidRPr="007F0D21" w:rsidRDefault="00CE5E6D" w:rsidP="00CE5E6D">
      <w:pPr>
        <w:pStyle w:val="1"/>
        <w:rPr>
          <w:rFonts w:ascii="Meiryo UI" w:eastAsia="Meiryo UI" w:hAnsi="Meiryo UI"/>
        </w:rPr>
      </w:pPr>
      <w:bookmarkStart w:id="48" w:name="_Toc62033253"/>
      <w:r>
        <w:rPr>
          <w:rFonts w:ascii="Meiryo UI" w:eastAsia="Meiryo UI" w:hAnsi="Meiryo UI" w:hint="eastAsia"/>
        </w:rPr>
        <w:lastRenderedPageBreak/>
        <w:t>中日程関連メッセージ</w:t>
      </w:r>
      <w:bookmarkEnd w:id="48"/>
    </w:p>
    <w:p w14:paraId="3AAF3247" w14:textId="77777777" w:rsidR="00CE5E6D" w:rsidRPr="007F0D21" w:rsidRDefault="00CE5E6D" w:rsidP="00CE5E6D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49" w:name="_Toc62033254"/>
      <w:r w:rsidRPr="007F0D21">
        <w:rPr>
          <w:rFonts w:ascii="Meiryo UI" w:hAnsi="Meiryo UI" w:hint="eastAsia"/>
        </w:rPr>
        <w:t>定義</w:t>
      </w:r>
      <w:bookmarkEnd w:id="49"/>
    </w:p>
    <w:p w14:paraId="6E289F9D" w14:textId="249237FC" w:rsidR="00CE5E6D" w:rsidRPr="007F0D21" w:rsidRDefault="00CE5E6D" w:rsidP="00CE5E6D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中日程関連処理で使用するメッセージは、カテゴリに「</w:t>
      </w:r>
      <w:proofErr w:type="spellStart"/>
      <w:r>
        <w:rPr>
          <w:rFonts w:ascii="Meiryo UI" w:eastAsia="Meiryo UI" w:hAnsi="Meiryo UI" w:hint="eastAsia"/>
        </w:rPr>
        <w:t>schem</w:t>
      </w:r>
      <w:proofErr w:type="spellEnd"/>
      <w:r>
        <w:rPr>
          <w:rFonts w:ascii="Meiryo UI" w:eastAsia="Meiryo UI" w:hAnsi="Meiryo UI" w:hint="eastAsia"/>
        </w:rPr>
        <w:t>」をつける。</w:t>
      </w:r>
    </w:p>
    <w:p w14:paraId="2780315D" w14:textId="77777777" w:rsidR="00CE5E6D" w:rsidRPr="00CE5E6D" w:rsidRDefault="00CE5E6D" w:rsidP="00CE5E6D">
      <w:pPr>
        <w:pStyle w:val="a3"/>
        <w:ind w:left="0" w:firstLine="0"/>
        <w:rPr>
          <w:rFonts w:ascii="Meiryo UI" w:eastAsia="Meiryo UI" w:hAnsi="Meiryo UI"/>
        </w:rPr>
      </w:pPr>
    </w:p>
    <w:p w14:paraId="7BF282D7" w14:textId="77777777" w:rsidR="00CE5E6D" w:rsidRPr="007F0D21" w:rsidRDefault="00CE5E6D" w:rsidP="00CE5E6D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50" w:name="_Toc62033255"/>
      <w:r w:rsidRPr="007F0D21">
        <w:rPr>
          <w:rFonts w:ascii="Meiryo UI" w:hAnsi="Meiryo UI" w:hint="eastAsia"/>
        </w:rPr>
        <w:t>メッセージ一覧</w:t>
      </w:r>
      <w:bookmarkEnd w:id="50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4"/>
        <w:gridCol w:w="4314"/>
      </w:tblGrid>
      <w:tr w:rsidR="00CE5E6D" w:rsidRPr="007F0D21" w14:paraId="16AA61B1" w14:textId="77777777" w:rsidTr="00E837FA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1926BF1" w14:textId="77777777" w:rsidR="00CE5E6D" w:rsidRPr="007F0D21" w:rsidRDefault="00CE5E6D" w:rsidP="00E837F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943BD84" w14:textId="77777777" w:rsidR="00CE5E6D" w:rsidRPr="007F0D21" w:rsidRDefault="00CE5E6D" w:rsidP="00E837F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6CA36F1" w14:textId="77777777" w:rsidR="00CE5E6D" w:rsidRPr="007F0D21" w:rsidRDefault="00CE5E6D" w:rsidP="00E837F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8170EF" w:rsidRPr="007F0D21" w14:paraId="24AF04BC" w14:textId="77777777" w:rsidTr="00E837FA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2172883D" w14:textId="77777777" w:rsidR="008170EF" w:rsidRPr="007F0D21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インターフェイス</w:t>
            </w:r>
          </w:p>
        </w:tc>
        <w:tc>
          <w:tcPr>
            <w:tcW w:w="2554" w:type="dxa"/>
            <w:tcBorders>
              <w:top w:val="double" w:sz="4" w:space="0" w:color="auto"/>
            </w:tcBorders>
          </w:tcPr>
          <w:p w14:paraId="41E143D5" w14:textId="6BE939A4" w:rsidR="008170EF" w:rsidRPr="007F0D21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B1248B">
              <w:rPr>
                <w:rFonts w:ascii="Meiryo UI" w:eastAsia="Meiryo UI" w:hAnsi="Meiryo UI"/>
              </w:rPr>
              <w:t>msg_schem_imp_001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79F41AA4" w14:textId="5B2280B5" w:rsidR="008170EF" w:rsidRPr="008170EF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170EF">
              <w:rPr>
                <w:rFonts w:ascii="Meiryo UI" w:eastAsia="Meiryo UI" w:hAnsi="Meiryo UI" w:hint="eastAsia"/>
              </w:rPr>
              <w:t>P/S舷がC舷に変更されました。</w:t>
            </w:r>
          </w:p>
        </w:tc>
      </w:tr>
      <w:tr w:rsidR="008170EF" w:rsidRPr="007F0D21" w14:paraId="020C0805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9555D36" w14:textId="77777777" w:rsidR="008170EF" w:rsidRPr="007F0D21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AE5D44F" w14:textId="436C72E1" w:rsidR="008170EF" w:rsidRPr="007F0D21" w:rsidRDefault="008170EF" w:rsidP="008170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B1248B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E0E9F8F" w14:textId="55B096E4" w:rsidR="008170EF" w:rsidRPr="008170EF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170EF">
              <w:rPr>
                <w:rFonts w:ascii="Meiryo UI" w:eastAsia="Meiryo UI" w:hAnsi="Meiryo UI" w:hint="eastAsia"/>
              </w:rPr>
              <w:t>C舷がP/S舷に変更されました。</w:t>
            </w:r>
          </w:p>
        </w:tc>
      </w:tr>
      <w:tr w:rsidR="008170EF" w:rsidRPr="007F0D21" w14:paraId="60F3BB41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29C5DD8" w14:textId="77777777" w:rsidR="008170EF" w:rsidRPr="007F0D21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63C8D985" w14:textId="720B9822" w:rsidR="008170EF" w:rsidRPr="007F0D21" w:rsidRDefault="008170EF" w:rsidP="008170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B1248B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B4DC10C" w14:textId="72997B52" w:rsidR="008170EF" w:rsidRPr="008170EF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170EF">
              <w:rPr>
                <w:rFonts w:ascii="Meiryo UI" w:eastAsia="Meiryo UI" w:hAnsi="Meiryo UI" w:hint="eastAsia"/>
              </w:rPr>
              <w:t>日程が変更されました。</w:t>
            </w:r>
          </w:p>
        </w:tc>
      </w:tr>
      <w:tr w:rsidR="008170EF" w:rsidRPr="007F0D21" w14:paraId="64270EAF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1639AE9" w14:textId="77777777" w:rsidR="008170EF" w:rsidRPr="007F0D21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653A9E81" w14:textId="53C7C6D1" w:rsidR="008170EF" w:rsidRPr="007F0D21" w:rsidRDefault="008170EF" w:rsidP="008170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B1248B">
              <w:rPr>
                <w:rFonts w:ascii="Meiryo UI" w:eastAsia="Meiryo UI" w:hAnsi="Meiryo UI"/>
              </w:rPr>
              <w:t>msg_schem_imp_0</w:t>
            </w:r>
            <w:r>
              <w:rPr>
                <w:rFonts w:ascii="Meiryo UI" w:eastAsia="Meiryo UI" w:hAnsi="Meiryo UI"/>
              </w:rPr>
              <w:t>04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4DFAE1B" w14:textId="051CF879" w:rsidR="008170EF" w:rsidRPr="008170EF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170EF">
              <w:rPr>
                <w:rFonts w:ascii="Meiryo UI" w:eastAsia="Meiryo UI" w:hAnsi="Meiryo UI" w:hint="eastAsia"/>
              </w:rPr>
              <w:t>追加されました。</w:t>
            </w:r>
          </w:p>
        </w:tc>
      </w:tr>
      <w:tr w:rsidR="008170EF" w:rsidRPr="007F0D21" w14:paraId="7D702062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96B375A" w14:textId="77777777" w:rsidR="008170EF" w:rsidRPr="007F0D21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1374120" w14:textId="0ABC820E" w:rsidR="008170EF" w:rsidRPr="007F0D21" w:rsidRDefault="008170EF" w:rsidP="008170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B1248B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FCA42C4" w14:textId="4374DADA" w:rsidR="008170EF" w:rsidRPr="008170EF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170EF">
              <w:rPr>
                <w:rFonts w:ascii="Meiryo UI" w:eastAsia="Meiryo UI" w:hAnsi="Meiryo UI" w:hint="eastAsia"/>
              </w:rPr>
              <w:t>削除されました。</w:t>
            </w:r>
          </w:p>
        </w:tc>
      </w:tr>
      <w:tr w:rsidR="008170EF" w:rsidRPr="007F0D21" w14:paraId="182C56B1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1973EDF" w14:textId="77777777" w:rsidR="008170EF" w:rsidRPr="007F0D21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3253C0D0" w14:textId="3B1CA498" w:rsidR="008170EF" w:rsidRPr="007F0D21" w:rsidRDefault="008170EF" w:rsidP="008170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B1248B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218B032" w14:textId="74FCAD11" w:rsidR="008170EF" w:rsidRPr="008170EF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170EF">
              <w:rPr>
                <w:rFonts w:ascii="Meiryo UI" w:eastAsia="Meiryo UI" w:hAnsi="Meiryo UI" w:hint="eastAsia"/>
              </w:rPr>
              <w:t>S舷がP舷に変更されました。</w:t>
            </w:r>
          </w:p>
        </w:tc>
      </w:tr>
      <w:tr w:rsidR="008170EF" w:rsidRPr="007F0D21" w14:paraId="593B42B5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80686AF" w14:textId="77777777" w:rsidR="008170EF" w:rsidRPr="007F0D21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2D69E53B" w14:textId="4D073263" w:rsidR="008170EF" w:rsidRPr="007F0D21" w:rsidRDefault="008170EF" w:rsidP="008170E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B1248B">
              <w:rPr>
                <w:rFonts w:ascii="Meiryo UI" w:eastAsia="Meiryo UI" w:hAnsi="Meiryo UI"/>
              </w:rPr>
              <w:t>msg_schem_imp_00</w:t>
            </w:r>
            <w:r>
              <w:rPr>
                <w:rFonts w:ascii="Meiryo UI" w:eastAsia="Meiryo UI" w:hAnsi="Meiryo UI"/>
              </w:rPr>
              <w:t>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28BD370" w14:textId="1C885725" w:rsidR="008170EF" w:rsidRPr="008170EF" w:rsidRDefault="008170EF" w:rsidP="008170E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8170EF">
              <w:rPr>
                <w:rFonts w:ascii="Meiryo UI" w:eastAsia="Meiryo UI" w:hAnsi="Meiryo UI" w:hint="eastAsia"/>
              </w:rPr>
              <w:t>P舷がS舷に変更されました。</w:t>
            </w:r>
          </w:p>
        </w:tc>
      </w:tr>
      <w:tr w:rsidR="00CE5E6D" w:rsidRPr="007F0D21" w14:paraId="15841869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17AFD7C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765B4ED1" w14:textId="77777777" w:rsidR="00CE5E6D" w:rsidRPr="007F0D21" w:rsidRDefault="00CE5E6D" w:rsidP="00E837F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7EBA0C9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E5E6D" w:rsidRPr="007F0D21" w14:paraId="58E81218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7A94260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03640245" w14:textId="77777777" w:rsidR="00CE5E6D" w:rsidRPr="007F0D21" w:rsidRDefault="00CE5E6D" w:rsidP="00E837F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EB7B6AF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E5E6D" w:rsidRPr="007F0D21" w14:paraId="2166A426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A0AF73D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</w:tcPr>
          <w:p w14:paraId="71BBB4CD" w14:textId="77777777" w:rsidR="00CE5E6D" w:rsidRPr="007F0D21" w:rsidRDefault="00CE5E6D" w:rsidP="00E837F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9140DEA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E5E6D" w:rsidRPr="007F0D21" w14:paraId="0B329F35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79B40CFC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4" w:space="0" w:color="auto"/>
            </w:tcBorders>
          </w:tcPr>
          <w:p w14:paraId="0B630ED2" w14:textId="77777777" w:rsidR="00CE5E6D" w:rsidRPr="007F0D21" w:rsidRDefault="00CE5E6D" w:rsidP="00E837F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23C37B9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E5E6D" w:rsidRPr="007F0D21" w14:paraId="7121C1FE" w14:textId="77777777" w:rsidTr="00E837FA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3012766B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4" w:type="dxa"/>
            <w:tcBorders>
              <w:bottom w:val="single" w:sz="12" w:space="0" w:color="auto"/>
            </w:tcBorders>
          </w:tcPr>
          <w:p w14:paraId="4F55A942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244B2045" w14:textId="77777777" w:rsidR="00CE5E6D" w:rsidRPr="007F0D21" w:rsidRDefault="00CE5E6D" w:rsidP="00E837F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371C1FB1" w14:textId="77777777" w:rsidR="00CE5E6D" w:rsidRPr="007F0D21" w:rsidRDefault="00CE5E6D" w:rsidP="00CE5E6D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8E731DE" w14:textId="616E0D17" w:rsidR="003B089B" w:rsidRDefault="003B089B" w:rsidP="00625C46">
      <w:pPr>
        <w:pStyle w:val="a3"/>
        <w:ind w:left="0" w:firstLine="0"/>
        <w:rPr>
          <w:rFonts w:ascii="Meiryo UI" w:eastAsia="Meiryo UI" w:hAnsi="Meiryo UI"/>
          <w:sz w:val="22"/>
        </w:rPr>
      </w:pPr>
    </w:p>
    <w:p w14:paraId="55F90664" w14:textId="77777777" w:rsidR="003B089B" w:rsidRDefault="003B089B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br w:type="page"/>
      </w:r>
    </w:p>
    <w:p w14:paraId="4D771EC4" w14:textId="77777777" w:rsidR="003B089B" w:rsidRPr="007F0D21" w:rsidRDefault="003B089B" w:rsidP="003B089B">
      <w:pPr>
        <w:pStyle w:val="1"/>
        <w:rPr>
          <w:rFonts w:ascii="Meiryo UI" w:eastAsia="Meiryo UI" w:hAnsi="Meiryo UI"/>
        </w:rPr>
      </w:pPr>
      <w:bookmarkStart w:id="51" w:name="_Toc62033256"/>
      <w:r>
        <w:rPr>
          <w:rFonts w:ascii="Meiryo UI" w:eastAsia="Meiryo UI" w:hAnsi="Meiryo UI" w:hint="eastAsia"/>
        </w:rPr>
        <w:lastRenderedPageBreak/>
        <w:t>オーダ関連メッセージ</w:t>
      </w:r>
      <w:bookmarkEnd w:id="51"/>
    </w:p>
    <w:p w14:paraId="6DE42961" w14:textId="77777777" w:rsidR="003B089B" w:rsidRPr="007F0D21" w:rsidRDefault="003B089B" w:rsidP="003B089B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52" w:name="_Toc62033257"/>
      <w:r w:rsidRPr="007F0D21">
        <w:rPr>
          <w:rFonts w:ascii="Meiryo UI" w:hAnsi="Meiryo UI" w:hint="eastAsia"/>
        </w:rPr>
        <w:t>定義</w:t>
      </w:r>
      <w:bookmarkEnd w:id="52"/>
    </w:p>
    <w:p w14:paraId="651468D2" w14:textId="77777777" w:rsidR="003B089B" w:rsidRPr="007F0D21" w:rsidRDefault="003B089B" w:rsidP="003B089B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オーダ関連で使用するメッセージは、カテゴリに「</w:t>
      </w:r>
      <w:r>
        <w:rPr>
          <w:rFonts w:ascii="Meiryo UI" w:eastAsia="Meiryo UI" w:hAnsi="Meiryo UI"/>
        </w:rPr>
        <w:t>order</w:t>
      </w:r>
      <w:r>
        <w:rPr>
          <w:rFonts w:ascii="Meiryo UI" w:eastAsia="Meiryo UI" w:hAnsi="Meiryo UI" w:hint="eastAsia"/>
        </w:rPr>
        <w:t>」をつける。</w:t>
      </w:r>
    </w:p>
    <w:p w14:paraId="5B06206C" w14:textId="77777777" w:rsidR="003B089B" w:rsidRPr="007F0D21" w:rsidRDefault="003B089B" w:rsidP="003B089B">
      <w:pPr>
        <w:pStyle w:val="a3"/>
        <w:ind w:left="0" w:firstLine="0"/>
        <w:rPr>
          <w:rFonts w:ascii="Meiryo UI" w:eastAsia="Meiryo UI" w:hAnsi="Meiryo UI"/>
        </w:rPr>
      </w:pPr>
    </w:p>
    <w:p w14:paraId="1516AACD" w14:textId="77777777" w:rsidR="003B089B" w:rsidRPr="007F0D21" w:rsidRDefault="003B089B" w:rsidP="003B089B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53" w:name="_Toc62033258"/>
      <w:r w:rsidRPr="007F0D21">
        <w:rPr>
          <w:rFonts w:ascii="Meiryo UI" w:hAnsi="Meiryo UI" w:hint="eastAsia"/>
        </w:rPr>
        <w:t>メッセージ一覧</w:t>
      </w:r>
      <w:bookmarkEnd w:id="53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1"/>
        <w:gridCol w:w="4314"/>
      </w:tblGrid>
      <w:tr w:rsidR="003B089B" w:rsidRPr="007F0D21" w14:paraId="022E55B3" w14:textId="77777777" w:rsidTr="00CA559C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1A32C9A" w14:textId="77777777" w:rsidR="003B089B" w:rsidRPr="007F0D21" w:rsidRDefault="003B089B" w:rsidP="00CA559C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BF2D748" w14:textId="77777777" w:rsidR="003B089B" w:rsidRPr="007F0D21" w:rsidRDefault="003B089B" w:rsidP="00CA559C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7E3995A2" w14:textId="77777777" w:rsidR="003B089B" w:rsidRPr="007F0D21" w:rsidRDefault="003B089B" w:rsidP="00CA559C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3B089B" w:rsidRPr="007F0D21" w14:paraId="1EF1DF6E" w14:textId="77777777" w:rsidTr="00CA559C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469A7298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エラー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14:paraId="2E2AFE66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msg_order</w:t>
            </w:r>
            <w:r>
              <w:rPr>
                <w:rFonts w:ascii="Meiryo UI" w:eastAsia="Meiryo UI" w:hAnsi="Meiryo UI"/>
              </w:rPr>
              <w:t>_err_001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426E5CFB" w14:textId="3B83DBD4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引渡はTopマーキンより後の日付にしてください。</w:t>
            </w:r>
          </w:p>
        </w:tc>
      </w:tr>
      <w:tr w:rsidR="003B089B" w:rsidRPr="007F0D21" w14:paraId="54B6B30D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72AD247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0D1C229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A128CF8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38C81B88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FFFD2F5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144D0E06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B1FA9F5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632376CB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FD5103D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BDCDA36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2AC32BE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00C60550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291266E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57C3E3F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A6CF37E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377FB15F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7C68E0D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27446736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0638436F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1A8A2E93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8C45E42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060CE29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CD1DFF8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438B2B05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2296C15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A2441B0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BF8D187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46C0A3C9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CFE25C6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CFBF74B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94AD454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76D87290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75826DD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3BD7EC1D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589E9BA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73DE5991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8AFF107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0BE76FB" w14:textId="77777777" w:rsidR="003B089B" w:rsidRPr="007F0D21" w:rsidRDefault="003B089B" w:rsidP="00CA55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5E74210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B089B" w:rsidRPr="007F0D21" w14:paraId="59F9F43B" w14:textId="77777777" w:rsidTr="00CA559C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341F163F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27A5516B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0C314A3E" w14:textId="77777777" w:rsidR="003B089B" w:rsidRPr="007F0D21" w:rsidRDefault="003B089B" w:rsidP="00CA55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74AB0F12" w14:textId="77777777" w:rsidR="00625C46" w:rsidRPr="00CE5E6D" w:rsidRDefault="00625C46" w:rsidP="00625C46">
      <w:pPr>
        <w:pStyle w:val="a3"/>
        <w:ind w:left="0" w:firstLine="0"/>
        <w:rPr>
          <w:rFonts w:ascii="Meiryo UI" w:eastAsia="Meiryo UI" w:hAnsi="Meiryo UI"/>
          <w:sz w:val="22"/>
        </w:rPr>
      </w:pPr>
    </w:p>
    <w:p w14:paraId="71A79FF7" w14:textId="1E978D3F" w:rsidR="000F1105" w:rsidRPr="007F0D21" w:rsidRDefault="0005784E" w:rsidP="000F1105">
      <w:pPr>
        <w:pStyle w:val="1"/>
        <w:rPr>
          <w:rFonts w:ascii="Meiryo UI" w:eastAsia="Meiryo UI" w:hAnsi="Meiryo UI"/>
        </w:rPr>
      </w:pPr>
      <w:bookmarkStart w:id="54" w:name="_Toc62033259"/>
      <w:r>
        <w:rPr>
          <w:rFonts w:ascii="Meiryo UI" w:eastAsia="Meiryo UI" w:hAnsi="Meiryo UI" w:hint="eastAsia"/>
        </w:rPr>
        <w:lastRenderedPageBreak/>
        <w:t>小日程関連</w:t>
      </w:r>
      <w:r w:rsidR="000F1105">
        <w:rPr>
          <w:rFonts w:ascii="Meiryo UI" w:eastAsia="Meiryo UI" w:hAnsi="Meiryo UI" w:hint="eastAsia"/>
        </w:rPr>
        <w:t>メッセージ</w:t>
      </w:r>
      <w:bookmarkEnd w:id="54"/>
    </w:p>
    <w:p w14:paraId="46B0CC07" w14:textId="77777777" w:rsidR="000F1105" w:rsidRPr="007F0D21" w:rsidRDefault="000F1105" w:rsidP="000F1105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55" w:name="_Toc62033260"/>
      <w:r w:rsidRPr="007F0D21">
        <w:rPr>
          <w:rFonts w:ascii="Meiryo UI" w:hAnsi="Meiryo UI" w:hint="eastAsia"/>
        </w:rPr>
        <w:t>定義</w:t>
      </w:r>
      <w:bookmarkEnd w:id="55"/>
    </w:p>
    <w:p w14:paraId="079007C8" w14:textId="5BCD0282" w:rsidR="000F1105" w:rsidRPr="007F0D21" w:rsidRDefault="0005784E" w:rsidP="000F110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小日程関連</w:t>
      </w:r>
      <w:r w:rsidR="000F1105">
        <w:rPr>
          <w:rFonts w:ascii="Meiryo UI" w:eastAsia="Meiryo UI" w:hAnsi="Meiryo UI" w:hint="eastAsia"/>
        </w:rPr>
        <w:t>で使用するメッセージは、カテゴリに「</w:t>
      </w:r>
      <w:proofErr w:type="spellStart"/>
      <w:r>
        <w:rPr>
          <w:rFonts w:ascii="Meiryo UI" w:eastAsia="Meiryo UI" w:hAnsi="Meiryo UI" w:hint="eastAsia"/>
        </w:rPr>
        <w:t>sches</w:t>
      </w:r>
      <w:proofErr w:type="spellEnd"/>
      <w:r w:rsidR="000F1105">
        <w:rPr>
          <w:rFonts w:ascii="Meiryo UI" w:eastAsia="Meiryo UI" w:hAnsi="Meiryo UI" w:hint="eastAsia"/>
        </w:rPr>
        <w:t>」をつける。</w:t>
      </w:r>
    </w:p>
    <w:p w14:paraId="3B8731F6" w14:textId="77777777" w:rsidR="000F1105" w:rsidRPr="007F0D21" w:rsidRDefault="000F1105" w:rsidP="000F1105">
      <w:pPr>
        <w:pStyle w:val="a3"/>
        <w:ind w:left="0" w:firstLine="0"/>
        <w:rPr>
          <w:rFonts w:ascii="Meiryo UI" w:eastAsia="Meiryo UI" w:hAnsi="Meiryo UI"/>
        </w:rPr>
      </w:pPr>
    </w:p>
    <w:p w14:paraId="4C948DF2" w14:textId="77777777" w:rsidR="000F1105" w:rsidRPr="007F0D21" w:rsidRDefault="000F1105" w:rsidP="000F1105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56" w:name="_Toc62033261"/>
      <w:r w:rsidRPr="007F0D21">
        <w:rPr>
          <w:rFonts w:ascii="Meiryo UI" w:hAnsi="Meiryo UI" w:hint="eastAsia"/>
        </w:rPr>
        <w:t>メッセージ一覧</w:t>
      </w:r>
      <w:bookmarkEnd w:id="56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650"/>
        <w:gridCol w:w="4314"/>
      </w:tblGrid>
      <w:tr w:rsidR="000F1105" w:rsidRPr="007F0D21" w14:paraId="5D95CECE" w14:textId="77777777" w:rsidTr="00F45B15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A16661C" w14:textId="77777777" w:rsidR="000F1105" w:rsidRPr="007F0D21" w:rsidRDefault="000F1105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6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8584146" w14:textId="77777777" w:rsidR="000F1105" w:rsidRPr="007F0D21" w:rsidRDefault="000F1105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7CCCF311" w14:textId="77777777" w:rsidR="000F1105" w:rsidRPr="007F0D21" w:rsidRDefault="000F1105" w:rsidP="00740D6A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05784E" w:rsidRPr="007F0D21" w14:paraId="769736C8" w14:textId="77777777" w:rsidTr="00F45B15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572BA9F3" w14:textId="10A838AC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取込</w:t>
            </w:r>
          </w:p>
        </w:tc>
        <w:tc>
          <w:tcPr>
            <w:tcW w:w="2650" w:type="dxa"/>
            <w:tcBorders>
              <w:top w:val="double" w:sz="4" w:space="0" w:color="auto"/>
            </w:tcBorders>
          </w:tcPr>
          <w:p w14:paraId="4123A572" w14:textId="322DEE54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0F8EDBE9" w14:textId="1BECE799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シート「</w:t>
            </w:r>
            <w:r>
              <w:rPr>
                <w:rFonts w:ascii="Meiryo UI" w:eastAsia="Meiryo UI" w:hAnsi="Meiryo UI" w:hint="eastAsia"/>
              </w:rPr>
              <w:t>%s」が存在しない為、取込できませんでした。</w:t>
            </w:r>
          </w:p>
        </w:tc>
      </w:tr>
      <w:tr w:rsidR="0005784E" w:rsidRPr="007F0D21" w14:paraId="259A8E80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21D9F41" w14:textId="77777777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</w:tcPr>
          <w:p w14:paraId="6573392F" w14:textId="038AF3D5" w:rsidR="0005784E" w:rsidRPr="007F0D21" w:rsidRDefault="0005784E" w:rsidP="0005784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msg_sches_makenittei_002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0659F3D" w14:textId="59C78928" w:rsidR="0005784E" w:rsidRPr="007F0D21" w:rsidRDefault="00555622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シート「</w:t>
            </w:r>
            <w:r>
              <w:rPr>
                <w:rFonts w:ascii="Meiryo UI" w:eastAsia="Meiryo UI" w:hAnsi="Meiryo UI" w:hint="eastAsia"/>
              </w:rPr>
              <w:t>%s」のフォーマットが異なる為、取込できませんでした。</w:t>
            </w:r>
          </w:p>
        </w:tc>
      </w:tr>
      <w:tr w:rsidR="0005784E" w:rsidRPr="007F0D21" w14:paraId="43DBD8FF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55985D7" w14:textId="77777777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</w:tcPr>
          <w:p w14:paraId="46704B91" w14:textId="431D8254" w:rsidR="0005784E" w:rsidRPr="007F0D21" w:rsidRDefault="0005784E" w:rsidP="0005784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msg_sches_makenittei_003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D0FD7EF" w14:textId="223840CC" w:rsidR="0005784E" w:rsidRPr="007F0D21" w:rsidRDefault="00555622" w:rsidP="00E86C2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</w:t>
            </w:r>
            <w:r w:rsidR="0016098F">
              <w:rPr>
                <w:rFonts w:ascii="Meiryo UI" w:eastAsia="Meiryo UI" w:hAnsi="Meiryo UI" w:hint="eastAsia"/>
              </w:rPr>
              <w:t>s</w:t>
            </w:r>
            <w:r>
              <w:rPr>
                <w:rFonts w:ascii="Meiryo UI" w:eastAsia="Meiryo UI" w:hAnsi="Meiryo UI" w:hint="eastAsia"/>
              </w:rPr>
              <w:t>行目の</w:t>
            </w:r>
            <w:r w:rsidR="006F70BF">
              <w:rPr>
                <w:rFonts w:ascii="Meiryo UI" w:eastAsia="Meiryo UI" w:hAnsi="Meiryo UI" w:hint="eastAsia"/>
              </w:rPr>
              <w:t>データ</w:t>
            </w:r>
            <w:r w:rsidR="00E86C21">
              <w:rPr>
                <w:rFonts w:ascii="Meiryo UI" w:eastAsia="Meiryo UI" w:hAnsi="Meiryo UI" w:hint="eastAsia"/>
              </w:rPr>
              <w:t>は</w:t>
            </w:r>
            <w:r w:rsidR="006F70BF">
              <w:rPr>
                <w:rFonts w:ascii="Meiryo UI" w:eastAsia="Meiryo UI" w:hAnsi="Meiryo UI" w:hint="eastAsia"/>
              </w:rPr>
              <w:t>%s</w:t>
            </w:r>
            <w:r>
              <w:rPr>
                <w:rFonts w:ascii="Meiryo UI" w:eastAsia="Meiryo UI" w:hAnsi="Meiryo UI" w:hint="eastAsia"/>
              </w:rPr>
              <w:t>の入力が不正な為、削除できませんでした。</w:t>
            </w:r>
          </w:p>
        </w:tc>
      </w:tr>
      <w:tr w:rsidR="0005784E" w:rsidRPr="007F0D21" w14:paraId="1BA121B1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4207B10" w14:textId="77777777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</w:tcPr>
          <w:p w14:paraId="4D1DF924" w14:textId="315FAAC7" w:rsidR="0005784E" w:rsidRPr="007F0D21" w:rsidRDefault="0005784E" w:rsidP="0005784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msg_sches_makenittei_004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1EBBC3D" w14:textId="6FACCAAC" w:rsidR="0005784E" w:rsidRPr="007F0D21" w:rsidRDefault="0016098F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%s行目のデータは既に実績が入っている為、削除できませんでした。</w:t>
            </w:r>
          </w:p>
        </w:tc>
      </w:tr>
      <w:tr w:rsidR="0005784E" w:rsidRPr="007F0D21" w14:paraId="65C31C2D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F963941" w14:textId="77777777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</w:tcPr>
          <w:p w14:paraId="111F1DB3" w14:textId="07A517F4" w:rsidR="0005784E" w:rsidRPr="007F0D21" w:rsidRDefault="0005784E" w:rsidP="0005784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msg_sches_makenittei_005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1C32082" w14:textId="22BE134A" w:rsidR="0005784E" w:rsidRPr="007F0D21" w:rsidRDefault="0016098F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%s行目のデータは存在しない為、削除できませんでした。</w:t>
            </w:r>
          </w:p>
        </w:tc>
      </w:tr>
      <w:tr w:rsidR="0005784E" w:rsidRPr="007F0D21" w14:paraId="6EFBAF65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91CDB6B" w14:textId="77777777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</w:tcPr>
          <w:p w14:paraId="331A4F05" w14:textId="56DCFCC0" w:rsidR="0005784E" w:rsidRPr="007F0D21" w:rsidRDefault="0005784E" w:rsidP="0005784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msg_sches_makenittei_006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35640AC" w14:textId="7DD57418" w:rsidR="0005784E" w:rsidRPr="007F0D21" w:rsidRDefault="0016098F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%s行目の</w:t>
            </w:r>
            <w:r w:rsidR="00E86C21">
              <w:rPr>
                <w:rFonts w:ascii="Meiryo UI" w:eastAsia="Meiryo UI" w:hAnsi="Meiryo UI" w:hint="eastAsia"/>
              </w:rPr>
              <w:t>データは</w:t>
            </w:r>
            <w:r>
              <w:rPr>
                <w:rFonts w:ascii="Meiryo UI" w:eastAsia="Meiryo UI" w:hAnsi="Meiryo UI" w:hint="eastAsia"/>
              </w:rPr>
              <w:t>%sが未入力の為、更新できませんでした。</w:t>
            </w:r>
          </w:p>
        </w:tc>
      </w:tr>
      <w:tr w:rsidR="0005784E" w:rsidRPr="007F0D21" w14:paraId="1518E566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8849646" w14:textId="77777777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</w:tcPr>
          <w:p w14:paraId="2185DA84" w14:textId="07F388CB" w:rsidR="0005784E" w:rsidRPr="007F0D21" w:rsidRDefault="0005784E" w:rsidP="0005784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msg_sches_makenittei_007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71CC0B0" w14:textId="1963CF01" w:rsidR="0005784E" w:rsidRPr="007F0D21" w:rsidRDefault="00E86C21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86C21">
              <w:rPr>
                <w:rFonts w:ascii="Meiryo UI" w:eastAsia="Meiryo UI" w:hAnsi="Meiryo UI" w:hint="eastAsia"/>
              </w:rPr>
              <w:t>%s行目のデータは%sの入力が異常な為、更新できませんでした。</w:t>
            </w:r>
          </w:p>
        </w:tc>
      </w:tr>
      <w:tr w:rsidR="0005784E" w:rsidRPr="007F0D21" w14:paraId="1FB556AB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7253C23" w14:textId="77777777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</w:tcPr>
          <w:p w14:paraId="6A8112DB" w14:textId="62D79D4A" w:rsidR="0005784E" w:rsidRPr="007F0D21" w:rsidRDefault="0005784E" w:rsidP="0005784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msg_sches_makenittei_008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74BD5D68" w14:textId="49F37386" w:rsidR="0005784E" w:rsidRPr="007F0D21" w:rsidRDefault="00E86C21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86C21">
              <w:rPr>
                <w:rFonts w:ascii="Meiryo UI" w:eastAsia="Meiryo UI" w:hAnsi="Meiryo UI" w:hint="eastAsia"/>
              </w:rPr>
              <w:t>%s行目のデータは%sが長すぎる為、更新できませんでした。</w:t>
            </w:r>
          </w:p>
        </w:tc>
      </w:tr>
      <w:tr w:rsidR="0005784E" w:rsidRPr="007F0D21" w14:paraId="1A60DC7A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ACAA994" w14:textId="77777777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</w:tcPr>
          <w:p w14:paraId="1BD842DF" w14:textId="712ED787" w:rsidR="0005784E" w:rsidRPr="007F0D21" w:rsidRDefault="0005784E" w:rsidP="0005784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msg_sches_makenittei_009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28A3004" w14:textId="7E341278" w:rsidR="0005784E" w:rsidRPr="007F0D21" w:rsidRDefault="00E86C21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86C21">
              <w:rPr>
                <w:rFonts w:ascii="Meiryo UI" w:eastAsia="Meiryo UI" w:hAnsi="Meiryo UI" w:hint="eastAsia"/>
              </w:rPr>
              <w:t>%s行目のデータは%s行目のデータと</w:t>
            </w:r>
            <w:r w:rsidR="0018209F">
              <w:rPr>
                <w:rFonts w:ascii="Meiryo UI" w:eastAsia="Meiryo UI" w:hAnsi="Meiryo UI" w:hint="eastAsia"/>
              </w:rPr>
              <w:t>[</w:t>
            </w:r>
            <w:r w:rsidRPr="00E86C21">
              <w:rPr>
                <w:rFonts w:ascii="Meiryo UI" w:eastAsia="Meiryo UI" w:hAnsi="Meiryo UI" w:hint="eastAsia"/>
              </w:rPr>
              <w:t>名称1</w:t>
            </w:r>
            <w:r w:rsidR="0018209F">
              <w:rPr>
                <w:rFonts w:ascii="Meiryo UI" w:eastAsia="Meiryo UI" w:hAnsi="Meiryo UI" w:hint="eastAsia"/>
              </w:rPr>
              <w:t>]</w:t>
            </w:r>
            <w:r w:rsidRPr="00E86C21">
              <w:rPr>
                <w:rFonts w:ascii="Meiryo UI" w:eastAsia="Meiryo UI" w:hAnsi="Meiryo UI" w:hint="eastAsia"/>
              </w:rPr>
              <w:t>～</w:t>
            </w:r>
            <w:r w:rsidR="0018209F">
              <w:rPr>
                <w:rFonts w:ascii="Meiryo UI" w:eastAsia="Meiryo UI" w:hAnsi="Meiryo UI" w:hint="eastAsia"/>
              </w:rPr>
              <w:t>[名称</w:t>
            </w:r>
            <w:r w:rsidRPr="00E86C21">
              <w:rPr>
                <w:rFonts w:ascii="Meiryo UI" w:eastAsia="Meiryo UI" w:hAnsi="Meiryo UI" w:hint="eastAsia"/>
              </w:rPr>
              <w:t>3</w:t>
            </w:r>
            <w:r w:rsidR="0018209F">
              <w:rPr>
                <w:rFonts w:ascii="Meiryo UI" w:eastAsia="Meiryo UI" w:hAnsi="Meiryo UI" w:hint="eastAsia"/>
              </w:rPr>
              <w:t>]</w:t>
            </w:r>
            <w:r w:rsidRPr="00E86C21">
              <w:rPr>
                <w:rFonts w:ascii="Meiryo UI" w:eastAsia="Meiryo UI" w:hAnsi="Meiryo UI" w:hint="eastAsia"/>
              </w:rPr>
              <w:t>が重複している為、更新できませんでした。</w:t>
            </w:r>
          </w:p>
        </w:tc>
      </w:tr>
      <w:tr w:rsidR="0005784E" w:rsidRPr="007F0D21" w14:paraId="60947D6C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0F6F1B1" w14:textId="77777777" w:rsidR="0005784E" w:rsidRPr="007F0D21" w:rsidRDefault="0005784E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</w:tcPr>
          <w:p w14:paraId="6CA2BDB5" w14:textId="2957EE0E" w:rsidR="0005784E" w:rsidRPr="007F0D21" w:rsidRDefault="00CE2CA0" w:rsidP="0005784E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msg_sches_makenittei_010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3A54C19D" w14:textId="70A45785" w:rsidR="0005784E" w:rsidRPr="007F0D21" w:rsidRDefault="00CE2CA0" w:rsidP="0005784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%sの値がマスタに存在しない為、保存できませんでした。</w:t>
            </w:r>
          </w:p>
        </w:tc>
      </w:tr>
      <w:tr w:rsidR="00F45B15" w:rsidRPr="007F0D21" w14:paraId="3C6F2682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3B9C8CD3" w14:textId="77777777" w:rsidR="00F45B15" w:rsidRPr="007F0D21" w:rsidRDefault="00F45B15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7FD34667" w14:textId="62F89EED" w:rsidR="00F45B15" w:rsidRPr="007F0D21" w:rsidRDefault="00F45B15" w:rsidP="00F45B1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msg_sches_makenittei_011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740CFC2" w14:textId="39E1A6A4" w:rsidR="00F45B15" w:rsidRPr="007F0D21" w:rsidRDefault="00F45B15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%s行目のデータは%sの入力が不正な為、更新できませんでした。</w:t>
            </w:r>
          </w:p>
        </w:tc>
      </w:tr>
      <w:tr w:rsidR="00F45B15" w:rsidRPr="007F0D21" w14:paraId="44CB0493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A893EE4" w14:textId="77777777" w:rsidR="00F45B15" w:rsidRPr="007F0D21" w:rsidRDefault="00F45B15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0E3E8A5F" w14:textId="57AAB31D" w:rsidR="00F45B15" w:rsidRPr="007F0D21" w:rsidRDefault="005830B3" w:rsidP="00F45B1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msg_sches_makenittei_012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04F1450" w14:textId="6F78343B" w:rsidR="00F45B15" w:rsidRPr="007F0D21" w:rsidRDefault="005830B3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%s行目のデータは展開データの為、削除できませんでした。</w:t>
            </w:r>
          </w:p>
        </w:tc>
      </w:tr>
      <w:tr w:rsidR="00F45B15" w:rsidRPr="007F0D21" w14:paraId="742C991E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725A1E2" w14:textId="77777777" w:rsidR="00F45B15" w:rsidRPr="007F0D21" w:rsidRDefault="00F45B15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69C0231B" w14:textId="6789374F" w:rsidR="00F45B15" w:rsidRPr="007F0D21" w:rsidRDefault="005830B3" w:rsidP="00F45B1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msg_sches_makenittei_013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0B0FB201" w14:textId="507472D5" w:rsidR="00F45B15" w:rsidRPr="007F0D21" w:rsidRDefault="005830B3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削除されました。</w:t>
            </w:r>
          </w:p>
        </w:tc>
      </w:tr>
      <w:tr w:rsidR="00F45B15" w:rsidRPr="007F0D21" w14:paraId="4ED4716E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8AF495F" w14:textId="77777777" w:rsidR="00F45B15" w:rsidRPr="007F0D21" w:rsidRDefault="00F45B15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279EC11E" w14:textId="2C48AE80" w:rsidR="00F45B15" w:rsidRPr="007F0D21" w:rsidRDefault="005830B3" w:rsidP="00F45B1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msg_sches_makenittei_014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0635C31" w14:textId="3F7A95DF" w:rsidR="00F45B15" w:rsidRPr="007F0D21" w:rsidRDefault="005830B3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%sは該当データが展開されていない為、変更できませんでした。</w:t>
            </w:r>
          </w:p>
        </w:tc>
      </w:tr>
      <w:tr w:rsidR="00F45B15" w:rsidRPr="007F0D21" w14:paraId="2C37D038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09997C5E" w14:textId="77777777" w:rsidR="00F45B15" w:rsidRPr="007F0D21" w:rsidRDefault="00F45B15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6044D7DF" w14:textId="7B5B2B3B" w:rsidR="00F45B15" w:rsidRPr="007F0D21" w:rsidRDefault="005830B3" w:rsidP="00F45B1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msg_sches_makenittei_015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4C1A68EB" w14:textId="5913B774" w:rsidR="00F45B15" w:rsidRPr="007F0D21" w:rsidRDefault="005830B3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追加されました。</w:t>
            </w:r>
          </w:p>
        </w:tc>
      </w:tr>
      <w:tr w:rsidR="00F45B15" w:rsidRPr="007F0D21" w14:paraId="5C9B6C22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3C20461" w14:textId="77777777" w:rsidR="00F45B15" w:rsidRPr="007F0D21" w:rsidRDefault="00F45B15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052EC8FF" w14:textId="1AABDD12" w:rsidR="00F45B15" w:rsidRPr="007F0D21" w:rsidRDefault="005830B3" w:rsidP="00F45B1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msg_sches_makenittei_016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6EE18440" w14:textId="7177A160" w:rsidR="00F45B15" w:rsidRPr="007F0D21" w:rsidRDefault="005830B3" w:rsidP="00F45B1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%sが変更されました。</w:t>
            </w:r>
          </w:p>
        </w:tc>
      </w:tr>
      <w:tr w:rsidR="00234C9C" w:rsidRPr="007F0D21" w14:paraId="1B83CDAC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EE5B8F1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5DF4CD24" w14:textId="0F1920FA" w:rsidR="00234C9C" w:rsidRPr="007F0D21" w:rsidRDefault="00234C9C" w:rsidP="00234C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msg_sches_makenittei_017</w:t>
            </w: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36EC4E2" w14:textId="3C072F4B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234C9C">
              <w:rPr>
                <w:rFonts w:ascii="Meiryo UI" w:eastAsia="Meiryo UI" w:hAnsi="Meiryo UI" w:hint="eastAsia"/>
              </w:rPr>
              <w:t>更新対象となるデータが複数存在した為、</w:t>
            </w:r>
            <w:r>
              <w:rPr>
                <w:rFonts w:ascii="Meiryo UI" w:eastAsia="Meiryo UI" w:hAnsi="Meiryo UI" w:hint="eastAsia"/>
              </w:rPr>
              <w:t>%s</w:t>
            </w:r>
            <w:r w:rsidRPr="00234C9C">
              <w:rPr>
                <w:rFonts w:ascii="Meiryo UI" w:eastAsia="Meiryo UI" w:hAnsi="Meiryo UI" w:hint="eastAsia"/>
              </w:rPr>
              <w:t>行目は更新できませんでした。</w:t>
            </w:r>
          </w:p>
        </w:tc>
      </w:tr>
      <w:tr w:rsidR="00234C9C" w:rsidRPr="007F0D21" w14:paraId="1AFB74F3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26EF6890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498B31BB" w14:textId="77777777" w:rsidR="00234C9C" w:rsidRPr="007F0D21" w:rsidRDefault="00234C9C" w:rsidP="00234C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BFFAF77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34C9C" w:rsidRPr="007F0D21" w14:paraId="68B5B147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58F174BB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42181442" w14:textId="77777777" w:rsidR="00234C9C" w:rsidRPr="007F0D21" w:rsidRDefault="00234C9C" w:rsidP="00234C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30CDF827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34C9C" w:rsidRPr="007F0D21" w14:paraId="3081EF41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76D00348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251AD586" w14:textId="77777777" w:rsidR="00234C9C" w:rsidRPr="007F0D21" w:rsidRDefault="00234C9C" w:rsidP="00234C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117E2C9B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34C9C" w:rsidRPr="007F0D21" w14:paraId="5720B37E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6BF74C89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094016CA" w14:textId="77777777" w:rsidR="00234C9C" w:rsidRPr="007F0D21" w:rsidRDefault="00234C9C" w:rsidP="00234C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AB6EFF6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34C9C" w:rsidRPr="007F0D21" w14:paraId="2D8D2C15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307CE32C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4" w:space="0" w:color="auto"/>
            </w:tcBorders>
          </w:tcPr>
          <w:p w14:paraId="4223D544" w14:textId="77777777" w:rsidR="00234C9C" w:rsidRPr="007F0D21" w:rsidRDefault="00234C9C" w:rsidP="00234C9C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73B97A13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34C9C" w:rsidRPr="007F0D21" w14:paraId="53973A40" w14:textId="77777777" w:rsidTr="00F45B15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0F252BB0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650" w:type="dxa"/>
            <w:tcBorders>
              <w:bottom w:val="single" w:sz="12" w:space="0" w:color="auto"/>
            </w:tcBorders>
          </w:tcPr>
          <w:p w14:paraId="2009A5FA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2D3133A6" w14:textId="77777777" w:rsidR="00234C9C" w:rsidRPr="007F0D21" w:rsidRDefault="00234C9C" w:rsidP="00234C9C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6BA28602" w14:textId="77777777" w:rsidR="000F1105" w:rsidRDefault="000F1105" w:rsidP="000F110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4FBF5FC" w14:textId="77777777" w:rsidR="000F1105" w:rsidRDefault="000F1105" w:rsidP="000F110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3EAEF7F" w14:textId="77777777" w:rsidR="005840B3" w:rsidRPr="007F0D21" w:rsidRDefault="005840B3" w:rsidP="00422E41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9D7D873" w14:textId="08977066" w:rsidR="00422E41" w:rsidRPr="007F0D21" w:rsidRDefault="00422E41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4BFAA82" w14:textId="77777777" w:rsidR="00422E41" w:rsidRPr="007F0D21" w:rsidRDefault="00422E41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0CBAFDE" w14:textId="6C6A9116" w:rsidR="0005784E" w:rsidRDefault="0005784E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  <w:sz w:val="22"/>
        </w:rPr>
      </w:pPr>
    </w:p>
    <w:p w14:paraId="0DE2CE1A" w14:textId="0F804DFE" w:rsidR="0005784E" w:rsidRPr="007F0D21" w:rsidRDefault="002167AB" w:rsidP="0005784E">
      <w:pPr>
        <w:pStyle w:val="1"/>
        <w:rPr>
          <w:rFonts w:ascii="Meiryo UI" w:eastAsia="Meiryo UI" w:hAnsi="Meiryo UI"/>
        </w:rPr>
      </w:pPr>
      <w:bookmarkStart w:id="57" w:name="_Toc62033262"/>
      <w:r>
        <w:rPr>
          <w:rFonts w:ascii="Meiryo UI" w:eastAsia="Meiryo UI" w:hAnsi="Meiryo UI" w:hint="eastAsia"/>
        </w:rPr>
        <w:lastRenderedPageBreak/>
        <w:t>帳票関連</w:t>
      </w:r>
      <w:r w:rsidR="0005784E">
        <w:rPr>
          <w:rFonts w:ascii="Meiryo UI" w:eastAsia="Meiryo UI" w:hAnsi="Meiryo UI" w:hint="eastAsia"/>
        </w:rPr>
        <w:t>メッセージ</w:t>
      </w:r>
      <w:bookmarkEnd w:id="57"/>
    </w:p>
    <w:p w14:paraId="51097FA1" w14:textId="77777777" w:rsidR="0005784E" w:rsidRPr="007F0D21" w:rsidRDefault="0005784E" w:rsidP="0005784E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58" w:name="_Toc62033263"/>
      <w:r w:rsidRPr="007F0D21">
        <w:rPr>
          <w:rFonts w:ascii="Meiryo UI" w:hAnsi="Meiryo UI" w:hint="eastAsia"/>
        </w:rPr>
        <w:t>定義</w:t>
      </w:r>
      <w:bookmarkEnd w:id="58"/>
    </w:p>
    <w:p w14:paraId="74722890" w14:textId="14EDD745" w:rsidR="0005784E" w:rsidRPr="007F0D21" w:rsidRDefault="002167AB" w:rsidP="0005784E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帳票関連</w:t>
      </w:r>
      <w:r w:rsidR="0005784E">
        <w:rPr>
          <w:rFonts w:ascii="Meiryo UI" w:eastAsia="Meiryo UI" w:hAnsi="Meiryo UI" w:hint="eastAsia"/>
        </w:rPr>
        <w:t>で使用するメッセージは、カテゴリに「</w:t>
      </w:r>
      <w:r>
        <w:rPr>
          <w:rFonts w:ascii="Meiryo UI" w:eastAsia="Meiryo UI" w:hAnsi="Meiryo UI" w:hint="eastAsia"/>
        </w:rPr>
        <w:t>report</w:t>
      </w:r>
      <w:r w:rsidR="0005784E">
        <w:rPr>
          <w:rFonts w:ascii="Meiryo UI" w:eastAsia="Meiryo UI" w:hAnsi="Meiryo UI" w:hint="eastAsia"/>
        </w:rPr>
        <w:t>」をつける。</w:t>
      </w:r>
    </w:p>
    <w:p w14:paraId="5A8B1DCA" w14:textId="77777777" w:rsidR="0005784E" w:rsidRPr="007F0D21" w:rsidRDefault="0005784E" w:rsidP="0005784E">
      <w:pPr>
        <w:pStyle w:val="a3"/>
        <w:ind w:left="0" w:firstLine="0"/>
        <w:rPr>
          <w:rFonts w:ascii="Meiryo UI" w:eastAsia="Meiryo UI" w:hAnsi="Meiryo UI"/>
        </w:rPr>
      </w:pPr>
    </w:p>
    <w:p w14:paraId="2602A36E" w14:textId="77777777" w:rsidR="0005784E" w:rsidRPr="007F0D21" w:rsidRDefault="0005784E" w:rsidP="0005784E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59" w:name="_Toc62033264"/>
      <w:r w:rsidRPr="007F0D21">
        <w:rPr>
          <w:rFonts w:ascii="Meiryo UI" w:hAnsi="Meiryo UI" w:hint="eastAsia"/>
        </w:rPr>
        <w:t>メッセージ一覧</w:t>
      </w:r>
      <w:bookmarkEnd w:id="59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835"/>
        <w:gridCol w:w="4084"/>
      </w:tblGrid>
      <w:tr w:rsidR="0005784E" w:rsidRPr="007F0D21" w14:paraId="0D98BC9F" w14:textId="77777777" w:rsidTr="00390AAF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E446CA8" w14:textId="77777777" w:rsidR="0005784E" w:rsidRPr="007F0D21" w:rsidRDefault="0005784E" w:rsidP="00555622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8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2093DA0" w14:textId="77777777" w:rsidR="0005784E" w:rsidRPr="007F0D21" w:rsidRDefault="0005784E" w:rsidP="00555622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08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78DFFBD" w14:textId="77777777" w:rsidR="0005784E" w:rsidRPr="007F0D21" w:rsidRDefault="0005784E" w:rsidP="00555622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05784E" w:rsidRPr="007F0D21" w14:paraId="5F3E3536" w14:textId="77777777" w:rsidTr="00390AAF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3788D3C3" w14:textId="556CE666" w:rsidR="0005784E" w:rsidRPr="007F0D21" w:rsidRDefault="002167A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汎用集計表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1730BBEE" w14:textId="50792C0A" w:rsidR="0005784E" w:rsidRPr="007F0D21" w:rsidRDefault="002167AB" w:rsidP="0086275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</w:t>
            </w:r>
            <w:r w:rsidR="00390AAF">
              <w:rPr>
                <w:rFonts w:ascii="Meiryo UI" w:eastAsia="Meiryo UI" w:hAnsi="Meiryo UI" w:hint="eastAsia"/>
              </w:rPr>
              <w:t>summary_</w:t>
            </w:r>
            <w:r w:rsidR="00862756">
              <w:rPr>
                <w:rFonts w:ascii="Meiryo UI" w:eastAsia="Meiryo UI" w:hAnsi="Meiryo UI" w:hint="eastAsia"/>
              </w:rPr>
              <w:t>001</w:t>
            </w:r>
          </w:p>
        </w:tc>
        <w:tc>
          <w:tcPr>
            <w:tcW w:w="4084" w:type="dxa"/>
            <w:tcBorders>
              <w:top w:val="double" w:sz="4" w:space="0" w:color="auto"/>
              <w:right w:val="single" w:sz="12" w:space="0" w:color="auto"/>
            </w:tcBorders>
          </w:tcPr>
          <w:p w14:paraId="43A65601" w14:textId="5A1521DD" w:rsidR="0005784E" w:rsidRPr="007F0D21" w:rsidRDefault="00986B9F" w:rsidP="00986B9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[汎用集計表]の[ビュー名]</w:t>
            </w:r>
            <w:r w:rsidR="00390AAF">
              <w:rPr>
                <w:rFonts w:ascii="Meiryo UI" w:eastAsia="Meiryo UI" w:hAnsi="Meiryo UI"/>
              </w:rPr>
              <w:t>が「</w:t>
            </w:r>
            <w:r w:rsidR="00390AAF">
              <w:rPr>
                <w:rFonts w:ascii="Meiryo UI" w:eastAsia="Meiryo UI" w:hAnsi="Meiryo UI" w:hint="eastAsia"/>
              </w:rPr>
              <w:t>VS_」から開始されていません。</w:t>
            </w:r>
          </w:p>
        </w:tc>
      </w:tr>
      <w:tr w:rsidR="0005784E" w:rsidRPr="007F0D21" w14:paraId="1249EEBF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08C3214" w14:textId="77777777" w:rsidR="0005784E" w:rsidRPr="007F0D21" w:rsidRDefault="0005784E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4D6A24D2" w14:textId="4D0665E3" w:rsidR="0005784E" w:rsidRPr="007F0D21" w:rsidRDefault="00862756" w:rsidP="00390AA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</w:t>
            </w:r>
            <w:r w:rsidR="00390AAF">
              <w:rPr>
                <w:rFonts w:ascii="Meiryo UI" w:eastAsia="Meiryo UI" w:hAnsi="Meiryo UI" w:hint="eastAsia"/>
              </w:rPr>
              <w:t>summary_</w:t>
            </w:r>
            <w:r>
              <w:rPr>
                <w:rFonts w:ascii="Meiryo UI" w:eastAsia="Meiryo UI" w:hAnsi="Meiryo UI" w:hint="eastAsia"/>
              </w:rPr>
              <w:t>002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7C137A5B" w14:textId="137DBF00" w:rsidR="0005784E" w:rsidRPr="00986B9F" w:rsidRDefault="00986B9F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[汎用集計表出力条件]の[選択コード]と[選択内容]の数が一致していません。</w:t>
            </w:r>
          </w:p>
        </w:tc>
      </w:tr>
      <w:tr w:rsidR="0005784E" w:rsidRPr="007F0D21" w14:paraId="219A4E4C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958C844" w14:textId="77777777" w:rsidR="0005784E" w:rsidRPr="007F0D21" w:rsidRDefault="0005784E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1E0798FE" w14:textId="415C5B73" w:rsidR="0005784E" w:rsidRPr="007F0D21" w:rsidRDefault="00862756" w:rsidP="00390AA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</w:t>
            </w:r>
            <w:r w:rsidR="00390AAF">
              <w:rPr>
                <w:rFonts w:ascii="Meiryo UI" w:eastAsia="Meiryo UI" w:hAnsi="Meiryo UI" w:hint="eastAsia"/>
              </w:rPr>
              <w:t>summary_</w:t>
            </w:r>
            <w:r>
              <w:rPr>
                <w:rFonts w:ascii="Meiryo UI" w:eastAsia="Meiryo UI" w:hAnsi="Meiryo UI" w:hint="eastAsia"/>
              </w:rPr>
              <w:t>003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24851C45" w14:textId="1FDE924D" w:rsidR="0005784E" w:rsidRPr="007F0D21" w:rsidRDefault="00986B9F" w:rsidP="00986B9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[汎用集計表出力条件]の[選択方法]に指定されたマスタテーブルからデータが取得できません。</w:t>
            </w:r>
          </w:p>
        </w:tc>
      </w:tr>
      <w:tr w:rsidR="0005784E" w:rsidRPr="007F0D21" w14:paraId="6F377326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7BA7B2C" w14:textId="77777777" w:rsidR="0005784E" w:rsidRPr="007F0D21" w:rsidRDefault="0005784E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08141E5B" w14:textId="64A39385" w:rsidR="0005784E" w:rsidRPr="007F0D21" w:rsidRDefault="00862756" w:rsidP="00390AA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</w:t>
            </w:r>
            <w:r w:rsidR="00390AAF">
              <w:rPr>
                <w:rFonts w:ascii="Meiryo UI" w:eastAsia="Meiryo UI" w:hAnsi="Meiryo UI" w:hint="eastAsia"/>
              </w:rPr>
              <w:t>summary_</w:t>
            </w:r>
            <w:r>
              <w:rPr>
                <w:rFonts w:ascii="Meiryo UI" w:eastAsia="Meiryo UI" w:hAnsi="Meiryo UI" w:hint="eastAsia"/>
              </w:rPr>
              <w:t>004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06DD3499" w14:textId="7A54E911" w:rsidR="0005784E" w:rsidRPr="007F0D21" w:rsidRDefault="00F40652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有効な比較演算子が選択されていません。</w:t>
            </w:r>
          </w:p>
        </w:tc>
      </w:tr>
      <w:tr w:rsidR="0005784E" w:rsidRPr="007F0D21" w14:paraId="12AE51A6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D496108" w14:textId="77777777" w:rsidR="0005784E" w:rsidRPr="007F0D21" w:rsidRDefault="0005784E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431C3CDC" w14:textId="31A7E949" w:rsidR="0005784E" w:rsidRPr="007F0D21" w:rsidRDefault="00862756" w:rsidP="00390AA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</w:t>
            </w:r>
            <w:r w:rsidR="00390AAF">
              <w:rPr>
                <w:rFonts w:ascii="Meiryo UI" w:eastAsia="Meiryo UI" w:hAnsi="Meiryo UI" w:hint="eastAsia"/>
              </w:rPr>
              <w:t>summary_</w:t>
            </w:r>
            <w:r>
              <w:rPr>
                <w:rFonts w:ascii="Meiryo UI" w:eastAsia="Meiryo UI" w:hAnsi="Meiryo UI" w:hint="eastAsia"/>
              </w:rPr>
              <w:t>005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2D578C4E" w14:textId="59357D68" w:rsidR="0005784E" w:rsidRPr="007F0D21" w:rsidRDefault="00F40652" w:rsidP="00F4065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必須入力の欄に値が入力されていません。</w:t>
            </w:r>
          </w:p>
        </w:tc>
      </w:tr>
      <w:tr w:rsidR="0005784E" w:rsidRPr="007F0D21" w14:paraId="07CB5156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47F0174" w14:textId="77777777" w:rsidR="0005784E" w:rsidRPr="007F0D21" w:rsidRDefault="0005784E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5767A92A" w14:textId="7150B87C" w:rsidR="0005784E" w:rsidRPr="007F0D21" w:rsidRDefault="00862756" w:rsidP="00390AA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</w:t>
            </w:r>
            <w:r w:rsidR="00390AAF">
              <w:rPr>
                <w:rFonts w:ascii="Meiryo UI" w:eastAsia="Meiryo UI" w:hAnsi="Meiryo UI" w:hint="eastAsia"/>
              </w:rPr>
              <w:t>summary_</w:t>
            </w:r>
            <w:r>
              <w:rPr>
                <w:rFonts w:ascii="Meiryo UI" w:eastAsia="Meiryo UI" w:hAnsi="Meiryo UI" w:hint="eastAsia"/>
              </w:rPr>
              <w:t>006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3ED18AEC" w14:textId="66520821" w:rsidR="0005784E" w:rsidRPr="007F0D21" w:rsidRDefault="00F40652" w:rsidP="00F4065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数値を入力する欄に</w:t>
            </w:r>
            <w:r w:rsidRPr="0028750D">
              <w:rPr>
                <w:rFonts w:ascii="Meiryo UI" w:eastAsia="Meiryo UI" w:hAnsi="Meiryo UI" w:hint="eastAsia"/>
              </w:rPr>
              <w:t>数値以外が入力されています。</w:t>
            </w:r>
          </w:p>
        </w:tc>
      </w:tr>
      <w:tr w:rsidR="0005784E" w:rsidRPr="007F0D21" w14:paraId="39260A1F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DFBFC4D" w14:textId="77777777" w:rsidR="0005784E" w:rsidRPr="007F0D21" w:rsidRDefault="0005784E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670AE851" w14:textId="740EBE77" w:rsidR="0005784E" w:rsidRPr="007F0D21" w:rsidRDefault="00F40652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msg_report_summary_007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287F5D2B" w14:textId="65D55F1C" w:rsidR="0005784E" w:rsidRPr="00F40652" w:rsidRDefault="00F40652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日付を入力する欄に日付形式以外が入力されています。</w:t>
            </w:r>
          </w:p>
        </w:tc>
      </w:tr>
      <w:tr w:rsidR="0005784E" w:rsidRPr="007F0D21" w14:paraId="61B2641C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35F1664" w14:textId="77777777" w:rsidR="0005784E" w:rsidRPr="007F0D21" w:rsidRDefault="0005784E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71EAA69C" w14:textId="45AEA3C4" w:rsidR="0005784E" w:rsidRPr="007F0D21" w:rsidRDefault="00F40652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msg_report_summary_008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520695EC" w14:textId="209EA0F7" w:rsidR="0005784E" w:rsidRPr="007F0D21" w:rsidRDefault="00493458" w:rsidP="005B154A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選択された「集計表名」</w:t>
            </w:r>
            <w:r w:rsidR="005A52CC">
              <w:rPr>
                <w:rFonts w:ascii="Meiryo UI" w:eastAsia="Meiryo UI" w:hAnsi="Meiryo UI"/>
              </w:rPr>
              <w:t>は</w:t>
            </w:r>
            <w:r>
              <w:rPr>
                <w:rFonts w:ascii="Meiryo UI" w:eastAsia="Meiryo UI" w:hAnsi="Meiryo UI"/>
              </w:rPr>
              <w:t>存在しません。</w:t>
            </w:r>
          </w:p>
        </w:tc>
      </w:tr>
      <w:tr w:rsidR="0005784E" w:rsidRPr="007F0D21" w14:paraId="45335289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3B77D29" w14:textId="77777777" w:rsidR="0005784E" w:rsidRPr="007F0D21" w:rsidRDefault="0005784E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01495275" w14:textId="4D9621EF" w:rsidR="0005784E" w:rsidRPr="007F0D21" w:rsidRDefault="004C33D9" w:rsidP="004C33D9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msg_report_summary_009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74ED0DB2" w14:textId="250EE5E6" w:rsidR="0005784E" w:rsidRPr="005B154A" w:rsidRDefault="005A52CC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指定されたテンプレートファイルは</w:t>
            </w:r>
            <w:r w:rsidR="004C33D9">
              <w:rPr>
                <w:rFonts w:ascii="Meiryo UI" w:eastAsia="Meiryo UI" w:hAnsi="Meiryo UI"/>
              </w:rPr>
              <w:t>存在しません。</w:t>
            </w:r>
          </w:p>
        </w:tc>
      </w:tr>
      <w:tr w:rsidR="0005784E" w:rsidRPr="007F0D21" w14:paraId="1289ACC4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CF23426" w14:textId="77777777" w:rsidR="0005784E" w:rsidRPr="007F0D21" w:rsidRDefault="0005784E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52C7829A" w14:textId="187EDCF3" w:rsidR="0005784E" w:rsidRPr="007F0D21" w:rsidRDefault="004C33D9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msg_report_summary_010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4AEA1DE5" w14:textId="63CF4386" w:rsidR="0005784E" w:rsidRPr="007F0D21" w:rsidRDefault="005A52CC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指定されたビューは</w:t>
            </w:r>
            <w:r w:rsidR="004C33D9">
              <w:rPr>
                <w:rFonts w:ascii="Meiryo UI" w:eastAsia="Meiryo UI" w:hAnsi="Meiryo UI"/>
              </w:rPr>
              <w:t>存在しません。</w:t>
            </w:r>
          </w:p>
        </w:tc>
      </w:tr>
      <w:tr w:rsidR="005A52CC" w:rsidRPr="007F0D21" w14:paraId="2B9DA37D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CDAFFAA" w14:textId="77777777" w:rsidR="005A52CC" w:rsidRPr="007F0D21" w:rsidRDefault="005A52CC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388EF852" w14:textId="479670A3" w:rsidR="005A52CC" w:rsidRDefault="005A52CC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msg_report_summary_011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5FD93A47" w14:textId="52366FD6" w:rsidR="005A52CC" w:rsidRDefault="009474E3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指定された項目は存在しません。</w:t>
            </w:r>
          </w:p>
        </w:tc>
      </w:tr>
      <w:tr w:rsidR="005A52CC" w:rsidRPr="007F0D21" w14:paraId="46145F43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1D23EDC0" w14:textId="77777777" w:rsidR="005A52CC" w:rsidRPr="007F0D21" w:rsidRDefault="005A52CC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066499DF" w14:textId="6DEE5613" w:rsidR="005A52CC" w:rsidRDefault="00DF75D0" w:rsidP="00DF75D0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msg_report_summary_012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5C6FBF8D" w14:textId="0B793D13" w:rsidR="005A52CC" w:rsidRDefault="00DF75D0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指定されたフィールドは存在しません。</w:t>
            </w:r>
          </w:p>
        </w:tc>
      </w:tr>
      <w:tr w:rsidR="005A52CC" w:rsidRPr="007F0D21" w14:paraId="2245994F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DE294C5" w14:textId="77777777" w:rsidR="005A52CC" w:rsidRPr="007F0D21" w:rsidRDefault="005A52CC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28723ADC" w14:textId="0A7BE1C5" w:rsidR="005A52CC" w:rsidRDefault="0010088D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msg_report_summary_013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4148D5F9" w14:textId="53F9EDD2" w:rsidR="005A52CC" w:rsidRDefault="0010088D" w:rsidP="0010088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指定された職制は存在しません。</w:t>
            </w:r>
          </w:p>
        </w:tc>
      </w:tr>
      <w:tr w:rsidR="005A52CC" w:rsidRPr="007F0D21" w14:paraId="5299556A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5077C59" w14:textId="77777777" w:rsidR="005A52CC" w:rsidRPr="007F0D21" w:rsidRDefault="005A52CC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1B3A3295" w14:textId="445046DB" w:rsidR="005A52CC" w:rsidRDefault="009764F6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msg_report_summary_014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22B34636" w14:textId="166BE749" w:rsidR="005A52CC" w:rsidRPr="0010088D" w:rsidRDefault="009764F6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職制は</w:t>
            </w:r>
            <w:r w:rsidR="00941219">
              <w:rPr>
                <w:rFonts w:ascii="Meiryo UI" w:eastAsia="Meiryo UI" w:hAnsi="Meiryo UI"/>
              </w:rPr>
              <w:t>フォルダ</w:t>
            </w:r>
            <w:r>
              <w:rPr>
                <w:rFonts w:ascii="Meiryo UI" w:eastAsia="Meiryo UI" w:hAnsi="Meiryo UI"/>
              </w:rPr>
              <w:t>を選択してください。</w:t>
            </w:r>
          </w:p>
        </w:tc>
      </w:tr>
      <w:tr w:rsidR="00ED416B" w:rsidRPr="007F0D21" w14:paraId="4B32E455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9ABA76E" w14:textId="77777777" w:rsidR="00ED416B" w:rsidRPr="007F0D21" w:rsidRDefault="00ED416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49430D63" w14:textId="6800B985" w:rsidR="00ED416B" w:rsidRDefault="00ED416B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msg_report_summary_015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2C65747F" w14:textId="3E0621AD" w:rsidR="00ED416B" w:rsidRDefault="00ED416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テンプレート内に「</w:t>
            </w:r>
            <w:r>
              <w:rPr>
                <w:rFonts w:ascii="Meiryo UI" w:eastAsia="Meiryo UI" w:hAnsi="Meiryo UI" w:hint="eastAsia"/>
              </w:rPr>
              <w:t>%s</w:t>
            </w:r>
            <w:r>
              <w:rPr>
                <w:rFonts w:ascii="Meiryo UI" w:eastAsia="Meiryo UI" w:hAnsi="Meiryo UI"/>
              </w:rPr>
              <w:t>」と一致するシート名が存在しません。</w:t>
            </w:r>
          </w:p>
        </w:tc>
      </w:tr>
      <w:tr w:rsidR="00ED416B" w:rsidRPr="007F0D21" w14:paraId="1F2EF046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8785F08" w14:textId="77777777" w:rsidR="00ED416B" w:rsidRPr="007F0D21" w:rsidRDefault="00ED416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4CE2A1F4" w14:textId="5818D960" w:rsidR="00ED416B" w:rsidRDefault="00ED416B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msg_report_summary_016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2D6BE4A2" w14:textId="4F7B71AE" w:rsidR="00ED416B" w:rsidRDefault="00ED416B" w:rsidP="00ED416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出力開始行は</w:t>
            </w:r>
            <w:r>
              <w:rPr>
                <w:rFonts w:ascii="Meiryo UI" w:eastAsia="Meiryo UI" w:hAnsi="Meiryo UI" w:hint="eastAsia"/>
              </w:rPr>
              <w:t>1以上を設定してください。</w:t>
            </w:r>
          </w:p>
        </w:tc>
      </w:tr>
      <w:tr w:rsidR="00ED416B" w:rsidRPr="007F0D21" w14:paraId="06FBAA42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4CF7C96" w14:textId="77777777" w:rsidR="00ED416B" w:rsidRPr="007F0D21" w:rsidRDefault="00ED416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66EB51A5" w14:textId="6AE2DD2F" w:rsidR="00ED416B" w:rsidRDefault="00ED416B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msg_report_summary_017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6CA8135C" w14:textId="5335B16A" w:rsidR="00ED416B" w:rsidRDefault="00ED416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出力開始列は</w:t>
            </w:r>
            <w:r>
              <w:rPr>
                <w:rFonts w:ascii="Meiryo UI" w:eastAsia="Meiryo UI" w:hAnsi="Meiryo UI" w:hint="eastAsia"/>
              </w:rPr>
              <w:t>1以上を設定してください。</w:t>
            </w:r>
          </w:p>
        </w:tc>
      </w:tr>
      <w:tr w:rsidR="00ED416B" w:rsidRPr="007F0D21" w14:paraId="4326D472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E1A7F03" w14:textId="77777777" w:rsidR="00ED416B" w:rsidRPr="007F0D21" w:rsidRDefault="00ED416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49877181" w14:textId="33C36226" w:rsidR="00ED416B" w:rsidRDefault="00ED416B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msg_report_summary_018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6C1A2C6A" w14:textId="362D8D6B" w:rsidR="00ED416B" w:rsidRDefault="00ED416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出力開始行は</w:t>
            </w:r>
            <w:r>
              <w:rPr>
                <w:rFonts w:ascii="Meiryo UI" w:eastAsia="Meiryo UI" w:hAnsi="Meiryo UI" w:hint="eastAsia"/>
              </w:rPr>
              <w:t>タイトル出力行より大きい値を設定してください。</w:t>
            </w:r>
          </w:p>
        </w:tc>
      </w:tr>
      <w:tr w:rsidR="00ED416B" w:rsidRPr="007F0D21" w14:paraId="383C0934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9DE1CB5" w14:textId="77777777" w:rsidR="00ED416B" w:rsidRPr="007F0D21" w:rsidRDefault="00ED416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090029B8" w14:textId="77777777" w:rsidR="00ED416B" w:rsidRDefault="00ED416B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664D22C7" w14:textId="77777777" w:rsidR="00ED416B" w:rsidRDefault="00ED416B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5A52CC" w:rsidRPr="007F0D21" w14:paraId="1F4C2150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19E8DAE" w14:textId="26686D7C" w:rsidR="005A52CC" w:rsidRPr="007F0D21" w:rsidRDefault="007810CD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汎用帳票</w:t>
            </w:r>
          </w:p>
        </w:tc>
        <w:tc>
          <w:tcPr>
            <w:tcW w:w="2835" w:type="dxa"/>
          </w:tcPr>
          <w:p w14:paraId="4AAE1E8F" w14:textId="0F3CF442" w:rsidR="005A52CC" w:rsidRDefault="007810CD" w:rsidP="0055562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msg_report_greport_001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14D73655" w14:textId="62BBC506" w:rsidR="005A52CC" w:rsidRDefault="007810CD" w:rsidP="0055562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[汎用帳票]の[ビュー名]が[VR_]から開始されていません。</w:t>
            </w:r>
          </w:p>
        </w:tc>
      </w:tr>
      <w:tr w:rsidR="00CC282F" w:rsidRPr="007F0D21" w14:paraId="2BBF8606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8EC7809" w14:textId="77777777" w:rsidR="00CC282F" w:rsidRPr="007F0D21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22C5E0D7" w14:textId="7F207106" w:rsidR="00CC282F" w:rsidRDefault="00CC282F" w:rsidP="00CC282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msg_report_greport_002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1C4F5D6B" w14:textId="1E56A557" w:rsidR="00CC282F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C282F">
              <w:rPr>
                <w:rFonts w:ascii="Meiryo UI" w:eastAsia="Meiryo UI" w:hAnsi="Meiryo UI" w:hint="eastAsia"/>
              </w:rPr>
              <w:t>[汎用帳票出力条件]の[選択コード]と[選択内容]の数が一致していません。</w:t>
            </w:r>
          </w:p>
        </w:tc>
      </w:tr>
      <w:tr w:rsidR="00CC282F" w:rsidRPr="007F0D21" w14:paraId="264325D3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FBF1BED" w14:textId="77777777" w:rsidR="00CC282F" w:rsidRPr="007F0D21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419F4284" w14:textId="2C7C5584" w:rsidR="00CC282F" w:rsidRDefault="009600C4" w:rsidP="00CC282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msg_report_greport_003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15C79F9E" w14:textId="7C9DE60E" w:rsidR="00CC282F" w:rsidRDefault="009600C4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9600C4">
              <w:rPr>
                <w:rFonts w:ascii="Meiryo UI" w:eastAsia="Meiryo UI" w:hAnsi="Meiryo UI" w:hint="eastAsia"/>
              </w:rPr>
              <w:t>[汎用帳票出力条件]の[選択方法]</w:t>
            </w:r>
            <w:r>
              <w:rPr>
                <w:rFonts w:ascii="Meiryo UI" w:eastAsia="Meiryo UI" w:hAnsi="Meiryo UI" w:hint="eastAsia"/>
              </w:rPr>
              <w:t>に指定されたマスタ</w:t>
            </w:r>
            <w:r w:rsidRPr="009600C4">
              <w:rPr>
                <w:rFonts w:ascii="Meiryo UI" w:eastAsia="Meiryo UI" w:hAnsi="Meiryo UI" w:hint="eastAsia"/>
              </w:rPr>
              <w:t>テーブルからデータが取得できません。</w:t>
            </w:r>
          </w:p>
        </w:tc>
      </w:tr>
      <w:tr w:rsidR="00CC282F" w:rsidRPr="007F0D21" w14:paraId="097E329C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9521057" w14:textId="77777777" w:rsidR="00CC282F" w:rsidRPr="007F0D21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3C49C1AE" w14:textId="2C918330" w:rsidR="00CC282F" w:rsidRDefault="00FF0AD8" w:rsidP="00CC282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msg_report_greport_004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74981583" w14:textId="6E2CDFE6" w:rsidR="00CC282F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F0AD8">
              <w:rPr>
                <w:rFonts w:ascii="Meiryo UI" w:eastAsia="Meiryo UI" w:hAnsi="Meiryo UI" w:hint="eastAsia"/>
              </w:rPr>
              <w:t>有効な比較演算子が選択されていません。</w:t>
            </w:r>
          </w:p>
        </w:tc>
      </w:tr>
      <w:tr w:rsidR="00FF0AD8" w:rsidRPr="007F0D21" w14:paraId="29D481B5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E32D930" w14:textId="77777777" w:rsidR="00FF0AD8" w:rsidRPr="007F0D21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6FC2D123" w14:textId="10D093CF" w:rsidR="00FF0AD8" w:rsidRDefault="00FF0AD8" w:rsidP="00CC282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msg_report_greport_00</w:t>
            </w:r>
            <w:r>
              <w:rPr>
                <w:rFonts w:ascii="Meiryo UI" w:eastAsia="Meiryo UI" w:hAnsi="Meiryo UI"/>
              </w:rPr>
              <w:t>5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1FDE2F97" w14:textId="611FDEF3" w:rsidR="00FF0AD8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F0AD8">
              <w:rPr>
                <w:rFonts w:ascii="Meiryo UI" w:eastAsia="Meiryo UI" w:hAnsi="Meiryo UI" w:hint="eastAsia"/>
              </w:rPr>
              <w:t>必須入力の欄に値が入力されていません。</w:t>
            </w:r>
          </w:p>
        </w:tc>
      </w:tr>
      <w:tr w:rsidR="00FF0AD8" w:rsidRPr="007F0D21" w14:paraId="514DA763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697FFFA" w14:textId="77777777" w:rsidR="00FF0AD8" w:rsidRPr="007F0D21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704409C3" w14:textId="55A2D602" w:rsidR="00FF0AD8" w:rsidRDefault="00FF0AD8" w:rsidP="00CC282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msg_report_greport_00</w:t>
            </w:r>
            <w:r>
              <w:rPr>
                <w:rFonts w:ascii="Meiryo UI" w:eastAsia="Meiryo UI" w:hAnsi="Meiryo UI"/>
              </w:rPr>
              <w:t>6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7D3765E9" w14:textId="69754AA4" w:rsidR="00FF0AD8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F0AD8">
              <w:rPr>
                <w:rFonts w:ascii="Meiryo UI" w:eastAsia="Meiryo UI" w:hAnsi="Meiryo UI" w:hint="eastAsia"/>
              </w:rPr>
              <w:t>数値を入力する欄に数値以外が入力されています。</w:t>
            </w:r>
          </w:p>
        </w:tc>
      </w:tr>
      <w:tr w:rsidR="00FF0AD8" w:rsidRPr="007F0D21" w14:paraId="486B9364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A12B8E2" w14:textId="77777777" w:rsidR="00FF0AD8" w:rsidRPr="007F0D21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3B4BAFDC" w14:textId="03DAE407" w:rsidR="00FF0AD8" w:rsidRDefault="00FF0AD8" w:rsidP="00CC282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msg_report_greport_00</w:t>
            </w:r>
            <w:r>
              <w:rPr>
                <w:rFonts w:ascii="Meiryo UI" w:eastAsia="Meiryo UI" w:hAnsi="Meiryo UI"/>
              </w:rPr>
              <w:t>7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61A66B34" w14:textId="540761E2" w:rsidR="00FF0AD8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F0AD8">
              <w:rPr>
                <w:rFonts w:ascii="Meiryo UI" w:eastAsia="Meiryo UI" w:hAnsi="Meiryo UI" w:hint="eastAsia"/>
              </w:rPr>
              <w:t>日付を入力する欄に日付形式以外が入力されています。</w:t>
            </w:r>
          </w:p>
        </w:tc>
      </w:tr>
      <w:tr w:rsidR="00FF0AD8" w:rsidRPr="007F0D21" w14:paraId="10B4DDD4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484AEB7C" w14:textId="77777777" w:rsidR="00FF0AD8" w:rsidRPr="007F0D21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7D38DC92" w14:textId="396696D7" w:rsidR="00FF0AD8" w:rsidRDefault="00FF0AD8" w:rsidP="00CC282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msg_report_greport_00</w:t>
            </w:r>
            <w:r>
              <w:rPr>
                <w:rFonts w:ascii="Meiryo UI" w:eastAsia="Meiryo UI" w:hAnsi="Meiryo UI"/>
              </w:rPr>
              <w:t>8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0972B5CB" w14:textId="3E72C69F" w:rsidR="00FF0AD8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F0AD8">
              <w:rPr>
                <w:rFonts w:ascii="Meiryo UI" w:eastAsia="Meiryo UI" w:hAnsi="Meiryo UI" w:hint="eastAsia"/>
              </w:rPr>
              <w:t>指定された職制は存在しません。</w:t>
            </w:r>
          </w:p>
        </w:tc>
      </w:tr>
      <w:tr w:rsidR="00FF0AD8" w:rsidRPr="007F0D21" w14:paraId="65828B9E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1BB606D" w14:textId="77777777" w:rsidR="00FF0AD8" w:rsidRPr="007F0D21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7C6F08C4" w14:textId="60AE279F" w:rsidR="00FF0AD8" w:rsidRDefault="00FF0AD8" w:rsidP="00CC282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msg_report_greport_00</w:t>
            </w:r>
            <w:r>
              <w:rPr>
                <w:rFonts w:ascii="Meiryo UI" w:eastAsia="Meiryo UI" w:hAnsi="Meiryo UI"/>
              </w:rPr>
              <w:t>9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4AB038DE" w14:textId="5C142391" w:rsidR="00FF0AD8" w:rsidRDefault="00FF0AD8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FF0AD8">
              <w:rPr>
                <w:rFonts w:ascii="Meiryo UI" w:eastAsia="Meiryo UI" w:hAnsi="Meiryo UI" w:hint="eastAsia"/>
              </w:rPr>
              <w:t>職制はフォルダを選択してください。</w:t>
            </w:r>
          </w:p>
        </w:tc>
      </w:tr>
      <w:tr w:rsidR="00CC282F" w:rsidRPr="007F0D21" w14:paraId="33336498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D7FA0B2" w14:textId="77777777" w:rsidR="00CC282F" w:rsidRPr="007F0D21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6444A168" w14:textId="7A05B75B" w:rsidR="00CC282F" w:rsidRDefault="00512443" w:rsidP="0051244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</w:t>
            </w:r>
            <w:r>
              <w:rPr>
                <w:rFonts w:ascii="Meiryo UI" w:eastAsia="Meiryo UI" w:hAnsi="Meiryo UI"/>
              </w:rPr>
              <w:t>10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37F0FD55" w14:textId="2A846CA1" w:rsidR="00CC282F" w:rsidRDefault="00512443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512443">
              <w:rPr>
                <w:rFonts w:ascii="Meiryo UI" w:eastAsia="Meiryo UI" w:hAnsi="Meiryo UI" w:hint="eastAsia"/>
              </w:rPr>
              <w:t>選択された「帳票名」は存在しません。</w:t>
            </w:r>
          </w:p>
        </w:tc>
      </w:tr>
      <w:tr w:rsidR="00CC282F" w:rsidRPr="007F0D21" w14:paraId="55F4A2DC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70E3970" w14:textId="77777777" w:rsidR="00CC282F" w:rsidRPr="007F0D21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27BE653D" w14:textId="0FBDD104" w:rsidR="00CC282F" w:rsidRDefault="00512443" w:rsidP="0051244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</w:t>
            </w:r>
            <w:r>
              <w:rPr>
                <w:rFonts w:ascii="Meiryo UI" w:eastAsia="Meiryo UI" w:hAnsi="Meiryo UI"/>
              </w:rPr>
              <w:t>11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4E3EB00C" w14:textId="074219AE" w:rsidR="00CC282F" w:rsidRDefault="00512443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512443">
              <w:rPr>
                <w:rFonts w:ascii="Meiryo UI" w:eastAsia="Meiryo UI" w:hAnsi="Meiryo UI" w:hint="eastAsia"/>
              </w:rPr>
              <w:t>指定されたテンプレートファイルは存在しません。</w:t>
            </w:r>
          </w:p>
        </w:tc>
      </w:tr>
      <w:tr w:rsidR="00512443" w:rsidRPr="007F0D21" w14:paraId="084AD5EE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B4141BE" w14:textId="77777777" w:rsidR="00512443" w:rsidRPr="007F0D21" w:rsidRDefault="00512443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41840FB5" w14:textId="2E3994DE" w:rsidR="00512443" w:rsidRDefault="00512443" w:rsidP="0051244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</w:t>
            </w:r>
            <w:r>
              <w:rPr>
                <w:rFonts w:ascii="Meiryo UI" w:eastAsia="Meiryo UI" w:hAnsi="Meiryo UI"/>
              </w:rPr>
              <w:t>12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025B6BFF" w14:textId="2E128F45" w:rsidR="00512443" w:rsidRDefault="00512443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512443">
              <w:rPr>
                <w:rFonts w:ascii="Meiryo UI" w:eastAsia="Meiryo UI" w:hAnsi="Meiryo UI" w:hint="eastAsia"/>
              </w:rPr>
              <w:t>指定されたビューは存在しません。</w:t>
            </w:r>
          </w:p>
        </w:tc>
      </w:tr>
      <w:tr w:rsidR="00512443" w:rsidRPr="007F0D21" w14:paraId="7A3444C8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48421B9" w14:textId="77777777" w:rsidR="00512443" w:rsidRPr="007F0D21" w:rsidRDefault="00512443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</w:tcPr>
          <w:p w14:paraId="5C0E5E5E" w14:textId="4CF903C1" w:rsidR="00512443" w:rsidRDefault="00512443" w:rsidP="00512443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</w:t>
            </w:r>
            <w:r>
              <w:rPr>
                <w:rFonts w:ascii="Meiryo UI" w:eastAsia="Meiryo UI" w:hAnsi="Meiryo UI"/>
              </w:rPr>
              <w:t>13</w:t>
            </w:r>
          </w:p>
        </w:tc>
        <w:tc>
          <w:tcPr>
            <w:tcW w:w="4084" w:type="dxa"/>
            <w:tcBorders>
              <w:right w:val="single" w:sz="12" w:space="0" w:color="auto"/>
            </w:tcBorders>
          </w:tcPr>
          <w:p w14:paraId="2E4723C7" w14:textId="0DE784FE" w:rsidR="00512443" w:rsidRDefault="00512443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512443">
              <w:rPr>
                <w:rFonts w:ascii="Meiryo UI" w:eastAsia="Meiryo UI" w:hAnsi="Meiryo UI" w:hint="eastAsia"/>
              </w:rPr>
              <w:t>指定された項目は存在しません。</w:t>
            </w:r>
          </w:p>
        </w:tc>
      </w:tr>
      <w:tr w:rsidR="00CC282F" w:rsidRPr="007F0D21" w14:paraId="6C3DE66F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46B5951F" w14:textId="77777777" w:rsidR="00CC282F" w:rsidRPr="007F0D21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F26AFC3" w14:textId="01839F9B" w:rsidR="00CC282F" w:rsidRPr="007F0D21" w:rsidRDefault="00512443" w:rsidP="00CC282F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msg_report_greport_014</w:t>
            </w:r>
          </w:p>
        </w:tc>
        <w:tc>
          <w:tcPr>
            <w:tcW w:w="4084" w:type="dxa"/>
            <w:tcBorders>
              <w:bottom w:val="single" w:sz="4" w:space="0" w:color="auto"/>
              <w:right w:val="single" w:sz="12" w:space="0" w:color="auto"/>
            </w:tcBorders>
          </w:tcPr>
          <w:p w14:paraId="4A319C16" w14:textId="20B0FB0C" w:rsidR="00CC282F" w:rsidRPr="007F0D21" w:rsidRDefault="00512443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512443">
              <w:rPr>
                <w:rFonts w:ascii="Meiryo UI" w:eastAsia="Meiryo UI" w:hAnsi="Meiryo UI" w:hint="eastAsia"/>
              </w:rPr>
              <w:t>指定されたフィールドは存在しません。</w:t>
            </w:r>
          </w:p>
        </w:tc>
      </w:tr>
      <w:tr w:rsidR="00CC282F" w:rsidRPr="007F0D21" w14:paraId="086714F6" w14:textId="77777777" w:rsidTr="00390AAF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1DBE267D" w14:textId="77777777" w:rsidR="00CC282F" w:rsidRPr="007F0D21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22D74E1F" w14:textId="77777777" w:rsidR="00CC282F" w:rsidRPr="007F0D21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084" w:type="dxa"/>
            <w:tcBorders>
              <w:bottom w:val="single" w:sz="12" w:space="0" w:color="auto"/>
              <w:right w:val="single" w:sz="12" w:space="0" w:color="auto"/>
            </w:tcBorders>
          </w:tcPr>
          <w:p w14:paraId="38DCC464" w14:textId="77777777" w:rsidR="00CC282F" w:rsidRPr="007F0D21" w:rsidRDefault="00CC282F" w:rsidP="00CC282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759BD2AB" w14:textId="77777777" w:rsidR="0005784E" w:rsidRDefault="0005784E" w:rsidP="0005784E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0A4366E" w14:textId="6EFCFB68" w:rsidR="002167AB" w:rsidRDefault="002167AB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A45C19C" w14:textId="77777777" w:rsidR="002167AB" w:rsidRDefault="002167AB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br w:type="page"/>
      </w:r>
    </w:p>
    <w:p w14:paraId="52BBBB44" w14:textId="77777777" w:rsidR="002167AB" w:rsidRPr="007F0D21" w:rsidRDefault="002167AB" w:rsidP="002167AB">
      <w:pPr>
        <w:pStyle w:val="1"/>
        <w:rPr>
          <w:rFonts w:ascii="Meiryo UI" w:eastAsia="Meiryo UI" w:hAnsi="Meiryo UI"/>
        </w:rPr>
      </w:pPr>
      <w:bookmarkStart w:id="60" w:name="_Toc62033265"/>
      <w:r>
        <w:rPr>
          <w:rFonts w:ascii="Meiryo UI" w:eastAsia="Meiryo UI" w:hAnsi="Meiryo UI" w:hint="eastAsia"/>
        </w:rPr>
        <w:lastRenderedPageBreak/>
        <w:t>XXメッセージ</w:t>
      </w:r>
      <w:bookmarkEnd w:id="60"/>
    </w:p>
    <w:p w14:paraId="070C12B9" w14:textId="77777777" w:rsidR="002167AB" w:rsidRPr="007F0D21" w:rsidRDefault="002167AB" w:rsidP="002167AB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61" w:name="_Toc62033266"/>
      <w:r w:rsidRPr="007F0D21">
        <w:rPr>
          <w:rFonts w:ascii="Meiryo UI" w:hAnsi="Meiryo UI" w:hint="eastAsia"/>
        </w:rPr>
        <w:t>定義</w:t>
      </w:r>
      <w:bookmarkEnd w:id="61"/>
    </w:p>
    <w:p w14:paraId="7536EFB6" w14:textId="77777777" w:rsidR="002167AB" w:rsidRPr="007F0D21" w:rsidRDefault="002167AB" w:rsidP="002167AB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XXで使用するメッセージは、カテゴリに「XXX」をつける。</w:t>
      </w:r>
    </w:p>
    <w:p w14:paraId="57971546" w14:textId="77777777" w:rsidR="002167AB" w:rsidRPr="007F0D21" w:rsidRDefault="002167AB" w:rsidP="002167AB">
      <w:pPr>
        <w:pStyle w:val="a3"/>
        <w:ind w:left="0" w:firstLine="0"/>
        <w:rPr>
          <w:rFonts w:ascii="Meiryo UI" w:eastAsia="Meiryo UI" w:hAnsi="Meiryo UI"/>
        </w:rPr>
      </w:pPr>
    </w:p>
    <w:p w14:paraId="5A17F785" w14:textId="77777777" w:rsidR="002167AB" w:rsidRPr="007F0D21" w:rsidRDefault="002167AB" w:rsidP="002167AB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62" w:name="_Toc62033267"/>
      <w:r w:rsidRPr="007F0D21">
        <w:rPr>
          <w:rFonts w:ascii="Meiryo UI" w:hAnsi="Meiryo UI" w:hint="eastAsia"/>
        </w:rPr>
        <w:t>メッセージ一覧</w:t>
      </w:r>
      <w:bookmarkEnd w:id="62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1"/>
        <w:gridCol w:w="4314"/>
      </w:tblGrid>
      <w:tr w:rsidR="002167AB" w:rsidRPr="007F0D21" w14:paraId="33A15857" w14:textId="77777777" w:rsidTr="00C9315D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47F8208" w14:textId="77777777" w:rsidR="002167AB" w:rsidRPr="007F0D21" w:rsidRDefault="002167AB" w:rsidP="00C9315D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AAC4926" w14:textId="77777777" w:rsidR="002167AB" w:rsidRPr="007F0D21" w:rsidRDefault="002167AB" w:rsidP="00C9315D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E7EDAEC" w14:textId="77777777" w:rsidR="002167AB" w:rsidRPr="007F0D21" w:rsidRDefault="002167AB" w:rsidP="00C9315D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2167AB" w:rsidRPr="007F0D21" w14:paraId="07F425D8" w14:textId="77777777" w:rsidTr="00C9315D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4FC6DBD2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top w:val="double" w:sz="4" w:space="0" w:color="auto"/>
            </w:tcBorders>
          </w:tcPr>
          <w:p w14:paraId="1AEBD571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646814D5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3546BC60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3C5C899D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5182413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4A2CD726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2D659749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5B5741B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D3429B7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5313FB3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58145E78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D699C85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47A65B5B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540B7F02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7E686D06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0790D45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EFEC437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EBA5C00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0ECD3C1B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72B7725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29867293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5E64AB8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7A2C30ED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72878151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378F264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1F7CACE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2011F76C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C5DEA1D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09EB1150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A03D513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724CBD47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6C4DA294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7962F861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4DFA1BD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0EFB499E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05064309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5C465582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114B40A2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0C92588E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5943DFCE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BEDBE86" w14:textId="77777777" w:rsidR="002167AB" w:rsidRPr="007F0D21" w:rsidRDefault="002167AB" w:rsidP="00C9315D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4" w:space="0" w:color="auto"/>
              <w:right w:val="single" w:sz="12" w:space="0" w:color="auto"/>
            </w:tcBorders>
          </w:tcPr>
          <w:p w14:paraId="0AB2E89C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67AB" w:rsidRPr="007F0D21" w14:paraId="307C7203" w14:textId="77777777" w:rsidTr="00C9315D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655BF5AF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13ED19F6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0A09AE9D" w14:textId="77777777" w:rsidR="002167AB" w:rsidRPr="007F0D21" w:rsidRDefault="002167AB" w:rsidP="00C9315D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312EA0AD" w14:textId="77777777" w:rsidR="002167AB" w:rsidRDefault="002167AB" w:rsidP="002167AB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4D6E08A" w14:textId="77777777" w:rsidR="002167AB" w:rsidRDefault="002167AB" w:rsidP="002167AB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3996679" w14:textId="77777777" w:rsidR="00D52C09" w:rsidRPr="007F0D21" w:rsidRDefault="00D52C09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bookmarkEnd w:id="7"/>
    <w:bookmarkEnd w:id="8"/>
    <w:bookmarkEnd w:id="9"/>
    <w:p w14:paraId="7709FE90" w14:textId="085810C5" w:rsidR="002C594D" w:rsidRPr="007F0D21" w:rsidRDefault="00551771" w:rsidP="00551771">
      <w:pPr>
        <w:pStyle w:val="1"/>
        <w:ind w:left="426" w:hanging="426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lastRenderedPageBreak/>
        <w:t xml:space="preserve"> </w:t>
      </w:r>
      <w:bookmarkStart w:id="63" w:name="_Toc62033268"/>
      <w:r w:rsidR="002C594D" w:rsidRPr="007F0D21">
        <w:rPr>
          <w:rFonts w:ascii="Meiryo UI" w:eastAsia="Meiryo UI" w:hAnsi="Meiryo UI" w:hint="eastAsia"/>
        </w:rPr>
        <w:t>改定履歴</w:t>
      </w:r>
      <w:bookmarkEnd w:id="63"/>
    </w:p>
    <w:p w14:paraId="5577D977" w14:textId="77777777" w:rsidR="00B94B15" w:rsidRPr="007F0D21" w:rsidRDefault="00B94B15">
      <w:pPr>
        <w:spacing w:afterLines="50" w:after="120"/>
        <w:rPr>
          <w:rFonts w:ascii="Meiryo UI" w:eastAsia="Meiryo UI" w:hAnsi="Meiryo UI"/>
          <w:b/>
          <w:bCs/>
          <w:sz w:val="24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5"/>
        <w:gridCol w:w="5214"/>
        <w:gridCol w:w="1009"/>
        <w:gridCol w:w="1009"/>
        <w:gridCol w:w="1139"/>
      </w:tblGrid>
      <w:tr w:rsidR="00B94B15" w:rsidRPr="007F0D21" w14:paraId="2D5CD82E" w14:textId="77777777">
        <w:tc>
          <w:tcPr>
            <w:tcW w:w="786" w:type="dxa"/>
            <w:tcBorders>
              <w:bottom w:val="double" w:sz="4" w:space="0" w:color="auto"/>
            </w:tcBorders>
            <w:shd w:val="clear" w:color="auto" w:fill="C0C0C0"/>
          </w:tcPr>
          <w:p w14:paraId="71DE8D82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ＮＯ</w:t>
            </w:r>
          </w:p>
        </w:tc>
        <w:tc>
          <w:tcPr>
            <w:tcW w:w="5218" w:type="dxa"/>
            <w:tcBorders>
              <w:bottom w:val="double" w:sz="4" w:space="0" w:color="auto"/>
            </w:tcBorders>
            <w:shd w:val="clear" w:color="auto" w:fill="C0C0C0"/>
          </w:tcPr>
          <w:p w14:paraId="01E7A7EC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    容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2F21A73B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承認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39195981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担当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C0C0C0"/>
          </w:tcPr>
          <w:p w14:paraId="1C8B76E4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日付</w:t>
            </w:r>
          </w:p>
        </w:tc>
      </w:tr>
      <w:tr w:rsidR="00B94B15" w:rsidRPr="007F0D21" w14:paraId="498E0552" w14:textId="77777777">
        <w:trPr>
          <w:trHeight w:val="50"/>
        </w:trPr>
        <w:tc>
          <w:tcPr>
            <w:tcW w:w="786" w:type="dxa"/>
            <w:tcBorders>
              <w:top w:val="double" w:sz="4" w:space="0" w:color="auto"/>
            </w:tcBorders>
          </w:tcPr>
          <w:p w14:paraId="5DDE1DE6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7F0D21">
              <w:rPr>
                <w:rFonts w:ascii="Meiryo UI" w:eastAsia="Meiryo UI" w:hAnsi="Meiryo UI" w:hint="eastAsia"/>
                <w:sz w:val="20"/>
              </w:rPr>
              <w:t>０</w:t>
            </w:r>
          </w:p>
        </w:tc>
        <w:tc>
          <w:tcPr>
            <w:tcW w:w="5218" w:type="dxa"/>
            <w:tcBorders>
              <w:top w:val="double" w:sz="4" w:space="0" w:color="auto"/>
            </w:tcBorders>
          </w:tcPr>
          <w:p w14:paraId="2D2DDB72" w14:textId="77777777" w:rsidR="00B94B15" w:rsidRPr="007F0D21" w:rsidRDefault="00B94B15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  <w:r w:rsidRPr="007F0D21">
              <w:rPr>
                <w:rFonts w:ascii="Meiryo UI" w:eastAsia="Meiryo UI" w:hAnsi="Meiryo UI" w:hint="eastAsia"/>
                <w:sz w:val="20"/>
              </w:rPr>
              <w:t>初版発行</w:t>
            </w: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5348648D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1B4661A5" w14:textId="77777777" w:rsidR="00B94B15" w:rsidRPr="007F0D21" w:rsidRDefault="008C3B62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7F0D21">
              <w:rPr>
                <w:rFonts w:ascii="Meiryo UI" w:eastAsia="Meiryo UI" w:hAnsi="Meiryo UI" w:hint="eastAsia"/>
                <w:sz w:val="20"/>
              </w:rPr>
              <w:t>西田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61CCA69" w14:textId="7A737417" w:rsidR="00B94B15" w:rsidRPr="007F0D21" w:rsidRDefault="00B524BB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  <w:r w:rsidRPr="007F0D21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="00B524F7" w:rsidRPr="007F0D21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Pr="007F0D21">
              <w:rPr>
                <w:rFonts w:ascii="Meiryo UI" w:eastAsia="Meiryo UI" w:hAnsi="Meiryo UI" w:hint="eastAsia"/>
                <w:w w:val="90"/>
                <w:sz w:val="20"/>
              </w:rPr>
              <w:t>-</w:t>
            </w:r>
            <w:r w:rsidR="00E81EF1">
              <w:rPr>
                <w:rFonts w:ascii="Meiryo UI" w:eastAsia="Meiryo UI" w:hAnsi="Meiryo UI" w:hint="eastAsia"/>
                <w:w w:val="90"/>
                <w:sz w:val="20"/>
              </w:rPr>
              <w:t>6</w:t>
            </w:r>
            <w:r w:rsidRPr="007F0D21">
              <w:rPr>
                <w:rFonts w:ascii="Meiryo UI" w:eastAsia="Meiryo UI" w:hAnsi="Meiryo UI" w:hint="eastAsia"/>
                <w:w w:val="90"/>
                <w:sz w:val="20"/>
              </w:rPr>
              <w:t>-1</w:t>
            </w:r>
            <w:r w:rsidR="00E81EF1">
              <w:rPr>
                <w:rFonts w:ascii="Meiryo UI" w:eastAsia="Meiryo UI" w:hAnsi="Meiryo UI" w:hint="eastAsia"/>
                <w:w w:val="90"/>
                <w:sz w:val="20"/>
              </w:rPr>
              <w:t>7</w:t>
            </w:r>
          </w:p>
        </w:tc>
      </w:tr>
      <w:tr w:rsidR="002D791D" w:rsidRPr="007F0D21" w14:paraId="36ECDE41" w14:textId="77777777">
        <w:tc>
          <w:tcPr>
            <w:tcW w:w="786" w:type="dxa"/>
          </w:tcPr>
          <w:p w14:paraId="686EF946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045DCE25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DBA2182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8A43752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1EEAF60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F0D21" w14:paraId="0E43AD2F" w14:textId="77777777">
        <w:tc>
          <w:tcPr>
            <w:tcW w:w="786" w:type="dxa"/>
          </w:tcPr>
          <w:p w14:paraId="3817458C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FD3CED8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BB31D2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171E4D8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5964E21F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F0D21" w14:paraId="190D452F" w14:textId="77777777">
        <w:tc>
          <w:tcPr>
            <w:tcW w:w="786" w:type="dxa"/>
          </w:tcPr>
          <w:p w14:paraId="5557A97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1F0CCEFD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496D7F73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8BF39D2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2B19D501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F0D21" w14:paraId="1CCF0C8F" w14:textId="77777777">
        <w:tc>
          <w:tcPr>
            <w:tcW w:w="786" w:type="dxa"/>
          </w:tcPr>
          <w:p w14:paraId="2D23C9EF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51068F98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3BF95C9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67E1F22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62136322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F0D21" w14:paraId="3A36E716" w14:textId="77777777">
        <w:tc>
          <w:tcPr>
            <w:tcW w:w="786" w:type="dxa"/>
          </w:tcPr>
          <w:p w14:paraId="4E21916E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78D50DBD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07CF144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74407CDD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69032F3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B94B15" w:rsidRPr="007F0D21" w14:paraId="23D44B20" w14:textId="77777777">
        <w:tc>
          <w:tcPr>
            <w:tcW w:w="786" w:type="dxa"/>
          </w:tcPr>
          <w:p w14:paraId="674C00DF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9CA4898" w14:textId="77777777" w:rsidR="00B94B15" w:rsidRPr="007F0D21" w:rsidRDefault="00B94B15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04FEA67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64E03C92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09808E00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</w:tbl>
    <w:p w14:paraId="2252DC26" w14:textId="77777777" w:rsidR="00B94B15" w:rsidRPr="007F0D21" w:rsidRDefault="00B94B15">
      <w:pPr>
        <w:pStyle w:val="a3"/>
        <w:ind w:left="0" w:firstLine="0"/>
        <w:rPr>
          <w:rFonts w:ascii="Meiryo UI" w:eastAsia="Meiryo UI" w:hAnsi="Meiryo UI"/>
        </w:rPr>
      </w:pPr>
    </w:p>
    <w:sectPr w:rsidR="00B94B15" w:rsidRPr="007F0D21" w:rsidSect="003B6B4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1134" w:bottom="964" w:left="1588" w:header="0" w:footer="0" w:gutter="0"/>
      <w:pgBorders w:offsetFrom="page">
        <w:bottom w:val="doub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5D60C" w14:textId="77777777" w:rsidR="00C9315D" w:rsidRDefault="00C9315D">
      <w:r>
        <w:separator/>
      </w:r>
    </w:p>
  </w:endnote>
  <w:endnote w:type="continuationSeparator" w:id="0">
    <w:p w14:paraId="0CEA31E4" w14:textId="77777777" w:rsidR="00C9315D" w:rsidRDefault="00C9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標準明朝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標準ゴシック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6DCCE" w14:textId="77777777" w:rsidR="00C9315D" w:rsidRDefault="00C9315D">
    <w:pPr>
      <w:pStyle w:val="aa"/>
      <w:pBdr>
        <w:top w:val="thickThinSmallGap" w:sz="24" w:space="1" w:color="auto"/>
      </w:pBdr>
      <w:spacing w:line="240" w:lineRule="exact"/>
      <w:rPr>
        <w:rStyle w:val="ab"/>
      </w:rPr>
    </w:pPr>
  </w:p>
  <w:p w14:paraId="21E1B742" w14:textId="77777777" w:rsidR="00C9315D" w:rsidRDefault="00C9315D">
    <w:pPr>
      <w:pStyle w:val="aa"/>
      <w:spacing w:line="240" w:lineRule="exact"/>
      <w:ind w:left="-397" w:hanging="96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2E5532">
      <w:rPr>
        <w:rStyle w:val="ab"/>
        <w:noProof/>
      </w:rPr>
      <w:t>12</w:t>
    </w:r>
    <w:r>
      <w:rPr>
        <w:rStyle w:val="ab"/>
      </w:rPr>
      <w:fldChar w:fldCharType="end"/>
    </w:r>
  </w:p>
  <w:p w14:paraId="6B403272" w14:textId="77777777" w:rsidR="00C9315D" w:rsidRDefault="00C9315D">
    <w:pPr>
      <w:pStyle w:val="aa"/>
      <w:spacing w:line="240" w:lineRule="exact"/>
    </w:pPr>
  </w:p>
  <w:p w14:paraId="18DC2698" w14:textId="77777777" w:rsidR="00C9315D" w:rsidRDefault="00C9315D">
    <w:pPr>
      <w:pStyle w:val="aa"/>
      <w:spacing w:line="24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2E12" w14:textId="77777777" w:rsidR="00C9315D" w:rsidRDefault="00C9315D">
    <w:pPr>
      <w:pStyle w:val="aa"/>
      <w:pBdr>
        <w:bottom w:val="thickThinSmallGap" w:sz="2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5FBAF" w14:textId="77777777" w:rsidR="00C9315D" w:rsidRDefault="00C9315D">
      <w:r>
        <w:separator/>
      </w:r>
    </w:p>
  </w:footnote>
  <w:footnote w:type="continuationSeparator" w:id="0">
    <w:p w14:paraId="0ACAAF38" w14:textId="77777777" w:rsidR="00C9315D" w:rsidRDefault="00C9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5C497" w14:textId="77777777" w:rsidR="00C9315D" w:rsidRDefault="00C9315D">
    <w:pPr>
      <w:pStyle w:val="a9"/>
      <w:pBdr>
        <w:bottom w:val="thinThickSmallGap" w:sz="24" w:space="1" w:color="auto"/>
      </w:pBdr>
      <w:tabs>
        <w:tab w:val="clear" w:pos="4252"/>
        <w:tab w:val="clear" w:pos="8504"/>
        <w:tab w:val="right" w:pos="9600"/>
      </w:tabs>
      <w:autoSpaceDE w:val="0"/>
      <w:autoSpaceDN w:val="0"/>
      <w:spacing w:after="240" w:line="300" w:lineRule="atLeast"/>
      <w:textAlignment w:val="bottom"/>
      <w:rPr>
        <w:rFonts w:ascii="標準ゴシック" w:eastAsia="標準ゴシック"/>
        <w:b/>
        <w:sz w:val="24"/>
      </w:rPr>
    </w:pPr>
  </w:p>
  <w:p w14:paraId="0DE3C5B3" w14:textId="77777777" w:rsidR="00C9315D" w:rsidRPr="00D675F4" w:rsidRDefault="00C9315D">
    <w:pPr>
      <w:pStyle w:val="a9"/>
      <w:pBdr>
        <w:bottom w:val="thinThickSmallGap" w:sz="24" w:space="1" w:color="auto"/>
      </w:pBdr>
      <w:tabs>
        <w:tab w:val="clear" w:pos="4252"/>
        <w:tab w:val="clear" w:pos="8504"/>
        <w:tab w:val="right" w:pos="9120"/>
      </w:tabs>
      <w:autoSpaceDE w:val="0"/>
      <w:autoSpaceDN w:val="0"/>
      <w:spacing w:after="240" w:line="300" w:lineRule="atLeast"/>
      <w:textAlignment w:val="bottom"/>
      <w:rPr>
        <w:rFonts w:ascii="Meiryo UI" w:eastAsia="Meiryo UI" w:hAnsi="Meiryo UI"/>
        <w:bCs/>
        <w:iCs/>
        <w:color w:val="C0C0C0"/>
        <w:spacing w:val="-20"/>
        <w:sz w:val="20"/>
      </w:rPr>
    </w:pPr>
    <w:r>
      <w:rPr>
        <w:rFonts w:ascii="標準ゴシック" w:eastAsia="標準ゴシック"/>
        <w:b/>
        <w:sz w:val="24"/>
      </w:rPr>
      <w:tab/>
    </w:r>
    <w:r w:rsidRPr="00D675F4">
      <w:rPr>
        <w:rFonts w:ascii="Meiryo UI" w:eastAsia="Meiryo UI" w:hAnsi="Meiryo UI" w:hint="eastAsia"/>
        <w:bCs/>
        <w:iCs/>
        <w:color w:val="C0C0C0"/>
        <w:sz w:val="20"/>
      </w:rPr>
      <w:t xml:space="preserve">生産管理システム　</w:t>
    </w:r>
    <w:r>
      <w:rPr>
        <w:rFonts w:ascii="Meiryo UI" w:eastAsia="Meiryo UI" w:hAnsi="Meiryo UI" w:hint="eastAsia"/>
        <w:bCs/>
        <w:iCs/>
        <w:color w:val="C0C0C0"/>
        <w:sz w:val="20"/>
      </w:rPr>
      <w:t>共通処理</w:t>
    </w:r>
    <w:r w:rsidRPr="00D675F4">
      <w:rPr>
        <w:rFonts w:ascii="Meiryo UI" w:eastAsia="Meiryo UI" w:hAnsi="Meiryo UI" w:hint="eastAsia"/>
        <w:bCs/>
        <w:iCs/>
        <w:color w:val="C0C0C0"/>
        <w:sz w:val="20"/>
      </w:rPr>
      <w:t>仕様書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0DE52" w14:textId="77777777" w:rsidR="00C9315D" w:rsidRDefault="00C9315D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5C1DAFDA" w14:textId="77777777" w:rsidR="00C9315D" w:rsidRDefault="00C9315D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79F023A5" w14:textId="77777777" w:rsidR="00C9315D" w:rsidRDefault="00C9315D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after="240" w:line="300" w:lineRule="atLeast"/>
      <w:textAlignment w:val="bottom"/>
      <w:rPr>
        <w:rFonts w:ascii="ＭＳ Ｐゴシック" w:eastAsia="ＭＳ Ｐゴシック" w:hAnsi="Algerian"/>
        <w:b/>
        <w:i/>
        <w:spacing w:val="-20"/>
        <w:sz w:val="20"/>
      </w:rPr>
    </w:pPr>
    <w:r>
      <w:rPr>
        <w:rFonts w:ascii="ＭＳ Ｐゴシック" w:eastAsia="ＭＳ Ｐゴシック"/>
        <w:b/>
        <w:sz w:val="20"/>
      </w:rPr>
      <w:tab/>
    </w:r>
    <w:r>
      <w:rPr>
        <w:rFonts w:ascii="ＭＳ Ｐゴシック" w:eastAsia="ＭＳ Ｐゴシック" w:hint="eastAsia"/>
        <w:vanish/>
        <w:sz w:val="20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88E4E6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39A8591A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F0EA892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1996EFB0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4B903852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AC2D4A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34E84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9082E9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AAF538"/>
    <w:lvl w:ilvl="0">
      <w:start w:val="1"/>
      <w:numFmt w:val="decimal"/>
      <w:pStyle w:val="a"/>
      <w:lvlText w:val="%1."/>
      <w:lvlJc w:val="left"/>
      <w:pPr>
        <w:tabs>
          <w:tab w:val="num" w:pos="24798"/>
        </w:tabs>
        <w:ind w:left="24798" w:hanging="360"/>
      </w:pPr>
    </w:lvl>
  </w:abstractNum>
  <w:abstractNum w:abstractNumId="9" w15:restartNumberingAfterBreak="0">
    <w:nsid w:val="FFFFFF89"/>
    <w:multiLevelType w:val="singleLevel"/>
    <w:tmpl w:val="9BE427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BA9A2004"/>
    <w:lvl w:ilvl="0">
      <w:start w:val="1"/>
      <w:numFmt w:val="decimalFullWidth"/>
      <w:pStyle w:val="1"/>
      <w:lvlText w:val="第%1章"/>
      <w:lvlJc w:val="left"/>
      <w:pPr>
        <w:ind w:left="425" w:hanging="425"/>
      </w:pPr>
    </w:lvl>
    <w:lvl w:ilvl="1">
      <w:start w:val="1"/>
      <w:numFmt w:val="decimalFullWidth"/>
      <w:pStyle w:val="21"/>
      <w:lvlText w:val="第%2節"/>
      <w:lvlJc w:val="left"/>
      <w:pPr>
        <w:ind w:left="994" w:hanging="426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-9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2">
      <w:start w:val="1"/>
      <w:numFmt w:val="decimalFullWidth"/>
      <w:pStyle w:val="31"/>
      <w:lvlText w:val="第%3項"/>
      <w:lvlJc w:val="left"/>
      <w:pPr>
        <w:ind w:left="1276" w:hanging="425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-9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none"/>
      <w:pStyle w:val="41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1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abstractNum w:abstractNumId="11" w15:restartNumberingAfterBreak="0">
    <w:nsid w:val="13BF395B"/>
    <w:multiLevelType w:val="hybridMultilevel"/>
    <w:tmpl w:val="79EA6708"/>
    <w:lvl w:ilvl="0" w:tplc="04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62" w:hanging="420"/>
      </w:pPr>
      <w:rPr>
        <w:rFonts w:ascii="Wingdings" w:hAnsi="Wingdings" w:hint="default"/>
      </w:rPr>
    </w:lvl>
  </w:abstractNum>
  <w:abstractNum w:abstractNumId="12" w15:restartNumberingAfterBreak="0">
    <w:nsid w:val="536D3C85"/>
    <w:multiLevelType w:val="hybridMultilevel"/>
    <w:tmpl w:val="4732D838"/>
    <w:lvl w:ilvl="0" w:tplc="15E0A2FC">
      <w:numFmt w:val="bullet"/>
      <w:lvlText w:val="・"/>
      <w:lvlJc w:val="left"/>
      <w:pPr>
        <w:ind w:left="615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3" w15:restartNumberingAfterBreak="0">
    <w:nsid w:val="6F2114A8"/>
    <w:multiLevelType w:val="hybridMultilevel"/>
    <w:tmpl w:val="9FCE3BDC"/>
    <w:lvl w:ilvl="0" w:tplc="0409000B">
      <w:start w:val="1"/>
      <w:numFmt w:val="bullet"/>
      <w:lvlText w:val=""/>
      <w:lvlJc w:val="left"/>
      <w:pPr>
        <w:ind w:left="615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4" w15:restartNumberingAfterBreak="0">
    <w:nsid w:val="74FA6E12"/>
    <w:multiLevelType w:val="hybridMultilevel"/>
    <w:tmpl w:val="02CCCBA8"/>
    <w:lvl w:ilvl="0" w:tplc="2768471A">
      <w:start w:val="1"/>
      <w:numFmt w:val="decimalFullWidth"/>
      <w:lvlText w:val="（%1）"/>
      <w:lvlJc w:val="left"/>
      <w:pPr>
        <w:ind w:left="110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7" w:tentative="1">
      <w:start w:val="1"/>
      <w:numFmt w:val="aiueoFullWidth"/>
      <w:lvlText w:val="(%5)"/>
      <w:lvlJc w:val="left"/>
      <w:pPr>
        <w:ind w:left="24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7" w:tentative="1">
      <w:start w:val="1"/>
      <w:numFmt w:val="aiueoFullWidth"/>
      <w:lvlText w:val="(%8)"/>
      <w:lvlJc w:val="left"/>
      <w:pPr>
        <w:ind w:left="37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2" w:hanging="42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2"/>
  <w:drawingGridVerticalSpacing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15041" fill="f" fillcolor="white">
      <v:fill color="white" on="f"/>
      <v:stroke weight="1pt"/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utoMarginAdjustment2" w:val="15.9 mm,8.2 pt"/>
    <w:docVar w:name="CharSpaceMode" w:val=" 0"/>
    <w:docVar w:name="HeaderDateTimeMode" w:val=" 0"/>
    <w:docVar w:name="HeaderDateTimeOpt" w:val=" 0"/>
    <w:docVar w:name="HeaderDocInfoMode" w:val=" 0"/>
    <w:docVar w:name="HeaderDocInfoOpt" w:val=" 0"/>
    <w:docVar w:name="HeaderPageNumberMode" w:val=" 0"/>
    <w:docVar w:name="OverlayMode" w:val=" 0"/>
    <w:docVar w:name="PageNUp" w:val=" 1"/>
  </w:docVars>
  <w:rsids>
    <w:rsidRoot w:val="00424045"/>
    <w:rsid w:val="00001765"/>
    <w:rsid w:val="00002213"/>
    <w:rsid w:val="00003CFA"/>
    <w:rsid w:val="000042E9"/>
    <w:rsid w:val="00004757"/>
    <w:rsid w:val="00004926"/>
    <w:rsid w:val="00013024"/>
    <w:rsid w:val="0001667E"/>
    <w:rsid w:val="0001703D"/>
    <w:rsid w:val="00017411"/>
    <w:rsid w:val="00024C3B"/>
    <w:rsid w:val="000305EE"/>
    <w:rsid w:val="00030E7D"/>
    <w:rsid w:val="00031658"/>
    <w:rsid w:val="00031FDF"/>
    <w:rsid w:val="00033296"/>
    <w:rsid w:val="00034463"/>
    <w:rsid w:val="00035C05"/>
    <w:rsid w:val="00036529"/>
    <w:rsid w:val="0003692E"/>
    <w:rsid w:val="00036D87"/>
    <w:rsid w:val="0004174D"/>
    <w:rsid w:val="00042726"/>
    <w:rsid w:val="00051FAD"/>
    <w:rsid w:val="00052015"/>
    <w:rsid w:val="00053D8A"/>
    <w:rsid w:val="0005784E"/>
    <w:rsid w:val="00061302"/>
    <w:rsid w:val="00061AC8"/>
    <w:rsid w:val="00063584"/>
    <w:rsid w:val="0006759B"/>
    <w:rsid w:val="000707E9"/>
    <w:rsid w:val="000722FC"/>
    <w:rsid w:val="00072606"/>
    <w:rsid w:val="00072D6B"/>
    <w:rsid w:val="00084905"/>
    <w:rsid w:val="00090024"/>
    <w:rsid w:val="00091EC9"/>
    <w:rsid w:val="0009281D"/>
    <w:rsid w:val="00093E01"/>
    <w:rsid w:val="00094128"/>
    <w:rsid w:val="000944AB"/>
    <w:rsid w:val="00094C16"/>
    <w:rsid w:val="000A0D79"/>
    <w:rsid w:val="000A2BDB"/>
    <w:rsid w:val="000A6893"/>
    <w:rsid w:val="000A71D1"/>
    <w:rsid w:val="000A75A9"/>
    <w:rsid w:val="000A7C15"/>
    <w:rsid w:val="000B05F8"/>
    <w:rsid w:val="000B11F0"/>
    <w:rsid w:val="000B28CE"/>
    <w:rsid w:val="000B431D"/>
    <w:rsid w:val="000C12C9"/>
    <w:rsid w:val="000C18AF"/>
    <w:rsid w:val="000C1D9F"/>
    <w:rsid w:val="000C3DC2"/>
    <w:rsid w:val="000C484E"/>
    <w:rsid w:val="000C5164"/>
    <w:rsid w:val="000C51AA"/>
    <w:rsid w:val="000C7FC6"/>
    <w:rsid w:val="000D2F03"/>
    <w:rsid w:val="000D3B29"/>
    <w:rsid w:val="000D511E"/>
    <w:rsid w:val="000D5442"/>
    <w:rsid w:val="000D7333"/>
    <w:rsid w:val="000E0F66"/>
    <w:rsid w:val="000E2261"/>
    <w:rsid w:val="000E284D"/>
    <w:rsid w:val="000E43F6"/>
    <w:rsid w:val="000E4888"/>
    <w:rsid w:val="000E4D9F"/>
    <w:rsid w:val="000E6453"/>
    <w:rsid w:val="000E6907"/>
    <w:rsid w:val="000E7025"/>
    <w:rsid w:val="000E7027"/>
    <w:rsid w:val="000F044F"/>
    <w:rsid w:val="000F0CD3"/>
    <w:rsid w:val="000F1105"/>
    <w:rsid w:val="000F1230"/>
    <w:rsid w:val="000F2135"/>
    <w:rsid w:val="000F7C32"/>
    <w:rsid w:val="0010010D"/>
    <w:rsid w:val="0010088D"/>
    <w:rsid w:val="00102EDC"/>
    <w:rsid w:val="00103313"/>
    <w:rsid w:val="0010458F"/>
    <w:rsid w:val="00106011"/>
    <w:rsid w:val="00106DDF"/>
    <w:rsid w:val="00106E0D"/>
    <w:rsid w:val="00107C3D"/>
    <w:rsid w:val="00111591"/>
    <w:rsid w:val="00112982"/>
    <w:rsid w:val="0011449F"/>
    <w:rsid w:val="001156E7"/>
    <w:rsid w:val="001200A1"/>
    <w:rsid w:val="0012266F"/>
    <w:rsid w:val="00122706"/>
    <w:rsid w:val="00124454"/>
    <w:rsid w:val="00130DA2"/>
    <w:rsid w:val="0013173E"/>
    <w:rsid w:val="0013293E"/>
    <w:rsid w:val="001338F8"/>
    <w:rsid w:val="00133AB7"/>
    <w:rsid w:val="0013453F"/>
    <w:rsid w:val="0013777B"/>
    <w:rsid w:val="00144F41"/>
    <w:rsid w:val="00151A54"/>
    <w:rsid w:val="0015256F"/>
    <w:rsid w:val="001525C0"/>
    <w:rsid w:val="001549D2"/>
    <w:rsid w:val="00155B1C"/>
    <w:rsid w:val="00157124"/>
    <w:rsid w:val="00157573"/>
    <w:rsid w:val="0016098F"/>
    <w:rsid w:val="00160DC1"/>
    <w:rsid w:val="001624A2"/>
    <w:rsid w:val="00162DFF"/>
    <w:rsid w:val="0016397B"/>
    <w:rsid w:val="00163B35"/>
    <w:rsid w:val="0016525A"/>
    <w:rsid w:val="00170BE3"/>
    <w:rsid w:val="0017120B"/>
    <w:rsid w:val="00172B62"/>
    <w:rsid w:val="001735DF"/>
    <w:rsid w:val="00174EF5"/>
    <w:rsid w:val="00176E9A"/>
    <w:rsid w:val="001777F7"/>
    <w:rsid w:val="001800BA"/>
    <w:rsid w:val="00180D6A"/>
    <w:rsid w:val="0018209F"/>
    <w:rsid w:val="00182892"/>
    <w:rsid w:val="00182DF0"/>
    <w:rsid w:val="00186868"/>
    <w:rsid w:val="00186E69"/>
    <w:rsid w:val="0019198F"/>
    <w:rsid w:val="0019259F"/>
    <w:rsid w:val="00193B14"/>
    <w:rsid w:val="00195280"/>
    <w:rsid w:val="001975B0"/>
    <w:rsid w:val="001A08BE"/>
    <w:rsid w:val="001A243B"/>
    <w:rsid w:val="001A2B26"/>
    <w:rsid w:val="001A2FB0"/>
    <w:rsid w:val="001A50C1"/>
    <w:rsid w:val="001A6CAB"/>
    <w:rsid w:val="001B0CE6"/>
    <w:rsid w:val="001B2E87"/>
    <w:rsid w:val="001B38B2"/>
    <w:rsid w:val="001B480A"/>
    <w:rsid w:val="001B6C60"/>
    <w:rsid w:val="001B7DD3"/>
    <w:rsid w:val="001C2427"/>
    <w:rsid w:val="001C34D6"/>
    <w:rsid w:val="001C4592"/>
    <w:rsid w:val="001C4899"/>
    <w:rsid w:val="001C5EBD"/>
    <w:rsid w:val="001D01B3"/>
    <w:rsid w:val="001D0330"/>
    <w:rsid w:val="001D06B8"/>
    <w:rsid w:val="001D0C65"/>
    <w:rsid w:val="001D2481"/>
    <w:rsid w:val="001D314F"/>
    <w:rsid w:val="001D5064"/>
    <w:rsid w:val="001D7297"/>
    <w:rsid w:val="001E0B68"/>
    <w:rsid w:val="001E5185"/>
    <w:rsid w:val="001E51B6"/>
    <w:rsid w:val="001E5274"/>
    <w:rsid w:val="001E76D7"/>
    <w:rsid w:val="001F01B4"/>
    <w:rsid w:val="001F11AC"/>
    <w:rsid w:val="001F2DCF"/>
    <w:rsid w:val="001F4643"/>
    <w:rsid w:val="001F5273"/>
    <w:rsid w:val="001F77E5"/>
    <w:rsid w:val="00201458"/>
    <w:rsid w:val="00201528"/>
    <w:rsid w:val="00203712"/>
    <w:rsid w:val="00203CC3"/>
    <w:rsid w:val="00203F91"/>
    <w:rsid w:val="00204C11"/>
    <w:rsid w:val="002059E6"/>
    <w:rsid w:val="0020646A"/>
    <w:rsid w:val="002137B8"/>
    <w:rsid w:val="00215570"/>
    <w:rsid w:val="002157F0"/>
    <w:rsid w:val="002164C0"/>
    <w:rsid w:val="002165C4"/>
    <w:rsid w:val="002167AB"/>
    <w:rsid w:val="00216B1A"/>
    <w:rsid w:val="00216D4D"/>
    <w:rsid w:val="002201E0"/>
    <w:rsid w:val="00220CF9"/>
    <w:rsid w:val="00221F86"/>
    <w:rsid w:val="002225CD"/>
    <w:rsid w:val="0022273D"/>
    <w:rsid w:val="00224F22"/>
    <w:rsid w:val="002264F4"/>
    <w:rsid w:val="00227C9D"/>
    <w:rsid w:val="00227D24"/>
    <w:rsid w:val="002311F4"/>
    <w:rsid w:val="002322E0"/>
    <w:rsid w:val="00234B9C"/>
    <w:rsid w:val="00234C9C"/>
    <w:rsid w:val="00235C9B"/>
    <w:rsid w:val="00237CB7"/>
    <w:rsid w:val="00242878"/>
    <w:rsid w:val="00245720"/>
    <w:rsid w:val="002465F8"/>
    <w:rsid w:val="00247645"/>
    <w:rsid w:val="00250339"/>
    <w:rsid w:val="00251CFC"/>
    <w:rsid w:val="00252EAC"/>
    <w:rsid w:val="002537A2"/>
    <w:rsid w:val="00253E73"/>
    <w:rsid w:val="00255F35"/>
    <w:rsid w:val="002560D3"/>
    <w:rsid w:val="0025635B"/>
    <w:rsid w:val="00256925"/>
    <w:rsid w:val="002600BA"/>
    <w:rsid w:val="0026099E"/>
    <w:rsid w:val="0026145E"/>
    <w:rsid w:val="0026195E"/>
    <w:rsid w:val="00263788"/>
    <w:rsid w:val="0026388E"/>
    <w:rsid w:val="00263D9E"/>
    <w:rsid w:val="00264F2E"/>
    <w:rsid w:val="0026694A"/>
    <w:rsid w:val="00267514"/>
    <w:rsid w:val="00270A24"/>
    <w:rsid w:val="00270B3C"/>
    <w:rsid w:val="00272537"/>
    <w:rsid w:val="00272E67"/>
    <w:rsid w:val="00273C26"/>
    <w:rsid w:val="00275145"/>
    <w:rsid w:val="002759C7"/>
    <w:rsid w:val="002778AD"/>
    <w:rsid w:val="00282893"/>
    <w:rsid w:val="002850FE"/>
    <w:rsid w:val="0028750D"/>
    <w:rsid w:val="00290544"/>
    <w:rsid w:val="00290BE6"/>
    <w:rsid w:val="00291905"/>
    <w:rsid w:val="00293163"/>
    <w:rsid w:val="002968B9"/>
    <w:rsid w:val="002969F6"/>
    <w:rsid w:val="0029722A"/>
    <w:rsid w:val="0029723D"/>
    <w:rsid w:val="00297ADC"/>
    <w:rsid w:val="002A1B0F"/>
    <w:rsid w:val="002A22E5"/>
    <w:rsid w:val="002A2641"/>
    <w:rsid w:val="002A353D"/>
    <w:rsid w:val="002A37F3"/>
    <w:rsid w:val="002A4B55"/>
    <w:rsid w:val="002A57E2"/>
    <w:rsid w:val="002A594C"/>
    <w:rsid w:val="002A6785"/>
    <w:rsid w:val="002B19A4"/>
    <w:rsid w:val="002B21B7"/>
    <w:rsid w:val="002B2854"/>
    <w:rsid w:val="002B2971"/>
    <w:rsid w:val="002B2A9F"/>
    <w:rsid w:val="002B7755"/>
    <w:rsid w:val="002C027E"/>
    <w:rsid w:val="002C1FE3"/>
    <w:rsid w:val="002C30A5"/>
    <w:rsid w:val="002C30DF"/>
    <w:rsid w:val="002C44F0"/>
    <w:rsid w:val="002C594D"/>
    <w:rsid w:val="002C6AF7"/>
    <w:rsid w:val="002C6FAF"/>
    <w:rsid w:val="002D4A2F"/>
    <w:rsid w:val="002D791D"/>
    <w:rsid w:val="002E07C6"/>
    <w:rsid w:val="002E1158"/>
    <w:rsid w:val="002E2928"/>
    <w:rsid w:val="002E2B1C"/>
    <w:rsid w:val="002E3083"/>
    <w:rsid w:val="002E49E0"/>
    <w:rsid w:val="002E4EEE"/>
    <w:rsid w:val="002E5532"/>
    <w:rsid w:val="002F268D"/>
    <w:rsid w:val="002F334E"/>
    <w:rsid w:val="002F3EBE"/>
    <w:rsid w:val="002F47AA"/>
    <w:rsid w:val="002F4AA6"/>
    <w:rsid w:val="002F58C8"/>
    <w:rsid w:val="002F704E"/>
    <w:rsid w:val="0030086C"/>
    <w:rsid w:val="00302D17"/>
    <w:rsid w:val="0030377A"/>
    <w:rsid w:val="0030377C"/>
    <w:rsid w:val="0030737A"/>
    <w:rsid w:val="00307F78"/>
    <w:rsid w:val="00311A58"/>
    <w:rsid w:val="0031447F"/>
    <w:rsid w:val="00316154"/>
    <w:rsid w:val="003212B3"/>
    <w:rsid w:val="00322DDF"/>
    <w:rsid w:val="00323D45"/>
    <w:rsid w:val="0032614D"/>
    <w:rsid w:val="00326DA6"/>
    <w:rsid w:val="00327887"/>
    <w:rsid w:val="00331609"/>
    <w:rsid w:val="00332095"/>
    <w:rsid w:val="00332457"/>
    <w:rsid w:val="003342BE"/>
    <w:rsid w:val="00337ED7"/>
    <w:rsid w:val="00341C43"/>
    <w:rsid w:val="00343113"/>
    <w:rsid w:val="00345F72"/>
    <w:rsid w:val="00346E86"/>
    <w:rsid w:val="0035235C"/>
    <w:rsid w:val="00353C14"/>
    <w:rsid w:val="00357587"/>
    <w:rsid w:val="00363324"/>
    <w:rsid w:val="0036415E"/>
    <w:rsid w:val="00364487"/>
    <w:rsid w:val="00364619"/>
    <w:rsid w:val="003647C0"/>
    <w:rsid w:val="00367BD1"/>
    <w:rsid w:val="00370086"/>
    <w:rsid w:val="00371033"/>
    <w:rsid w:val="00371AE7"/>
    <w:rsid w:val="00373705"/>
    <w:rsid w:val="003741FA"/>
    <w:rsid w:val="00375448"/>
    <w:rsid w:val="003767B7"/>
    <w:rsid w:val="00376AF8"/>
    <w:rsid w:val="00376B16"/>
    <w:rsid w:val="003806AD"/>
    <w:rsid w:val="00382AD9"/>
    <w:rsid w:val="00383995"/>
    <w:rsid w:val="003840D7"/>
    <w:rsid w:val="003842EE"/>
    <w:rsid w:val="00385069"/>
    <w:rsid w:val="0038526F"/>
    <w:rsid w:val="003904B5"/>
    <w:rsid w:val="003909DD"/>
    <w:rsid w:val="00390AAF"/>
    <w:rsid w:val="0039214C"/>
    <w:rsid w:val="00392EBB"/>
    <w:rsid w:val="0039483D"/>
    <w:rsid w:val="00394F50"/>
    <w:rsid w:val="003951C6"/>
    <w:rsid w:val="00395955"/>
    <w:rsid w:val="00395B63"/>
    <w:rsid w:val="00396774"/>
    <w:rsid w:val="00396B28"/>
    <w:rsid w:val="00397B64"/>
    <w:rsid w:val="00397C70"/>
    <w:rsid w:val="003A0661"/>
    <w:rsid w:val="003A0A7F"/>
    <w:rsid w:val="003A11F1"/>
    <w:rsid w:val="003A27B9"/>
    <w:rsid w:val="003A2B00"/>
    <w:rsid w:val="003A5CC6"/>
    <w:rsid w:val="003B0804"/>
    <w:rsid w:val="003B089B"/>
    <w:rsid w:val="003B2575"/>
    <w:rsid w:val="003B4BC8"/>
    <w:rsid w:val="003B56FC"/>
    <w:rsid w:val="003B6513"/>
    <w:rsid w:val="003B6B14"/>
    <w:rsid w:val="003B6B44"/>
    <w:rsid w:val="003C1E5B"/>
    <w:rsid w:val="003C32A9"/>
    <w:rsid w:val="003C3616"/>
    <w:rsid w:val="003C44EB"/>
    <w:rsid w:val="003C5A1F"/>
    <w:rsid w:val="003C64F3"/>
    <w:rsid w:val="003C7D0D"/>
    <w:rsid w:val="003C7DD7"/>
    <w:rsid w:val="003D0369"/>
    <w:rsid w:val="003D25BE"/>
    <w:rsid w:val="003D75AD"/>
    <w:rsid w:val="003E0A0A"/>
    <w:rsid w:val="003E1859"/>
    <w:rsid w:val="003E27A4"/>
    <w:rsid w:val="003E3FE1"/>
    <w:rsid w:val="003E40F7"/>
    <w:rsid w:val="003E5F8F"/>
    <w:rsid w:val="003E79C1"/>
    <w:rsid w:val="003F1A4F"/>
    <w:rsid w:val="003F417F"/>
    <w:rsid w:val="003F4B82"/>
    <w:rsid w:val="003F4FA9"/>
    <w:rsid w:val="003F6B44"/>
    <w:rsid w:val="004008C2"/>
    <w:rsid w:val="004017A8"/>
    <w:rsid w:val="004018E8"/>
    <w:rsid w:val="00401DCE"/>
    <w:rsid w:val="004040F9"/>
    <w:rsid w:val="00405A5C"/>
    <w:rsid w:val="004064CD"/>
    <w:rsid w:val="00407BD6"/>
    <w:rsid w:val="0041404E"/>
    <w:rsid w:val="00417452"/>
    <w:rsid w:val="00421258"/>
    <w:rsid w:val="00422558"/>
    <w:rsid w:val="00422E41"/>
    <w:rsid w:val="00424045"/>
    <w:rsid w:val="0042428F"/>
    <w:rsid w:val="00424D65"/>
    <w:rsid w:val="00425B98"/>
    <w:rsid w:val="00431F28"/>
    <w:rsid w:val="00432217"/>
    <w:rsid w:val="0043308C"/>
    <w:rsid w:val="00434212"/>
    <w:rsid w:val="00434B30"/>
    <w:rsid w:val="00435308"/>
    <w:rsid w:val="00437C87"/>
    <w:rsid w:val="00440055"/>
    <w:rsid w:val="00440691"/>
    <w:rsid w:val="00441DA8"/>
    <w:rsid w:val="00443746"/>
    <w:rsid w:val="00443C55"/>
    <w:rsid w:val="00444200"/>
    <w:rsid w:val="004466A9"/>
    <w:rsid w:val="00451921"/>
    <w:rsid w:val="00454709"/>
    <w:rsid w:val="004626E0"/>
    <w:rsid w:val="00462D5E"/>
    <w:rsid w:val="00462E0D"/>
    <w:rsid w:val="004631AF"/>
    <w:rsid w:val="004635A7"/>
    <w:rsid w:val="00466812"/>
    <w:rsid w:val="0047021C"/>
    <w:rsid w:val="00471DA5"/>
    <w:rsid w:val="00473367"/>
    <w:rsid w:val="00473A9D"/>
    <w:rsid w:val="00477227"/>
    <w:rsid w:val="00480739"/>
    <w:rsid w:val="00480E61"/>
    <w:rsid w:val="00481962"/>
    <w:rsid w:val="00481ED5"/>
    <w:rsid w:val="004843CA"/>
    <w:rsid w:val="0048451F"/>
    <w:rsid w:val="00484B8F"/>
    <w:rsid w:val="00486113"/>
    <w:rsid w:val="00486367"/>
    <w:rsid w:val="004871F1"/>
    <w:rsid w:val="004875FD"/>
    <w:rsid w:val="004877DF"/>
    <w:rsid w:val="00490A86"/>
    <w:rsid w:val="00490F09"/>
    <w:rsid w:val="00491415"/>
    <w:rsid w:val="00493458"/>
    <w:rsid w:val="00494594"/>
    <w:rsid w:val="00494AA5"/>
    <w:rsid w:val="00495030"/>
    <w:rsid w:val="004973C5"/>
    <w:rsid w:val="004A1B23"/>
    <w:rsid w:val="004A31C1"/>
    <w:rsid w:val="004A3C77"/>
    <w:rsid w:val="004A557D"/>
    <w:rsid w:val="004A5902"/>
    <w:rsid w:val="004A5D96"/>
    <w:rsid w:val="004A6625"/>
    <w:rsid w:val="004A669A"/>
    <w:rsid w:val="004A6AD7"/>
    <w:rsid w:val="004A74B1"/>
    <w:rsid w:val="004B16BA"/>
    <w:rsid w:val="004B475B"/>
    <w:rsid w:val="004B5AE5"/>
    <w:rsid w:val="004B610C"/>
    <w:rsid w:val="004B66AF"/>
    <w:rsid w:val="004B7DCC"/>
    <w:rsid w:val="004B7FC4"/>
    <w:rsid w:val="004C33D9"/>
    <w:rsid w:val="004C34C8"/>
    <w:rsid w:val="004C38A1"/>
    <w:rsid w:val="004C41AC"/>
    <w:rsid w:val="004C41BA"/>
    <w:rsid w:val="004C5777"/>
    <w:rsid w:val="004C707E"/>
    <w:rsid w:val="004C7550"/>
    <w:rsid w:val="004D008A"/>
    <w:rsid w:val="004D088A"/>
    <w:rsid w:val="004D09D6"/>
    <w:rsid w:val="004D216F"/>
    <w:rsid w:val="004D5E83"/>
    <w:rsid w:val="004E3FF7"/>
    <w:rsid w:val="004F0E9F"/>
    <w:rsid w:val="004F1925"/>
    <w:rsid w:val="004F1A10"/>
    <w:rsid w:val="004F283E"/>
    <w:rsid w:val="004F294D"/>
    <w:rsid w:val="004F29DB"/>
    <w:rsid w:val="004F3823"/>
    <w:rsid w:val="004F48DD"/>
    <w:rsid w:val="004F4A18"/>
    <w:rsid w:val="004F580B"/>
    <w:rsid w:val="004F683A"/>
    <w:rsid w:val="00500BBF"/>
    <w:rsid w:val="00501133"/>
    <w:rsid w:val="00502E5F"/>
    <w:rsid w:val="00505A26"/>
    <w:rsid w:val="00505CB4"/>
    <w:rsid w:val="005078C6"/>
    <w:rsid w:val="005118FA"/>
    <w:rsid w:val="005122BA"/>
    <w:rsid w:val="00512443"/>
    <w:rsid w:val="00513A62"/>
    <w:rsid w:val="005140C8"/>
    <w:rsid w:val="00515CDD"/>
    <w:rsid w:val="005176EA"/>
    <w:rsid w:val="00517DEC"/>
    <w:rsid w:val="00520608"/>
    <w:rsid w:val="00520664"/>
    <w:rsid w:val="00524373"/>
    <w:rsid w:val="0053083B"/>
    <w:rsid w:val="0053145B"/>
    <w:rsid w:val="00532220"/>
    <w:rsid w:val="005324E6"/>
    <w:rsid w:val="00532825"/>
    <w:rsid w:val="00532A56"/>
    <w:rsid w:val="005330F9"/>
    <w:rsid w:val="0053378C"/>
    <w:rsid w:val="005344C7"/>
    <w:rsid w:val="0053732D"/>
    <w:rsid w:val="005375D1"/>
    <w:rsid w:val="00540BA1"/>
    <w:rsid w:val="00540C28"/>
    <w:rsid w:val="00541DD3"/>
    <w:rsid w:val="0054256E"/>
    <w:rsid w:val="00542DFD"/>
    <w:rsid w:val="005434D4"/>
    <w:rsid w:val="0054557B"/>
    <w:rsid w:val="005455A8"/>
    <w:rsid w:val="005509BB"/>
    <w:rsid w:val="00551771"/>
    <w:rsid w:val="00555622"/>
    <w:rsid w:val="00555B03"/>
    <w:rsid w:val="005564F3"/>
    <w:rsid w:val="00557833"/>
    <w:rsid w:val="005613CF"/>
    <w:rsid w:val="00565AC0"/>
    <w:rsid w:val="00566B9E"/>
    <w:rsid w:val="00567414"/>
    <w:rsid w:val="005703D8"/>
    <w:rsid w:val="00574785"/>
    <w:rsid w:val="005750AD"/>
    <w:rsid w:val="005755E1"/>
    <w:rsid w:val="00575ED6"/>
    <w:rsid w:val="005760A2"/>
    <w:rsid w:val="005765E0"/>
    <w:rsid w:val="0057694C"/>
    <w:rsid w:val="00576C1F"/>
    <w:rsid w:val="00577A8E"/>
    <w:rsid w:val="0058068B"/>
    <w:rsid w:val="005826FF"/>
    <w:rsid w:val="005830B3"/>
    <w:rsid w:val="005838FE"/>
    <w:rsid w:val="00583F22"/>
    <w:rsid w:val="005840B3"/>
    <w:rsid w:val="00586115"/>
    <w:rsid w:val="00590E17"/>
    <w:rsid w:val="00591E43"/>
    <w:rsid w:val="00591E9B"/>
    <w:rsid w:val="00592167"/>
    <w:rsid w:val="005929E2"/>
    <w:rsid w:val="005932C2"/>
    <w:rsid w:val="005939CD"/>
    <w:rsid w:val="005942AA"/>
    <w:rsid w:val="00594C9A"/>
    <w:rsid w:val="00595C7E"/>
    <w:rsid w:val="005960C2"/>
    <w:rsid w:val="005965A9"/>
    <w:rsid w:val="00596E43"/>
    <w:rsid w:val="005A2ED7"/>
    <w:rsid w:val="005A3B04"/>
    <w:rsid w:val="005A3C04"/>
    <w:rsid w:val="005A52CC"/>
    <w:rsid w:val="005A6F27"/>
    <w:rsid w:val="005B0727"/>
    <w:rsid w:val="005B0E75"/>
    <w:rsid w:val="005B154A"/>
    <w:rsid w:val="005B27BD"/>
    <w:rsid w:val="005B52B1"/>
    <w:rsid w:val="005B5BA3"/>
    <w:rsid w:val="005B605F"/>
    <w:rsid w:val="005B6EBD"/>
    <w:rsid w:val="005C148B"/>
    <w:rsid w:val="005C1DDB"/>
    <w:rsid w:val="005C720E"/>
    <w:rsid w:val="005C7F15"/>
    <w:rsid w:val="005D0BCE"/>
    <w:rsid w:val="005D106F"/>
    <w:rsid w:val="005D147E"/>
    <w:rsid w:val="005D2DAA"/>
    <w:rsid w:val="005D5C60"/>
    <w:rsid w:val="005D633A"/>
    <w:rsid w:val="005D6C0F"/>
    <w:rsid w:val="005E01DA"/>
    <w:rsid w:val="005E1E41"/>
    <w:rsid w:val="005E35D8"/>
    <w:rsid w:val="005E3BB2"/>
    <w:rsid w:val="005E598D"/>
    <w:rsid w:val="005E5FF8"/>
    <w:rsid w:val="005E7DF3"/>
    <w:rsid w:val="005F05AF"/>
    <w:rsid w:val="005F0CF0"/>
    <w:rsid w:val="005F13FF"/>
    <w:rsid w:val="005F36BD"/>
    <w:rsid w:val="005F3802"/>
    <w:rsid w:val="005F4C51"/>
    <w:rsid w:val="005F65F1"/>
    <w:rsid w:val="00601742"/>
    <w:rsid w:val="0060174A"/>
    <w:rsid w:val="006042BD"/>
    <w:rsid w:val="0061351D"/>
    <w:rsid w:val="006139FF"/>
    <w:rsid w:val="0061404B"/>
    <w:rsid w:val="006142E1"/>
    <w:rsid w:val="006149A7"/>
    <w:rsid w:val="00615325"/>
    <w:rsid w:val="006160FA"/>
    <w:rsid w:val="0061762D"/>
    <w:rsid w:val="00617F5D"/>
    <w:rsid w:val="00621C28"/>
    <w:rsid w:val="0062525F"/>
    <w:rsid w:val="00625C46"/>
    <w:rsid w:val="00625F1B"/>
    <w:rsid w:val="00626795"/>
    <w:rsid w:val="00627BD8"/>
    <w:rsid w:val="006308CD"/>
    <w:rsid w:val="00631FA3"/>
    <w:rsid w:val="0063449D"/>
    <w:rsid w:val="0063499C"/>
    <w:rsid w:val="006355D5"/>
    <w:rsid w:val="00640478"/>
    <w:rsid w:val="0064247B"/>
    <w:rsid w:val="006434F2"/>
    <w:rsid w:val="00643844"/>
    <w:rsid w:val="006474B6"/>
    <w:rsid w:val="006503D6"/>
    <w:rsid w:val="00653F10"/>
    <w:rsid w:val="0065480D"/>
    <w:rsid w:val="00654D55"/>
    <w:rsid w:val="00657143"/>
    <w:rsid w:val="00661FDB"/>
    <w:rsid w:val="006639EC"/>
    <w:rsid w:val="006640F9"/>
    <w:rsid w:val="00664979"/>
    <w:rsid w:val="0066611B"/>
    <w:rsid w:val="00672FA7"/>
    <w:rsid w:val="006743B2"/>
    <w:rsid w:val="00674FCC"/>
    <w:rsid w:val="00676351"/>
    <w:rsid w:val="00681347"/>
    <w:rsid w:val="006817A7"/>
    <w:rsid w:val="00681928"/>
    <w:rsid w:val="006843A9"/>
    <w:rsid w:val="00685FB0"/>
    <w:rsid w:val="00690A37"/>
    <w:rsid w:val="0069164C"/>
    <w:rsid w:val="0069344C"/>
    <w:rsid w:val="00693A8A"/>
    <w:rsid w:val="006947D8"/>
    <w:rsid w:val="00695031"/>
    <w:rsid w:val="00695084"/>
    <w:rsid w:val="0069577D"/>
    <w:rsid w:val="00695B6E"/>
    <w:rsid w:val="00696055"/>
    <w:rsid w:val="006A0BEA"/>
    <w:rsid w:val="006A0EFD"/>
    <w:rsid w:val="006A46AE"/>
    <w:rsid w:val="006A55D8"/>
    <w:rsid w:val="006A5647"/>
    <w:rsid w:val="006A7C63"/>
    <w:rsid w:val="006B1DF6"/>
    <w:rsid w:val="006B25EB"/>
    <w:rsid w:val="006B4459"/>
    <w:rsid w:val="006B7FC8"/>
    <w:rsid w:val="006C06A7"/>
    <w:rsid w:val="006C1F09"/>
    <w:rsid w:val="006C2070"/>
    <w:rsid w:val="006C7164"/>
    <w:rsid w:val="006C7F60"/>
    <w:rsid w:val="006D1F01"/>
    <w:rsid w:val="006D4E64"/>
    <w:rsid w:val="006D61CB"/>
    <w:rsid w:val="006E4856"/>
    <w:rsid w:val="006E5064"/>
    <w:rsid w:val="006E5D42"/>
    <w:rsid w:val="006E65DD"/>
    <w:rsid w:val="006F2CEC"/>
    <w:rsid w:val="006F3052"/>
    <w:rsid w:val="006F3507"/>
    <w:rsid w:val="006F52AA"/>
    <w:rsid w:val="006F54D4"/>
    <w:rsid w:val="006F5AFE"/>
    <w:rsid w:val="006F5D1C"/>
    <w:rsid w:val="006F70BF"/>
    <w:rsid w:val="006F7326"/>
    <w:rsid w:val="006F75C2"/>
    <w:rsid w:val="006F773F"/>
    <w:rsid w:val="006F7C46"/>
    <w:rsid w:val="00700CF3"/>
    <w:rsid w:val="00703A15"/>
    <w:rsid w:val="00703F4A"/>
    <w:rsid w:val="00704526"/>
    <w:rsid w:val="00705C4D"/>
    <w:rsid w:val="007060AF"/>
    <w:rsid w:val="00710D7E"/>
    <w:rsid w:val="007111E0"/>
    <w:rsid w:val="007113D9"/>
    <w:rsid w:val="00713167"/>
    <w:rsid w:val="00713322"/>
    <w:rsid w:val="007145A4"/>
    <w:rsid w:val="00714F27"/>
    <w:rsid w:val="00715C19"/>
    <w:rsid w:val="00717331"/>
    <w:rsid w:val="00720452"/>
    <w:rsid w:val="0072158B"/>
    <w:rsid w:val="007241BB"/>
    <w:rsid w:val="007246BF"/>
    <w:rsid w:val="00724879"/>
    <w:rsid w:val="00731085"/>
    <w:rsid w:val="00731D1A"/>
    <w:rsid w:val="00731DC4"/>
    <w:rsid w:val="00732BEE"/>
    <w:rsid w:val="00733C71"/>
    <w:rsid w:val="0073750D"/>
    <w:rsid w:val="00737B82"/>
    <w:rsid w:val="00740CDF"/>
    <w:rsid w:val="00740D6A"/>
    <w:rsid w:val="00741110"/>
    <w:rsid w:val="007412D0"/>
    <w:rsid w:val="0074547E"/>
    <w:rsid w:val="00747536"/>
    <w:rsid w:val="00747B68"/>
    <w:rsid w:val="00747E6C"/>
    <w:rsid w:val="00750F97"/>
    <w:rsid w:val="00751BB6"/>
    <w:rsid w:val="007524F7"/>
    <w:rsid w:val="00753878"/>
    <w:rsid w:val="007545F4"/>
    <w:rsid w:val="007606C2"/>
    <w:rsid w:val="00761E7D"/>
    <w:rsid w:val="007624A5"/>
    <w:rsid w:val="00762828"/>
    <w:rsid w:val="00762918"/>
    <w:rsid w:val="00762D68"/>
    <w:rsid w:val="007636D5"/>
    <w:rsid w:val="00763BB1"/>
    <w:rsid w:val="00766229"/>
    <w:rsid w:val="007671C8"/>
    <w:rsid w:val="00772DDC"/>
    <w:rsid w:val="0077437A"/>
    <w:rsid w:val="00775312"/>
    <w:rsid w:val="0077574B"/>
    <w:rsid w:val="007810CD"/>
    <w:rsid w:val="007846F4"/>
    <w:rsid w:val="00784920"/>
    <w:rsid w:val="0079201F"/>
    <w:rsid w:val="00792DDB"/>
    <w:rsid w:val="00793A61"/>
    <w:rsid w:val="007A0515"/>
    <w:rsid w:val="007A0FBD"/>
    <w:rsid w:val="007A237B"/>
    <w:rsid w:val="007A4570"/>
    <w:rsid w:val="007A6DE7"/>
    <w:rsid w:val="007A771C"/>
    <w:rsid w:val="007A7B31"/>
    <w:rsid w:val="007B04CB"/>
    <w:rsid w:val="007B41A6"/>
    <w:rsid w:val="007B6E3F"/>
    <w:rsid w:val="007C19BA"/>
    <w:rsid w:val="007C2502"/>
    <w:rsid w:val="007C2F81"/>
    <w:rsid w:val="007C5508"/>
    <w:rsid w:val="007C6236"/>
    <w:rsid w:val="007C67DC"/>
    <w:rsid w:val="007C692D"/>
    <w:rsid w:val="007C72E4"/>
    <w:rsid w:val="007D0C84"/>
    <w:rsid w:val="007D1F43"/>
    <w:rsid w:val="007D60F3"/>
    <w:rsid w:val="007D6764"/>
    <w:rsid w:val="007E0585"/>
    <w:rsid w:val="007E3389"/>
    <w:rsid w:val="007E39E2"/>
    <w:rsid w:val="007E3D3B"/>
    <w:rsid w:val="007E41B2"/>
    <w:rsid w:val="007E5235"/>
    <w:rsid w:val="007E6250"/>
    <w:rsid w:val="007E6DFC"/>
    <w:rsid w:val="007E7D19"/>
    <w:rsid w:val="007E7EE9"/>
    <w:rsid w:val="007F0D21"/>
    <w:rsid w:val="007F4C0B"/>
    <w:rsid w:val="007F4E69"/>
    <w:rsid w:val="007F6F42"/>
    <w:rsid w:val="007F7813"/>
    <w:rsid w:val="00800042"/>
    <w:rsid w:val="00800E66"/>
    <w:rsid w:val="00801317"/>
    <w:rsid w:val="00801E9E"/>
    <w:rsid w:val="0080296F"/>
    <w:rsid w:val="00802BFD"/>
    <w:rsid w:val="00804C77"/>
    <w:rsid w:val="0080598F"/>
    <w:rsid w:val="00805EBD"/>
    <w:rsid w:val="008076B8"/>
    <w:rsid w:val="00810FBD"/>
    <w:rsid w:val="00812AA0"/>
    <w:rsid w:val="0081353A"/>
    <w:rsid w:val="008157F3"/>
    <w:rsid w:val="008170EF"/>
    <w:rsid w:val="00820818"/>
    <w:rsid w:val="008243C0"/>
    <w:rsid w:val="0082465C"/>
    <w:rsid w:val="00824CF8"/>
    <w:rsid w:val="00824EB4"/>
    <w:rsid w:val="00824EDA"/>
    <w:rsid w:val="00825ED6"/>
    <w:rsid w:val="0083304A"/>
    <w:rsid w:val="0083306D"/>
    <w:rsid w:val="0083454F"/>
    <w:rsid w:val="008348D8"/>
    <w:rsid w:val="00835503"/>
    <w:rsid w:val="00841FF1"/>
    <w:rsid w:val="008437A5"/>
    <w:rsid w:val="00844078"/>
    <w:rsid w:val="0084496C"/>
    <w:rsid w:val="00845261"/>
    <w:rsid w:val="00851627"/>
    <w:rsid w:val="00854C38"/>
    <w:rsid w:val="00854D35"/>
    <w:rsid w:val="00854DC9"/>
    <w:rsid w:val="00856222"/>
    <w:rsid w:val="00857F0B"/>
    <w:rsid w:val="00862756"/>
    <w:rsid w:val="0086341C"/>
    <w:rsid w:val="00863498"/>
    <w:rsid w:val="00870184"/>
    <w:rsid w:val="008702F7"/>
    <w:rsid w:val="008801B1"/>
    <w:rsid w:val="0088720A"/>
    <w:rsid w:val="00890AE9"/>
    <w:rsid w:val="0089104B"/>
    <w:rsid w:val="008937AF"/>
    <w:rsid w:val="008958B0"/>
    <w:rsid w:val="008977B4"/>
    <w:rsid w:val="008A114B"/>
    <w:rsid w:val="008A2BE2"/>
    <w:rsid w:val="008A4144"/>
    <w:rsid w:val="008A4AA2"/>
    <w:rsid w:val="008A51F2"/>
    <w:rsid w:val="008A67DA"/>
    <w:rsid w:val="008B0499"/>
    <w:rsid w:val="008B2132"/>
    <w:rsid w:val="008B5863"/>
    <w:rsid w:val="008B5A2C"/>
    <w:rsid w:val="008B7C9C"/>
    <w:rsid w:val="008C141F"/>
    <w:rsid w:val="008C178F"/>
    <w:rsid w:val="008C2DFA"/>
    <w:rsid w:val="008C3B62"/>
    <w:rsid w:val="008C4D84"/>
    <w:rsid w:val="008C6D75"/>
    <w:rsid w:val="008D296E"/>
    <w:rsid w:val="008D3DBB"/>
    <w:rsid w:val="008D3DCB"/>
    <w:rsid w:val="008D3E05"/>
    <w:rsid w:val="008D45C8"/>
    <w:rsid w:val="008D4B5A"/>
    <w:rsid w:val="008D4B76"/>
    <w:rsid w:val="008D58C2"/>
    <w:rsid w:val="008D638E"/>
    <w:rsid w:val="008D69E9"/>
    <w:rsid w:val="008E13F9"/>
    <w:rsid w:val="008E3555"/>
    <w:rsid w:val="008E3624"/>
    <w:rsid w:val="008E3B09"/>
    <w:rsid w:val="008E53FB"/>
    <w:rsid w:val="008E6A5E"/>
    <w:rsid w:val="008E6E02"/>
    <w:rsid w:val="008E7D0C"/>
    <w:rsid w:val="008E7EE7"/>
    <w:rsid w:val="008F5CFB"/>
    <w:rsid w:val="00902F98"/>
    <w:rsid w:val="00903467"/>
    <w:rsid w:val="00904066"/>
    <w:rsid w:val="009047F0"/>
    <w:rsid w:val="00904A8B"/>
    <w:rsid w:val="00904E5A"/>
    <w:rsid w:val="009057A7"/>
    <w:rsid w:val="00905BD4"/>
    <w:rsid w:val="009068F5"/>
    <w:rsid w:val="00907D30"/>
    <w:rsid w:val="00911658"/>
    <w:rsid w:val="009125F0"/>
    <w:rsid w:val="00913507"/>
    <w:rsid w:val="00914FA4"/>
    <w:rsid w:val="009155C2"/>
    <w:rsid w:val="00916DEB"/>
    <w:rsid w:val="00921385"/>
    <w:rsid w:val="0092185D"/>
    <w:rsid w:val="00923B25"/>
    <w:rsid w:val="0092502D"/>
    <w:rsid w:val="0092726E"/>
    <w:rsid w:val="00933192"/>
    <w:rsid w:val="00934107"/>
    <w:rsid w:val="00934F11"/>
    <w:rsid w:val="009367A8"/>
    <w:rsid w:val="00937C11"/>
    <w:rsid w:val="00941219"/>
    <w:rsid w:val="009413C2"/>
    <w:rsid w:val="00941C73"/>
    <w:rsid w:val="00942CE5"/>
    <w:rsid w:val="00943959"/>
    <w:rsid w:val="009459EF"/>
    <w:rsid w:val="00946C91"/>
    <w:rsid w:val="009474E3"/>
    <w:rsid w:val="00953174"/>
    <w:rsid w:val="009533F0"/>
    <w:rsid w:val="0095453F"/>
    <w:rsid w:val="009549CA"/>
    <w:rsid w:val="009557D5"/>
    <w:rsid w:val="00957AD1"/>
    <w:rsid w:val="00957BF4"/>
    <w:rsid w:val="009600C4"/>
    <w:rsid w:val="009611C0"/>
    <w:rsid w:val="0096383F"/>
    <w:rsid w:val="009646B8"/>
    <w:rsid w:val="0096657E"/>
    <w:rsid w:val="00967899"/>
    <w:rsid w:val="00971A8A"/>
    <w:rsid w:val="00972B9B"/>
    <w:rsid w:val="009739AA"/>
    <w:rsid w:val="00975439"/>
    <w:rsid w:val="009757A8"/>
    <w:rsid w:val="009764F6"/>
    <w:rsid w:val="0097705C"/>
    <w:rsid w:val="00980ADF"/>
    <w:rsid w:val="00981695"/>
    <w:rsid w:val="00981A57"/>
    <w:rsid w:val="009828AB"/>
    <w:rsid w:val="00983AC6"/>
    <w:rsid w:val="0098410F"/>
    <w:rsid w:val="00984677"/>
    <w:rsid w:val="00984EA9"/>
    <w:rsid w:val="00985505"/>
    <w:rsid w:val="00985A12"/>
    <w:rsid w:val="00985CE7"/>
    <w:rsid w:val="009864AA"/>
    <w:rsid w:val="00986AE2"/>
    <w:rsid w:val="00986B9F"/>
    <w:rsid w:val="00987543"/>
    <w:rsid w:val="009913DC"/>
    <w:rsid w:val="00992516"/>
    <w:rsid w:val="00994A3D"/>
    <w:rsid w:val="009964A6"/>
    <w:rsid w:val="009969D9"/>
    <w:rsid w:val="00996D67"/>
    <w:rsid w:val="009A02D2"/>
    <w:rsid w:val="009A1028"/>
    <w:rsid w:val="009A4F3A"/>
    <w:rsid w:val="009B10DB"/>
    <w:rsid w:val="009B3D61"/>
    <w:rsid w:val="009B70E1"/>
    <w:rsid w:val="009B72EB"/>
    <w:rsid w:val="009C16B5"/>
    <w:rsid w:val="009C183A"/>
    <w:rsid w:val="009C569F"/>
    <w:rsid w:val="009C609A"/>
    <w:rsid w:val="009C6955"/>
    <w:rsid w:val="009D623C"/>
    <w:rsid w:val="009D6DD0"/>
    <w:rsid w:val="009D7C67"/>
    <w:rsid w:val="009E075E"/>
    <w:rsid w:val="009E0FB6"/>
    <w:rsid w:val="009E1D64"/>
    <w:rsid w:val="009E1DF2"/>
    <w:rsid w:val="009E23A2"/>
    <w:rsid w:val="009E3EC2"/>
    <w:rsid w:val="009E3F25"/>
    <w:rsid w:val="009E4120"/>
    <w:rsid w:val="009E4712"/>
    <w:rsid w:val="009F162D"/>
    <w:rsid w:val="009F5489"/>
    <w:rsid w:val="009F724B"/>
    <w:rsid w:val="009F7C72"/>
    <w:rsid w:val="00A00E32"/>
    <w:rsid w:val="00A043B1"/>
    <w:rsid w:val="00A04888"/>
    <w:rsid w:val="00A06274"/>
    <w:rsid w:val="00A06F85"/>
    <w:rsid w:val="00A0711B"/>
    <w:rsid w:val="00A1292D"/>
    <w:rsid w:val="00A14452"/>
    <w:rsid w:val="00A15AFE"/>
    <w:rsid w:val="00A228ED"/>
    <w:rsid w:val="00A24429"/>
    <w:rsid w:val="00A27B3C"/>
    <w:rsid w:val="00A3374B"/>
    <w:rsid w:val="00A3388D"/>
    <w:rsid w:val="00A35EAD"/>
    <w:rsid w:val="00A366A3"/>
    <w:rsid w:val="00A36A76"/>
    <w:rsid w:val="00A378A8"/>
    <w:rsid w:val="00A42BD5"/>
    <w:rsid w:val="00A47BBB"/>
    <w:rsid w:val="00A516D1"/>
    <w:rsid w:val="00A51CCB"/>
    <w:rsid w:val="00A52F65"/>
    <w:rsid w:val="00A60259"/>
    <w:rsid w:val="00A62B1B"/>
    <w:rsid w:val="00A63BB3"/>
    <w:rsid w:val="00A64D05"/>
    <w:rsid w:val="00A657D2"/>
    <w:rsid w:val="00A671C1"/>
    <w:rsid w:val="00A6758E"/>
    <w:rsid w:val="00A717A3"/>
    <w:rsid w:val="00A718F7"/>
    <w:rsid w:val="00A72BCC"/>
    <w:rsid w:val="00A748EA"/>
    <w:rsid w:val="00A769D4"/>
    <w:rsid w:val="00A808DC"/>
    <w:rsid w:val="00A8155E"/>
    <w:rsid w:val="00A82D55"/>
    <w:rsid w:val="00A84052"/>
    <w:rsid w:val="00A8774F"/>
    <w:rsid w:val="00A91C1D"/>
    <w:rsid w:val="00A927CE"/>
    <w:rsid w:val="00A92EE9"/>
    <w:rsid w:val="00A9450C"/>
    <w:rsid w:val="00A95816"/>
    <w:rsid w:val="00A95A11"/>
    <w:rsid w:val="00A97341"/>
    <w:rsid w:val="00A97E18"/>
    <w:rsid w:val="00AA13CA"/>
    <w:rsid w:val="00AA204F"/>
    <w:rsid w:val="00AA603B"/>
    <w:rsid w:val="00AA770C"/>
    <w:rsid w:val="00AB15FF"/>
    <w:rsid w:val="00AB3B14"/>
    <w:rsid w:val="00AB42AA"/>
    <w:rsid w:val="00AB522B"/>
    <w:rsid w:val="00AB5382"/>
    <w:rsid w:val="00AB7B70"/>
    <w:rsid w:val="00AC0486"/>
    <w:rsid w:val="00AC07F5"/>
    <w:rsid w:val="00AC1C18"/>
    <w:rsid w:val="00AC2B9E"/>
    <w:rsid w:val="00AC308B"/>
    <w:rsid w:val="00AC4160"/>
    <w:rsid w:val="00AC4587"/>
    <w:rsid w:val="00AC4C92"/>
    <w:rsid w:val="00AC58F8"/>
    <w:rsid w:val="00AC792F"/>
    <w:rsid w:val="00AC7A7B"/>
    <w:rsid w:val="00AD0A05"/>
    <w:rsid w:val="00AD117C"/>
    <w:rsid w:val="00AD20D4"/>
    <w:rsid w:val="00AD2895"/>
    <w:rsid w:val="00AD4E21"/>
    <w:rsid w:val="00AE00C1"/>
    <w:rsid w:val="00AE00D9"/>
    <w:rsid w:val="00AE0BA0"/>
    <w:rsid w:val="00AE10B6"/>
    <w:rsid w:val="00AE2B34"/>
    <w:rsid w:val="00AE49BC"/>
    <w:rsid w:val="00AE756B"/>
    <w:rsid w:val="00AE769F"/>
    <w:rsid w:val="00AF0387"/>
    <w:rsid w:val="00AF219F"/>
    <w:rsid w:val="00AF2AEB"/>
    <w:rsid w:val="00AF44DA"/>
    <w:rsid w:val="00B0014E"/>
    <w:rsid w:val="00B00CB1"/>
    <w:rsid w:val="00B02923"/>
    <w:rsid w:val="00B02D87"/>
    <w:rsid w:val="00B04BDA"/>
    <w:rsid w:val="00B0508D"/>
    <w:rsid w:val="00B05CD7"/>
    <w:rsid w:val="00B068C7"/>
    <w:rsid w:val="00B10068"/>
    <w:rsid w:val="00B12386"/>
    <w:rsid w:val="00B1248B"/>
    <w:rsid w:val="00B12B1D"/>
    <w:rsid w:val="00B13B5D"/>
    <w:rsid w:val="00B14E13"/>
    <w:rsid w:val="00B1596B"/>
    <w:rsid w:val="00B16006"/>
    <w:rsid w:val="00B16474"/>
    <w:rsid w:val="00B168B0"/>
    <w:rsid w:val="00B16D42"/>
    <w:rsid w:val="00B17872"/>
    <w:rsid w:val="00B204F9"/>
    <w:rsid w:val="00B21271"/>
    <w:rsid w:val="00B24BF3"/>
    <w:rsid w:val="00B25647"/>
    <w:rsid w:val="00B26414"/>
    <w:rsid w:val="00B318DD"/>
    <w:rsid w:val="00B32418"/>
    <w:rsid w:val="00B34232"/>
    <w:rsid w:val="00B37F8F"/>
    <w:rsid w:val="00B40313"/>
    <w:rsid w:val="00B41543"/>
    <w:rsid w:val="00B41A9D"/>
    <w:rsid w:val="00B430DD"/>
    <w:rsid w:val="00B4399E"/>
    <w:rsid w:val="00B445CB"/>
    <w:rsid w:val="00B458EC"/>
    <w:rsid w:val="00B4706C"/>
    <w:rsid w:val="00B50383"/>
    <w:rsid w:val="00B50DAD"/>
    <w:rsid w:val="00B51770"/>
    <w:rsid w:val="00B524BB"/>
    <w:rsid w:val="00B524F7"/>
    <w:rsid w:val="00B53133"/>
    <w:rsid w:val="00B53FE4"/>
    <w:rsid w:val="00B54520"/>
    <w:rsid w:val="00B54A7C"/>
    <w:rsid w:val="00B57861"/>
    <w:rsid w:val="00B57F4E"/>
    <w:rsid w:val="00B60E7F"/>
    <w:rsid w:val="00B62629"/>
    <w:rsid w:val="00B64E6E"/>
    <w:rsid w:val="00B65525"/>
    <w:rsid w:val="00B6592D"/>
    <w:rsid w:val="00B669B7"/>
    <w:rsid w:val="00B7027D"/>
    <w:rsid w:val="00B7332D"/>
    <w:rsid w:val="00B746B4"/>
    <w:rsid w:val="00B7553F"/>
    <w:rsid w:val="00B7599E"/>
    <w:rsid w:val="00B77B05"/>
    <w:rsid w:val="00B813A3"/>
    <w:rsid w:val="00B8200B"/>
    <w:rsid w:val="00B8247C"/>
    <w:rsid w:val="00B82B43"/>
    <w:rsid w:val="00B82E0C"/>
    <w:rsid w:val="00B84591"/>
    <w:rsid w:val="00B908F3"/>
    <w:rsid w:val="00B915C1"/>
    <w:rsid w:val="00B92614"/>
    <w:rsid w:val="00B926FA"/>
    <w:rsid w:val="00B93F95"/>
    <w:rsid w:val="00B94AE6"/>
    <w:rsid w:val="00B94B15"/>
    <w:rsid w:val="00B94EB1"/>
    <w:rsid w:val="00B9574A"/>
    <w:rsid w:val="00B95E88"/>
    <w:rsid w:val="00BA0BEB"/>
    <w:rsid w:val="00BA1EED"/>
    <w:rsid w:val="00BA336B"/>
    <w:rsid w:val="00BA43C9"/>
    <w:rsid w:val="00BA5569"/>
    <w:rsid w:val="00BB0609"/>
    <w:rsid w:val="00BB15AD"/>
    <w:rsid w:val="00BB1968"/>
    <w:rsid w:val="00BB5203"/>
    <w:rsid w:val="00BB6816"/>
    <w:rsid w:val="00BB7CC7"/>
    <w:rsid w:val="00BC1B88"/>
    <w:rsid w:val="00BC30D8"/>
    <w:rsid w:val="00BC437C"/>
    <w:rsid w:val="00BC44C6"/>
    <w:rsid w:val="00BC6976"/>
    <w:rsid w:val="00BC6E9E"/>
    <w:rsid w:val="00BC7CD4"/>
    <w:rsid w:val="00BD1C06"/>
    <w:rsid w:val="00BD1C49"/>
    <w:rsid w:val="00BD30D7"/>
    <w:rsid w:val="00BD457C"/>
    <w:rsid w:val="00BD6897"/>
    <w:rsid w:val="00BD6F8E"/>
    <w:rsid w:val="00BE05ED"/>
    <w:rsid w:val="00BE2137"/>
    <w:rsid w:val="00BE2695"/>
    <w:rsid w:val="00BE3639"/>
    <w:rsid w:val="00BE5795"/>
    <w:rsid w:val="00BE749E"/>
    <w:rsid w:val="00BF0F64"/>
    <w:rsid w:val="00BF11DA"/>
    <w:rsid w:val="00BF1DBC"/>
    <w:rsid w:val="00BF402D"/>
    <w:rsid w:val="00BF46D6"/>
    <w:rsid w:val="00BF4C8B"/>
    <w:rsid w:val="00BF72EF"/>
    <w:rsid w:val="00C01B98"/>
    <w:rsid w:val="00C04658"/>
    <w:rsid w:val="00C058FB"/>
    <w:rsid w:val="00C05B88"/>
    <w:rsid w:val="00C12736"/>
    <w:rsid w:val="00C12DA9"/>
    <w:rsid w:val="00C138B8"/>
    <w:rsid w:val="00C13C09"/>
    <w:rsid w:val="00C14256"/>
    <w:rsid w:val="00C1441C"/>
    <w:rsid w:val="00C15408"/>
    <w:rsid w:val="00C15772"/>
    <w:rsid w:val="00C16CED"/>
    <w:rsid w:val="00C1721E"/>
    <w:rsid w:val="00C179B2"/>
    <w:rsid w:val="00C211C7"/>
    <w:rsid w:val="00C21AC1"/>
    <w:rsid w:val="00C21F63"/>
    <w:rsid w:val="00C22557"/>
    <w:rsid w:val="00C23305"/>
    <w:rsid w:val="00C249BC"/>
    <w:rsid w:val="00C2736E"/>
    <w:rsid w:val="00C314EA"/>
    <w:rsid w:val="00C3265F"/>
    <w:rsid w:val="00C337BA"/>
    <w:rsid w:val="00C348A4"/>
    <w:rsid w:val="00C362E1"/>
    <w:rsid w:val="00C40AE4"/>
    <w:rsid w:val="00C439DB"/>
    <w:rsid w:val="00C4519F"/>
    <w:rsid w:val="00C47A5B"/>
    <w:rsid w:val="00C53B15"/>
    <w:rsid w:val="00C5530E"/>
    <w:rsid w:val="00C55948"/>
    <w:rsid w:val="00C62664"/>
    <w:rsid w:val="00C643C2"/>
    <w:rsid w:val="00C64BE7"/>
    <w:rsid w:val="00C64F01"/>
    <w:rsid w:val="00C65A35"/>
    <w:rsid w:val="00C66AFD"/>
    <w:rsid w:val="00C725BB"/>
    <w:rsid w:val="00C73A49"/>
    <w:rsid w:val="00C73CC1"/>
    <w:rsid w:val="00C748DC"/>
    <w:rsid w:val="00C7698C"/>
    <w:rsid w:val="00C81B80"/>
    <w:rsid w:val="00C81C31"/>
    <w:rsid w:val="00C8281D"/>
    <w:rsid w:val="00C83BAE"/>
    <w:rsid w:val="00C83DD2"/>
    <w:rsid w:val="00C83E01"/>
    <w:rsid w:val="00C85D32"/>
    <w:rsid w:val="00C8779E"/>
    <w:rsid w:val="00C87BA6"/>
    <w:rsid w:val="00C92771"/>
    <w:rsid w:val="00C9315D"/>
    <w:rsid w:val="00C95996"/>
    <w:rsid w:val="00C95E5C"/>
    <w:rsid w:val="00C96266"/>
    <w:rsid w:val="00CA0F90"/>
    <w:rsid w:val="00CA14DB"/>
    <w:rsid w:val="00CA178B"/>
    <w:rsid w:val="00CA3770"/>
    <w:rsid w:val="00CA3E3E"/>
    <w:rsid w:val="00CA3E95"/>
    <w:rsid w:val="00CA523B"/>
    <w:rsid w:val="00CA559C"/>
    <w:rsid w:val="00CA5807"/>
    <w:rsid w:val="00CB0599"/>
    <w:rsid w:val="00CB1FD6"/>
    <w:rsid w:val="00CB4007"/>
    <w:rsid w:val="00CB6A0E"/>
    <w:rsid w:val="00CB7728"/>
    <w:rsid w:val="00CC04A3"/>
    <w:rsid w:val="00CC0C09"/>
    <w:rsid w:val="00CC282F"/>
    <w:rsid w:val="00CC29A9"/>
    <w:rsid w:val="00CC30DB"/>
    <w:rsid w:val="00CC4787"/>
    <w:rsid w:val="00CC4DEE"/>
    <w:rsid w:val="00CC7AEE"/>
    <w:rsid w:val="00CD27B5"/>
    <w:rsid w:val="00CD2B0B"/>
    <w:rsid w:val="00CE26C9"/>
    <w:rsid w:val="00CE2CA0"/>
    <w:rsid w:val="00CE49E9"/>
    <w:rsid w:val="00CE5E6D"/>
    <w:rsid w:val="00CE74F8"/>
    <w:rsid w:val="00CE77A2"/>
    <w:rsid w:val="00CF0FF8"/>
    <w:rsid w:val="00CF1D31"/>
    <w:rsid w:val="00CF2A69"/>
    <w:rsid w:val="00CF3903"/>
    <w:rsid w:val="00CF3C84"/>
    <w:rsid w:val="00CF447B"/>
    <w:rsid w:val="00CF4825"/>
    <w:rsid w:val="00D00129"/>
    <w:rsid w:val="00D01ABF"/>
    <w:rsid w:val="00D041EF"/>
    <w:rsid w:val="00D04DD9"/>
    <w:rsid w:val="00D066A8"/>
    <w:rsid w:val="00D102CD"/>
    <w:rsid w:val="00D1052F"/>
    <w:rsid w:val="00D117D2"/>
    <w:rsid w:val="00D12525"/>
    <w:rsid w:val="00D129E4"/>
    <w:rsid w:val="00D12C1A"/>
    <w:rsid w:val="00D1317E"/>
    <w:rsid w:val="00D13656"/>
    <w:rsid w:val="00D13D1E"/>
    <w:rsid w:val="00D150C1"/>
    <w:rsid w:val="00D1780A"/>
    <w:rsid w:val="00D17C53"/>
    <w:rsid w:val="00D24C9A"/>
    <w:rsid w:val="00D259F2"/>
    <w:rsid w:val="00D26405"/>
    <w:rsid w:val="00D31893"/>
    <w:rsid w:val="00D31C87"/>
    <w:rsid w:val="00D32C3D"/>
    <w:rsid w:val="00D3353C"/>
    <w:rsid w:val="00D33C02"/>
    <w:rsid w:val="00D33CC0"/>
    <w:rsid w:val="00D33E1F"/>
    <w:rsid w:val="00D345AF"/>
    <w:rsid w:val="00D4018B"/>
    <w:rsid w:val="00D404D6"/>
    <w:rsid w:val="00D428E9"/>
    <w:rsid w:val="00D433FF"/>
    <w:rsid w:val="00D43829"/>
    <w:rsid w:val="00D44534"/>
    <w:rsid w:val="00D468F8"/>
    <w:rsid w:val="00D50F41"/>
    <w:rsid w:val="00D51033"/>
    <w:rsid w:val="00D523B1"/>
    <w:rsid w:val="00D52C09"/>
    <w:rsid w:val="00D53562"/>
    <w:rsid w:val="00D544AB"/>
    <w:rsid w:val="00D55264"/>
    <w:rsid w:val="00D56B1C"/>
    <w:rsid w:val="00D56D98"/>
    <w:rsid w:val="00D57539"/>
    <w:rsid w:val="00D57829"/>
    <w:rsid w:val="00D60DC3"/>
    <w:rsid w:val="00D662C4"/>
    <w:rsid w:val="00D66674"/>
    <w:rsid w:val="00D66D89"/>
    <w:rsid w:val="00D66DF5"/>
    <w:rsid w:val="00D675F4"/>
    <w:rsid w:val="00D70D84"/>
    <w:rsid w:val="00D724B8"/>
    <w:rsid w:val="00D728F5"/>
    <w:rsid w:val="00D754D5"/>
    <w:rsid w:val="00D804CB"/>
    <w:rsid w:val="00D823E2"/>
    <w:rsid w:val="00D82D8F"/>
    <w:rsid w:val="00D86E65"/>
    <w:rsid w:val="00D94956"/>
    <w:rsid w:val="00D95171"/>
    <w:rsid w:val="00D96469"/>
    <w:rsid w:val="00D97CA3"/>
    <w:rsid w:val="00DA0A45"/>
    <w:rsid w:val="00DA16F7"/>
    <w:rsid w:val="00DA226B"/>
    <w:rsid w:val="00DA2942"/>
    <w:rsid w:val="00DA366D"/>
    <w:rsid w:val="00DA5447"/>
    <w:rsid w:val="00DA66A4"/>
    <w:rsid w:val="00DA7309"/>
    <w:rsid w:val="00DB0104"/>
    <w:rsid w:val="00DB054E"/>
    <w:rsid w:val="00DB0EAF"/>
    <w:rsid w:val="00DB1606"/>
    <w:rsid w:val="00DB2078"/>
    <w:rsid w:val="00DB2193"/>
    <w:rsid w:val="00DB220B"/>
    <w:rsid w:val="00DB61BA"/>
    <w:rsid w:val="00DB65FD"/>
    <w:rsid w:val="00DB7225"/>
    <w:rsid w:val="00DB76AA"/>
    <w:rsid w:val="00DC03C0"/>
    <w:rsid w:val="00DC13E0"/>
    <w:rsid w:val="00DC2BF3"/>
    <w:rsid w:val="00DC2F6D"/>
    <w:rsid w:val="00DC4ED1"/>
    <w:rsid w:val="00DC4F0A"/>
    <w:rsid w:val="00DC5E97"/>
    <w:rsid w:val="00DC7696"/>
    <w:rsid w:val="00DD0440"/>
    <w:rsid w:val="00DD195C"/>
    <w:rsid w:val="00DD3DEF"/>
    <w:rsid w:val="00DD4D3E"/>
    <w:rsid w:val="00DD72C8"/>
    <w:rsid w:val="00DE1309"/>
    <w:rsid w:val="00DE193E"/>
    <w:rsid w:val="00DE1AA9"/>
    <w:rsid w:val="00DE241A"/>
    <w:rsid w:val="00DE27AC"/>
    <w:rsid w:val="00DE33A8"/>
    <w:rsid w:val="00DE43BB"/>
    <w:rsid w:val="00DE5269"/>
    <w:rsid w:val="00DE5E42"/>
    <w:rsid w:val="00DE7818"/>
    <w:rsid w:val="00DF03EB"/>
    <w:rsid w:val="00DF0674"/>
    <w:rsid w:val="00DF14DF"/>
    <w:rsid w:val="00DF15E7"/>
    <w:rsid w:val="00DF2EE7"/>
    <w:rsid w:val="00DF443E"/>
    <w:rsid w:val="00DF5DC8"/>
    <w:rsid w:val="00DF6847"/>
    <w:rsid w:val="00DF75D0"/>
    <w:rsid w:val="00E002B1"/>
    <w:rsid w:val="00E0073A"/>
    <w:rsid w:val="00E03042"/>
    <w:rsid w:val="00E039E8"/>
    <w:rsid w:val="00E0458D"/>
    <w:rsid w:val="00E04B4F"/>
    <w:rsid w:val="00E052E3"/>
    <w:rsid w:val="00E05E30"/>
    <w:rsid w:val="00E06CA1"/>
    <w:rsid w:val="00E06F90"/>
    <w:rsid w:val="00E1145E"/>
    <w:rsid w:val="00E123BB"/>
    <w:rsid w:val="00E1488C"/>
    <w:rsid w:val="00E15816"/>
    <w:rsid w:val="00E15E73"/>
    <w:rsid w:val="00E166D6"/>
    <w:rsid w:val="00E206BF"/>
    <w:rsid w:val="00E22E98"/>
    <w:rsid w:val="00E23573"/>
    <w:rsid w:val="00E24540"/>
    <w:rsid w:val="00E24BA0"/>
    <w:rsid w:val="00E25FE4"/>
    <w:rsid w:val="00E26089"/>
    <w:rsid w:val="00E26B67"/>
    <w:rsid w:val="00E276D0"/>
    <w:rsid w:val="00E31B2B"/>
    <w:rsid w:val="00E31C6E"/>
    <w:rsid w:val="00E33048"/>
    <w:rsid w:val="00E35B1E"/>
    <w:rsid w:val="00E36B08"/>
    <w:rsid w:val="00E42B72"/>
    <w:rsid w:val="00E43E92"/>
    <w:rsid w:val="00E44F31"/>
    <w:rsid w:val="00E453D8"/>
    <w:rsid w:val="00E45CE0"/>
    <w:rsid w:val="00E477B1"/>
    <w:rsid w:val="00E51B76"/>
    <w:rsid w:val="00E5209D"/>
    <w:rsid w:val="00E52C6A"/>
    <w:rsid w:val="00E53E1F"/>
    <w:rsid w:val="00E55696"/>
    <w:rsid w:val="00E57ECC"/>
    <w:rsid w:val="00E67383"/>
    <w:rsid w:val="00E7043B"/>
    <w:rsid w:val="00E761DA"/>
    <w:rsid w:val="00E77081"/>
    <w:rsid w:val="00E770CC"/>
    <w:rsid w:val="00E7742C"/>
    <w:rsid w:val="00E80429"/>
    <w:rsid w:val="00E80761"/>
    <w:rsid w:val="00E80FBA"/>
    <w:rsid w:val="00E81EF1"/>
    <w:rsid w:val="00E837FA"/>
    <w:rsid w:val="00E838D7"/>
    <w:rsid w:val="00E83BF9"/>
    <w:rsid w:val="00E84189"/>
    <w:rsid w:val="00E84FCF"/>
    <w:rsid w:val="00E85899"/>
    <w:rsid w:val="00E86C21"/>
    <w:rsid w:val="00E873AD"/>
    <w:rsid w:val="00E8765B"/>
    <w:rsid w:val="00E91F81"/>
    <w:rsid w:val="00E93B18"/>
    <w:rsid w:val="00E93DF2"/>
    <w:rsid w:val="00E93E8B"/>
    <w:rsid w:val="00E94510"/>
    <w:rsid w:val="00E949D2"/>
    <w:rsid w:val="00E9728B"/>
    <w:rsid w:val="00E972DF"/>
    <w:rsid w:val="00EA0300"/>
    <w:rsid w:val="00EA03D7"/>
    <w:rsid w:val="00EA39D1"/>
    <w:rsid w:val="00EA5048"/>
    <w:rsid w:val="00EA7286"/>
    <w:rsid w:val="00EA73B5"/>
    <w:rsid w:val="00EB058E"/>
    <w:rsid w:val="00EB5404"/>
    <w:rsid w:val="00EB5F9B"/>
    <w:rsid w:val="00EB6A93"/>
    <w:rsid w:val="00EB6DAE"/>
    <w:rsid w:val="00EC16E2"/>
    <w:rsid w:val="00EC4B8E"/>
    <w:rsid w:val="00EC5F27"/>
    <w:rsid w:val="00EC65D0"/>
    <w:rsid w:val="00EC6E86"/>
    <w:rsid w:val="00ED0D9A"/>
    <w:rsid w:val="00ED1687"/>
    <w:rsid w:val="00ED2FE4"/>
    <w:rsid w:val="00ED31D4"/>
    <w:rsid w:val="00ED406B"/>
    <w:rsid w:val="00ED416B"/>
    <w:rsid w:val="00ED5257"/>
    <w:rsid w:val="00ED6615"/>
    <w:rsid w:val="00ED671F"/>
    <w:rsid w:val="00EE09F3"/>
    <w:rsid w:val="00EE4BFF"/>
    <w:rsid w:val="00EE52AC"/>
    <w:rsid w:val="00EE58F2"/>
    <w:rsid w:val="00EE6A76"/>
    <w:rsid w:val="00EF3677"/>
    <w:rsid w:val="00EF41B4"/>
    <w:rsid w:val="00EF5C46"/>
    <w:rsid w:val="00EF687D"/>
    <w:rsid w:val="00EF70E8"/>
    <w:rsid w:val="00F0001F"/>
    <w:rsid w:val="00F003D1"/>
    <w:rsid w:val="00F00679"/>
    <w:rsid w:val="00F02246"/>
    <w:rsid w:val="00F02B21"/>
    <w:rsid w:val="00F03CEA"/>
    <w:rsid w:val="00F04305"/>
    <w:rsid w:val="00F04919"/>
    <w:rsid w:val="00F0739A"/>
    <w:rsid w:val="00F11EB8"/>
    <w:rsid w:val="00F12E26"/>
    <w:rsid w:val="00F144B9"/>
    <w:rsid w:val="00F15966"/>
    <w:rsid w:val="00F15DE5"/>
    <w:rsid w:val="00F17878"/>
    <w:rsid w:val="00F201DF"/>
    <w:rsid w:val="00F20EC4"/>
    <w:rsid w:val="00F22FAC"/>
    <w:rsid w:val="00F2317F"/>
    <w:rsid w:val="00F248BA"/>
    <w:rsid w:val="00F24B00"/>
    <w:rsid w:val="00F25894"/>
    <w:rsid w:val="00F26971"/>
    <w:rsid w:val="00F26F29"/>
    <w:rsid w:val="00F3129F"/>
    <w:rsid w:val="00F34165"/>
    <w:rsid w:val="00F34F2A"/>
    <w:rsid w:val="00F364C5"/>
    <w:rsid w:val="00F36E65"/>
    <w:rsid w:val="00F371BA"/>
    <w:rsid w:val="00F401BF"/>
    <w:rsid w:val="00F40652"/>
    <w:rsid w:val="00F42DDB"/>
    <w:rsid w:val="00F43CD8"/>
    <w:rsid w:val="00F450E2"/>
    <w:rsid w:val="00F45B15"/>
    <w:rsid w:val="00F47E42"/>
    <w:rsid w:val="00F509C4"/>
    <w:rsid w:val="00F51550"/>
    <w:rsid w:val="00F53CCA"/>
    <w:rsid w:val="00F5785E"/>
    <w:rsid w:val="00F60096"/>
    <w:rsid w:val="00F61415"/>
    <w:rsid w:val="00F62DDC"/>
    <w:rsid w:val="00F63461"/>
    <w:rsid w:val="00F63A3B"/>
    <w:rsid w:val="00F6585B"/>
    <w:rsid w:val="00F658F7"/>
    <w:rsid w:val="00F66E1C"/>
    <w:rsid w:val="00F70CBF"/>
    <w:rsid w:val="00F7124F"/>
    <w:rsid w:val="00F741F2"/>
    <w:rsid w:val="00F75C2C"/>
    <w:rsid w:val="00F82858"/>
    <w:rsid w:val="00F82FA1"/>
    <w:rsid w:val="00F83250"/>
    <w:rsid w:val="00F832F7"/>
    <w:rsid w:val="00F84934"/>
    <w:rsid w:val="00F85790"/>
    <w:rsid w:val="00F9056D"/>
    <w:rsid w:val="00F90D91"/>
    <w:rsid w:val="00F9211D"/>
    <w:rsid w:val="00F97ECC"/>
    <w:rsid w:val="00FA1701"/>
    <w:rsid w:val="00FA4A4F"/>
    <w:rsid w:val="00FB7AE1"/>
    <w:rsid w:val="00FC00BE"/>
    <w:rsid w:val="00FC30B6"/>
    <w:rsid w:val="00FC448F"/>
    <w:rsid w:val="00FC51E8"/>
    <w:rsid w:val="00FC55DF"/>
    <w:rsid w:val="00FC6479"/>
    <w:rsid w:val="00FC7BA1"/>
    <w:rsid w:val="00FD166C"/>
    <w:rsid w:val="00FD2A73"/>
    <w:rsid w:val="00FD637D"/>
    <w:rsid w:val="00FD68C6"/>
    <w:rsid w:val="00FE0908"/>
    <w:rsid w:val="00FE1886"/>
    <w:rsid w:val="00FE2FC9"/>
    <w:rsid w:val="00FE347E"/>
    <w:rsid w:val="00FE38F8"/>
    <w:rsid w:val="00FE4A8E"/>
    <w:rsid w:val="00FE6E2C"/>
    <w:rsid w:val="00FF046D"/>
    <w:rsid w:val="00FF0AD8"/>
    <w:rsid w:val="00FF10BC"/>
    <w:rsid w:val="00FF23AA"/>
    <w:rsid w:val="00FF2C95"/>
    <w:rsid w:val="00FF30DB"/>
    <w:rsid w:val="00FF4FD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41" fill="f" fillcolor="white">
      <v:fill color="white" on="f"/>
      <v:stroke weight="1pt"/>
      <v:textbox inset="5.85pt,.7pt,5.85pt,.7pt"/>
      <o:colormru v:ext="edit" colors="#ddd"/>
    </o:shapedefaults>
    <o:shapelayout v:ext="edit">
      <o:idmap v:ext="edit" data="1"/>
    </o:shapelayout>
  </w:shapeDefaults>
  <w:decimalSymbol w:val="."/>
  <w:listSeparator w:val=","/>
  <w14:docId w14:val="6B6308FC"/>
  <w15:docId w15:val="{40ABCFBE-554B-450D-9969-5F65CF8D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djustRightInd w:val="0"/>
      <w:spacing w:line="288" w:lineRule="exact"/>
      <w:jc w:val="both"/>
      <w:textAlignment w:val="baseline"/>
    </w:pPr>
    <w:rPr>
      <w:spacing w:val="-9"/>
    </w:rPr>
  </w:style>
  <w:style w:type="paragraph" w:styleId="1">
    <w:name w:val="heading 1"/>
    <w:basedOn w:val="a1"/>
    <w:next w:val="a2"/>
    <w:qFormat/>
    <w:pPr>
      <w:keepNext/>
      <w:pageBreakBefore/>
      <w:numPr>
        <w:numId w:val="1"/>
      </w:numPr>
      <w:tabs>
        <w:tab w:val="left" w:pos="910"/>
      </w:tabs>
      <w:spacing w:after="120"/>
      <w:outlineLvl w:val="0"/>
    </w:pPr>
    <w:rPr>
      <w:rFonts w:ascii="ＭＳ ゴシック" w:eastAsia="ＭＳ ゴシック" w:hAnsi="Arial"/>
      <w:b/>
      <w:kern w:val="24"/>
      <w:sz w:val="24"/>
    </w:rPr>
  </w:style>
  <w:style w:type="paragraph" w:styleId="21">
    <w:name w:val="heading 2"/>
    <w:basedOn w:val="a1"/>
    <w:next w:val="a3"/>
    <w:rsid w:val="00C66AFD"/>
    <w:pPr>
      <w:keepNext/>
      <w:numPr>
        <w:ilvl w:val="1"/>
        <w:numId w:val="1"/>
      </w:numPr>
      <w:autoSpaceDE w:val="0"/>
      <w:autoSpaceDN w:val="0"/>
      <w:spacing w:after="120"/>
      <w:textAlignment w:val="bottom"/>
      <w:outlineLvl w:val="1"/>
    </w:pPr>
    <w:rPr>
      <w:rFonts w:ascii="ＭＳ ゴシック" w:eastAsia="Meiryo UI" w:hAnsi="Arial"/>
      <w:sz w:val="22"/>
    </w:rPr>
  </w:style>
  <w:style w:type="paragraph" w:styleId="31">
    <w:name w:val="heading 3"/>
    <w:basedOn w:val="a1"/>
    <w:next w:val="a4"/>
    <w:qFormat/>
    <w:pPr>
      <w:keepNext/>
      <w:numPr>
        <w:ilvl w:val="2"/>
        <w:numId w:val="1"/>
      </w:numPr>
      <w:autoSpaceDE w:val="0"/>
      <w:autoSpaceDN w:val="0"/>
      <w:textAlignment w:val="bottom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5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1">
    <w:name w:val="heading 5"/>
    <w:basedOn w:val="a1"/>
    <w:next w:val="a5"/>
    <w:qFormat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5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1"/>
    <w:next w:val="a5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1"/>
    <w:next w:val="a5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1"/>
    <w:next w:val="a5"/>
    <w:qFormat/>
    <w:pPr>
      <w:keepNext/>
      <w:numPr>
        <w:ilvl w:val="8"/>
        <w:numId w:val="1"/>
      </w:num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2">
    <w:name w:val="本文．章"/>
    <w:pPr>
      <w:widowControl w:val="0"/>
      <w:adjustRightInd w:val="0"/>
      <w:spacing w:line="240" w:lineRule="atLeast"/>
      <w:ind w:left="227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3">
    <w:name w:val="本文.節"/>
    <w:basedOn w:val="a1"/>
    <w:pPr>
      <w:ind w:left="454" w:firstLine="227"/>
    </w:pPr>
    <w:rPr>
      <w:rFonts w:ascii="ＭＳ 明朝" w:eastAsia="ＭＳ 明朝"/>
    </w:rPr>
  </w:style>
  <w:style w:type="paragraph" w:customStyle="1" w:styleId="a4">
    <w:name w:val="本文.項"/>
    <w:basedOn w:val="a3"/>
    <w:pPr>
      <w:ind w:left="1134"/>
    </w:pPr>
  </w:style>
  <w:style w:type="paragraph" w:styleId="a5">
    <w:name w:val="Normal Indent"/>
    <w:basedOn w:val="a1"/>
    <w:pPr>
      <w:ind w:left="851"/>
    </w:pPr>
  </w:style>
  <w:style w:type="paragraph" w:styleId="a9">
    <w:name w:val="head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paragraph" w:styleId="aa">
    <w:name w:val="foot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character" w:styleId="ab">
    <w:name w:val="page number"/>
    <w:basedOn w:val="a6"/>
  </w:style>
  <w:style w:type="paragraph" w:customStyle="1" w:styleId="ac">
    <w:name w:val="前書き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ＭＳ 明朝" w:eastAsia="ＭＳ 明朝"/>
      <w:sz w:val="36"/>
    </w:rPr>
  </w:style>
  <w:style w:type="paragraph" w:customStyle="1" w:styleId="ad">
    <w:name w:val="前書き本文"/>
    <w:pPr>
      <w:widowControl w:val="0"/>
      <w:adjustRightInd w:val="0"/>
      <w:spacing w:line="240" w:lineRule="atLeast"/>
      <w:ind w:firstLine="227"/>
      <w:textAlignment w:val="baseline"/>
    </w:pPr>
    <w:rPr>
      <w:rFonts w:ascii="Mincho"/>
      <w:sz w:val="21"/>
    </w:rPr>
  </w:style>
  <w:style w:type="paragraph" w:styleId="32">
    <w:name w:val="toc 3"/>
    <w:basedOn w:val="a1"/>
    <w:next w:val="a1"/>
    <w:uiPriority w:val="39"/>
    <w:pPr>
      <w:ind w:left="400"/>
      <w:jc w:val="left"/>
    </w:pPr>
    <w:rPr>
      <w:i/>
      <w:iCs/>
      <w:szCs w:val="24"/>
    </w:rPr>
  </w:style>
  <w:style w:type="paragraph" w:styleId="22">
    <w:name w:val="toc 2"/>
    <w:basedOn w:val="a1"/>
    <w:next w:val="a1"/>
    <w:uiPriority w:val="39"/>
    <w:pPr>
      <w:ind w:left="200"/>
      <w:jc w:val="left"/>
    </w:pPr>
    <w:rPr>
      <w:smallCaps/>
      <w:szCs w:val="24"/>
    </w:rPr>
  </w:style>
  <w:style w:type="paragraph" w:styleId="10">
    <w:name w:val="toc 1"/>
    <w:basedOn w:val="a1"/>
    <w:next w:val="a1"/>
    <w:uiPriority w:val="39"/>
    <w:pPr>
      <w:spacing w:before="120" w:after="120"/>
      <w:jc w:val="left"/>
    </w:pPr>
    <w:rPr>
      <w:b/>
      <w:bCs/>
      <w:caps/>
      <w:szCs w:val="24"/>
    </w:rPr>
  </w:style>
  <w:style w:type="paragraph" w:customStyle="1" w:styleId="ae">
    <w:name w:val="目次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標準明朝" w:eastAsia="標準明朝"/>
      <w:sz w:val="36"/>
    </w:rPr>
  </w:style>
  <w:style w:type="paragraph" w:styleId="42">
    <w:name w:val="toc 4"/>
    <w:basedOn w:val="a1"/>
    <w:next w:val="a1"/>
    <w:semiHidden/>
    <w:pPr>
      <w:ind w:left="600"/>
      <w:jc w:val="left"/>
    </w:pPr>
    <w:rPr>
      <w:szCs w:val="21"/>
    </w:rPr>
  </w:style>
  <w:style w:type="paragraph" w:styleId="52">
    <w:name w:val="toc 5"/>
    <w:basedOn w:val="a1"/>
    <w:next w:val="a1"/>
    <w:semiHidden/>
    <w:pPr>
      <w:ind w:left="800"/>
      <w:jc w:val="left"/>
    </w:pPr>
    <w:rPr>
      <w:szCs w:val="21"/>
    </w:rPr>
  </w:style>
  <w:style w:type="paragraph" w:styleId="60">
    <w:name w:val="toc 6"/>
    <w:basedOn w:val="a1"/>
    <w:next w:val="a1"/>
    <w:semiHidden/>
    <w:pPr>
      <w:ind w:left="1000"/>
      <w:jc w:val="left"/>
    </w:pPr>
    <w:rPr>
      <w:szCs w:val="21"/>
    </w:rPr>
  </w:style>
  <w:style w:type="paragraph" w:styleId="70">
    <w:name w:val="toc 7"/>
    <w:basedOn w:val="a1"/>
    <w:next w:val="a1"/>
    <w:semiHidden/>
    <w:pPr>
      <w:ind w:left="1200"/>
      <w:jc w:val="left"/>
    </w:pPr>
    <w:rPr>
      <w:szCs w:val="21"/>
    </w:rPr>
  </w:style>
  <w:style w:type="paragraph" w:styleId="80">
    <w:name w:val="toc 8"/>
    <w:basedOn w:val="a1"/>
    <w:next w:val="a1"/>
    <w:semiHidden/>
    <w:pPr>
      <w:ind w:left="1400"/>
      <w:jc w:val="left"/>
    </w:pPr>
    <w:rPr>
      <w:szCs w:val="21"/>
    </w:rPr>
  </w:style>
  <w:style w:type="paragraph" w:styleId="90">
    <w:name w:val="toc 9"/>
    <w:basedOn w:val="a1"/>
    <w:next w:val="a1"/>
    <w:semiHidden/>
    <w:pPr>
      <w:ind w:left="1600"/>
      <w:jc w:val="left"/>
    </w:pPr>
    <w:rPr>
      <w:szCs w:val="21"/>
    </w:rPr>
  </w:style>
  <w:style w:type="paragraph" w:customStyle="1" w:styleId="af">
    <w:name w:val="本文.節.説明"/>
    <w:basedOn w:val="a3"/>
    <w:pPr>
      <w:tabs>
        <w:tab w:val="left" w:leader="middleDot" w:pos="3094"/>
      </w:tabs>
      <w:ind w:left="907"/>
    </w:pPr>
  </w:style>
  <w:style w:type="paragraph" w:customStyle="1" w:styleId="af0">
    <w:name w:val="箇条"/>
    <w:basedOn w:val="a2"/>
    <w:pPr>
      <w:ind w:left="681" w:hanging="227"/>
    </w:pPr>
  </w:style>
  <w:style w:type="paragraph" w:customStyle="1" w:styleId="af1">
    <w:name w:val="本文．節"/>
    <w:pPr>
      <w:widowControl w:val="0"/>
      <w:adjustRightInd w:val="0"/>
      <w:spacing w:line="240" w:lineRule="atLeast"/>
      <w:ind w:left="454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f2">
    <w:name w:val="本文．項"/>
    <w:pPr>
      <w:widowControl w:val="0"/>
      <w:adjustRightInd w:val="0"/>
      <w:spacing w:line="240" w:lineRule="atLeast"/>
      <w:ind w:left="680" w:firstLine="170"/>
      <w:jc w:val="both"/>
      <w:textAlignment w:val="baseline"/>
    </w:pPr>
    <w:rPr>
      <w:rFonts w:ascii="ＭＳ 明朝" w:eastAsia="ＭＳ 明朝"/>
      <w:sz w:val="21"/>
    </w:rPr>
  </w:style>
  <w:style w:type="paragraph" w:styleId="af3">
    <w:name w:val="Date"/>
    <w:basedOn w:val="a1"/>
    <w:next w:val="a1"/>
    <w:pPr>
      <w:jc w:val="right"/>
    </w:pPr>
    <w:rPr>
      <w:smallCaps/>
      <w:noProof/>
    </w:rPr>
  </w:style>
  <w:style w:type="paragraph" w:customStyle="1" w:styleId="af4">
    <w:name w:val="本文.項.説明"/>
    <w:basedOn w:val="a4"/>
    <w:pPr>
      <w:ind w:left="1588"/>
    </w:pPr>
  </w:style>
  <w:style w:type="paragraph" w:customStyle="1" w:styleId="af5">
    <w:name w:val="見出し１本文"/>
    <w:basedOn w:val="a1"/>
    <w:pPr>
      <w:spacing w:line="200" w:lineRule="atLeast"/>
      <w:ind w:left="567" w:firstLine="227"/>
    </w:pPr>
    <w:rPr>
      <w:rFonts w:ascii="Times New Roman" w:eastAsia="ＭＳ ゴシック"/>
      <w:spacing w:val="0"/>
    </w:rPr>
  </w:style>
  <w:style w:type="paragraph" w:customStyle="1" w:styleId="af6">
    <w:name w:val="見出し４本文"/>
    <w:basedOn w:val="41"/>
    <w:pPr>
      <w:spacing w:line="200" w:lineRule="atLeast"/>
      <w:ind w:left="2268" w:firstLine="227"/>
      <w:outlineLvl w:val="9"/>
    </w:pPr>
    <w:rPr>
      <w:rFonts w:ascii="Times New Roman" w:eastAsia="ＭＳ ゴシック"/>
      <w:b w:val="0"/>
      <w:spacing w:val="0"/>
    </w:rPr>
  </w:style>
  <w:style w:type="paragraph" w:customStyle="1" w:styleId="af7">
    <w:name w:val="操作項目"/>
    <w:basedOn w:val="af6"/>
    <w:pPr>
      <w:ind w:left="3005" w:hanging="737"/>
    </w:pPr>
  </w:style>
  <w:style w:type="paragraph" w:customStyle="1" w:styleId="af8">
    <w:name w:val="レビジョン番号"/>
    <w:basedOn w:val="a1"/>
    <w:pPr>
      <w:spacing w:line="100" w:lineRule="atLeast"/>
    </w:pPr>
    <w:rPr>
      <w:rFonts w:ascii="Times New Roman" w:eastAsia="ＭＳ ゴシック"/>
      <w:b/>
      <w:spacing w:val="0"/>
    </w:rPr>
  </w:style>
  <w:style w:type="paragraph" w:styleId="11">
    <w:name w:val="index 1"/>
    <w:basedOn w:val="a1"/>
    <w:next w:val="a1"/>
    <w:autoRedefine/>
    <w:semiHidden/>
    <w:rPr>
      <w:b/>
      <w:bCs/>
      <w:szCs w:val="26"/>
      <w:u w:val="single"/>
    </w:rPr>
  </w:style>
  <w:style w:type="paragraph" w:styleId="23">
    <w:name w:val="index 2"/>
    <w:basedOn w:val="a1"/>
    <w:next w:val="a1"/>
    <w:autoRedefine/>
    <w:semiHidden/>
    <w:pPr>
      <w:ind w:left="400" w:hanging="200"/>
    </w:pPr>
  </w:style>
  <w:style w:type="paragraph" w:styleId="33">
    <w:name w:val="index 3"/>
    <w:basedOn w:val="a1"/>
    <w:next w:val="a1"/>
    <w:autoRedefine/>
    <w:semiHidden/>
    <w:pPr>
      <w:ind w:left="600" w:hanging="200"/>
    </w:pPr>
  </w:style>
  <w:style w:type="paragraph" w:styleId="43">
    <w:name w:val="index 4"/>
    <w:basedOn w:val="a1"/>
    <w:next w:val="a1"/>
    <w:autoRedefine/>
    <w:semiHidden/>
    <w:pPr>
      <w:ind w:left="800" w:hanging="200"/>
    </w:pPr>
  </w:style>
  <w:style w:type="paragraph" w:styleId="53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9">
    <w:name w:val="index heading"/>
    <w:basedOn w:val="a1"/>
    <w:next w:val="11"/>
    <w:semiHidden/>
  </w:style>
  <w:style w:type="paragraph" w:styleId="afa">
    <w:name w:val="annotation text"/>
    <w:basedOn w:val="a1"/>
    <w:semiHidden/>
    <w:pPr>
      <w:jc w:val="left"/>
    </w:pPr>
  </w:style>
  <w:style w:type="paragraph" w:styleId="afb">
    <w:name w:val="Block Text"/>
    <w:basedOn w:val="a1"/>
    <w:pPr>
      <w:ind w:left="1440" w:right="1440"/>
    </w:pPr>
  </w:style>
  <w:style w:type="paragraph" w:styleId="afc">
    <w:name w:val="macro"/>
    <w:semiHidden/>
    <w:pPr>
      <w:widowControl w:val="0"/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/>
      <w:spacing w:val="-9"/>
      <w:sz w:val="18"/>
    </w:rPr>
  </w:style>
  <w:style w:type="paragraph" w:styleId="a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/>
      <w:sz w:val="24"/>
    </w:rPr>
  </w:style>
  <w:style w:type="paragraph" w:styleId="afe">
    <w:name w:val="Salutation"/>
    <w:basedOn w:val="a1"/>
    <w:next w:val="a1"/>
  </w:style>
  <w:style w:type="paragraph" w:styleId="aff">
    <w:name w:val="envelope address"/>
    <w:basedOn w:val="a1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/>
      <w:sz w:val="24"/>
    </w:rPr>
  </w:style>
  <w:style w:type="paragraph" w:styleId="aff0">
    <w:name w:val="List"/>
    <w:basedOn w:val="a1"/>
    <w:pPr>
      <w:ind w:left="425" w:hanging="425"/>
    </w:pPr>
  </w:style>
  <w:style w:type="paragraph" w:styleId="24">
    <w:name w:val="List 2"/>
    <w:basedOn w:val="a1"/>
    <w:pPr>
      <w:ind w:left="851" w:hanging="425"/>
    </w:pPr>
  </w:style>
  <w:style w:type="paragraph" w:styleId="34">
    <w:name w:val="List 3"/>
    <w:basedOn w:val="a1"/>
    <w:pPr>
      <w:ind w:left="1276" w:hanging="425"/>
    </w:pPr>
  </w:style>
  <w:style w:type="paragraph" w:styleId="44">
    <w:name w:val="List 4"/>
    <w:basedOn w:val="a1"/>
    <w:pPr>
      <w:ind w:left="1701" w:hanging="425"/>
    </w:pPr>
  </w:style>
  <w:style w:type="paragraph" w:styleId="54">
    <w:name w:val="List 5"/>
    <w:basedOn w:val="a1"/>
    <w:pPr>
      <w:ind w:left="2126" w:hanging="425"/>
    </w:pPr>
  </w:style>
  <w:style w:type="paragraph" w:styleId="a0">
    <w:name w:val="List Bullet"/>
    <w:basedOn w:val="a1"/>
    <w:autoRedefine/>
    <w:pPr>
      <w:numPr>
        <w:numId w:val="2"/>
      </w:numPr>
    </w:pPr>
  </w:style>
  <w:style w:type="paragraph" w:styleId="20">
    <w:name w:val="List Bullet 2"/>
    <w:basedOn w:val="a1"/>
    <w:autoRedefine/>
    <w:pPr>
      <w:numPr>
        <w:numId w:val="3"/>
      </w:numPr>
    </w:pPr>
  </w:style>
  <w:style w:type="paragraph" w:styleId="30">
    <w:name w:val="List Bullet 3"/>
    <w:basedOn w:val="a1"/>
    <w:autoRedefine/>
    <w:pPr>
      <w:numPr>
        <w:numId w:val="4"/>
      </w:numPr>
    </w:pPr>
  </w:style>
  <w:style w:type="paragraph" w:styleId="40">
    <w:name w:val="List Bullet 4"/>
    <w:basedOn w:val="a1"/>
    <w:autoRedefine/>
    <w:pPr>
      <w:numPr>
        <w:numId w:val="5"/>
      </w:numPr>
    </w:pPr>
  </w:style>
  <w:style w:type="paragraph" w:styleId="50">
    <w:name w:val="List Bullet 5"/>
    <w:basedOn w:val="a1"/>
    <w:autoRedefine/>
    <w:pPr>
      <w:numPr>
        <w:numId w:val="6"/>
      </w:numPr>
    </w:pPr>
  </w:style>
  <w:style w:type="paragraph" w:styleId="aff1">
    <w:name w:val="List Continue"/>
    <w:basedOn w:val="a1"/>
    <w:pPr>
      <w:spacing w:after="180"/>
      <w:ind w:left="425"/>
    </w:pPr>
  </w:style>
  <w:style w:type="paragraph" w:styleId="25">
    <w:name w:val="List Continue 2"/>
    <w:basedOn w:val="a1"/>
    <w:pPr>
      <w:spacing w:after="180"/>
      <w:ind w:left="850"/>
    </w:pPr>
  </w:style>
  <w:style w:type="paragraph" w:styleId="35">
    <w:name w:val="List Continue 3"/>
    <w:basedOn w:val="a1"/>
    <w:pPr>
      <w:spacing w:after="180"/>
      <w:ind w:left="1275"/>
    </w:pPr>
  </w:style>
  <w:style w:type="paragraph" w:styleId="45">
    <w:name w:val="List Continue 4"/>
    <w:basedOn w:val="a1"/>
    <w:pPr>
      <w:spacing w:after="180"/>
      <w:ind w:left="1700"/>
    </w:pPr>
  </w:style>
  <w:style w:type="paragraph" w:styleId="55">
    <w:name w:val="List Continue 5"/>
    <w:basedOn w:val="a1"/>
    <w:pPr>
      <w:spacing w:after="180"/>
      <w:ind w:left="2125"/>
    </w:pPr>
  </w:style>
  <w:style w:type="paragraph" w:styleId="aff2">
    <w:name w:val="Note Heading"/>
    <w:basedOn w:val="a1"/>
    <w:next w:val="a1"/>
    <w:pPr>
      <w:jc w:val="center"/>
    </w:pPr>
  </w:style>
  <w:style w:type="paragraph" w:styleId="aff3">
    <w:name w:val="footnote text"/>
    <w:basedOn w:val="a1"/>
    <w:semiHidden/>
    <w:pPr>
      <w:snapToGrid w:val="0"/>
      <w:jc w:val="left"/>
    </w:pPr>
  </w:style>
  <w:style w:type="paragraph" w:styleId="aff4">
    <w:name w:val="Closing"/>
    <w:basedOn w:val="a1"/>
    <w:next w:val="a1"/>
    <w:pPr>
      <w:jc w:val="right"/>
    </w:p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f6">
    <w:name w:val="envelope return"/>
    <w:basedOn w:val="a1"/>
    <w:pPr>
      <w:snapToGrid w:val="0"/>
    </w:pPr>
    <w:rPr>
      <w:rFonts w:ascii="Arial" w:hAnsi="Arial"/>
    </w:rPr>
  </w:style>
  <w:style w:type="paragraph" w:styleId="aff7">
    <w:name w:val="table of authorities"/>
    <w:basedOn w:val="a1"/>
    <w:next w:val="a1"/>
    <w:semiHidden/>
    <w:pPr>
      <w:ind w:left="200" w:hanging="200"/>
    </w:pPr>
  </w:style>
  <w:style w:type="paragraph" w:styleId="aff8">
    <w:name w:val="toa heading"/>
    <w:basedOn w:val="a1"/>
    <w:next w:val="a1"/>
    <w:semiHidden/>
    <w:pPr>
      <w:spacing w:before="180"/>
    </w:pPr>
    <w:rPr>
      <w:rFonts w:ascii="Arial" w:eastAsia="ＭＳ ゴシック" w:hAnsi="Arial"/>
      <w:sz w:val="24"/>
    </w:rPr>
  </w:style>
  <w:style w:type="paragraph" w:styleId="aff9">
    <w:name w:val="Signature"/>
    <w:basedOn w:val="a1"/>
    <w:pPr>
      <w:jc w:val="right"/>
    </w:pPr>
  </w:style>
  <w:style w:type="paragraph" w:styleId="affa">
    <w:name w:val="Plain Text"/>
    <w:basedOn w:val="a1"/>
    <w:rPr>
      <w:rFonts w:ascii="ＭＳ 明朝" w:eastAsia="ＭＳ 明朝" w:hAnsi="Courier New"/>
      <w:sz w:val="21"/>
    </w:rPr>
  </w:style>
  <w:style w:type="paragraph" w:styleId="affb">
    <w:name w:val="caption"/>
    <w:basedOn w:val="a1"/>
    <w:next w:val="a1"/>
    <w:qFormat/>
    <w:pPr>
      <w:spacing w:before="120" w:after="240"/>
    </w:pPr>
    <w:rPr>
      <w:b/>
    </w:rPr>
  </w:style>
  <w:style w:type="paragraph" w:styleId="affc">
    <w:name w:val="table of figures"/>
    <w:basedOn w:val="a1"/>
    <w:next w:val="a1"/>
    <w:uiPriority w:val="99"/>
    <w:pPr>
      <w:ind w:left="850" w:hanging="425"/>
    </w:pPr>
  </w:style>
  <w:style w:type="paragraph" w:styleId="a">
    <w:name w:val="List Number"/>
    <w:basedOn w:val="a1"/>
    <w:pPr>
      <w:numPr>
        <w:numId w:val="7"/>
      </w:numPr>
    </w:pPr>
  </w:style>
  <w:style w:type="paragraph" w:styleId="2">
    <w:name w:val="List Number 2"/>
    <w:basedOn w:val="a1"/>
    <w:pPr>
      <w:numPr>
        <w:numId w:val="8"/>
      </w:numPr>
    </w:pPr>
  </w:style>
  <w:style w:type="paragraph" w:styleId="3">
    <w:name w:val="List Number 3"/>
    <w:basedOn w:val="a1"/>
    <w:pPr>
      <w:numPr>
        <w:numId w:val="9"/>
      </w:numPr>
    </w:pPr>
  </w:style>
  <w:style w:type="paragraph" w:styleId="4">
    <w:name w:val="List Number 4"/>
    <w:basedOn w:val="a1"/>
    <w:pPr>
      <w:numPr>
        <w:numId w:val="10"/>
      </w:numPr>
    </w:pPr>
  </w:style>
  <w:style w:type="paragraph" w:styleId="5">
    <w:name w:val="List Number 5"/>
    <w:basedOn w:val="a1"/>
    <w:pPr>
      <w:numPr>
        <w:numId w:val="11"/>
      </w:numPr>
    </w:pPr>
  </w:style>
  <w:style w:type="paragraph" w:styleId="affd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/>
      <w:sz w:val="32"/>
    </w:rPr>
  </w:style>
  <w:style w:type="paragraph" w:styleId="affe">
    <w:name w:val="Subtitle"/>
    <w:basedOn w:val="a1"/>
    <w:qFormat/>
    <w:pPr>
      <w:jc w:val="center"/>
      <w:outlineLvl w:val="1"/>
    </w:pPr>
    <w:rPr>
      <w:rFonts w:ascii="Arial" w:eastAsia="ＭＳ ゴシック" w:hAnsi="Arial"/>
      <w:sz w:val="24"/>
    </w:rPr>
  </w:style>
  <w:style w:type="paragraph" w:styleId="afff">
    <w:name w:val="endnote text"/>
    <w:basedOn w:val="a1"/>
    <w:semiHidden/>
    <w:pPr>
      <w:snapToGrid w:val="0"/>
      <w:jc w:val="left"/>
    </w:pPr>
  </w:style>
  <w:style w:type="paragraph" w:styleId="afff0">
    <w:name w:val="Body Text"/>
    <w:basedOn w:val="a1"/>
  </w:style>
  <w:style w:type="paragraph" w:styleId="26">
    <w:name w:val="Body Text 2"/>
    <w:basedOn w:val="a1"/>
    <w:pPr>
      <w:spacing w:line="480" w:lineRule="auto"/>
    </w:pPr>
  </w:style>
  <w:style w:type="paragraph" w:styleId="36">
    <w:name w:val="Body Text 3"/>
    <w:basedOn w:val="a1"/>
    <w:rPr>
      <w:sz w:val="16"/>
    </w:rPr>
  </w:style>
  <w:style w:type="paragraph" w:styleId="afff1">
    <w:name w:val="Body Text Indent"/>
    <w:basedOn w:val="a1"/>
    <w:pPr>
      <w:ind w:left="851"/>
    </w:pPr>
  </w:style>
  <w:style w:type="paragraph" w:styleId="27">
    <w:name w:val="Body Text Indent 2"/>
    <w:basedOn w:val="a1"/>
    <w:pPr>
      <w:spacing w:line="480" w:lineRule="auto"/>
      <w:ind w:left="851"/>
    </w:pPr>
  </w:style>
  <w:style w:type="paragraph" w:styleId="37">
    <w:name w:val="Body Text Indent 3"/>
    <w:basedOn w:val="a1"/>
    <w:pPr>
      <w:ind w:left="851"/>
    </w:pPr>
    <w:rPr>
      <w:sz w:val="16"/>
    </w:rPr>
  </w:style>
  <w:style w:type="paragraph" w:styleId="afff2">
    <w:name w:val="Body Text First Indent"/>
    <w:basedOn w:val="afff0"/>
    <w:pPr>
      <w:ind w:firstLine="210"/>
    </w:pPr>
  </w:style>
  <w:style w:type="paragraph" w:styleId="28">
    <w:name w:val="Body Text First Indent 2"/>
    <w:basedOn w:val="afff1"/>
    <w:pPr>
      <w:ind w:firstLine="210"/>
    </w:pPr>
  </w:style>
  <w:style w:type="character" w:styleId="afff3">
    <w:name w:val="Hyperlink"/>
    <w:uiPriority w:val="99"/>
    <w:rPr>
      <w:color w:val="0000FF"/>
      <w:u w:val="single"/>
    </w:rPr>
  </w:style>
  <w:style w:type="character" w:styleId="afff4">
    <w:name w:val="FollowedHyperlink"/>
    <w:rPr>
      <w:color w:val="800080"/>
      <w:u w:val="single"/>
    </w:rPr>
  </w:style>
  <w:style w:type="paragraph" w:customStyle="1" w:styleId="Ver6">
    <w:name w:val="一太郎Ver6"/>
    <w:pPr>
      <w:widowControl w:val="0"/>
      <w:autoSpaceDE w:val="0"/>
      <w:autoSpaceDN w:val="0"/>
      <w:adjustRightInd w:val="0"/>
      <w:spacing w:line="275" w:lineRule="atLeast"/>
      <w:textAlignment w:val="baseline"/>
    </w:pPr>
    <w:rPr>
      <w:rFonts w:ascii="Mincho"/>
      <w:spacing w:val="5"/>
    </w:rPr>
  </w:style>
  <w:style w:type="character" w:styleId="afff5">
    <w:name w:val="footnote reference"/>
    <w:semiHidden/>
    <w:rPr>
      <w:vertAlign w:val="superscript"/>
    </w:rPr>
  </w:style>
  <w:style w:type="paragraph" w:customStyle="1" w:styleId="xl27">
    <w:name w:val="xl27"/>
    <w:basedOn w:val="a1"/>
    <w:rsid w:val="00F144B9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ＭＳ Ｐゴシック" w:eastAsia="ＭＳ Ｐゴシック" w:hAnsi="ＭＳ Ｐゴシック" w:hint="eastAsia"/>
      <w:spacing w:val="0"/>
      <w:sz w:val="18"/>
      <w:szCs w:val="18"/>
    </w:rPr>
  </w:style>
  <w:style w:type="table" w:styleId="afff6">
    <w:name w:val="Table Grid"/>
    <w:basedOn w:val="a7"/>
    <w:rsid w:val="003B6B44"/>
    <w:pPr>
      <w:widowControl w:val="0"/>
      <w:adjustRightInd w:val="0"/>
      <w:spacing w:line="288" w:lineRule="exac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unhideWhenUsed/>
    <w:rsid w:val="000707E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pacing w:val="0"/>
      <w:sz w:val="24"/>
      <w:szCs w:val="24"/>
    </w:rPr>
  </w:style>
  <w:style w:type="paragraph" w:styleId="afff7">
    <w:name w:val="Balloon Text"/>
    <w:basedOn w:val="a1"/>
    <w:link w:val="afff8"/>
    <w:rsid w:val="00D662C4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8">
    <w:name w:val="吹き出し (文字)"/>
    <w:link w:val="afff7"/>
    <w:rsid w:val="00D662C4"/>
    <w:rPr>
      <w:rFonts w:ascii="Arial" w:eastAsia="ＭＳ ゴシック" w:hAnsi="Arial" w:cs="Times New Roman"/>
      <w:spacing w:val="-9"/>
      <w:sz w:val="18"/>
      <w:szCs w:val="18"/>
    </w:rPr>
  </w:style>
  <w:style w:type="paragraph" w:styleId="afff9">
    <w:name w:val="List Paragraph"/>
    <w:basedOn w:val="a1"/>
    <w:uiPriority w:val="34"/>
    <w:qFormat/>
    <w:rsid w:val="00CE77A2"/>
    <w:pPr>
      <w:ind w:leftChars="400" w:left="840"/>
    </w:pPr>
  </w:style>
  <w:style w:type="paragraph" w:customStyle="1" w:styleId="afffa">
    <w:name w:val="規格用紙標準"/>
    <w:basedOn w:val="a1"/>
    <w:rsid w:val="005C7F15"/>
    <w:pPr>
      <w:spacing w:line="284" w:lineRule="atLeast"/>
      <w:ind w:leftChars="400" w:left="400"/>
    </w:pPr>
    <w:rPr>
      <w:rFonts w:eastAsia="ＭＳ 明朝"/>
      <w:spacing w:val="0"/>
      <w:sz w:val="18"/>
    </w:rPr>
  </w:style>
  <w:style w:type="character" w:customStyle="1" w:styleId="12">
    <w:name w:val="未解決のメンション1"/>
    <w:basedOn w:val="a6"/>
    <w:uiPriority w:val="99"/>
    <w:semiHidden/>
    <w:unhideWhenUsed/>
    <w:rsid w:val="00E11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5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8B04C-560A-4FE4-9CE6-25649F61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DOC5.DOT</Template>
  <TotalTime>3979</TotalTime>
  <Pages>27</Pages>
  <Words>2803</Words>
  <Characters>15981</Characters>
  <Application>Microsoft Office Word</Application>
  <DocSecurity>0</DocSecurity>
  <Lines>133</Lines>
  <Paragraphs>37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18747</CharactersWithSpaces>
  <SharedDoc>false</SharedDoc>
  <HLinks>
    <vt:vector size="126" baseType="variant"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_Toc529355571</vt:lpwstr>
      </vt:variant>
      <vt:variant>
        <vt:i4>1310780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_Toc529355570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_Toc529355569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_Toc529355568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_Toc529355567</vt:lpwstr>
      </vt:variant>
      <vt:variant>
        <vt:i4>1376316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_Toc529355566</vt:lpwstr>
      </vt:variant>
      <vt:variant>
        <vt:i4>1376316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_Toc529355565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_Toc529355564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_Toc529355563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_Toc529355499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_Toc529355498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_Toc529355497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_Toc529355496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_Toc529355495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_Toc529355494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_Toc529355493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_Toc529355492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_Toc529355491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_Toc529355490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_Toc529355489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_Toc529355488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kbsoft</dc:creator>
  <cp:lastModifiedBy>伊藤 聖然</cp:lastModifiedBy>
  <cp:revision>875</cp:revision>
  <cp:lastPrinted>2018-11-06T01:17:00Z</cp:lastPrinted>
  <dcterms:created xsi:type="dcterms:W3CDTF">2018-11-07T04:14:00Z</dcterms:created>
  <dcterms:modified xsi:type="dcterms:W3CDTF">2021-02-03T22:43:00Z</dcterms:modified>
</cp:coreProperties>
</file>