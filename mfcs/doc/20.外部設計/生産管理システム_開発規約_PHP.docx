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-4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20"/>
        <w:gridCol w:w="8280"/>
      </w:tblGrid>
      <w:tr w:rsidR="001F7254" w:rsidRPr="0066518E" w14:paraId="498B70CC" w14:textId="77777777">
        <w:trPr>
          <w:trHeight w:val="968"/>
        </w:trPr>
        <w:tc>
          <w:tcPr>
            <w:tcW w:w="10800" w:type="dxa"/>
            <w:gridSpan w:val="2"/>
            <w:shd w:val="pct15" w:color="auto" w:fill="auto"/>
          </w:tcPr>
          <w:p w14:paraId="166C0869" w14:textId="77777777" w:rsidR="001F7254" w:rsidRPr="0066518E" w:rsidRDefault="00346C8E">
            <w:pPr>
              <w:autoSpaceDE w:val="0"/>
              <w:autoSpaceDN w:val="0"/>
              <w:spacing w:line="240" w:lineRule="auto"/>
              <w:textAlignment w:val="bottom"/>
              <w:rPr>
                <w:rFonts w:ascii="ＭＳ ゴシック" w:eastAsia="ＭＳ ゴシック" w:hAnsi="ＭＳ ゴシック"/>
                <w:spacing w:val="0"/>
              </w:rPr>
            </w:pPr>
            <w:r w:rsidRPr="0066518E">
              <w:rPr>
                <w:rFonts w:ascii="ＭＳ ゴシック" w:eastAsia="ＭＳ ゴシック" w:hAnsi="ＭＳ ゴシック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6C5D573" wp14:editId="2E9A7DF6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83820</wp:posOffset>
                      </wp:positionV>
                      <wp:extent cx="4038600" cy="381000"/>
                      <wp:effectExtent l="0" t="0" r="0" b="0"/>
                      <wp:wrapNone/>
                      <wp:docPr id="25" name="Text Box 4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1F06C6" w14:textId="77777777" w:rsidR="00F70F89" w:rsidRDefault="00F70F89">
                                  <w:pPr>
                                    <w:spacing w:line="380" w:lineRule="exact"/>
                                    <w:jc w:val="center"/>
                                    <w:textAlignment w:val="center"/>
                                    <w:rPr>
                                      <w:rFonts w:ascii="ＭＳ ゴシック" w:eastAsia="ＭＳ ゴシック" w:hAnsi="ＭＳ ゴシック"/>
                                      <w:b/>
                                      <w:i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i/>
                                      <w:sz w:val="44"/>
                                      <w:szCs w:val="44"/>
                                    </w:rPr>
                                    <w:t>ケービーソフトウェア株式会社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C5D5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01" o:spid="_x0000_s1026" type="#_x0000_t202" style="position:absolute;left:0;text-align:left;margin-left:96.55pt;margin-top:6.6pt;width:318pt;height:3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" filled="f" stroked="f">
                      <v:stroke endarrowwidth="narrow" endarrowlength="short"/>
                      <v:textbox>
                        <w:txbxContent>
                          <w:p w14:paraId="521F06C6" w14:textId="77777777" w:rsidR="00F70F89" w:rsidRDefault="00F70F89">
                            <w:pPr>
                              <w:spacing w:line="380" w:lineRule="exact"/>
                              <w:jc w:val="center"/>
                              <w:textAlignment w:val="center"/>
                              <w:rPr>
                                <w:rFonts w:ascii="ＭＳ ゴシック" w:eastAsia="ＭＳ ゴシック" w:hAnsi="ＭＳ ゴシック"/>
                                <w:b/>
                                <w:i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i/>
                                <w:sz w:val="44"/>
                                <w:szCs w:val="44"/>
                              </w:rPr>
                              <w:t>ケービーソフトウェア株式会社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7254" w:rsidRPr="0066518E" w14:paraId="2AF8B6FA" w14:textId="77777777">
        <w:trPr>
          <w:trHeight w:val="1536"/>
        </w:trPr>
        <w:tc>
          <w:tcPr>
            <w:tcW w:w="10800" w:type="dxa"/>
            <w:gridSpan w:val="2"/>
          </w:tcPr>
          <w:p w14:paraId="057314FC" w14:textId="77777777" w:rsidR="001F7254" w:rsidRPr="0066518E" w:rsidRDefault="001F7254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</w:rPr>
            </w:pPr>
          </w:p>
        </w:tc>
      </w:tr>
      <w:tr w:rsidR="001F7254" w:rsidRPr="0066518E" w14:paraId="3AFEA7C5" w14:textId="77777777">
        <w:trPr>
          <w:trHeight w:val="1166"/>
        </w:trPr>
        <w:tc>
          <w:tcPr>
            <w:tcW w:w="2520" w:type="dxa"/>
          </w:tcPr>
          <w:p w14:paraId="22906DD6" w14:textId="77777777" w:rsidR="001F7254" w:rsidRPr="0066518E" w:rsidRDefault="00346C8E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</w:rPr>
            </w:pPr>
            <w:r w:rsidRPr="0066518E">
              <w:rPr>
                <w:rFonts w:ascii="ＭＳ ゴシック" w:eastAsia="ＭＳ ゴシック" w:hAnsi="ＭＳ ゴシック" w:hint="eastAsia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7DF1065" wp14:editId="4384DE3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203200</wp:posOffset>
                      </wp:positionV>
                      <wp:extent cx="1219200" cy="381000"/>
                      <wp:effectExtent l="0" t="0" r="0" b="0"/>
                      <wp:wrapNone/>
                      <wp:docPr id="24" name="Text Box 4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8950BC" w14:textId="77777777" w:rsidR="00F70F89" w:rsidRDefault="00F70F89">
                                  <w:pPr>
                                    <w:spacing w:line="380" w:lineRule="exact"/>
                                    <w:textAlignment w:val="center"/>
                                    <w:rPr>
                                      <w:rFonts w:ascii="ＭＳ ゴシック" w:eastAsia="ＭＳ ゴシック" w:hAnsi="ＭＳ ゴシック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F1065" id="Text Box 4603" o:spid="_x0000_s1027" type="#_x0000_t202" style="position:absolute;left:0;text-align:left;margin-left:18.5pt;margin-top:16pt;width:96pt;height:3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" filled="f" stroked="f">
                      <v:stroke endarrowwidth="narrow" endarrowlength="short"/>
                      <v:textbox>
                        <w:txbxContent>
                          <w:p w14:paraId="238950BC" w14:textId="77777777" w:rsidR="00F70F89" w:rsidRDefault="00F70F89">
                            <w:pPr>
                              <w:spacing w:line="380" w:lineRule="exact"/>
                              <w:textAlignment w:val="center"/>
                              <w:rPr>
                                <w:rFonts w:ascii="ＭＳ ゴシック" w:eastAsia="ＭＳ ゴシック" w:hAnsi="ＭＳ ゴシック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14:paraId="19D27C7E" w14:textId="77777777" w:rsidR="001F7254" w:rsidRPr="0066518E" w:rsidRDefault="001F7254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</w:rPr>
            </w:pPr>
          </w:p>
        </w:tc>
      </w:tr>
      <w:tr w:rsidR="001F7254" w:rsidRPr="0066518E" w14:paraId="71CFA37D" w14:textId="77777777">
        <w:trPr>
          <w:trHeight w:val="1199"/>
        </w:trPr>
        <w:tc>
          <w:tcPr>
            <w:tcW w:w="2520" w:type="dxa"/>
          </w:tcPr>
          <w:p w14:paraId="5676FAAB" w14:textId="77777777" w:rsidR="001F7254" w:rsidRPr="0066518E" w:rsidRDefault="00346C8E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</w:rPr>
            </w:pPr>
            <w:r w:rsidRPr="0066518E">
              <w:rPr>
                <w:rFonts w:ascii="ＭＳ ゴシック" w:eastAsia="ＭＳ ゴシック" w:hAnsi="ＭＳ ゴシック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B4DB0A1" wp14:editId="4E7E09B9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204470</wp:posOffset>
                      </wp:positionV>
                      <wp:extent cx="922020" cy="381000"/>
                      <wp:effectExtent l="0" t="0" r="0" b="0"/>
                      <wp:wrapNone/>
                      <wp:docPr id="23" name="Text Box 4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2FFD975" w14:textId="77777777" w:rsidR="00F70F89" w:rsidRDefault="00F70F89">
                                  <w:pPr>
                                    <w:spacing w:line="380" w:lineRule="exact"/>
                                    <w:textAlignment w:val="center"/>
                                    <w:rPr>
                                      <w:rFonts w:ascii="ＭＳ ゴシック" w:eastAsia="ＭＳ ゴシック" w:hAnsi="ＭＳ ゴシック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ＭＳ ゴシック" w:eastAsia="ＭＳ ゴシック" w:hAnsi="ＭＳ ゴシック" w:hint="eastAsia"/>
                                      <w:sz w:val="32"/>
                                      <w:szCs w:val="32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DB0A1" id="Text Box 4604" o:spid="_x0000_s1028" type="#_x0000_t202" style="position:absolute;left:0;text-align:left;margin-left:29.65pt;margin-top:16.1pt;width:72.6pt;height:3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" filled="f" stroked="f">
                      <v:stroke endarrowwidth="narrow" endarrowlength="short"/>
                      <v:textbox>
                        <w:txbxContent>
                          <w:p w14:paraId="02FFD975" w14:textId="77777777" w:rsidR="00F70F89" w:rsidRDefault="00F70F89">
                            <w:pPr>
                              <w:spacing w:line="380" w:lineRule="exact"/>
                              <w:textAlignment w:val="center"/>
                              <w:rPr>
                                <w:rFonts w:ascii="ＭＳ ゴシック" w:eastAsia="ＭＳ ゴシック" w:hAnsi="ＭＳ ゴシック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32"/>
                                <w:szCs w:val="32"/>
                              </w:rPr>
                              <w:t>資料名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80" w:type="dxa"/>
          </w:tcPr>
          <w:p w14:paraId="2D7B649D" w14:textId="77777777" w:rsidR="001F7254" w:rsidRPr="0066518E" w:rsidRDefault="00346C8E">
            <w:pPr>
              <w:autoSpaceDE w:val="0"/>
              <w:autoSpaceDN w:val="0"/>
              <w:spacing w:line="240" w:lineRule="auto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</w:rPr>
            </w:pPr>
            <w:r w:rsidRPr="0066518E">
              <w:rPr>
                <w:rFonts w:ascii="ＭＳ ゴシック" w:eastAsia="ＭＳ ゴシック" w:hAnsi="ＭＳ ゴシック"/>
                <w:noProof/>
                <w:spacing w:val="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447D400" wp14:editId="629CDD03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189230</wp:posOffset>
                      </wp:positionV>
                      <wp:extent cx="5024755" cy="458470"/>
                      <wp:effectExtent l="0" t="0" r="0" b="0"/>
                      <wp:wrapNone/>
                      <wp:docPr id="22" name="Text Box 4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4755" cy="458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A4AEC5" w14:textId="77777777" w:rsidR="00F70F89" w:rsidRPr="00725AB3" w:rsidRDefault="0059383C" w:rsidP="00725AB3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/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  <w:r w:rsidR="00F70F89" w:rsidRPr="00725AB3">
                                    <w:rPr>
                                      <w:rFonts w:ascii="ＭＳ Ｐゴシック" w:eastAsia="ＭＳ Ｐゴシック" w:hAnsi="ＭＳ Ｐゴシック" w:hint="eastAsia"/>
                                      <w:sz w:val="24"/>
                                      <w:szCs w:val="24"/>
                                    </w:rPr>
                                    <w:t>言語を用いたシステム開発時のコーディングルール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7D400" id="Text Box 4614" o:spid="_x0000_s1029" type="#_x0000_t202" style="position:absolute;left:0;text-align:left;margin-left:9.15pt;margin-top:14.9pt;width:395.65pt;height:36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" filled="f" stroked="f">
                      <v:stroke endarrowwidth="narrow" endarrowlength="short"/>
                      <v:textbox>
                        <w:txbxContent>
                          <w:p w14:paraId="15A4AEC5" w14:textId="77777777" w:rsidR="00F70F89" w:rsidRPr="00725AB3" w:rsidRDefault="0059383C" w:rsidP="00725AB3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  <w:t>PHP</w:t>
                            </w:r>
                            <w:r w:rsidR="00F70F89" w:rsidRPr="00725AB3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言語を用いたシステム開発時のコーディングルール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5BFE50D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6DC2FA43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6C07D4AC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0376BFE7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7DACA64E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6374F0AD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1841FDE2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36B58332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6C76E290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27DEA081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22C047D0" w14:textId="77777777" w:rsidR="00C07FE3" w:rsidRPr="0066518E" w:rsidRDefault="00C07FE3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458FACF6" w14:textId="77777777" w:rsidR="00C07FE3" w:rsidRPr="0066518E" w:rsidRDefault="00C07FE3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33EB2E43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605A9276" w14:textId="6029AAC1" w:rsidR="001F7254" w:rsidRDefault="0059383C">
      <w:pPr>
        <w:spacing w:line="240" w:lineRule="auto"/>
        <w:jc w:val="center"/>
        <w:rPr>
          <w:rFonts w:eastAsia="ＭＳ ゴシック"/>
          <w:b/>
          <w:spacing w:val="0"/>
          <w:sz w:val="28"/>
          <w:szCs w:val="28"/>
        </w:rPr>
      </w:pPr>
      <w:r>
        <w:rPr>
          <w:rFonts w:eastAsia="ＭＳ ゴシック" w:hint="eastAsia"/>
          <w:b/>
          <w:spacing w:val="0"/>
          <w:sz w:val="28"/>
          <w:szCs w:val="28"/>
        </w:rPr>
        <w:t>２０１９</w:t>
      </w:r>
      <w:r w:rsidR="001F7254" w:rsidRPr="0066518E">
        <w:rPr>
          <w:rFonts w:eastAsia="ＭＳ ゴシック" w:hint="eastAsia"/>
          <w:b/>
          <w:spacing w:val="0"/>
          <w:sz w:val="28"/>
          <w:szCs w:val="28"/>
        </w:rPr>
        <w:t xml:space="preserve">年　</w:t>
      </w:r>
      <w:r>
        <w:rPr>
          <w:rFonts w:eastAsia="ＭＳ ゴシック" w:hint="eastAsia"/>
          <w:b/>
          <w:spacing w:val="0"/>
          <w:sz w:val="28"/>
          <w:szCs w:val="28"/>
        </w:rPr>
        <w:t>９</w:t>
      </w:r>
      <w:r w:rsidR="001F7254" w:rsidRPr="0066518E">
        <w:rPr>
          <w:rFonts w:eastAsia="ＭＳ ゴシック" w:hint="eastAsia"/>
          <w:b/>
          <w:spacing w:val="0"/>
          <w:sz w:val="28"/>
          <w:szCs w:val="28"/>
        </w:rPr>
        <w:t>月（初版）</w:t>
      </w:r>
    </w:p>
    <w:p w14:paraId="3988A3FA" w14:textId="6D055519" w:rsidR="005758B8" w:rsidRPr="0066518E" w:rsidRDefault="005758B8">
      <w:pPr>
        <w:spacing w:line="240" w:lineRule="auto"/>
        <w:jc w:val="center"/>
        <w:rPr>
          <w:rFonts w:eastAsia="ＭＳ ゴシック"/>
          <w:b/>
          <w:spacing w:val="0"/>
          <w:sz w:val="28"/>
          <w:szCs w:val="28"/>
        </w:rPr>
      </w:pPr>
      <w:r>
        <w:rPr>
          <w:rFonts w:eastAsia="ＭＳ ゴシック" w:hint="eastAsia"/>
          <w:b/>
          <w:spacing w:val="0"/>
          <w:sz w:val="28"/>
          <w:szCs w:val="28"/>
        </w:rPr>
        <w:t>２０２０</w:t>
      </w:r>
      <w:r w:rsidRPr="0066518E">
        <w:rPr>
          <w:rFonts w:eastAsia="ＭＳ ゴシック" w:hint="eastAsia"/>
          <w:b/>
          <w:spacing w:val="0"/>
          <w:sz w:val="28"/>
          <w:szCs w:val="28"/>
        </w:rPr>
        <w:t xml:space="preserve">年　</w:t>
      </w:r>
      <w:r w:rsidR="005A1EA6">
        <w:rPr>
          <w:rFonts w:eastAsia="ＭＳ ゴシック" w:hint="eastAsia"/>
          <w:b/>
          <w:spacing w:val="0"/>
          <w:sz w:val="28"/>
          <w:szCs w:val="28"/>
        </w:rPr>
        <w:t>７</w:t>
      </w:r>
      <w:r w:rsidRPr="0066518E">
        <w:rPr>
          <w:rFonts w:eastAsia="ＭＳ ゴシック" w:hint="eastAsia"/>
          <w:b/>
          <w:spacing w:val="0"/>
          <w:sz w:val="28"/>
          <w:szCs w:val="28"/>
        </w:rPr>
        <w:t>月（</w:t>
      </w:r>
      <w:r>
        <w:rPr>
          <w:rFonts w:eastAsia="ＭＳ ゴシック" w:hint="eastAsia"/>
          <w:b/>
          <w:spacing w:val="0"/>
          <w:sz w:val="28"/>
          <w:szCs w:val="28"/>
        </w:rPr>
        <w:t>二</w:t>
      </w:r>
      <w:r w:rsidRPr="0066518E">
        <w:rPr>
          <w:rFonts w:eastAsia="ＭＳ ゴシック" w:hint="eastAsia"/>
          <w:b/>
          <w:spacing w:val="0"/>
          <w:sz w:val="28"/>
          <w:szCs w:val="28"/>
        </w:rPr>
        <w:t>版）</w:t>
      </w:r>
    </w:p>
    <w:p w14:paraId="0DB195B5" w14:textId="77777777" w:rsidR="00486BE6" w:rsidRPr="0066518E" w:rsidRDefault="00486BE6">
      <w:pPr>
        <w:spacing w:line="240" w:lineRule="auto"/>
        <w:jc w:val="center"/>
        <w:rPr>
          <w:rFonts w:eastAsia="ＭＳ ゴシック"/>
          <w:b/>
          <w:spacing w:val="0"/>
          <w:sz w:val="24"/>
          <w:szCs w:val="24"/>
        </w:rPr>
      </w:pPr>
    </w:p>
    <w:p w14:paraId="70C8F640" w14:textId="77777777" w:rsidR="00486BE6" w:rsidRPr="0066518E" w:rsidRDefault="00486BE6" w:rsidP="00486BE6">
      <w:pPr>
        <w:spacing w:line="240" w:lineRule="auto"/>
        <w:jc w:val="center"/>
        <w:rPr>
          <w:rFonts w:eastAsia="ＭＳ ゴシック"/>
          <w:b/>
          <w:spacing w:val="0"/>
          <w:sz w:val="24"/>
          <w:szCs w:val="24"/>
        </w:rPr>
      </w:pPr>
    </w:p>
    <w:p w14:paraId="689BE99D" w14:textId="77777777" w:rsidR="00486BE6" w:rsidRDefault="00354D31">
      <w:pPr>
        <w:spacing w:line="240" w:lineRule="auto"/>
        <w:jc w:val="center"/>
        <w:rPr>
          <w:rFonts w:eastAsia="ＭＳ ゴシック"/>
          <w:b/>
          <w:spacing w:val="0"/>
          <w:sz w:val="24"/>
          <w:szCs w:val="24"/>
        </w:rPr>
      </w:pPr>
      <w:r>
        <w:rPr>
          <w:rFonts w:eastAsia="ＭＳ ゴシック"/>
          <w:b/>
          <w:spacing w:val="0"/>
          <w:sz w:val="24"/>
          <w:szCs w:val="24"/>
        </w:rPr>
        <w:br w:type="page"/>
      </w:r>
    </w:p>
    <w:p w14:paraId="405E0952" w14:textId="77777777" w:rsidR="00354D31" w:rsidRDefault="00354D31">
      <w:pPr>
        <w:spacing w:line="240" w:lineRule="auto"/>
        <w:jc w:val="center"/>
        <w:rPr>
          <w:rFonts w:eastAsia="ＭＳ ゴシック"/>
          <w:b/>
          <w:spacing w:val="0"/>
          <w:sz w:val="24"/>
          <w:szCs w:val="24"/>
        </w:rPr>
      </w:pPr>
      <w:r>
        <w:rPr>
          <w:rFonts w:eastAsia="ＭＳ ゴシック" w:hint="eastAsia"/>
          <w:b/>
          <w:spacing w:val="0"/>
          <w:sz w:val="24"/>
          <w:szCs w:val="24"/>
        </w:rPr>
        <w:lastRenderedPageBreak/>
        <w:t>改訂履歴</w:t>
      </w:r>
    </w:p>
    <w:p w14:paraId="72986E18" w14:textId="77777777" w:rsidR="00354D31" w:rsidRPr="0066518E" w:rsidRDefault="00354D31">
      <w:pPr>
        <w:spacing w:line="240" w:lineRule="auto"/>
        <w:jc w:val="center"/>
        <w:rPr>
          <w:rFonts w:eastAsia="ＭＳ ゴシック"/>
          <w:b/>
          <w:spacing w:val="0"/>
          <w:sz w:val="24"/>
          <w:szCs w:val="24"/>
        </w:rPr>
      </w:pPr>
    </w:p>
    <w:tbl>
      <w:tblPr>
        <w:tblW w:w="96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1E0" w:firstRow="1" w:lastRow="1" w:firstColumn="1" w:lastColumn="1" w:noHBand="0" w:noVBand="0"/>
      </w:tblPr>
      <w:tblGrid>
        <w:gridCol w:w="617"/>
        <w:gridCol w:w="1303"/>
        <w:gridCol w:w="6840"/>
        <w:gridCol w:w="840"/>
      </w:tblGrid>
      <w:tr w:rsidR="00354D31" w:rsidRPr="00676733" w14:paraId="0834322C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C490B8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 w:rsidRPr="00676733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改訂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F0C260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 w:rsidRPr="00676733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日付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E5DCD6A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 w:rsidRPr="00676733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改訂内容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F9E551E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 w:rsidRPr="00676733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担当</w:t>
            </w:r>
          </w:p>
        </w:tc>
      </w:tr>
      <w:tr w:rsidR="00354D31" w:rsidRPr="00676733" w14:paraId="7B39CF93" w14:textId="77777777" w:rsidTr="00354D31">
        <w:tc>
          <w:tcPr>
            <w:tcW w:w="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665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 w:rsidRPr="00676733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初版</w:t>
            </w:r>
          </w:p>
        </w:tc>
        <w:tc>
          <w:tcPr>
            <w:tcW w:w="13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A450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>
              <w:rPr>
                <w:rFonts w:ascii="ＭＳ ゴシック" w:eastAsia="ＭＳ ゴシック" w:hAnsi="ＭＳ ゴシック"/>
                <w:spacing w:val="0"/>
                <w:szCs w:val="18"/>
              </w:rPr>
              <w:t>20</w:t>
            </w:r>
            <w:r w:rsidR="0059383C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19/9/4</w:t>
            </w:r>
          </w:p>
        </w:tc>
        <w:tc>
          <w:tcPr>
            <w:tcW w:w="68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5FCF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 w:rsidRPr="00676733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初版発行</w:t>
            </w:r>
          </w:p>
        </w:tc>
        <w:tc>
          <w:tcPr>
            <w:tcW w:w="8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84BC" w14:textId="77777777" w:rsidR="00354D31" w:rsidRPr="00676733" w:rsidRDefault="0059383C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本村</w:t>
            </w:r>
          </w:p>
        </w:tc>
      </w:tr>
      <w:tr w:rsidR="00354D31" w:rsidRPr="00676733" w14:paraId="3E7ED2D8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2BD7" w14:textId="05721E30" w:rsidR="00354D31" w:rsidRPr="00676733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二</w:t>
            </w:r>
            <w:r w:rsidRPr="00676733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版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D79C" w14:textId="2FBB2EDA" w:rsidR="00354D31" w:rsidRPr="00676733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2020/</w:t>
            </w:r>
            <w:r w:rsidR="005A1EA6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7</w:t>
            </w:r>
            <w:r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/</w:t>
            </w:r>
            <w:r w:rsidR="005A1EA6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3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42EF" w14:textId="66C4F600" w:rsidR="004D72CA" w:rsidRPr="00676733" w:rsidRDefault="005A1EA6" w:rsidP="00354D31">
            <w:pPr>
              <w:tabs>
                <w:tab w:val="left" w:pos="621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生産管理システム用にカスタマイズ</w:t>
            </w:r>
            <w:r w:rsidR="00F96C1D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（L</w:t>
            </w:r>
            <w:r w:rsidR="00F96C1D">
              <w:rPr>
                <w:rFonts w:ascii="ＭＳ ゴシック" w:eastAsia="ＭＳ ゴシック" w:hAnsi="ＭＳ ゴシック"/>
                <w:spacing w:val="0"/>
                <w:szCs w:val="18"/>
              </w:rPr>
              <w:t>aravel</w:t>
            </w:r>
            <w:r w:rsidR="00F96C1D">
              <w:rPr>
                <w:rFonts w:ascii="ＭＳ ゴシック" w:eastAsia="ＭＳ ゴシック" w:hAnsi="ＭＳ ゴシック" w:hint="eastAsia"/>
                <w:spacing w:val="0"/>
                <w:szCs w:val="18"/>
              </w:rPr>
              <w:t>対応）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7455" w14:textId="39456D5D" w:rsidR="00354D31" w:rsidRPr="00676733" w:rsidRDefault="003F6716" w:rsidP="00354D31">
            <w:pPr>
              <w:pStyle w:val="a9"/>
              <w:tabs>
                <w:tab w:val="clear" w:pos="4252"/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atLeast"/>
              <w:jc w:val="center"/>
              <w:textAlignment w:val="bottom"/>
              <w:rPr>
                <w:rFonts w:ascii="ＭＳ ゴシック" w:eastAsia="ＭＳ ゴシック" w:hAnsi="ＭＳ ゴシック"/>
                <w:sz w:val="20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18"/>
              </w:rPr>
              <w:t>西田</w:t>
            </w:r>
          </w:p>
        </w:tc>
      </w:tr>
      <w:tr w:rsidR="005758B8" w:rsidRPr="00676733" w14:paraId="66ED49A4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B5BA" w14:textId="77777777" w:rsidR="005758B8" w:rsidRPr="00676733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F52" w14:textId="77777777" w:rsidR="005758B8" w:rsidRPr="00676733" w:rsidRDefault="005758B8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2F5" w14:textId="77777777" w:rsidR="005758B8" w:rsidRPr="00676733" w:rsidRDefault="005758B8" w:rsidP="00354D31">
            <w:pPr>
              <w:tabs>
                <w:tab w:val="left" w:pos="621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F67F" w14:textId="77777777" w:rsidR="005758B8" w:rsidRPr="00676733" w:rsidRDefault="005758B8" w:rsidP="00354D31">
            <w:pPr>
              <w:pStyle w:val="a9"/>
              <w:tabs>
                <w:tab w:val="clear" w:pos="4252"/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atLeast"/>
              <w:jc w:val="center"/>
              <w:textAlignment w:val="bottom"/>
              <w:rPr>
                <w:rFonts w:ascii="ＭＳ ゴシック" w:eastAsia="ＭＳ ゴシック" w:hAnsi="ＭＳ ゴシック"/>
                <w:sz w:val="20"/>
                <w:szCs w:val="18"/>
              </w:rPr>
            </w:pPr>
          </w:p>
        </w:tc>
      </w:tr>
      <w:tr w:rsidR="00354D31" w:rsidRPr="00676733" w14:paraId="7B7E1938" w14:textId="77777777" w:rsidTr="00354D31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8CE0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024" w14:textId="77777777" w:rsidR="00354D31" w:rsidRPr="00676733" w:rsidRDefault="00354D31" w:rsidP="00354D31">
            <w:pPr>
              <w:tabs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jc w:val="center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827C" w14:textId="77777777" w:rsidR="00354D31" w:rsidRPr="00E94DC7" w:rsidRDefault="00354D31" w:rsidP="00354D31">
            <w:pPr>
              <w:tabs>
                <w:tab w:val="left" w:pos="621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exact"/>
              <w:textAlignment w:val="bottom"/>
              <w:rPr>
                <w:rFonts w:ascii="ＭＳ ゴシック" w:eastAsia="ＭＳ ゴシック" w:hAnsi="ＭＳ ゴシック"/>
                <w:spacing w:val="0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ABBB" w14:textId="77777777" w:rsidR="00354D31" w:rsidRPr="00676733" w:rsidRDefault="00354D31" w:rsidP="00354D31">
            <w:pPr>
              <w:pStyle w:val="a9"/>
              <w:tabs>
                <w:tab w:val="clear" w:pos="4252"/>
                <w:tab w:val="left" w:pos="879"/>
                <w:tab w:val="left" w:pos="1758"/>
                <w:tab w:val="left" w:pos="2637"/>
                <w:tab w:val="left" w:pos="3515"/>
                <w:tab w:val="left" w:pos="4394"/>
                <w:tab w:val="left" w:pos="5273"/>
                <w:tab w:val="left" w:pos="6152"/>
                <w:tab w:val="left" w:pos="7031"/>
                <w:tab w:val="left" w:pos="7910"/>
              </w:tabs>
              <w:spacing w:line="304" w:lineRule="atLeast"/>
              <w:jc w:val="center"/>
              <w:textAlignment w:val="bottom"/>
              <w:rPr>
                <w:rFonts w:ascii="ＭＳ ゴシック" w:eastAsia="ＭＳ ゴシック" w:hAnsi="ＭＳ ゴシック"/>
                <w:sz w:val="20"/>
                <w:szCs w:val="18"/>
              </w:rPr>
            </w:pPr>
          </w:p>
        </w:tc>
      </w:tr>
    </w:tbl>
    <w:p w14:paraId="2F9A75F3" w14:textId="77777777" w:rsidR="001F7254" w:rsidRPr="0066518E" w:rsidRDefault="001F7254">
      <w:pPr>
        <w:rPr>
          <w:spacing w:val="0"/>
        </w:rPr>
      </w:pPr>
    </w:p>
    <w:p w14:paraId="53ABC7D0" w14:textId="77777777" w:rsidR="001F7254" w:rsidRPr="0066518E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001D5CEB" w14:textId="77777777" w:rsidR="001F7254" w:rsidRPr="005758B8" w:rsidRDefault="001F7254">
      <w:pPr>
        <w:autoSpaceDE w:val="0"/>
        <w:autoSpaceDN w:val="0"/>
        <w:spacing w:line="240" w:lineRule="auto"/>
        <w:textAlignment w:val="bottom"/>
        <w:rPr>
          <w:rFonts w:ascii="ＭＳ ゴシック" w:eastAsia="ＭＳ ゴシック" w:hAnsi="ＭＳ ゴシック"/>
          <w:spacing w:val="0"/>
        </w:rPr>
      </w:pPr>
    </w:p>
    <w:p w14:paraId="01825B7F" w14:textId="77777777" w:rsidR="001F7254" w:rsidRPr="0066518E" w:rsidRDefault="001F7254" w:rsidP="002A0135">
      <w:pPr>
        <w:pStyle w:val="ae"/>
        <w:spacing w:line="0" w:lineRule="atLeast"/>
        <w:rPr>
          <w:rFonts w:ascii="ＭＳ ゴシック" w:eastAsia="ＭＳ ゴシック" w:hAnsi="ＭＳ ゴシック"/>
          <w:sz w:val="20"/>
        </w:rPr>
      </w:pPr>
      <w:r w:rsidRPr="0066518E">
        <w:rPr>
          <w:rFonts w:ascii="ＭＳ ゴシック" w:eastAsia="ＭＳ ゴシック" w:hAnsi="ＭＳ ゴシック" w:hint="eastAsia"/>
          <w:sz w:val="20"/>
        </w:rPr>
        <w:lastRenderedPageBreak/>
        <w:t>目   次</w:t>
      </w:r>
    </w:p>
    <w:p w14:paraId="00FCCC7E" w14:textId="77777777" w:rsidR="00E63037" w:rsidRDefault="00E63037">
      <w:pPr>
        <w:pStyle w:val="10"/>
        <w:tabs>
          <w:tab w:val="left" w:pos="400"/>
        </w:tabs>
        <w:rPr>
          <w:rFonts w:eastAsia="ＭＳ 明朝"/>
          <w:b w:val="0"/>
          <w:caps w:val="0"/>
          <w:noProof/>
          <w:spacing w:val="0"/>
          <w:kern w:val="2"/>
          <w:sz w:val="21"/>
          <w:szCs w:val="24"/>
        </w:rPr>
      </w:pPr>
      <w:r>
        <w:rPr>
          <w:rFonts w:ascii="ＭＳ ゴシック" w:hAnsi="ＭＳ ゴシック"/>
          <w:b w:val="0"/>
          <w:caps w:val="0"/>
        </w:rPr>
        <w:fldChar w:fldCharType="begin"/>
      </w:r>
      <w:r>
        <w:rPr>
          <w:rFonts w:ascii="ＭＳ ゴシック" w:hAnsi="ＭＳ ゴシック"/>
          <w:b w:val="0"/>
          <w:caps w:val="0"/>
        </w:rPr>
        <w:instrText xml:space="preserve"> TOC \o "1-3" \h \z \u </w:instrText>
      </w:r>
      <w:r>
        <w:rPr>
          <w:rFonts w:ascii="ＭＳ ゴシック" w:hAnsi="ＭＳ ゴシック"/>
          <w:b w:val="0"/>
          <w:caps w:val="0"/>
        </w:rPr>
        <w:fldChar w:fldCharType="separate"/>
      </w:r>
      <w:hyperlink w:anchor="_Toc220492369" w:history="1">
        <w:r w:rsidRPr="00F30E6D">
          <w:rPr>
            <w:rStyle w:val="afff3"/>
            <w:noProof/>
          </w:rPr>
          <w:t>1</w:t>
        </w:r>
        <w:r>
          <w:rPr>
            <w:rFonts w:eastAsia="ＭＳ 明朝"/>
            <w:b w:val="0"/>
            <w:caps w:val="0"/>
            <w:noProof/>
            <w:spacing w:val="0"/>
            <w:kern w:val="2"/>
            <w:sz w:val="21"/>
            <w:szCs w:val="24"/>
          </w:rPr>
          <w:tab/>
        </w:r>
        <w:r w:rsidRPr="00F30E6D">
          <w:rPr>
            <w:rStyle w:val="afff3"/>
            <w:rFonts w:hint="eastAsia"/>
            <w:noProof/>
          </w:rPr>
          <w:t>本書類の位置付け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_Toc220492369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3DA5D8" w14:textId="77777777" w:rsidR="00E63037" w:rsidRDefault="00202EB6">
      <w:pPr>
        <w:pStyle w:val="10"/>
        <w:tabs>
          <w:tab w:val="left" w:pos="400"/>
        </w:tabs>
        <w:rPr>
          <w:rFonts w:eastAsia="ＭＳ 明朝"/>
          <w:b w:val="0"/>
          <w:caps w:val="0"/>
          <w:noProof/>
          <w:spacing w:val="0"/>
          <w:kern w:val="2"/>
          <w:sz w:val="21"/>
          <w:szCs w:val="24"/>
        </w:rPr>
      </w:pPr>
      <w:hyperlink w:anchor="_Toc220492370" w:history="1">
        <w:r w:rsidR="00E63037" w:rsidRPr="00F30E6D">
          <w:rPr>
            <w:rStyle w:val="afff3"/>
            <w:noProof/>
          </w:rPr>
          <w:t>2</w:t>
        </w:r>
        <w:r w:rsidR="00E63037">
          <w:rPr>
            <w:rFonts w:eastAsia="ＭＳ 明朝"/>
            <w:b w:val="0"/>
            <w: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int="eastAsia"/>
            <w:noProof/>
          </w:rPr>
          <w:t>コーディング規約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_Toc220492370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3</w:t>
        </w:r>
        <w:r w:rsidR="00E63037">
          <w:rPr>
            <w:noProof/>
            <w:webHidden/>
          </w:rPr>
          <w:fldChar w:fldCharType="end"/>
        </w:r>
      </w:hyperlink>
    </w:p>
    <w:p w14:paraId="41104B1A" w14:textId="77777777" w:rsidR="00E63037" w:rsidRDefault="00202EB6">
      <w:pPr>
        <w:pStyle w:val="22"/>
        <w:tabs>
          <w:tab w:val="left" w:pos="800"/>
        </w:tabs>
        <w:rPr>
          <w:rFonts w:eastAsia="ＭＳ 明朝"/>
          <w:smallCaps w:val="0"/>
          <w:noProof/>
          <w:spacing w:val="0"/>
          <w:kern w:val="2"/>
          <w:sz w:val="21"/>
          <w:szCs w:val="24"/>
        </w:rPr>
      </w:pPr>
      <w:hyperlink w:anchor="_Toc220492371" w:history="1">
        <w:r w:rsidR="00E63037" w:rsidRPr="00F30E6D">
          <w:rPr>
            <w:rStyle w:val="afff3"/>
            <w:rFonts w:hAnsi="ＭＳ ゴシック"/>
            <w:b/>
            <w:noProof/>
          </w:rPr>
          <w:t>2.1</w:t>
        </w:r>
        <w:r w:rsidR="00E63037">
          <w:rPr>
            <w:rFonts w:eastAsia="ＭＳ 明朝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Ansi="ＭＳ ゴシック" w:hint="eastAsia"/>
            <w:b/>
            <w:noProof/>
          </w:rPr>
          <w:t>はじめに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_Toc220492371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3</w:t>
        </w:r>
        <w:r w:rsidR="00E63037">
          <w:rPr>
            <w:noProof/>
            <w:webHidden/>
          </w:rPr>
          <w:fldChar w:fldCharType="end"/>
        </w:r>
      </w:hyperlink>
    </w:p>
    <w:p w14:paraId="291E0A20" w14:textId="77777777" w:rsidR="00E63037" w:rsidRDefault="00202EB6">
      <w:pPr>
        <w:pStyle w:val="22"/>
        <w:tabs>
          <w:tab w:val="left" w:pos="800"/>
        </w:tabs>
        <w:rPr>
          <w:rFonts w:eastAsia="ＭＳ 明朝"/>
          <w:smallCaps w:val="0"/>
          <w:noProof/>
          <w:spacing w:val="0"/>
          <w:kern w:val="2"/>
          <w:sz w:val="21"/>
          <w:szCs w:val="24"/>
        </w:rPr>
      </w:pPr>
      <w:hyperlink w:anchor="_Toc220492372" w:history="1">
        <w:r w:rsidR="00E63037" w:rsidRPr="00F30E6D">
          <w:rPr>
            <w:rStyle w:val="afff3"/>
            <w:rFonts w:hAnsi="ＭＳ ゴシック"/>
            <w:b/>
            <w:noProof/>
          </w:rPr>
          <w:t>2.2</w:t>
        </w:r>
        <w:r w:rsidR="00E63037">
          <w:rPr>
            <w:rFonts w:eastAsia="ＭＳ 明朝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Ansi="ＭＳ ゴシック" w:hint="eastAsia"/>
            <w:b/>
            <w:noProof/>
          </w:rPr>
          <w:t>コメントの記述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_Toc220492372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3</w:t>
        </w:r>
        <w:r w:rsidR="00E63037">
          <w:rPr>
            <w:noProof/>
            <w:webHidden/>
          </w:rPr>
          <w:fldChar w:fldCharType="end"/>
        </w:r>
      </w:hyperlink>
    </w:p>
    <w:p w14:paraId="007733C3" w14:textId="77777777" w:rsidR="00E63037" w:rsidRDefault="00202EB6">
      <w:pPr>
        <w:pStyle w:val="22"/>
        <w:tabs>
          <w:tab w:val="left" w:pos="800"/>
        </w:tabs>
        <w:rPr>
          <w:rFonts w:eastAsia="ＭＳ 明朝"/>
          <w:smallCaps w:val="0"/>
          <w:noProof/>
          <w:spacing w:val="0"/>
          <w:kern w:val="2"/>
          <w:sz w:val="21"/>
          <w:szCs w:val="24"/>
        </w:rPr>
      </w:pPr>
      <w:hyperlink w:anchor="_Toc220492373" w:history="1">
        <w:r w:rsidR="00E63037" w:rsidRPr="00F30E6D">
          <w:rPr>
            <w:rStyle w:val="afff3"/>
            <w:rFonts w:hAnsi="ＭＳ ゴシック"/>
            <w:b/>
            <w:noProof/>
          </w:rPr>
          <w:t>2.3</w:t>
        </w:r>
        <w:r w:rsidR="00E63037">
          <w:rPr>
            <w:rFonts w:eastAsia="ＭＳ 明朝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Ansi="ＭＳ ゴシック" w:hint="eastAsia"/>
            <w:b/>
            <w:noProof/>
          </w:rPr>
          <w:t>変数について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_Toc220492373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6</w:t>
        </w:r>
        <w:r w:rsidR="00E63037">
          <w:rPr>
            <w:noProof/>
            <w:webHidden/>
          </w:rPr>
          <w:fldChar w:fldCharType="end"/>
        </w:r>
      </w:hyperlink>
    </w:p>
    <w:p w14:paraId="780973E9" w14:textId="77777777" w:rsidR="00E63037" w:rsidRDefault="00202EB6">
      <w:pPr>
        <w:pStyle w:val="22"/>
        <w:tabs>
          <w:tab w:val="left" w:pos="800"/>
        </w:tabs>
        <w:rPr>
          <w:rFonts w:eastAsia="ＭＳ 明朝"/>
          <w:smallCaps w:val="0"/>
          <w:noProof/>
          <w:spacing w:val="0"/>
          <w:kern w:val="2"/>
          <w:sz w:val="21"/>
          <w:szCs w:val="24"/>
        </w:rPr>
      </w:pPr>
      <w:hyperlink w:anchor="_Toc220492374" w:history="1">
        <w:r w:rsidR="00E63037" w:rsidRPr="00F30E6D">
          <w:rPr>
            <w:rStyle w:val="afff3"/>
            <w:rFonts w:hAnsi="ＭＳ ゴシック"/>
            <w:b/>
            <w:noProof/>
          </w:rPr>
          <w:t>2.4</w:t>
        </w:r>
        <w:r w:rsidR="00E63037">
          <w:rPr>
            <w:rFonts w:eastAsia="ＭＳ 明朝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Ansi="ＭＳ ゴシック" w:hint="eastAsia"/>
            <w:b/>
            <w:noProof/>
          </w:rPr>
          <w:t>ネーミングルール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_Toc220492374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7</w:t>
        </w:r>
        <w:r w:rsidR="00E63037">
          <w:rPr>
            <w:noProof/>
            <w:webHidden/>
          </w:rPr>
          <w:fldChar w:fldCharType="end"/>
        </w:r>
      </w:hyperlink>
    </w:p>
    <w:p w14:paraId="1DB0BB11" w14:textId="77777777" w:rsidR="00E63037" w:rsidRDefault="00202EB6">
      <w:pPr>
        <w:pStyle w:val="22"/>
        <w:tabs>
          <w:tab w:val="left" w:pos="800"/>
        </w:tabs>
        <w:rPr>
          <w:rFonts w:eastAsia="ＭＳ 明朝"/>
          <w:smallCaps w:val="0"/>
          <w:noProof/>
          <w:spacing w:val="0"/>
          <w:kern w:val="2"/>
          <w:sz w:val="21"/>
          <w:szCs w:val="24"/>
        </w:rPr>
      </w:pPr>
      <w:hyperlink w:anchor="_Toc220492375" w:history="1">
        <w:r w:rsidR="00E63037" w:rsidRPr="00F30E6D">
          <w:rPr>
            <w:rStyle w:val="afff3"/>
            <w:rFonts w:hAnsi="ＭＳ ゴシック"/>
            <w:b/>
            <w:noProof/>
          </w:rPr>
          <w:t>2.5</w:t>
        </w:r>
        <w:r w:rsidR="00E63037">
          <w:rPr>
            <w:rFonts w:eastAsia="ＭＳ 明朝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Ansi="ＭＳ ゴシック" w:hint="eastAsia"/>
            <w:b/>
            <w:noProof/>
          </w:rPr>
          <w:t>プレフィックス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_Toc220492375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9</w:t>
        </w:r>
        <w:r w:rsidR="00E63037">
          <w:rPr>
            <w:noProof/>
            <w:webHidden/>
          </w:rPr>
          <w:fldChar w:fldCharType="end"/>
        </w:r>
      </w:hyperlink>
    </w:p>
    <w:p w14:paraId="20053F23" w14:textId="77777777" w:rsidR="00E63037" w:rsidRDefault="00202EB6">
      <w:pPr>
        <w:pStyle w:val="10"/>
        <w:tabs>
          <w:tab w:val="left" w:pos="400"/>
        </w:tabs>
        <w:rPr>
          <w:rFonts w:eastAsia="ＭＳ 明朝"/>
          <w:b w:val="0"/>
          <w:caps w:val="0"/>
          <w:noProof/>
          <w:spacing w:val="0"/>
          <w:kern w:val="2"/>
          <w:sz w:val="21"/>
          <w:szCs w:val="24"/>
        </w:rPr>
      </w:pPr>
      <w:hyperlink w:anchor="_Toc220492376" w:history="1">
        <w:r w:rsidR="00E63037" w:rsidRPr="00F30E6D">
          <w:rPr>
            <w:rStyle w:val="afff3"/>
            <w:noProof/>
          </w:rPr>
          <w:t>3</w:t>
        </w:r>
        <w:r w:rsidR="00E63037">
          <w:rPr>
            <w:rFonts w:eastAsia="ＭＳ 明朝"/>
            <w:b w:val="0"/>
            <w: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int="eastAsia"/>
            <w:noProof/>
          </w:rPr>
          <w:t>コーディング時の注意点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_Toc220492376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10</w:t>
        </w:r>
        <w:r w:rsidR="00E63037">
          <w:rPr>
            <w:noProof/>
            <w:webHidden/>
          </w:rPr>
          <w:fldChar w:fldCharType="end"/>
        </w:r>
      </w:hyperlink>
    </w:p>
    <w:p w14:paraId="0453F1E4" w14:textId="77777777" w:rsidR="00E63037" w:rsidRDefault="00202EB6">
      <w:pPr>
        <w:pStyle w:val="22"/>
        <w:tabs>
          <w:tab w:val="left" w:pos="800"/>
        </w:tabs>
        <w:rPr>
          <w:rFonts w:eastAsia="ＭＳ 明朝"/>
          <w:smallCaps w:val="0"/>
          <w:noProof/>
          <w:spacing w:val="0"/>
          <w:kern w:val="2"/>
          <w:sz w:val="21"/>
          <w:szCs w:val="24"/>
        </w:rPr>
      </w:pPr>
      <w:hyperlink w:anchor="_Toc220492377" w:history="1">
        <w:r w:rsidR="00E63037" w:rsidRPr="00F30E6D">
          <w:rPr>
            <w:rStyle w:val="afff3"/>
            <w:rFonts w:hAnsi="ＭＳ ゴシック"/>
            <w:b/>
            <w:noProof/>
          </w:rPr>
          <w:t>3.1</w:t>
        </w:r>
        <w:r w:rsidR="00E63037">
          <w:rPr>
            <w:rFonts w:eastAsia="ＭＳ 明朝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Ansi="ＭＳ ゴシック" w:hint="eastAsia"/>
            <w:b/>
            <w:noProof/>
          </w:rPr>
          <w:t>例外（エラー）処理について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_Toc220492377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10</w:t>
        </w:r>
        <w:r w:rsidR="00E63037">
          <w:rPr>
            <w:noProof/>
            <w:webHidden/>
          </w:rPr>
          <w:fldChar w:fldCharType="end"/>
        </w:r>
      </w:hyperlink>
    </w:p>
    <w:p w14:paraId="237378F1" w14:textId="77777777" w:rsidR="00E63037" w:rsidRDefault="00202EB6">
      <w:pPr>
        <w:pStyle w:val="22"/>
        <w:tabs>
          <w:tab w:val="left" w:pos="800"/>
        </w:tabs>
        <w:rPr>
          <w:rFonts w:eastAsia="ＭＳ 明朝"/>
          <w:smallCaps w:val="0"/>
          <w:noProof/>
          <w:spacing w:val="0"/>
          <w:kern w:val="2"/>
          <w:sz w:val="21"/>
          <w:szCs w:val="24"/>
        </w:rPr>
      </w:pPr>
      <w:hyperlink w:anchor="_Toc220492378" w:history="1">
        <w:r w:rsidR="00E63037" w:rsidRPr="00F30E6D">
          <w:rPr>
            <w:rStyle w:val="afff3"/>
            <w:rFonts w:hAnsi="ＭＳ ゴシック"/>
            <w:b/>
            <w:noProof/>
          </w:rPr>
          <w:t>3.2</w:t>
        </w:r>
        <w:r w:rsidR="00E63037">
          <w:rPr>
            <w:rFonts w:eastAsia="ＭＳ 明朝"/>
            <w:smallCaps w:val="0"/>
            <w:noProof/>
            <w:spacing w:val="0"/>
            <w:kern w:val="2"/>
            <w:sz w:val="21"/>
            <w:szCs w:val="24"/>
          </w:rPr>
          <w:tab/>
        </w:r>
        <w:r w:rsidR="00E63037" w:rsidRPr="00F30E6D">
          <w:rPr>
            <w:rStyle w:val="afff3"/>
            <w:rFonts w:hAnsi="ＭＳ ゴシック" w:hint="eastAsia"/>
            <w:b/>
            <w:noProof/>
          </w:rPr>
          <w:t>エラーログファイルの出力について</w:t>
        </w:r>
        <w:r w:rsidR="00E63037">
          <w:rPr>
            <w:noProof/>
            <w:webHidden/>
          </w:rPr>
          <w:tab/>
        </w:r>
        <w:r w:rsidR="00E63037">
          <w:rPr>
            <w:noProof/>
            <w:webHidden/>
          </w:rPr>
          <w:fldChar w:fldCharType="begin"/>
        </w:r>
        <w:r w:rsidR="00E63037">
          <w:rPr>
            <w:noProof/>
            <w:webHidden/>
          </w:rPr>
          <w:instrText xml:space="preserve"> PAGEREF _Toc220492378 \h </w:instrText>
        </w:r>
        <w:r w:rsidR="00E63037">
          <w:rPr>
            <w:noProof/>
            <w:webHidden/>
          </w:rPr>
        </w:r>
        <w:r w:rsidR="00E63037">
          <w:rPr>
            <w:noProof/>
            <w:webHidden/>
          </w:rPr>
          <w:fldChar w:fldCharType="separate"/>
        </w:r>
        <w:r w:rsidR="00E63037">
          <w:rPr>
            <w:noProof/>
            <w:webHidden/>
          </w:rPr>
          <w:t>11</w:t>
        </w:r>
        <w:r w:rsidR="00E63037">
          <w:rPr>
            <w:noProof/>
            <w:webHidden/>
          </w:rPr>
          <w:fldChar w:fldCharType="end"/>
        </w:r>
      </w:hyperlink>
    </w:p>
    <w:p w14:paraId="1FF38979" w14:textId="77777777" w:rsidR="001F7254" w:rsidRPr="0066518E" w:rsidRDefault="00E63037">
      <w:pPr>
        <w:pStyle w:val="ae"/>
        <w:jc w:val="both"/>
        <w:rPr>
          <w:rFonts w:ascii="ＭＳ ゴシック" w:eastAsia="ＭＳ ゴシック" w:hAnsi="ＭＳ ゴシック"/>
          <w:sz w:val="20"/>
        </w:rPr>
      </w:pPr>
      <w:r>
        <w:rPr>
          <w:rFonts w:ascii="ＭＳ ゴシック" w:eastAsia="ＭＳ ゴシック" w:hAnsi="ＭＳ ゴシック"/>
          <w:b/>
          <w:caps/>
          <w:sz w:val="20"/>
        </w:rPr>
        <w:lastRenderedPageBreak/>
        <w:fldChar w:fldCharType="end"/>
      </w:r>
      <w:r w:rsidR="001F7254" w:rsidRPr="0066518E">
        <w:rPr>
          <w:rFonts w:ascii="ＭＳ ゴシック" w:eastAsia="ＭＳ ゴシック" w:hAnsi="ＭＳ ゴシック" w:hint="eastAsia"/>
          <w:sz w:val="20"/>
        </w:rPr>
        <w:t xml:space="preserve"> </w:t>
      </w:r>
    </w:p>
    <w:p w14:paraId="5CEDAB37" w14:textId="77777777" w:rsidR="001F7254" w:rsidRPr="0066518E" w:rsidRDefault="001F7254">
      <w:pPr>
        <w:pStyle w:val="1"/>
        <w:pageBreakBefore w:val="0"/>
        <w:rPr>
          <w:spacing w:val="0"/>
          <w:sz w:val="20"/>
        </w:rPr>
      </w:pPr>
      <w:bookmarkStart w:id="0" w:name="_Toc220492369"/>
      <w:r w:rsidRPr="0066518E">
        <w:rPr>
          <w:rFonts w:hint="eastAsia"/>
          <w:spacing w:val="0"/>
          <w:sz w:val="20"/>
        </w:rPr>
        <w:t>本書類の位置付け</w:t>
      </w:r>
      <w:bookmarkEnd w:id="0"/>
    </w:p>
    <w:p w14:paraId="24CE4907" w14:textId="77777777" w:rsidR="001A0619" w:rsidRDefault="001F7254" w:rsidP="003D2472">
      <w:pPr>
        <w:pStyle w:val="a3"/>
        <w:ind w:left="0" w:firstLine="0"/>
      </w:pPr>
      <w:r w:rsidRPr="0066518E">
        <w:rPr>
          <w:rFonts w:hint="eastAsia"/>
        </w:rPr>
        <w:t>本書は</w:t>
      </w:r>
      <w:r w:rsidR="0059383C">
        <w:t>PHP</w:t>
      </w:r>
      <w:r w:rsidR="00E2086E">
        <w:rPr>
          <w:rFonts w:hint="eastAsia"/>
        </w:rPr>
        <w:t>を使用した</w:t>
      </w:r>
      <w:r w:rsidRPr="0066518E">
        <w:rPr>
          <w:rFonts w:hint="eastAsia"/>
        </w:rPr>
        <w:t>プログラム</w:t>
      </w:r>
      <w:r w:rsidR="00081F56">
        <w:rPr>
          <w:rFonts w:hint="eastAsia"/>
        </w:rPr>
        <w:t>の開発規約</w:t>
      </w:r>
      <w:r w:rsidRPr="0066518E">
        <w:rPr>
          <w:rFonts w:hint="eastAsia"/>
        </w:rPr>
        <w:t>を記述するものである。</w:t>
      </w:r>
    </w:p>
    <w:p w14:paraId="18D4688A" w14:textId="77777777" w:rsidR="003D2472" w:rsidRDefault="001A0619" w:rsidP="003D2472">
      <w:pPr>
        <w:pStyle w:val="a3"/>
        <w:ind w:left="0" w:firstLine="0"/>
      </w:pPr>
      <w:r>
        <w:rPr>
          <w:rFonts w:hint="eastAsia"/>
        </w:rPr>
        <w:t>原則「PSR-2」に準拠する。</w:t>
      </w:r>
    </w:p>
    <w:p w14:paraId="27BB2531" w14:textId="77777777" w:rsidR="001A0619" w:rsidRPr="0066518E" w:rsidRDefault="001A0619" w:rsidP="003D2472">
      <w:pPr>
        <w:pStyle w:val="a3"/>
        <w:ind w:left="0" w:firstLine="0"/>
      </w:pPr>
    </w:p>
    <w:p w14:paraId="518E7EF9" w14:textId="77777777" w:rsidR="003D2472" w:rsidRPr="0066518E" w:rsidRDefault="003D2472" w:rsidP="003D2472">
      <w:pPr>
        <w:pStyle w:val="1"/>
        <w:pageBreakBefore w:val="0"/>
        <w:rPr>
          <w:spacing w:val="0"/>
          <w:sz w:val="20"/>
        </w:rPr>
      </w:pPr>
      <w:bookmarkStart w:id="1" w:name="_Toc220492370"/>
      <w:r>
        <w:rPr>
          <w:rFonts w:hint="eastAsia"/>
          <w:spacing w:val="0"/>
          <w:sz w:val="20"/>
        </w:rPr>
        <w:t>コーディング規約</w:t>
      </w:r>
      <w:bookmarkEnd w:id="1"/>
    </w:p>
    <w:p w14:paraId="62A9FCCF" w14:textId="77777777" w:rsidR="003D2472" w:rsidRPr="00081F56" w:rsidRDefault="003D2472" w:rsidP="00081F5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E546FAF" w14:textId="77777777" w:rsidR="00E2086E" w:rsidRPr="0066518E" w:rsidRDefault="003D2472" w:rsidP="00E2086E">
      <w:pPr>
        <w:pStyle w:val="21"/>
        <w:ind w:left="425"/>
        <w:rPr>
          <w:rFonts w:hAnsi="ＭＳ ゴシック"/>
          <w:b/>
          <w:spacing w:val="0"/>
          <w:sz w:val="20"/>
          <w:u w:val="single"/>
        </w:rPr>
      </w:pPr>
      <w:bookmarkStart w:id="2" w:name="_Toc220492371"/>
      <w:r>
        <w:rPr>
          <w:rFonts w:hAnsi="ＭＳ ゴシック" w:hint="eastAsia"/>
          <w:b/>
          <w:spacing w:val="0"/>
          <w:sz w:val="20"/>
          <w:u w:val="single"/>
        </w:rPr>
        <w:t>はじめに</w:t>
      </w:r>
      <w:bookmarkEnd w:id="2"/>
    </w:p>
    <w:p w14:paraId="784D6849" w14:textId="77777777" w:rsidR="003D2472" w:rsidRDefault="003D2472" w:rsidP="00BA535B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CA69EF2" w14:textId="77777777" w:rsidR="00414111" w:rsidRDefault="00414111" w:rsidP="00414111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（１）文字コード</w:t>
      </w:r>
    </w:p>
    <w:p w14:paraId="2F2C8F71" w14:textId="77777777" w:rsidR="00414111" w:rsidRDefault="00414111" w:rsidP="00414111">
      <w:pPr>
        <w:pStyle w:val="a3"/>
      </w:pPr>
    </w:p>
    <w:p w14:paraId="5B87C09C" w14:textId="77777777" w:rsidR="00414111" w:rsidRDefault="00414111" w:rsidP="00414111">
      <w:pPr>
        <w:pStyle w:val="a3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文字コードは「U</w:t>
      </w:r>
      <w:r>
        <w:rPr>
          <w:rFonts w:ascii="ＭＳ ゴシック" w:eastAsia="ＭＳ ゴシック" w:hAnsi="ＭＳ ゴシック"/>
          <w:spacing w:val="0"/>
        </w:rPr>
        <w:t>TF-8</w:t>
      </w:r>
      <w:r>
        <w:rPr>
          <w:rFonts w:ascii="ＭＳ ゴシック" w:eastAsia="ＭＳ ゴシック" w:hAnsi="ＭＳ ゴシック" w:hint="eastAsia"/>
          <w:spacing w:val="0"/>
        </w:rPr>
        <w:t>」を使用する</w:t>
      </w:r>
    </w:p>
    <w:p w14:paraId="01F5035B" w14:textId="77777777" w:rsidR="00414111" w:rsidRDefault="00414111" w:rsidP="00414111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F8E7601" w14:textId="77777777" w:rsidR="00414111" w:rsidRDefault="00414111" w:rsidP="00414111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（２）PHPコード</w:t>
      </w:r>
    </w:p>
    <w:p w14:paraId="0751C3D5" w14:textId="77777777" w:rsidR="00414111" w:rsidRDefault="00414111" w:rsidP="00414111">
      <w:pPr>
        <w:pStyle w:val="a3"/>
      </w:pPr>
    </w:p>
    <w:p w14:paraId="66D28716" w14:textId="77777777" w:rsidR="00414111" w:rsidRDefault="00414111" w:rsidP="00414111">
      <w:pPr>
        <w:pStyle w:val="a3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PHPコードは「&lt;</w:t>
      </w:r>
      <w:r>
        <w:rPr>
          <w:rFonts w:ascii="ＭＳ ゴシック" w:eastAsia="ＭＳ ゴシック" w:hAnsi="ＭＳ ゴシック"/>
          <w:spacing w:val="0"/>
        </w:rPr>
        <w:t>?php? &gt;</w:t>
      </w:r>
      <w:r>
        <w:rPr>
          <w:rFonts w:ascii="ＭＳ ゴシック" w:eastAsia="ＭＳ ゴシック" w:hAnsi="ＭＳ ゴシック" w:hint="eastAsia"/>
          <w:spacing w:val="0"/>
        </w:rPr>
        <w:t>」を使用する。</w:t>
      </w:r>
    </w:p>
    <w:p w14:paraId="3595467D" w14:textId="77777777" w:rsidR="00414111" w:rsidRDefault="00414111" w:rsidP="00414111">
      <w:pPr>
        <w:pStyle w:val="a3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またPHPコードのみのファイルは末尾の「?</w:t>
      </w:r>
      <w:r>
        <w:rPr>
          <w:rFonts w:ascii="ＭＳ ゴシック" w:eastAsia="ＭＳ ゴシック" w:hAnsi="ＭＳ ゴシック"/>
          <w:spacing w:val="0"/>
        </w:rPr>
        <w:t>&gt;</w:t>
      </w:r>
      <w:r>
        <w:rPr>
          <w:rFonts w:ascii="ＭＳ ゴシック" w:eastAsia="ＭＳ ゴシック" w:hAnsi="ＭＳ ゴシック" w:hint="eastAsia"/>
          <w:spacing w:val="0"/>
        </w:rPr>
        <w:t>」を記述しない事。</w:t>
      </w:r>
    </w:p>
    <w:p w14:paraId="3ABDE7AD" w14:textId="77777777" w:rsidR="00414111" w:rsidRDefault="00414111" w:rsidP="00BA535B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26DAF84" w14:textId="77777777" w:rsidR="00BA535B" w:rsidRDefault="00BA535B" w:rsidP="00BA535B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</w:t>
      </w:r>
      <w:r w:rsidR="00414111">
        <w:rPr>
          <w:rFonts w:ascii="ＭＳ ゴシック" w:eastAsia="ＭＳ ゴシック" w:hAnsi="ＭＳ ゴシック" w:hint="eastAsia"/>
          <w:spacing w:val="0"/>
        </w:rPr>
        <w:t>３</w:t>
      </w:r>
      <w:r>
        <w:rPr>
          <w:rFonts w:ascii="ＭＳ ゴシック" w:eastAsia="ＭＳ ゴシック" w:hAnsi="ＭＳ ゴシック" w:hint="eastAsia"/>
          <w:spacing w:val="0"/>
        </w:rPr>
        <w:t>）１行の長さ</w:t>
      </w:r>
    </w:p>
    <w:p w14:paraId="64F3225C" w14:textId="77777777" w:rsidR="00BA535B" w:rsidRDefault="00BA535B" w:rsidP="00BA535B">
      <w:pPr>
        <w:pStyle w:val="a3"/>
      </w:pPr>
    </w:p>
    <w:p w14:paraId="5E7A013B" w14:textId="3A200D50" w:rsidR="00BA535B" w:rsidRDefault="00BA535B" w:rsidP="00BA535B">
      <w:pPr>
        <w:pStyle w:val="a3"/>
        <w:rPr>
          <w:rFonts w:ascii="ＭＳ ゴシック" w:eastAsia="ＭＳ ゴシック" w:hAnsi="ＭＳ ゴシック"/>
          <w:spacing w:val="0"/>
        </w:rPr>
      </w:pPr>
      <w:r>
        <w:rPr>
          <w:rFonts w:hint="eastAsia"/>
        </w:rPr>
        <w:t>半角</w:t>
      </w:r>
      <w:r w:rsidR="00897D31">
        <w:rPr>
          <w:rFonts w:hint="eastAsia"/>
        </w:rPr>
        <w:t>1</w:t>
      </w:r>
      <w:r w:rsidR="000929C7">
        <w:rPr>
          <w:rFonts w:hint="eastAsia"/>
        </w:rPr>
        <w:t>2</w:t>
      </w:r>
      <w:r w:rsidR="00897D31">
        <w:rPr>
          <w:rFonts w:hint="eastAsia"/>
        </w:rPr>
        <w:t>0</w:t>
      </w:r>
      <w:r>
        <w:rPr>
          <w:rFonts w:hint="eastAsia"/>
        </w:rPr>
        <w:t>文字を超えないようにする。</w:t>
      </w:r>
    </w:p>
    <w:p w14:paraId="098E1E29" w14:textId="77777777" w:rsidR="00BA535B" w:rsidRPr="00BA535B" w:rsidRDefault="00BA535B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C27C9B0" w14:textId="77777777" w:rsidR="00BA535B" w:rsidRDefault="00BA535B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</w:t>
      </w:r>
      <w:r w:rsidR="00414111">
        <w:rPr>
          <w:rFonts w:ascii="ＭＳ ゴシック" w:eastAsia="ＭＳ ゴシック" w:hAnsi="ＭＳ ゴシック" w:hint="eastAsia"/>
          <w:spacing w:val="0"/>
        </w:rPr>
        <w:t>４</w:t>
      </w:r>
      <w:r>
        <w:rPr>
          <w:rFonts w:ascii="ＭＳ ゴシック" w:eastAsia="ＭＳ ゴシック" w:hAnsi="ＭＳ ゴシック" w:hint="eastAsia"/>
          <w:spacing w:val="0"/>
        </w:rPr>
        <w:t>）行の折り返し</w:t>
      </w:r>
    </w:p>
    <w:p w14:paraId="0D7120A9" w14:textId="77777777" w:rsidR="00BA535B" w:rsidRDefault="00BA535B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7FE9DF4" w14:textId="77777777" w:rsidR="00BA535B" w:rsidRDefault="00BA535B" w:rsidP="00BA535B">
      <w:pPr>
        <w:pStyle w:val="a3"/>
      </w:pPr>
      <w:r>
        <w:rPr>
          <w:rFonts w:hint="eastAsia"/>
        </w:rPr>
        <w:t>式を1行で書ききれない場合，以下の原則に基づいて複数の行に分割する。</w:t>
      </w:r>
    </w:p>
    <w:p w14:paraId="0DFE7A14" w14:textId="77777777" w:rsidR="00BA535B" w:rsidRDefault="00BA535B" w:rsidP="00BA535B">
      <w:pPr>
        <w:pStyle w:val="a3"/>
        <w:ind w:left="0" w:firstLine="2268"/>
      </w:pPr>
      <w:r>
        <w:tab/>
      </w:r>
    </w:p>
    <w:p w14:paraId="769DFBF9" w14:textId="77777777" w:rsidR="00BA535B" w:rsidRDefault="00BA535B" w:rsidP="00BA535B">
      <w:pPr>
        <w:pStyle w:val="a3"/>
      </w:pPr>
      <w:r>
        <w:rPr>
          <w:rFonts w:hint="eastAsia"/>
        </w:rPr>
        <w:t>・コンマの後で区切る。</w:t>
      </w:r>
    </w:p>
    <w:p w14:paraId="25D86DD4" w14:textId="77777777" w:rsidR="00BA535B" w:rsidRDefault="00BA535B" w:rsidP="00BA535B">
      <w:pPr>
        <w:pStyle w:val="a3"/>
      </w:pPr>
      <w:r>
        <w:rPr>
          <w:rFonts w:hint="eastAsia"/>
        </w:rPr>
        <w:t>・演算子の前で区切る。</w:t>
      </w:r>
    </w:p>
    <w:p w14:paraId="7AFA26EB" w14:textId="77777777" w:rsidR="00BA535B" w:rsidRDefault="00BA535B" w:rsidP="00BA535B">
      <w:pPr>
        <w:pStyle w:val="a3"/>
      </w:pPr>
      <w:r>
        <w:rPr>
          <w:rFonts w:hint="eastAsia"/>
        </w:rPr>
        <w:t>・2つ目以降のインデントでは，前の行と同じ位置に左端を揃える。</w:t>
      </w:r>
    </w:p>
    <w:p w14:paraId="69B3FB75" w14:textId="77777777" w:rsidR="001A0619" w:rsidRDefault="001A0619" w:rsidP="00BA535B">
      <w:pPr>
        <w:pStyle w:val="a3"/>
        <w:rPr>
          <w:rFonts w:ascii="ＭＳ ゴシック" w:eastAsia="ＭＳ ゴシック" w:hAnsi="ＭＳ ゴシック"/>
          <w:spacing w:val="0"/>
        </w:rPr>
      </w:pPr>
    </w:p>
    <w:p w14:paraId="38C29B89" w14:textId="77777777" w:rsidR="001A0619" w:rsidRPr="00BA535B" w:rsidRDefault="001A0619" w:rsidP="001A0619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CD59D0E" w14:textId="77777777" w:rsidR="001A0619" w:rsidRDefault="001A0619" w:rsidP="001A0619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</w:t>
      </w:r>
      <w:r w:rsidR="00414111">
        <w:rPr>
          <w:rFonts w:ascii="ＭＳ ゴシック" w:eastAsia="ＭＳ ゴシック" w:hAnsi="ＭＳ ゴシック" w:hint="eastAsia"/>
          <w:spacing w:val="0"/>
        </w:rPr>
        <w:t>５</w:t>
      </w:r>
      <w:r>
        <w:rPr>
          <w:rFonts w:ascii="ＭＳ ゴシック" w:eastAsia="ＭＳ ゴシック" w:hAnsi="ＭＳ ゴシック" w:hint="eastAsia"/>
          <w:spacing w:val="0"/>
        </w:rPr>
        <w:t>）予約語　T</w:t>
      </w:r>
      <w:r>
        <w:rPr>
          <w:rFonts w:ascii="ＭＳ ゴシック" w:eastAsia="ＭＳ ゴシック" w:hAnsi="ＭＳ ゴシック"/>
          <w:spacing w:val="0"/>
        </w:rPr>
        <w:t>rue/False/Null</w:t>
      </w:r>
    </w:p>
    <w:p w14:paraId="49F6E419" w14:textId="77777777" w:rsidR="001A0619" w:rsidRPr="001A0619" w:rsidRDefault="001A0619" w:rsidP="001A0619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F996DE6" w14:textId="77777777" w:rsidR="001A0619" w:rsidRDefault="001A0619" w:rsidP="001A0619">
      <w:pPr>
        <w:pStyle w:val="a3"/>
      </w:pPr>
      <w:r>
        <w:rPr>
          <w:rFonts w:hint="eastAsia"/>
        </w:rPr>
        <w:t>PHPの予約語は小文字を使用する。</w:t>
      </w:r>
    </w:p>
    <w:p w14:paraId="5C19C9B9" w14:textId="77777777" w:rsidR="001A0619" w:rsidRDefault="001A0619" w:rsidP="001A0619">
      <w:pPr>
        <w:pStyle w:val="a3"/>
      </w:pPr>
      <w:r>
        <w:rPr>
          <w:rFonts w:hint="eastAsia"/>
        </w:rPr>
        <w:t>PHP定数であるt</w:t>
      </w:r>
      <w:r>
        <w:t>rue, false, null</w:t>
      </w:r>
      <w:r>
        <w:rPr>
          <w:rFonts w:hint="eastAsia"/>
        </w:rPr>
        <w:t>も小文字とする。</w:t>
      </w:r>
    </w:p>
    <w:p w14:paraId="645CAEBF" w14:textId="77777777" w:rsidR="001A0619" w:rsidRPr="001A0619" w:rsidRDefault="001A0619" w:rsidP="00BA535B">
      <w:pPr>
        <w:pStyle w:val="a3"/>
        <w:rPr>
          <w:rFonts w:ascii="ＭＳ ゴシック" w:eastAsia="ＭＳ ゴシック" w:hAnsi="ＭＳ ゴシック"/>
          <w:spacing w:val="0"/>
        </w:rPr>
      </w:pPr>
    </w:p>
    <w:p w14:paraId="52A8CED8" w14:textId="77777777" w:rsidR="005A12BE" w:rsidRDefault="005A12BE" w:rsidP="005A12B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1141F2B" w14:textId="77777777" w:rsidR="005A12BE" w:rsidRDefault="005A12BE" w:rsidP="005A12B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（６）フォント</w:t>
      </w:r>
    </w:p>
    <w:p w14:paraId="6BFC8145" w14:textId="77777777" w:rsidR="005A12BE" w:rsidRDefault="005A12BE" w:rsidP="005A12BE">
      <w:pPr>
        <w:pStyle w:val="a3"/>
      </w:pPr>
    </w:p>
    <w:p w14:paraId="50F82D4D" w14:textId="77777777" w:rsidR="005A12BE" w:rsidRDefault="005A12BE" w:rsidP="005A12BE">
      <w:pPr>
        <w:pStyle w:val="a3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日本語（マルチバイト）の表示・入力を可能とする事。</w:t>
      </w:r>
    </w:p>
    <w:p w14:paraId="5BEEB8EA" w14:textId="09917EF4" w:rsidR="005A12BE" w:rsidRPr="008C0E86" w:rsidRDefault="005A12BE" w:rsidP="005A12BE">
      <w:pPr>
        <w:pStyle w:val="a3"/>
        <w:rPr>
          <w:rFonts w:ascii="ＭＳ ゴシック" w:eastAsia="ＭＳ ゴシック" w:hAnsi="ＭＳ ゴシック"/>
          <w:spacing w:val="0"/>
        </w:rPr>
      </w:pPr>
      <w:r w:rsidRPr="008C0E86">
        <w:rPr>
          <w:rFonts w:ascii="ＭＳ ゴシック" w:eastAsia="ＭＳ ゴシック" w:hAnsi="ＭＳ ゴシック" w:hint="eastAsia"/>
          <w:spacing w:val="0"/>
        </w:rPr>
        <w:t>フォントは</w:t>
      </w:r>
      <w:r w:rsidR="000F4A6E" w:rsidRPr="008C0E86">
        <w:rPr>
          <w:rFonts w:ascii="ＭＳ ゴシック" w:eastAsia="ＭＳ ゴシック" w:hAnsi="ＭＳ ゴシック" w:hint="eastAsia"/>
          <w:spacing w:val="0"/>
        </w:rPr>
        <w:t>「</w:t>
      </w:r>
      <w:r w:rsidR="008C0E86">
        <w:rPr>
          <w:rFonts w:ascii="ＭＳ ゴシック" w:eastAsia="ＭＳ ゴシック" w:hAnsi="ＭＳ ゴシック" w:hint="eastAsia"/>
          <w:spacing w:val="0"/>
        </w:rPr>
        <w:t>MSゴシック</w:t>
      </w:r>
      <w:r w:rsidR="000F4A6E" w:rsidRPr="008C0E86">
        <w:rPr>
          <w:rFonts w:ascii="ＭＳ ゴシック" w:eastAsia="ＭＳ ゴシック" w:hAnsi="ＭＳ ゴシック" w:hint="eastAsia"/>
          <w:spacing w:val="0"/>
        </w:rPr>
        <w:t>」とする。</w:t>
      </w:r>
    </w:p>
    <w:p w14:paraId="7038CFF5" w14:textId="77777777" w:rsidR="000F4A6E" w:rsidRPr="008C0E86" w:rsidRDefault="000F4A6E" w:rsidP="005A12BE">
      <w:pPr>
        <w:pStyle w:val="a3"/>
        <w:rPr>
          <w:rFonts w:ascii="ＭＳ ゴシック" w:eastAsia="ＭＳ ゴシック" w:hAnsi="ＭＳ ゴシック"/>
          <w:spacing w:val="0"/>
        </w:rPr>
      </w:pPr>
      <w:r w:rsidRPr="008C0E86">
        <w:rPr>
          <w:rFonts w:ascii="ＭＳ ゴシック" w:eastAsia="ＭＳ ゴシック" w:hAnsi="ＭＳ ゴシック" w:hint="eastAsia"/>
          <w:spacing w:val="0"/>
        </w:rPr>
        <w:t>※CSSファイルにて定義すること。</w:t>
      </w:r>
    </w:p>
    <w:p w14:paraId="4E8ED9DF" w14:textId="77777777" w:rsidR="005A12BE" w:rsidRDefault="005A12BE" w:rsidP="005A12B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943847B" w14:textId="54B138DA" w:rsidR="00FC4A90" w:rsidRPr="00F96C1D" w:rsidRDefault="00FC4A90" w:rsidP="00FC4A90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（７）インデント</w:t>
      </w:r>
    </w:p>
    <w:p w14:paraId="2E3E630A" w14:textId="77777777" w:rsidR="00FC4A90" w:rsidRPr="00F96C1D" w:rsidRDefault="00FC4A90" w:rsidP="00FC4A90">
      <w:pPr>
        <w:pStyle w:val="a3"/>
        <w:rPr>
          <w:color w:val="FF0000"/>
        </w:rPr>
      </w:pPr>
    </w:p>
    <w:p w14:paraId="2A6A2FF4" w14:textId="163EDE82" w:rsidR="00FC4A90" w:rsidRPr="00F96C1D" w:rsidRDefault="00C37FAB" w:rsidP="00FC4A90">
      <w:pPr>
        <w:pStyle w:val="a3"/>
        <w:rPr>
          <w:rFonts w:ascii="ＭＳ ゴシック" w:eastAsia="ＭＳ ゴシック" w:hAnsi="ＭＳ ゴシック"/>
          <w:color w:val="FF0000"/>
          <w:spacing w:val="0"/>
        </w:rPr>
      </w:pPr>
      <w:r>
        <w:rPr>
          <w:rFonts w:ascii="ＭＳ ゴシック" w:eastAsia="ＭＳ ゴシック" w:hAnsi="ＭＳ ゴシック" w:hint="eastAsia"/>
          <w:color w:val="FF0000"/>
          <w:spacing w:val="0"/>
        </w:rPr>
        <w:t>タブによるインデントとし、サイズは4とする。</w:t>
      </w:r>
    </w:p>
    <w:p w14:paraId="103B91D7" w14:textId="688CCFB5" w:rsidR="001A0619" w:rsidRDefault="001A0619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D09453E" w14:textId="76F3BE01" w:rsidR="008D5E96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219490B" w14:textId="5D0167B7" w:rsidR="00D97671" w:rsidRPr="00F96C1D" w:rsidRDefault="00D97671" w:rsidP="00D97671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lastRenderedPageBreak/>
        <w:t>（</w:t>
      </w:r>
      <w:r>
        <w:rPr>
          <w:rFonts w:ascii="ＭＳ ゴシック" w:eastAsia="ＭＳ ゴシック" w:hAnsi="ＭＳ ゴシック" w:hint="eastAsia"/>
          <w:color w:val="FF0000"/>
          <w:spacing w:val="0"/>
        </w:rPr>
        <w:t>８</w:t>
      </w: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）</w:t>
      </w:r>
      <w:r>
        <w:rPr>
          <w:rFonts w:ascii="ＭＳ ゴシック" w:eastAsia="ＭＳ ゴシック" w:hAnsi="ＭＳ ゴシック" w:hint="eastAsia"/>
          <w:color w:val="FF0000"/>
          <w:spacing w:val="0"/>
        </w:rPr>
        <w:t>改行コード</w:t>
      </w:r>
    </w:p>
    <w:p w14:paraId="1F13D3D6" w14:textId="77777777" w:rsidR="00D97671" w:rsidRPr="00F96C1D" w:rsidRDefault="00D97671" w:rsidP="00D97671">
      <w:pPr>
        <w:pStyle w:val="a3"/>
        <w:rPr>
          <w:color w:val="FF0000"/>
        </w:rPr>
      </w:pPr>
    </w:p>
    <w:p w14:paraId="56B26BFF" w14:textId="676EA84E" w:rsidR="00D97671" w:rsidRPr="00F96C1D" w:rsidRDefault="00D97671" w:rsidP="00D97671">
      <w:pPr>
        <w:pStyle w:val="a3"/>
        <w:rPr>
          <w:rFonts w:ascii="ＭＳ ゴシック" w:eastAsia="ＭＳ ゴシック" w:hAnsi="ＭＳ ゴシック"/>
          <w:color w:val="FF0000"/>
          <w:spacing w:val="0"/>
        </w:rPr>
      </w:pPr>
      <w:r>
        <w:rPr>
          <w:rFonts w:ascii="ＭＳ ゴシック" w:eastAsia="ＭＳ ゴシック" w:hAnsi="ＭＳ ゴシック" w:hint="eastAsia"/>
          <w:color w:val="FF0000"/>
          <w:spacing w:val="0"/>
        </w:rPr>
        <w:t>CRLFとする。</w:t>
      </w:r>
    </w:p>
    <w:p w14:paraId="15E5E969" w14:textId="77777777" w:rsidR="00D97671" w:rsidRDefault="00D97671" w:rsidP="00D97671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8EFBBA1" w14:textId="3EADADC9" w:rsidR="00FC472B" w:rsidRPr="00F96C1D" w:rsidRDefault="00FC472B" w:rsidP="00FC472B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（</w:t>
      </w:r>
      <w:r>
        <w:rPr>
          <w:rFonts w:ascii="ＭＳ ゴシック" w:eastAsia="ＭＳ ゴシック" w:hAnsi="ＭＳ ゴシック" w:hint="eastAsia"/>
          <w:color w:val="FF0000"/>
          <w:spacing w:val="0"/>
        </w:rPr>
        <w:t>９</w:t>
      </w: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）</w:t>
      </w:r>
      <w:r>
        <w:rPr>
          <w:rFonts w:ascii="ＭＳ ゴシック" w:eastAsia="ＭＳ ゴシック" w:hAnsi="ＭＳ ゴシック" w:hint="eastAsia"/>
          <w:color w:val="FF0000"/>
          <w:spacing w:val="0"/>
        </w:rPr>
        <w:t>文字列</w:t>
      </w:r>
    </w:p>
    <w:p w14:paraId="4FFDF95C" w14:textId="77777777" w:rsidR="00FC472B" w:rsidRPr="00F96C1D" w:rsidRDefault="00FC472B" w:rsidP="00FC472B">
      <w:pPr>
        <w:pStyle w:val="a3"/>
        <w:rPr>
          <w:color w:val="FF0000"/>
        </w:rPr>
      </w:pPr>
    </w:p>
    <w:p w14:paraId="5D543183" w14:textId="44D29DE0" w:rsidR="00FC472B" w:rsidRPr="00F96C1D" w:rsidRDefault="00FC472B" w:rsidP="00FC472B">
      <w:pPr>
        <w:pStyle w:val="a3"/>
        <w:rPr>
          <w:rFonts w:ascii="ＭＳ ゴシック" w:eastAsia="ＭＳ ゴシック" w:hAnsi="ＭＳ ゴシック"/>
          <w:color w:val="FF0000"/>
          <w:spacing w:val="0"/>
        </w:rPr>
      </w:pPr>
      <w:r>
        <w:rPr>
          <w:rFonts w:ascii="ＭＳ ゴシック" w:eastAsia="ＭＳ ゴシック" w:hAnsi="ＭＳ ゴシック" w:hint="eastAsia"/>
          <w:color w:val="FF0000"/>
          <w:spacing w:val="0"/>
        </w:rPr>
        <w:t>文字列を囲む場合は、シングルコーテーションを使用する。</w:t>
      </w:r>
    </w:p>
    <w:p w14:paraId="358275D8" w14:textId="77777777" w:rsidR="00FC472B" w:rsidRDefault="00FC472B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A027DCB" w14:textId="3C9D721A" w:rsidR="008D5E96" w:rsidRPr="00F96C1D" w:rsidRDefault="008D5E96" w:rsidP="008D5E96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（</w:t>
      </w:r>
      <w:r w:rsidR="00FC472B">
        <w:rPr>
          <w:rFonts w:ascii="ＭＳ ゴシック" w:eastAsia="ＭＳ ゴシック" w:hAnsi="ＭＳ ゴシック" w:hint="eastAsia"/>
          <w:color w:val="FF0000"/>
          <w:spacing w:val="0"/>
        </w:rPr>
        <w:t>１０</w:t>
      </w: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）</w:t>
      </w:r>
      <w:r w:rsidR="00D550E3" w:rsidRPr="00F96C1D">
        <w:rPr>
          <w:rFonts w:ascii="ＭＳ ゴシック" w:eastAsia="ＭＳ ゴシック" w:hAnsi="ＭＳ ゴシック" w:hint="eastAsia"/>
          <w:color w:val="FF0000"/>
          <w:spacing w:val="0"/>
        </w:rPr>
        <w:t>開発</w:t>
      </w:r>
      <w:r w:rsidR="00414580" w:rsidRPr="00F96C1D">
        <w:rPr>
          <w:rFonts w:ascii="ＭＳ ゴシック" w:eastAsia="ＭＳ ゴシック" w:hAnsi="ＭＳ ゴシック" w:hint="eastAsia"/>
          <w:color w:val="FF0000"/>
          <w:spacing w:val="0"/>
        </w:rPr>
        <w:t>時の実行環境</w:t>
      </w:r>
    </w:p>
    <w:p w14:paraId="0CA0A8E5" w14:textId="77777777" w:rsidR="008D5E96" w:rsidRPr="00F96C1D" w:rsidRDefault="008D5E96" w:rsidP="008D5E96">
      <w:pPr>
        <w:pStyle w:val="a3"/>
        <w:rPr>
          <w:color w:val="FF0000"/>
        </w:rPr>
      </w:pPr>
    </w:p>
    <w:p w14:paraId="0A7C0BFF" w14:textId="4F1BA1BA" w:rsidR="008D5E96" w:rsidRPr="00F96C1D" w:rsidRDefault="008363B0" w:rsidP="008D5E96">
      <w:pPr>
        <w:pStyle w:val="a3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ローカル環境にIISを設定する</w:t>
      </w:r>
      <w:r w:rsidR="008D5E96" w:rsidRPr="00F96C1D">
        <w:rPr>
          <w:rFonts w:ascii="ＭＳ ゴシック" w:eastAsia="ＭＳ ゴシック" w:hAnsi="ＭＳ ゴシック" w:hint="eastAsia"/>
          <w:color w:val="FF0000"/>
          <w:spacing w:val="0"/>
        </w:rPr>
        <w:t>。</w:t>
      </w:r>
    </w:p>
    <w:p w14:paraId="72184ED5" w14:textId="3D55FA5E" w:rsidR="009E7950" w:rsidRPr="00F96C1D" w:rsidRDefault="009E7950" w:rsidP="008D5E96">
      <w:pPr>
        <w:pStyle w:val="a3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Laravelの簡易サーバ「</w:t>
      </w:r>
      <w:r w:rsidRPr="00F96C1D">
        <w:rPr>
          <w:rFonts w:ascii="ＭＳ ゴシック" w:eastAsia="ＭＳ ゴシック" w:hAnsi="ＭＳ ゴシック"/>
          <w:color w:val="FF0000"/>
          <w:spacing w:val="0"/>
        </w:rPr>
        <w:t>php artisan serve</w:t>
      </w: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」での実行は行わない。</w:t>
      </w:r>
    </w:p>
    <w:p w14:paraId="5E7221B3" w14:textId="5B83B64E" w:rsidR="008D5E96" w:rsidRPr="00F96C1D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</w:p>
    <w:p w14:paraId="068A5073" w14:textId="502FDD1A" w:rsidR="00D52020" w:rsidRPr="00F96C1D" w:rsidRDefault="00D52020" w:rsidP="00D52020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（</w:t>
      </w:r>
      <w:r w:rsidR="00D97671">
        <w:rPr>
          <w:rFonts w:ascii="ＭＳ ゴシック" w:eastAsia="ＭＳ ゴシック" w:hAnsi="ＭＳ ゴシック" w:hint="eastAsia"/>
          <w:color w:val="FF0000"/>
          <w:spacing w:val="0"/>
        </w:rPr>
        <w:t>１</w:t>
      </w:r>
      <w:r w:rsidR="00FC472B">
        <w:rPr>
          <w:rFonts w:ascii="ＭＳ ゴシック" w:eastAsia="ＭＳ ゴシック" w:hAnsi="ＭＳ ゴシック" w:hint="eastAsia"/>
          <w:color w:val="FF0000"/>
          <w:spacing w:val="0"/>
        </w:rPr>
        <w:t>１</w:t>
      </w: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）</w:t>
      </w:r>
      <w:r w:rsidR="00040722" w:rsidRPr="00F96C1D">
        <w:rPr>
          <w:rFonts w:ascii="ＭＳ ゴシック" w:eastAsia="ＭＳ ゴシック" w:hAnsi="ＭＳ ゴシック" w:hint="eastAsia"/>
          <w:color w:val="FF0000"/>
          <w:spacing w:val="0"/>
        </w:rPr>
        <w:t>ルートURL</w:t>
      </w:r>
    </w:p>
    <w:p w14:paraId="033D00E8" w14:textId="77777777" w:rsidR="00D52020" w:rsidRPr="00F96C1D" w:rsidRDefault="00D52020" w:rsidP="00D52020">
      <w:pPr>
        <w:pStyle w:val="a3"/>
        <w:rPr>
          <w:color w:val="FF0000"/>
        </w:rPr>
      </w:pPr>
    </w:p>
    <w:p w14:paraId="56586F70" w14:textId="7282EFC5" w:rsidR="00D52020" w:rsidRPr="00F96C1D" w:rsidRDefault="00CB170B" w:rsidP="00D52020">
      <w:pPr>
        <w:pStyle w:val="a3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サーバーのルートURLをVIEWで参照する場合は、ブレードテンプレートの URL メソッドを使う。</w:t>
      </w:r>
    </w:p>
    <w:p w14:paraId="75472665" w14:textId="4598E43B" w:rsidR="008D5E96" w:rsidRPr="00F96C1D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</w:p>
    <w:p w14:paraId="0F78E649" w14:textId="1EC581D8" w:rsidR="00E414FF" w:rsidRPr="00F96C1D" w:rsidRDefault="00E414FF" w:rsidP="00E414FF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（１</w:t>
      </w:r>
      <w:r w:rsidR="00FC472B">
        <w:rPr>
          <w:rFonts w:ascii="ＭＳ ゴシック" w:eastAsia="ＭＳ ゴシック" w:hAnsi="ＭＳ ゴシック" w:hint="eastAsia"/>
          <w:color w:val="FF0000"/>
          <w:spacing w:val="0"/>
        </w:rPr>
        <w:t>２</w:t>
      </w: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）トランザクション処理</w:t>
      </w:r>
    </w:p>
    <w:p w14:paraId="2C27488D" w14:textId="77777777" w:rsidR="00E414FF" w:rsidRPr="00F96C1D" w:rsidRDefault="00E414FF" w:rsidP="00E414FF">
      <w:pPr>
        <w:pStyle w:val="a3"/>
        <w:rPr>
          <w:color w:val="FF0000"/>
        </w:rPr>
      </w:pPr>
    </w:p>
    <w:p w14:paraId="7A170E61" w14:textId="5C21165E" w:rsidR="00E414FF" w:rsidRPr="00F96C1D" w:rsidRDefault="007D699B" w:rsidP="00E414FF">
      <w:pPr>
        <w:pStyle w:val="a3"/>
        <w:rPr>
          <w:rFonts w:ascii="ＭＳ ゴシック" w:eastAsia="ＭＳ ゴシック" w:hAnsi="ＭＳ ゴシック"/>
          <w:color w:val="FF0000"/>
          <w:spacing w:val="0"/>
        </w:rPr>
      </w:pPr>
      <w:r w:rsidRPr="00F96C1D">
        <w:rPr>
          <w:rFonts w:ascii="ＭＳ ゴシック" w:eastAsia="ＭＳ ゴシック" w:hAnsi="ＭＳ ゴシック" w:hint="eastAsia"/>
          <w:color w:val="FF0000"/>
          <w:spacing w:val="0"/>
        </w:rPr>
        <w:t>トランザクションにはDB::transaction を使う。</w:t>
      </w:r>
    </w:p>
    <w:p w14:paraId="157888DF" w14:textId="4C2799E5" w:rsidR="008D5E96" w:rsidRPr="00E414FF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647B997" w14:textId="28A78FB4" w:rsidR="008D5E96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F40A88F" w14:textId="2E8F4A52" w:rsidR="008D5E96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A22F37F" w14:textId="39E42275" w:rsidR="008D5E96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00ABBBF" w14:textId="77777777" w:rsidR="008D5E96" w:rsidRDefault="008D5E96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FD65F0E" w14:textId="77777777" w:rsidR="001A0619" w:rsidRPr="00081F56" w:rsidRDefault="001A0619" w:rsidP="003D2472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E09503C" w14:textId="77777777" w:rsidR="003D2472" w:rsidRPr="0066518E" w:rsidRDefault="003D2472" w:rsidP="008D5E96">
      <w:pPr>
        <w:pStyle w:val="21"/>
        <w:pageBreakBefore/>
        <w:ind w:left="425"/>
        <w:rPr>
          <w:rFonts w:hAnsi="ＭＳ ゴシック"/>
          <w:b/>
          <w:spacing w:val="0"/>
          <w:sz w:val="20"/>
          <w:u w:val="single"/>
        </w:rPr>
      </w:pPr>
      <w:bookmarkStart w:id="3" w:name="_Toc220492372"/>
      <w:r>
        <w:rPr>
          <w:rFonts w:hAnsi="ＭＳ ゴシック" w:hint="eastAsia"/>
          <w:b/>
          <w:spacing w:val="0"/>
          <w:sz w:val="20"/>
          <w:u w:val="single"/>
        </w:rPr>
        <w:lastRenderedPageBreak/>
        <w:t>コメントの記述</w:t>
      </w:r>
      <w:bookmarkEnd w:id="3"/>
    </w:p>
    <w:p w14:paraId="4657F7D2" w14:textId="77777777" w:rsidR="003D2472" w:rsidRDefault="003D2472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7CB0E07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（１）冒頭のコメント</w:t>
      </w:r>
    </w:p>
    <w:p w14:paraId="03E5FB1D" w14:textId="77777777" w:rsidR="00A53CD6" w:rsidRDefault="00346C8E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6D7B433" wp14:editId="0C28E8E3">
                <wp:simplePos x="0" y="0"/>
                <wp:positionH relativeFrom="column">
                  <wp:posOffset>229235</wp:posOffset>
                </wp:positionH>
                <wp:positionV relativeFrom="paragraph">
                  <wp:posOffset>92710</wp:posOffset>
                </wp:positionV>
                <wp:extent cx="6057900" cy="1828800"/>
                <wp:effectExtent l="0" t="0" r="0" b="0"/>
                <wp:wrapNone/>
                <wp:docPr id="21" name="Text Box 8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97DD" w14:textId="77777777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/*</w:t>
                            </w:r>
                          </w:p>
                          <w:p w14:paraId="2A66AAAA" w14:textId="3B8FDBEB" w:rsidR="00F70F89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 w:rsidR="006918C8">
                              <w:rPr>
                                <w:rFonts w:ascii="ＭＳ Ｐゴシック" w:eastAsia="ＭＳ Ｐゴシック" w:hAnsi="ＭＳ Ｐゴシック" w:hint="eastAsia"/>
                              </w:rPr>
                              <w:t>@ファイル名</w:t>
                            </w:r>
                          </w:p>
                          <w:p w14:paraId="18F48A2F" w14:textId="7F459234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*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ファイル説明</w:t>
                            </w:r>
                          </w:p>
                          <w:p w14:paraId="3FAE0A22" w14:textId="77777777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 </w:t>
                            </w:r>
                          </w:p>
                          <w:p w14:paraId="12C7940B" w14:textId="7E1C3D97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 w:rsidR="006918C8"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 w:rsidR="006918C8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create </w:t>
                            </w:r>
                            <w:r w:rsidR="006918C8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日付　名前</w:t>
                            </w:r>
                          </w:p>
                          <w:p w14:paraId="0D872DBC" w14:textId="77777777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</w:t>
                            </w:r>
                          </w:p>
                          <w:p w14:paraId="09A3C828" w14:textId="3F55EB99" w:rsidR="006918C8" w:rsidRDefault="00F70F89" w:rsidP="006918C8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 w:rsidR="006918C8"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 w:rsidR="006918C8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update </w:t>
                            </w:r>
                          </w:p>
                          <w:p w14:paraId="5E3C291E" w14:textId="7F0C3F9E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*</w:t>
                            </w:r>
                          </w:p>
                          <w:p w14:paraId="6A759C8E" w14:textId="374BE1E8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7B433" id="Text Box 8730" o:spid="_x0000_s1030" type="#_x0000_t202" style="position:absolute;left:0;text-align:left;margin-left:18.05pt;margin-top:7.3pt;width:477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">
                <v:textbox inset="5.85pt,.7pt,5.85pt,.7pt">
                  <w:txbxContent>
                    <w:p w14:paraId="217897DD" w14:textId="77777777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</w:t>
                      </w:r>
                    </w:p>
                    <w:p w14:paraId="2A66AAAA" w14:textId="3B8FDBEB" w:rsidR="00F70F89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 w:rsidR="006918C8">
                        <w:rPr>
                          <w:rFonts w:ascii="ＭＳ Ｐゴシック" w:eastAsia="ＭＳ Ｐゴシック" w:hAnsi="ＭＳ Ｐゴシック" w:hint="eastAsia"/>
                        </w:rPr>
                        <w:t>@ファイル名</w:t>
                      </w:r>
                    </w:p>
                    <w:p w14:paraId="18F48A2F" w14:textId="7F459234" w:rsidR="006918C8" w:rsidRPr="00472161" w:rsidRDefault="006918C8" w:rsidP="006918C8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*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ファイル説明</w:t>
                      </w:r>
                    </w:p>
                    <w:p w14:paraId="3FAE0A22" w14:textId="77777777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 </w:t>
                      </w:r>
                    </w:p>
                    <w:p w14:paraId="12C7940B" w14:textId="7E1C3D97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 w:rsidR="006918C8"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 w:rsidR="006918C8"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 w:rsidR="006918C8">
                        <w:rPr>
                          <w:rFonts w:ascii="ＭＳ Ｐゴシック" w:eastAsia="ＭＳ Ｐゴシック" w:hAnsi="ＭＳ Ｐゴシック" w:hint="eastAsia"/>
                        </w:rPr>
                        <w:t>日付　名前</w:t>
                      </w:r>
                    </w:p>
                    <w:p w14:paraId="0D872DBC" w14:textId="77777777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</w:t>
                      </w:r>
                    </w:p>
                    <w:p w14:paraId="09A3C828" w14:textId="3F55EB99" w:rsidR="006918C8" w:rsidRDefault="00F70F89" w:rsidP="006918C8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 w:rsidR="006918C8"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 w:rsidR="006918C8">
                        <w:rPr>
                          <w:rFonts w:ascii="ＭＳ Ｐゴシック" w:eastAsia="ＭＳ Ｐゴシック" w:hAnsi="ＭＳ Ｐゴシック"/>
                        </w:rPr>
                        <w:t xml:space="preserve">update </w:t>
                      </w:r>
                    </w:p>
                    <w:p w14:paraId="5E3C291E" w14:textId="7F0C3F9E" w:rsidR="006918C8" w:rsidRPr="00472161" w:rsidRDefault="006918C8" w:rsidP="006918C8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*</w:t>
                      </w:r>
                    </w:p>
                    <w:p w14:paraId="6A759C8E" w14:textId="374BE1E8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</w:p>
    <w:p w14:paraId="28DF2F79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52D07AE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B8C6610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4347B6F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C702278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4E74AEE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83277AE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3264BB7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F338ED6" w14:textId="77777777" w:rsidR="00A53CD6" w:rsidRDefault="00A53CD6" w:rsidP="00A53CD6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7FB7C30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5D80C1D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C5583BB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 xml:space="preserve">　例）</w:t>
      </w:r>
    </w:p>
    <w:p w14:paraId="27AB9CEA" w14:textId="77777777" w:rsidR="00A53CD6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87B1692" wp14:editId="451DAB2B">
                <wp:simplePos x="0" y="0"/>
                <wp:positionH relativeFrom="column">
                  <wp:posOffset>229235</wp:posOffset>
                </wp:positionH>
                <wp:positionV relativeFrom="paragraph">
                  <wp:posOffset>1270</wp:posOffset>
                </wp:positionV>
                <wp:extent cx="6057900" cy="1905000"/>
                <wp:effectExtent l="0" t="0" r="0" b="0"/>
                <wp:wrapNone/>
                <wp:docPr id="20" name="Text Box 8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1A94" w14:textId="77777777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/*</w:t>
                            </w:r>
                          </w:p>
                          <w:p w14:paraId="65E783A5" w14:textId="6266D918" w:rsidR="00F70F89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 @</w:t>
                            </w:r>
                            <w:r w:rsidR="006918C8">
                              <w:rPr>
                                <w:rFonts w:ascii="ＭＳ Ｐゴシック" w:eastAsia="ＭＳ Ｐゴシック" w:hAnsi="ＭＳ Ｐゴシック"/>
                              </w:rPr>
                              <w:t>config.php</w:t>
                            </w:r>
                          </w:p>
                          <w:p w14:paraId="1EA3635C" w14:textId="1773B810" w:rsidR="006918C8" w:rsidRPr="00472161" w:rsidRDefault="006918C8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設定ファイル</w:t>
                            </w:r>
                          </w:p>
                          <w:p w14:paraId="7DB22FA6" w14:textId="77777777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</w:t>
                            </w:r>
                          </w:p>
                          <w:p w14:paraId="1DF64966" w14:textId="7AC14E80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create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2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020/04/01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T.Yamada</w:t>
                            </w:r>
                          </w:p>
                          <w:p w14:paraId="0C6A9504" w14:textId="77777777" w:rsidR="006918C8" w:rsidRPr="00472161" w:rsidRDefault="006918C8" w:rsidP="006918C8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</w:t>
                            </w:r>
                          </w:p>
                          <w:p w14:paraId="6FE36E73" w14:textId="77777777" w:rsidR="006918C8" w:rsidRDefault="006918C8" w:rsidP="006918C8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update </w:t>
                            </w:r>
                          </w:p>
                          <w:p w14:paraId="0311343B" w14:textId="77777777" w:rsidR="006918C8" w:rsidRPr="00472161" w:rsidRDefault="006918C8" w:rsidP="006918C8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*</w:t>
                            </w:r>
                          </w:p>
                          <w:p w14:paraId="5668FC9C" w14:textId="77777777" w:rsidR="00F70F89" w:rsidRPr="00472161" w:rsidRDefault="00F70F89" w:rsidP="00A53CD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B1692" id="Text Box 8731" o:spid="_x0000_s1031" type="#_x0000_t202" style="position:absolute;left:0;text-align:left;margin-left:18.05pt;margin-top:.1pt;width:477pt;height:15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">
                <v:textbox inset="5.85pt,.7pt,5.85pt,.7pt">
                  <w:txbxContent>
                    <w:p w14:paraId="566B1A94" w14:textId="77777777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</w:t>
                      </w:r>
                    </w:p>
                    <w:p w14:paraId="65E783A5" w14:textId="6266D918" w:rsidR="00F70F89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 @</w:t>
                      </w:r>
                      <w:r w:rsidR="006918C8">
                        <w:rPr>
                          <w:rFonts w:ascii="ＭＳ Ｐゴシック" w:eastAsia="ＭＳ Ｐゴシック" w:hAnsi="ＭＳ Ｐゴシック"/>
                        </w:rPr>
                        <w:t>config.php</w:t>
                      </w:r>
                    </w:p>
                    <w:p w14:paraId="1EA3635C" w14:textId="1773B810" w:rsidR="006918C8" w:rsidRPr="00472161" w:rsidRDefault="006918C8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設定ファイル</w:t>
                      </w:r>
                    </w:p>
                    <w:p w14:paraId="7DB22FA6" w14:textId="77777777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</w:t>
                      </w:r>
                    </w:p>
                    <w:p w14:paraId="1DF64966" w14:textId="7AC14E80" w:rsidR="006918C8" w:rsidRPr="00472161" w:rsidRDefault="006918C8" w:rsidP="006918C8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2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020/04/01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T.Yamada</w:t>
                      </w:r>
                    </w:p>
                    <w:p w14:paraId="0C6A9504" w14:textId="77777777" w:rsidR="006918C8" w:rsidRPr="00472161" w:rsidRDefault="006918C8" w:rsidP="006918C8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</w:t>
                      </w:r>
                    </w:p>
                    <w:p w14:paraId="6FE36E73" w14:textId="77777777" w:rsidR="006918C8" w:rsidRDefault="006918C8" w:rsidP="006918C8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update </w:t>
                      </w:r>
                    </w:p>
                    <w:p w14:paraId="0311343B" w14:textId="77777777" w:rsidR="006918C8" w:rsidRPr="00472161" w:rsidRDefault="006918C8" w:rsidP="006918C8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*</w:t>
                      </w:r>
                    </w:p>
                    <w:p w14:paraId="5668FC9C" w14:textId="77777777" w:rsidR="00F70F89" w:rsidRPr="00472161" w:rsidRDefault="00F70F89" w:rsidP="00A53CD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</w:p>
    <w:p w14:paraId="7DAF79C5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FDF86AF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D3EB4D3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9ABE6E7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2C62D78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7CB30AF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917661D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1B55DBF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5DA41D9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11D1D65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4FD4CF5" w14:textId="77777777" w:rsidR="00A53CD6" w:rsidRDefault="004B4FAC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（２）クラスのコメント</w:t>
      </w:r>
    </w:p>
    <w:p w14:paraId="147E45B9" w14:textId="77777777" w:rsidR="00A53CD6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3C5914" wp14:editId="0C32208C">
                <wp:simplePos x="0" y="0"/>
                <wp:positionH relativeFrom="column">
                  <wp:posOffset>267335</wp:posOffset>
                </wp:positionH>
                <wp:positionV relativeFrom="paragraph">
                  <wp:posOffset>46990</wp:posOffset>
                </wp:positionV>
                <wp:extent cx="6057900" cy="1219200"/>
                <wp:effectExtent l="0" t="0" r="0" b="0"/>
                <wp:wrapNone/>
                <wp:docPr id="19" name="Text Box 8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6787" w14:textId="77777777" w:rsidR="00F70F89" w:rsidRPr="00472161" w:rsidRDefault="00F70F89" w:rsidP="004B4FAC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/**</w:t>
                            </w:r>
                          </w:p>
                          <w:p w14:paraId="3CDF70F9" w14:textId="77777777" w:rsidR="00F70F89" w:rsidRPr="00472161" w:rsidRDefault="00F70F89" w:rsidP="004B4FAC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クラスの説明</w:t>
                            </w:r>
                          </w:p>
                          <w:p w14:paraId="62FDCC82" w14:textId="77777777" w:rsidR="00F70F89" w:rsidRPr="00472161" w:rsidRDefault="00F70F89" w:rsidP="004B4FAC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 </w:t>
                            </w:r>
                          </w:p>
                          <w:p w14:paraId="113004A9" w14:textId="29410334" w:rsidR="00D238B2" w:rsidRPr="00472161" w:rsidRDefault="00D238B2" w:rsidP="00D238B2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create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日付　名前</w:t>
                            </w:r>
                          </w:p>
                          <w:p w14:paraId="0C135CF8" w14:textId="1CE1E48E" w:rsidR="00D238B2" w:rsidRPr="00472161" w:rsidRDefault="00D238B2" w:rsidP="00D238B2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update </w:t>
                            </w:r>
                          </w:p>
                          <w:p w14:paraId="357839C7" w14:textId="77777777" w:rsidR="00F70F89" w:rsidRPr="00472161" w:rsidRDefault="00F70F89" w:rsidP="004B4FAC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5914" id="Text Box 8732" o:spid="_x0000_s1032" type="#_x0000_t202" style="position:absolute;left:0;text-align:left;margin-left:21.05pt;margin-top:3.7pt;width:477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">
                <v:textbox inset="5.85pt,.7pt,5.85pt,.7pt">
                  <w:txbxContent>
                    <w:p w14:paraId="389B6787" w14:textId="77777777" w:rsidR="00F70F89" w:rsidRPr="00472161" w:rsidRDefault="00F70F89" w:rsidP="004B4FAC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/**</w:t>
                      </w:r>
                    </w:p>
                    <w:p w14:paraId="3CDF70F9" w14:textId="77777777" w:rsidR="00F70F89" w:rsidRPr="00472161" w:rsidRDefault="00F70F89" w:rsidP="004B4FAC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クラスの説明</w:t>
                      </w:r>
                    </w:p>
                    <w:p w14:paraId="62FDCC82" w14:textId="77777777" w:rsidR="00F70F89" w:rsidRPr="00472161" w:rsidRDefault="00F70F89" w:rsidP="004B4FAC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 </w:t>
                      </w:r>
                    </w:p>
                    <w:p w14:paraId="113004A9" w14:textId="29410334" w:rsidR="00D238B2" w:rsidRPr="00472161" w:rsidRDefault="00D238B2" w:rsidP="00D238B2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日付　名前</w:t>
                      </w:r>
                    </w:p>
                    <w:p w14:paraId="0C135CF8" w14:textId="1CE1E48E" w:rsidR="00D238B2" w:rsidRPr="00472161" w:rsidRDefault="00D238B2" w:rsidP="00D238B2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update </w:t>
                      </w:r>
                    </w:p>
                    <w:p w14:paraId="357839C7" w14:textId="77777777" w:rsidR="00F70F89" w:rsidRPr="00472161" w:rsidRDefault="00F70F89" w:rsidP="004B4FAC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</w:p>
    <w:p w14:paraId="4B458CAB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6325A61" w14:textId="77777777" w:rsidR="004B4FAC" w:rsidRDefault="004B4FAC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4C22869" w14:textId="77777777" w:rsidR="004B4FAC" w:rsidRDefault="004B4FAC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7951091" w14:textId="77777777" w:rsidR="004B4FAC" w:rsidRDefault="004B4FAC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CA9955F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0D41962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3DE7D18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9720046" w14:textId="77777777" w:rsidR="00666275" w:rsidRDefault="00666275" w:rsidP="00666275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 xml:space="preserve">　例）</w:t>
      </w:r>
    </w:p>
    <w:p w14:paraId="55815AB7" w14:textId="77777777" w:rsidR="00A53CD6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174AE3" wp14:editId="6AA0D0DC">
                <wp:simplePos x="0" y="0"/>
                <wp:positionH relativeFrom="column">
                  <wp:posOffset>267335</wp:posOffset>
                </wp:positionH>
                <wp:positionV relativeFrom="paragraph">
                  <wp:posOffset>77470</wp:posOffset>
                </wp:positionV>
                <wp:extent cx="6057900" cy="1219200"/>
                <wp:effectExtent l="0" t="0" r="0" b="0"/>
                <wp:wrapNone/>
                <wp:docPr id="18" name="Text Box 8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6C695" w14:textId="77777777" w:rsidR="00F70F89" w:rsidRPr="00472161" w:rsidRDefault="00F70F89" w:rsidP="00666275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/**</w:t>
                            </w:r>
                          </w:p>
                          <w:p w14:paraId="1A8CFD40" w14:textId="77777777" w:rsidR="00F70F89" w:rsidRPr="00472161" w:rsidRDefault="00F70F89" w:rsidP="00666275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データベース接続・切断処理をおこなうクラス</w:t>
                            </w:r>
                          </w:p>
                          <w:p w14:paraId="2DDC3FCA" w14:textId="77777777" w:rsidR="00F70F89" w:rsidRPr="00472161" w:rsidRDefault="00F70F89" w:rsidP="00666275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</w:t>
                            </w:r>
                          </w:p>
                          <w:p w14:paraId="7BFDE4F0" w14:textId="07F497B8" w:rsidR="00D238B2" w:rsidRPr="00472161" w:rsidRDefault="00D238B2" w:rsidP="00D238B2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create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2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020/04/01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　T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.Yamada</w:t>
                            </w:r>
                          </w:p>
                          <w:p w14:paraId="54C1639C" w14:textId="77777777" w:rsidR="00D238B2" w:rsidRDefault="00D238B2" w:rsidP="00D238B2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update</w:t>
                            </w:r>
                          </w:p>
                          <w:p w14:paraId="312FFF08" w14:textId="270DBABB" w:rsidR="00F70F89" w:rsidRPr="00472161" w:rsidRDefault="00F70F89" w:rsidP="00D238B2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74AE3" id="Text Box 8733" o:spid="_x0000_s1033" type="#_x0000_t202" style="position:absolute;left:0;text-align:left;margin-left:21.05pt;margin-top:6.1pt;width:477pt;height:9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">
                <v:textbox inset="5.85pt,.7pt,5.85pt,.7pt">
                  <w:txbxContent>
                    <w:p w14:paraId="10D6C695" w14:textId="77777777" w:rsidR="00F70F89" w:rsidRPr="00472161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/**</w:t>
                      </w:r>
                    </w:p>
                    <w:p w14:paraId="1A8CFD40" w14:textId="77777777" w:rsidR="00F70F89" w:rsidRPr="00472161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データベース接続・切断処理をおこなうクラス</w:t>
                      </w:r>
                    </w:p>
                    <w:p w14:paraId="2DDC3FCA" w14:textId="77777777" w:rsidR="00F70F89" w:rsidRPr="00472161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</w:t>
                      </w:r>
                    </w:p>
                    <w:p w14:paraId="7BFDE4F0" w14:textId="07F497B8" w:rsidR="00D238B2" w:rsidRPr="00472161" w:rsidRDefault="00D238B2" w:rsidP="00D238B2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2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020/04/01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 xml:space="preserve">　T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.Yamada</w:t>
                      </w:r>
                    </w:p>
                    <w:p w14:paraId="54C1639C" w14:textId="77777777" w:rsidR="00D238B2" w:rsidRDefault="00D238B2" w:rsidP="00D238B2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update</w:t>
                      </w:r>
                    </w:p>
                    <w:p w14:paraId="312FFF08" w14:textId="270DBABB" w:rsidR="00F70F89" w:rsidRPr="00472161" w:rsidRDefault="00F70F89" w:rsidP="00D238B2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</w:p>
    <w:p w14:paraId="5E81FDCA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BF20A05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F774146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D100401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A767194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CF02518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3CBB387" w14:textId="77777777" w:rsidR="00A53CD6" w:rsidRDefault="00A53CD6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8B32984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C4CA750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3BB734A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942C5CF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1AB6D92" w14:textId="77777777" w:rsidR="001A0619" w:rsidRDefault="001A061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8972593" w14:textId="77777777" w:rsidR="004B4FAC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lastRenderedPageBreak/>
        <w:t>（３）メソッドのコメント</w:t>
      </w:r>
    </w:p>
    <w:p w14:paraId="49894056" w14:textId="77777777" w:rsidR="004B4FAC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79856D" wp14:editId="6965A9D4">
                <wp:simplePos x="0" y="0"/>
                <wp:positionH relativeFrom="column">
                  <wp:posOffset>270510</wp:posOffset>
                </wp:positionH>
                <wp:positionV relativeFrom="paragraph">
                  <wp:posOffset>105411</wp:posOffset>
                </wp:positionV>
                <wp:extent cx="6057900" cy="1733550"/>
                <wp:effectExtent l="0" t="0" r="19050" b="19050"/>
                <wp:wrapNone/>
                <wp:docPr id="17" name="Text Box 8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37CA" w14:textId="77777777" w:rsidR="00F70F89" w:rsidRPr="00472161" w:rsidRDefault="00F70F89" w:rsidP="00666275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/**</w:t>
                            </w:r>
                          </w:p>
                          <w:p w14:paraId="04E91894" w14:textId="136DF026" w:rsidR="00F70F89" w:rsidRDefault="00F70F89" w:rsidP="00666275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メソッドの説明</w:t>
                            </w:r>
                          </w:p>
                          <w:p w14:paraId="7BA2A41D" w14:textId="03DFD0C3" w:rsidR="00721C40" w:rsidRDefault="00721C40" w:rsidP="00666275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*</w:t>
                            </w:r>
                          </w:p>
                          <w:p w14:paraId="5E4B97A6" w14:textId="77777777" w:rsidR="00721C40" w:rsidRPr="00472161" w:rsidRDefault="00721C40" w:rsidP="00721C40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>* @param  引数名　説明</w:t>
                            </w:r>
                          </w:p>
                          <w:p w14:paraId="0D4EA99E" w14:textId="3C586E28" w:rsidR="00721C40" w:rsidRPr="00721C40" w:rsidRDefault="00721C40" w:rsidP="00666275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@return 返り値　説明</w:t>
                            </w:r>
                          </w:p>
                          <w:p w14:paraId="0A584539" w14:textId="77777777" w:rsidR="00871A00" w:rsidRDefault="00871A00" w:rsidP="00871A00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*</w:t>
                            </w:r>
                          </w:p>
                          <w:p w14:paraId="77645EEA" w14:textId="77777777" w:rsidR="00871A00" w:rsidRPr="00472161" w:rsidRDefault="00871A00" w:rsidP="00871A00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create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日付　名前</w:t>
                            </w:r>
                          </w:p>
                          <w:p w14:paraId="62352632" w14:textId="7688C822" w:rsidR="00A2547A" w:rsidRPr="00472161" w:rsidRDefault="00871A00" w:rsidP="00721C40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update </w:t>
                            </w:r>
                          </w:p>
                          <w:p w14:paraId="16000410" w14:textId="74D4E9A2" w:rsidR="00F70F89" w:rsidRPr="00472161" w:rsidRDefault="00F70F89" w:rsidP="00721C40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9856D" id="Text Box 8734" o:spid="_x0000_s1034" type="#_x0000_t202" style="position:absolute;left:0;text-align:left;margin-left:21.3pt;margin-top:8.3pt;width:477pt;height:13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">
                <v:textbox inset="5.85pt,.7pt,5.85pt,.7pt">
                  <w:txbxContent>
                    <w:p w14:paraId="4F8037CA" w14:textId="77777777" w:rsidR="00F70F89" w:rsidRPr="00472161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/**</w:t>
                      </w:r>
                    </w:p>
                    <w:p w14:paraId="04E91894" w14:textId="136DF026" w:rsidR="00F70F89" w:rsidRDefault="00F70F89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メソッドの説明</w:t>
                      </w:r>
                    </w:p>
                    <w:p w14:paraId="7BA2A41D" w14:textId="03DFD0C3" w:rsidR="00721C40" w:rsidRDefault="00721C40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*</w:t>
                      </w:r>
                    </w:p>
                    <w:p w14:paraId="5E4B97A6" w14:textId="77777777" w:rsidR="00721C40" w:rsidRPr="00472161" w:rsidRDefault="00721C40" w:rsidP="00721C40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>* @param  引数名　説明</w:t>
                      </w:r>
                    </w:p>
                    <w:p w14:paraId="0D4EA99E" w14:textId="3C586E28" w:rsidR="00721C40" w:rsidRPr="00721C40" w:rsidRDefault="00721C40" w:rsidP="00666275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@return 返り値　説明</w:t>
                      </w:r>
                    </w:p>
                    <w:p w14:paraId="0A584539" w14:textId="77777777" w:rsidR="00871A00" w:rsidRDefault="00871A00" w:rsidP="00871A00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*</w:t>
                      </w:r>
                    </w:p>
                    <w:p w14:paraId="77645EEA" w14:textId="77777777" w:rsidR="00871A00" w:rsidRPr="00472161" w:rsidRDefault="00871A00" w:rsidP="00871A00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日付　名前</w:t>
                      </w:r>
                    </w:p>
                    <w:p w14:paraId="62352632" w14:textId="7688C822" w:rsidR="00A2547A" w:rsidRPr="00472161" w:rsidRDefault="00871A00" w:rsidP="00721C40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update </w:t>
                      </w:r>
                    </w:p>
                    <w:p w14:paraId="16000410" w14:textId="74D4E9A2" w:rsidR="00F70F89" w:rsidRPr="00472161" w:rsidRDefault="00F70F89" w:rsidP="00721C40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</w:p>
    <w:p w14:paraId="3175FC1C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65581FC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96862C8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4A2825F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970700C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98747A9" w14:textId="77777777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5D50D4A" w14:textId="669EC638" w:rsidR="00666275" w:rsidRDefault="00666275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427420F" w14:textId="211E32FC" w:rsidR="00A2547A" w:rsidRDefault="00A2547A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E96B901" w14:textId="17440B78" w:rsidR="00A2547A" w:rsidRDefault="00A2547A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56BD342" w14:textId="77777777" w:rsidR="00A2547A" w:rsidRDefault="00A2547A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96BA320" w14:textId="77777777" w:rsidR="004B4FAC" w:rsidRDefault="00772A69" w:rsidP="00772A69">
      <w:pPr>
        <w:pStyle w:val="a3"/>
        <w:ind w:left="0" w:firstLineChars="100" w:firstLine="20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例）</w:t>
      </w:r>
    </w:p>
    <w:p w14:paraId="615DFB42" w14:textId="77777777" w:rsidR="004B4FAC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B929F0" wp14:editId="214791D7">
                <wp:simplePos x="0" y="0"/>
                <wp:positionH relativeFrom="column">
                  <wp:posOffset>270510</wp:posOffset>
                </wp:positionH>
                <wp:positionV relativeFrom="paragraph">
                  <wp:posOffset>63500</wp:posOffset>
                </wp:positionV>
                <wp:extent cx="6057900" cy="1752600"/>
                <wp:effectExtent l="0" t="0" r="19050" b="19050"/>
                <wp:wrapNone/>
                <wp:docPr id="16" name="Text Box 8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1E81" w14:textId="77777777" w:rsidR="00F70F89" w:rsidRPr="00472161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/**</w:t>
                            </w:r>
                          </w:p>
                          <w:p w14:paraId="043B3659" w14:textId="2FCFD3C8" w:rsidR="00F70F89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データベースへの接続をおこなう</w:t>
                            </w:r>
                          </w:p>
                          <w:p w14:paraId="27FA1E74" w14:textId="416F11B8" w:rsidR="007A1689" w:rsidRDefault="007A1689" w:rsidP="007A1689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*</w:t>
                            </w:r>
                          </w:p>
                          <w:p w14:paraId="264C6B1D" w14:textId="766BDDF4" w:rsidR="00F70F89" w:rsidRPr="00472161" w:rsidRDefault="00F70F89" w:rsidP="009D7FD6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>* @param  stmt　ステートメント</w:t>
                            </w:r>
                          </w:p>
                          <w:p w14:paraId="5A8F097C" w14:textId="6A160180" w:rsidR="00DC72BE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@return  boolean true:成功、false:失敗</w:t>
                            </w:r>
                          </w:p>
                          <w:p w14:paraId="72E1D9C8" w14:textId="5D6CD2E1" w:rsidR="00897D31" w:rsidRDefault="00897D31" w:rsidP="00897D31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*</w:t>
                            </w:r>
                          </w:p>
                          <w:p w14:paraId="232EC431" w14:textId="77777777" w:rsidR="00897D31" w:rsidRPr="00472161" w:rsidRDefault="00897D31" w:rsidP="00897D31">
                            <w:pPr>
                              <w:ind w:firstLineChars="50" w:firstLine="91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create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2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020/04/01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　T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.Yamada</w:t>
                            </w:r>
                          </w:p>
                          <w:p w14:paraId="54294AAA" w14:textId="77777777" w:rsidR="00897D31" w:rsidRDefault="00897D31" w:rsidP="00897D31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* 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@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update </w:t>
                            </w:r>
                          </w:p>
                          <w:p w14:paraId="4A841E12" w14:textId="5FFAF243" w:rsidR="00F70F89" w:rsidRPr="00472161" w:rsidRDefault="00897D31" w:rsidP="00897D31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</w:t>
                            </w:r>
                            <w:r w:rsidR="00F70F89" w:rsidRPr="00472161">
                              <w:rPr>
                                <w:rFonts w:ascii="ＭＳ Ｐゴシック" w:eastAsia="ＭＳ Ｐゴシック" w:hAnsi="ＭＳ Ｐゴシック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929F0" id="Text Box 8735" o:spid="_x0000_s1035" type="#_x0000_t202" style="position:absolute;left:0;text-align:left;margin-left:21.3pt;margin-top:5pt;width:477pt;height:13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">
                <v:textbox inset="5.85pt,.7pt,5.85pt,.7pt">
                  <w:txbxContent>
                    <w:p w14:paraId="754C1E81" w14:textId="77777777" w:rsidR="00F70F89" w:rsidRPr="00472161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>/**</w:t>
                      </w:r>
                    </w:p>
                    <w:p w14:paraId="043B3659" w14:textId="2FCFD3C8" w:rsidR="00F70F89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データベースへの接続をおこなう</w:t>
                      </w:r>
                    </w:p>
                    <w:p w14:paraId="27FA1E74" w14:textId="416F11B8" w:rsidR="007A1689" w:rsidRDefault="007A1689" w:rsidP="007A1689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*</w:t>
                      </w:r>
                    </w:p>
                    <w:p w14:paraId="264C6B1D" w14:textId="766BDDF4" w:rsidR="00F70F89" w:rsidRPr="00472161" w:rsidRDefault="00F70F89" w:rsidP="009D7FD6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>* @param  stmt　ステートメント</w:t>
                      </w:r>
                    </w:p>
                    <w:p w14:paraId="5A8F097C" w14:textId="6A160180" w:rsidR="00DC72BE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@return  boolean true:成功、false:失敗</w:t>
                      </w:r>
                    </w:p>
                    <w:p w14:paraId="72E1D9C8" w14:textId="5D6CD2E1" w:rsidR="00897D31" w:rsidRDefault="00897D31" w:rsidP="00897D31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*</w:t>
                      </w:r>
                    </w:p>
                    <w:p w14:paraId="232EC431" w14:textId="77777777" w:rsidR="00897D31" w:rsidRPr="00472161" w:rsidRDefault="00897D31" w:rsidP="00897D31">
                      <w:pPr>
                        <w:ind w:firstLineChars="50" w:firstLine="91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create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2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020/04/01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 xml:space="preserve">　T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.Yamada</w:t>
                      </w:r>
                    </w:p>
                    <w:p w14:paraId="54294AAA" w14:textId="77777777" w:rsidR="00897D31" w:rsidRDefault="00897D31" w:rsidP="00897D31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 w:hint="eastAsia"/>
                        </w:rPr>
                        <w:t xml:space="preserve"> * 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@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 xml:space="preserve">update </w:t>
                      </w:r>
                    </w:p>
                    <w:p w14:paraId="4A841E12" w14:textId="5FFAF243" w:rsidR="00F70F89" w:rsidRPr="00472161" w:rsidRDefault="00897D31" w:rsidP="00897D31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472161">
                        <w:rPr>
                          <w:rFonts w:ascii="ＭＳ Ｐゴシック" w:eastAsia="ＭＳ Ｐゴシック" w:hAnsi="ＭＳ Ｐゴシック"/>
                        </w:rPr>
                        <w:t xml:space="preserve"> </w:t>
                      </w:r>
                      <w:r w:rsidR="00F70F89" w:rsidRPr="00472161">
                        <w:rPr>
                          <w:rFonts w:ascii="ＭＳ Ｐゴシック" w:eastAsia="ＭＳ Ｐゴシック" w:hAnsi="ＭＳ Ｐゴシック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</w:p>
    <w:p w14:paraId="6D7CFDBF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F1F825E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6D94543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842F194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B3ABD97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7882963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DA8AB82" w14:textId="7C310ABF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0762E56" w14:textId="50DC50EA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F18F947" w14:textId="44FD8882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D6AB68C" w14:textId="0BC8FE15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8C81956" w14:textId="77777777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AC86D52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（４）変数・定数のコメント</w:t>
      </w:r>
    </w:p>
    <w:p w14:paraId="2616CD7D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3D60110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 xml:space="preserve">　例）</w:t>
      </w:r>
    </w:p>
    <w:p w14:paraId="53F395AF" w14:textId="77777777" w:rsidR="00772A69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B5E76A" wp14:editId="717B92E4">
                <wp:simplePos x="0" y="0"/>
                <wp:positionH relativeFrom="column">
                  <wp:posOffset>267335</wp:posOffset>
                </wp:positionH>
                <wp:positionV relativeFrom="paragraph">
                  <wp:posOffset>62230</wp:posOffset>
                </wp:positionV>
                <wp:extent cx="6057900" cy="457200"/>
                <wp:effectExtent l="0" t="0" r="0" b="0"/>
                <wp:wrapNone/>
                <wp:docPr id="15" name="Text Box 8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BF395" w14:textId="71C9169F" w:rsidR="00F70F89" w:rsidRPr="00963B0C" w:rsidRDefault="007548A7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$</w:t>
                            </w:r>
                            <w:r w:rsidR="0063100A">
                              <w:rPr>
                                <w:rFonts w:ascii="ＭＳ Ｐゴシック" w:eastAsia="ＭＳ Ｐゴシック" w:hAnsi="ＭＳ Ｐゴシック"/>
                              </w:rPr>
                              <w:t>intL</w:t>
                            </w:r>
                            <w:r w:rsidR="00F70F89"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evel</w:t>
                            </w:r>
                            <w:r w:rsidR="005A4FBA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= 1</w:t>
                            </w:r>
                            <w:r w:rsidR="00F70F89"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; // インデントのレベル</w:t>
                            </w:r>
                          </w:p>
                          <w:p w14:paraId="4FEC6562" w14:textId="18767264" w:rsidR="00F70F89" w:rsidRPr="00963B0C" w:rsidRDefault="007548A7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$i</w:t>
                            </w:r>
                            <w:r w:rsidR="0063100A">
                              <w:rPr>
                                <w:rFonts w:ascii="ＭＳ Ｐゴシック" w:eastAsia="ＭＳ Ｐゴシック" w:hAnsi="ＭＳ Ｐゴシック"/>
                              </w:rPr>
                              <w:t>ntS</w:t>
                            </w:r>
                            <w:r w:rsidR="00F70F89"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ize</w:t>
                            </w:r>
                            <w:r w:rsidR="005A4FBA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= 10</w:t>
                            </w:r>
                            <w:r w:rsidR="00F70F89"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;  // テーブルのサイズ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5E76A" id="Text Box 8736" o:spid="_x0000_s1036" type="#_x0000_t202" style="position:absolute;left:0;text-align:left;margin-left:21.05pt;margin-top:4.9pt;width:47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">
                <v:textbox inset="5.85pt,.7pt,5.85pt,.7pt">
                  <w:txbxContent>
                    <w:p w14:paraId="2DEBF395" w14:textId="71C9169F" w:rsidR="00F70F89" w:rsidRPr="00963B0C" w:rsidRDefault="007548A7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63100A">
                        <w:rPr>
                          <w:rFonts w:ascii="ＭＳ Ｐゴシック" w:eastAsia="ＭＳ Ｐゴシック" w:hAnsi="ＭＳ Ｐゴシック"/>
                        </w:rPr>
                        <w:t>intL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evel</w:t>
                      </w:r>
                      <w:r w:rsidR="005A4FBA">
                        <w:rPr>
                          <w:rFonts w:ascii="ＭＳ Ｐゴシック" w:eastAsia="ＭＳ Ｐゴシック" w:hAnsi="ＭＳ Ｐゴシック"/>
                        </w:rPr>
                        <w:t xml:space="preserve"> = 1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; // インデントのレベル</w:t>
                      </w:r>
                    </w:p>
                    <w:p w14:paraId="4FEC6562" w14:textId="18767264" w:rsidR="00F70F89" w:rsidRPr="00963B0C" w:rsidRDefault="007548A7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$i</w:t>
                      </w:r>
                      <w:r w:rsidR="0063100A">
                        <w:rPr>
                          <w:rFonts w:ascii="ＭＳ Ｐゴシック" w:eastAsia="ＭＳ Ｐゴシック" w:hAnsi="ＭＳ Ｐゴシック"/>
                        </w:rPr>
                        <w:t>ntS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ize</w:t>
                      </w:r>
                      <w:r w:rsidR="005A4FBA">
                        <w:rPr>
                          <w:rFonts w:ascii="ＭＳ Ｐゴシック" w:eastAsia="ＭＳ Ｐゴシック" w:hAnsi="ＭＳ Ｐゴシック"/>
                        </w:rPr>
                        <w:t xml:space="preserve"> = 10</w:t>
                      </w:r>
                      <w:r w:rsidR="00F70F89" w:rsidRPr="00963B0C">
                        <w:rPr>
                          <w:rFonts w:ascii="ＭＳ Ｐゴシック" w:eastAsia="ＭＳ Ｐゴシック" w:hAnsi="ＭＳ Ｐゴシック" w:hint="eastAsia"/>
                        </w:rPr>
                        <w:t>;  // テーブルのサイズ</w:t>
                      </w:r>
                    </w:p>
                  </w:txbxContent>
                </v:textbox>
              </v:shape>
            </w:pict>
          </mc:Fallback>
        </mc:AlternateContent>
      </w:r>
    </w:p>
    <w:p w14:paraId="42C2305E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EC65F2A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B3DA002" w14:textId="77777777" w:rsidR="00772A69" w:rsidRDefault="00772A69" w:rsidP="00772A69">
      <w:pPr>
        <w:pStyle w:val="a3"/>
      </w:pPr>
    </w:p>
    <w:p w14:paraId="563026B8" w14:textId="77777777" w:rsidR="00772A69" w:rsidRDefault="00772A69" w:rsidP="00772A69">
      <w:pPr>
        <w:pStyle w:val="a3"/>
        <w:ind w:firstLine="0"/>
      </w:pPr>
      <w:r>
        <w:rPr>
          <w:rFonts w:hint="eastAsia"/>
        </w:rPr>
        <w:t>1行につき1つの宣言だけを書くようにして，コメントを書きやすくする。</w:t>
      </w:r>
    </w:p>
    <w:p w14:paraId="104A5150" w14:textId="77777777" w:rsidR="00772A69" w:rsidRDefault="00772A69" w:rsidP="00772A69">
      <w:pPr>
        <w:pStyle w:val="a3"/>
        <w:ind w:left="0" w:firstLine="454"/>
      </w:pPr>
      <w:r>
        <w:rPr>
          <w:rFonts w:hint="eastAsia"/>
        </w:rPr>
        <w:t>下記のようには記述しない。</w:t>
      </w:r>
    </w:p>
    <w:p w14:paraId="0E1E3631" w14:textId="77777777" w:rsidR="00772A69" w:rsidRPr="00772A69" w:rsidRDefault="00772A69" w:rsidP="00772A69">
      <w:pPr>
        <w:pStyle w:val="a3"/>
      </w:pPr>
    </w:p>
    <w:p w14:paraId="3811BE42" w14:textId="09EA35D2" w:rsidR="00772A69" w:rsidRDefault="001D00EB" w:rsidP="00772A69">
      <w:pPr>
        <w:pStyle w:val="a3"/>
        <w:ind w:firstLine="0"/>
      </w:pPr>
      <w:r>
        <w:rPr>
          <w:rFonts w:hint="eastAsia"/>
        </w:rPr>
        <w:t>×</w:t>
      </w:r>
      <w:r w:rsidR="00772A69">
        <w:t xml:space="preserve">int </w:t>
      </w:r>
      <w:r w:rsidR="0063100A">
        <w:t>intL</w:t>
      </w:r>
      <w:r w:rsidR="00772A69">
        <w:t xml:space="preserve">evel, </w:t>
      </w:r>
      <w:r w:rsidR="0063100A">
        <w:t>intS</w:t>
      </w:r>
      <w:r w:rsidR="00772A69">
        <w:t>ize;</w:t>
      </w:r>
    </w:p>
    <w:p w14:paraId="1BBCB642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1A8B202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（５）その他コメント</w:t>
      </w:r>
    </w:p>
    <w:p w14:paraId="2FC1BAC3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626A1FB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 xml:space="preserve">　・１行コメント</w:t>
      </w:r>
    </w:p>
    <w:p w14:paraId="0320FD8B" w14:textId="77777777" w:rsidR="00772A69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BF1650" wp14:editId="39C7BAAD">
                <wp:simplePos x="0" y="0"/>
                <wp:positionH relativeFrom="column">
                  <wp:posOffset>267335</wp:posOffset>
                </wp:positionH>
                <wp:positionV relativeFrom="paragraph">
                  <wp:posOffset>46990</wp:posOffset>
                </wp:positionV>
                <wp:extent cx="6057900" cy="1066800"/>
                <wp:effectExtent l="0" t="0" r="0" b="0"/>
                <wp:wrapNone/>
                <wp:docPr id="14" name="Text Box 8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7256" w14:textId="77777777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if (条件) {</w:t>
                            </w:r>
                          </w:p>
                          <w:p w14:paraId="7B941A44" w14:textId="77777777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7BC0986A" w14:textId="218F8D66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   /</w:t>
                            </w:r>
                            <w:r w:rsidR="00FC3345">
                              <w:rPr>
                                <w:rFonts w:ascii="ＭＳ Ｐゴシック" w:eastAsia="ＭＳ Ｐゴシック" w:hAnsi="ＭＳ Ｐゴシック"/>
                              </w:rPr>
                              <w:t>/</w:t>
                            </w:r>
                            <w:r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この条件に対応した処理</w:t>
                            </w:r>
                          </w:p>
                          <w:p w14:paraId="26A40223" w14:textId="77777777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   ...</w:t>
                            </w:r>
                          </w:p>
                          <w:p w14:paraId="7CF2B448" w14:textId="77777777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F1650" id="Text Box 8737" o:spid="_x0000_s1037" type="#_x0000_t202" style="position:absolute;left:0;text-align:left;margin-left:21.05pt;margin-top:3.7pt;width:477pt;height: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">
                <v:textbox inset="5.85pt,.7pt,5.85pt,.7pt">
                  <w:txbxContent>
                    <w:p w14:paraId="2CA97256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>if (条件) {</w:t>
                      </w:r>
                    </w:p>
                    <w:p w14:paraId="7B941A44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7BC0986A" w14:textId="218F8D66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   /</w:t>
                      </w:r>
                      <w:r w:rsidR="00FC3345">
                        <w:rPr>
                          <w:rFonts w:ascii="ＭＳ Ｐゴシック" w:eastAsia="ＭＳ Ｐゴシック" w:hAnsi="ＭＳ Ｐゴシック"/>
                        </w:rPr>
                        <w:t>/</w:t>
                      </w: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この条件に対応した処理</w:t>
                      </w:r>
                    </w:p>
                    <w:p w14:paraId="26A40223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 xml:space="preserve">    ...</w:t>
                      </w:r>
                    </w:p>
                    <w:p w14:paraId="7CF2B448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3AB6B6E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2451BB5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0449079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16741C2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1528B1E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EB379D9" w14:textId="56565877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98CB6E1" w14:textId="1B56019C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D8890C4" w14:textId="77777777" w:rsidR="002B5C99" w:rsidRDefault="002B5C9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1134AF0" w14:textId="6C2EA9BC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5327540" w14:textId="77777777" w:rsidR="00DC72BE" w:rsidRDefault="00DC72B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2E0C17DA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lastRenderedPageBreak/>
        <w:t xml:space="preserve">　・行末に書くコメント</w:t>
      </w:r>
    </w:p>
    <w:p w14:paraId="20FBC284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561FDE5" w14:textId="77777777" w:rsidR="00772A69" w:rsidRDefault="00772A69" w:rsidP="00772A69">
      <w:pPr>
        <w:pStyle w:val="a3"/>
        <w:ind w:left="0" w:firstLineChars="200" w:firstLine="40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spacing w:val="0"/>
        </w:rPr>
        <w:t>非常に短いコメントであればコードと同じ行に書く。文と区別するために十分な間隔を空けること。</w:t>
      </w:r>
    </w:p>
    <w:p w14:paraId="4B562005" w14:textId="77777777" w:rsidR="00772A69" w:rsidRDefault="00346C8E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 w:hint="eastAsia"/>
          <w:noProof/>
          <w:spacing w:val="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5160DB" wp14:editId="52FD7B83">
                <wp:simplePos x="0" y="0"/>
                <wp:positionH relativeFrom="column">
                  <wp:posOffset>267335</wp:posOffset>
                </wp:positionH>
                <wp:positionV relativeFrom="paragraph">
                  <wp:posOffset>123190</wp:posOffset>
                </wp:positionV>
                <wp:extent cx="6057900" cy="990600"/>
                <wp:effectExtent l="0" t="0" r="0" b="0"/>
                <wp:wrapNone/>
                <wp:docPr id="13" name="Text Box 8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198B1" w14:textId="77777777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if (a == 2) {</w:t>
                            </w:r>
                          </w:p>
                          <w:p w14:paraId="7A0B7632" w14:textId="058F99AF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   return true;            　/</w:t>
                            </w:r>
                            <w:r w:rsidR="00FC3345">
                              <w:rPr>
                                <w:rFonts w:ascii="ＭＳ Ｐゴシック" w:eastAsia="ＭＳ Ｐゴシック" w:hAnsi="ＭＳ Ｐゴシック"/>
                              </w:rPr>
                              <w:t>/</w:t>
                            </w:r>
                            <w:r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特別なケース</w:t>
                            </w:r>
                          </w:p>
                          <w:p w14:paraId="24C24956" w14:textId="77777777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} else {</w:t>
                            </w:r>
                          </w:p>
                          <w:p w14:paraId="4C8434BE" w14:textId="4C98A61E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   return isPrime(a);      /</w:t>
                            </w:r>
                            <w:r w:rsidR="00FC3345">
                              <w:rPr>
                                <w:rFonts w:ascii="ＭＳ Ｐゴシック" w:eastAsia="ＭＳ Ｐゴシック" w:hAnsi="ＭＳ Ｐゴシック"/>
                              </w:rPr>
                              <w:t>/</w:t>
                            </w:r>
                            <w:r w:rsidRPr="00963B0C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 a が奇数のときだけ働く</w:t>
                            </w:r>
                          </w:p>
                          <w:p w14:paraId="06E84853" w14:textId="77777777" w:rsidR="00F70F89" w:rsidRPr="00963B0C" w:rsidRDefault="00F70F89" w:rsidP="00772A69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160DB" id="Text Box 8738" o:spid="_x0000_s1038" type="#_x0000_t202" style="position:absolute;left:0;text-align:left;margin-left:21.05pt;margin-top:9.7pt;width:477pt;height:7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">
                <v:textbox inset="5.85pt,.7pt,5.85pt,.7pt">
                  <w:txbxContent>
                    <w:p w14:paraId="0CC198B1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if (a == 2) {</w:t>
                      </w:r>
                    </w:p>
                    <w:p w14:paraId="7A0B7632" w14:textId="058F99AF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   return true;            　/</w:t>
                      </w:r>
                      <w:r w:rsidR="00FC3345">
                        <w:rPr>
                          <w:rFonts w:ascii="ＭＳ Ｐゴシック" w:eastAsia="ＭＳ Ｐゴシック" w:hAnsi="ＭＳ Ｐゴシック"/>
                        </w:rPr>
                        <w:t>/</w:t>
                      </w: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特別なケース</w:t>
                      </w:r>
                    </w:p>
                    <w:p w14:paraId="24C24956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} else {</w:t>
                      </w:r>
                    </w:p>
                    <w:p w14:paraId="4C8434BE" w14:textId="4C98A61E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   return isPrime(a);      /</w:t>
                      </w:r>
                      <w:r w:rsidR="00FC3345">
                        <w:rPr>
                          <w:rFonts w:ascii="ＭＳ Ｐゴシック" w:eastAsia="ＭＳ Ｐゴシック" w:hAnsi="ＭＳ Ｐゴシック"/>
                        </w:rPr>
                        <w:t>/</w:t>
                      </w:r>
                      <w:r w:rsidRPr="00963B0C">
                        <w:rPr>
                          <w:rFonts w:ascii="ＭＳ Ｐゴシック" w:eastAsia="ＭＳ Ｐゴシック" w:hAnsi="ＭＳ Ｐゴシック" w:hint="eastAsia"/>
                        </w:rPr>
                        <w:t xml:space="preserve"> a が奇数のときだけ働く</w:t>
                      </w:r>
                    </w:p>
                    <w:p w14:paraId="06E84853" w14:textId="77777777" w:rsidR="00F70F89" w:rsidRPr="00963B0C" w:rsidRDefault="00F70F89" w:rsidP="00772A69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1733F6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F313D89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6F126A16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07CCC79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EBD08D0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7507D8A5" w14:textId="77777777" w:rsidR="00772A69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90F1DEA" w14:textId="77777777" w:rsidR="00414111" w:rsidRDefault="00414111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729AB76" w14:textId="09216FC8" w:rsidR="00FC3345" w:rsidRPr="00C127AC" w:rsidRDefault="00772A69" w:rsidP="00E2086E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 xml:space="preserve">　・コード変更時のコメント</w:t>
      </w:r>
    </w:p>
    <w:p w14:paraId="7D0AED77" w14:textId="77777777" w:rsidR="005C6D94" w:rsidRPr="00C127AC" w:rsidRDefault="00FC3345" w:rsidP="005C6D94">
      <w:pPr>
        <w:pStyle w:val="a3"/>
        <w:ind w:left="0"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変更箇所をコメントで残さない。SVNの履歴追跡機能を使うことを前提として、コメントで古いコード</w:t>
      </w:r>
    </w:p>
    <w:p w14:paraId="193438D1" w14:textId="03746D5E" w:rsidR="005C6D94" w:rsidRPr="00C127AC" w:rsidRDefault="00FC3345" w:rsidP="005C6D94">
      <w:pPr>
        <w:pStyle w:val="a3"/>
        <w:ind w:left="0"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を残すことを禁止する。</w:t>
      </w:r>
    </w:p>
    <w:p w14:paraId="24944E8C" w14:textId="77777777" w:rsidR="005C6D94" w:rsidRPr="00C127AC" w:rsidRDefault="005C6D94" w:rsidP="005C6D94">
      <w:pPr>
        <w:pStyle w:val="a3"/>
        <w:ind w:left="0"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</w:p>
    <w:p w14:paraId="742F6E13" w14:textId="77777777" w:rsidR="005C6D94" w:rsidRPr="00C127AC" w:rsidRDefault="00FC3345" w:rsidP="005C6D94">
      <w:pPr>
        <w:pStyle w:val="a3"/>
        <w:ind w:left="0"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ただしヘッダーコメントに</w:t>
      </w:r>
      <w:r w:rsidR="005C6D94" w:rsidRPr="00C127AC">
        <w:rPr>
          <w:rFonts w:ascii="ＭＳ ゴシック" w:eastAsia="ＭＳ ゴシック" w:hAnsi="ＭＳ ゴシック" w:hint="eastAsia"/>
          <w:color w:val="FF0000"/>
          <w:spacing w:val="0"/>
        </w:rPr>
        <w:t>、変更</w:t>
      </w: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概要を記述させる。メインファイルにはコメントしない。</w:t>
      </w:r>
    </w:p>
    <w:p w14:paraId="34A38A2F" w14:textId="569C9EB0" w:rsidR="00FC3345" w:rsidRPr="00C127AC" w:rsidRDefault="00FC3345" w:rsidP="005C6D94">
      <w:pPr>
        <w:pStyle w:val="a3"/>
        <w:ind w:left="0"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ファイルごとのコメントとする。</w:t>
      </w:r>
      <w:r w:rsidR="005C6D94" w:rsidRPr="00C127AC">
        <w:rPr>
          <w:rFonts w:ascii="ＭＳ ゴシック" w:eastAsia="ＭＳ ゴシック" w:hAnsi="ＭＳ ゴシック" w:hint="eastAsia"/>
          <w:color w:val="FF0000"/>
          <w:spacing w:val="0"/>
        </w:rPr>
        <w:t>「</w:t>
      </w:r>
      <w:r w:rsidR="005C6D94" w:rsidRPr="00C127AC">
        <w:rPr>
          <w:rFonts w:ascii="ＭＳ Ｐゴシック" w:eastAsia="ＭＳ Ｐゴシック" w:hAnsi="ＭＳ Ｐゴシック" w:hint="eastAsia"/>
          <w:color w:val="FF0000"/>
        </w:rPr>
        <w:t>@</w:t>
      </w:r>
      <w:r w:rsidR="005C6D94" w:rsidRPr="00C127AC">
        <w:rPr>
          <w:rFonts w:ascii="ＭＳ Ｐゴシック" w:eastAsia="ＭＳ Ｐゴシック" w:hAnsi="ＭＳ Ｐゴシック"/>
          <w:color w:val="FF0000"/>
        </w:rPr>
        <w:t>update</w:t>
      </w:r>
      <w:r w:rsidR="005C6D94" w:rsidRPr="00C127AC">
        <w:rPr>
          <w:rFonts w:ascii="ＭＳ ゴシック" w:eastAsia="ＭＳ ゴシック" w:hAnsi="ＭＳ ゴシック" w:hint="eastAsia"/>
          <w:color w:val="FF0000"/>
          <w:spacing w:val="0"/>
        </w:rPr>
        <w:t>」が複数ある場合は、</w:t>
      </w: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下が最新とする。</w:t>
      </w:r>
    </w:p>
    <w:p w14:paraId="4F7EC9E7" w14:textId="7D35E72E" w:rsidR="00E847C6" w:rsidRDefault="00E847C6" w:rsidP="00D85B94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17F2D190" w14:textId="77777777" w:rsidR="007A4E1E" w:rsidRDefault="007A4E1E" w:rsidP="00D85B94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03F4654A" w14:textId="3CC9E451" w:rsidR="00E847C6" w:rsidRDefault="00E847C6" w:rsidP="00D85B94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 w:rsidRPr="003F66A3">
        <w:rPr>
          <w:rFonts w:ascii="ＭＳ ゴシック" w:eastAsia="ＭＳ ゴシック" w:hAnsi="ＭＳ ゴシック" w:hint="eastAsia"/>
          <w:color w:val="FF0000"/>
          <w:spacing w:val="0"/>
        </w:rPr>
        <w:t>※HTML、Java</w:t>
      </w:r>
      <w:r w:rsidRPr="003F66A3">
        <w:rPr>
          <w:rFonts w:ascii="ＭＳ ゴシック" w:eastAsia="ＭＳ ゴシック" w:hAnsi="ＭＳ ゴシック"/>
          <w:color w:val="FF0000"/>
          <w:spacing w:val="0"/>
        </w:rPr>
        <w:t>script</w:t>
      </w:r>
      <w:r w:rsidRPr="003F66A3">
        <w:rPr>
          <w:rFonts w:ascii="ＭＳ ゴシック" w:eastAsia="ＭＳ ゴシック" w:hAnsi="ＭＳ ゴシック" w:hint="eastAsia"/>
          <w:color w:val="FF0000"/>
          <w:spacing w:val="0"/>
        </w:rPr>
        <w:t>上にはコメントを残さない</w:t>
      </w:r>
    </w:p>
    <w:p w14:paraId="5EFB8C6C" w14:textId="77777777" w:rsidR="00E847C6" w:rsidRDefault="00E847C6" w:rsidP="00D85B94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F8C5178" w14:textId="51DE7A02" w:rsidR="00D85B94" w:rsidRPr="00081F56" w:rsidRDefault="00772A69" w:rsidP="00D85B94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rPr>
          <w:rFonts w:ascii="ＭＳ ゴシック" w:eastAsia="ＭＳ ゴシック" w:hAnsi="ＭＳ ゴシック"/>
          <w:spacing w:val="0"/>
        </w:rPr>
        <w:br w:type="page"/>
      </w:r>
    </w:p>
    <w:p w14:paraId="051E4595" w14:textId="77777777" w:rsidR="00D85B94" w:rsidRPr="0066518E" w:rsidRDefault="00062D2B" w:rsidP="00D85B94">
      <w:pPr>
        <w:pStyle w:val="21"/>
        <w:ind w:left="425"/>
        <w:rPr>
          <w:rFonts w:hAnsi="ＭＳ ゴシック"/>
          <w:b/>
          <w:spacing w:val="0"/>
          <w:sz w:val="20"/>
          <w:u w:val="single"/>
        </w:rPr>
      </w:pPr>
      <w:bookmarkStart w:id="4" w:name="_Toc220492374"/>
      <w:r>
        <w:rPr>
          <w:rFonts w:hAnsi="ＭＳ ゴシック" w:hint="eastAsia"/>
          <w:b/>
          <w:spacing w:val="0"/>
          <w:sz w:val="20"/>
          <w:u w:val="single"/>
        </w:rPr>
        <w:lastRenderedPageBreak/>
        <w:t>ネーミングルール</w:t>
      </w:r>
      <w:bookmarkEnd w:id="4"/>
    </w:p>
    <w:p w14:paraId="75602890" w14:textId="77777777" w:rsidR="005A12BE" w:rsidRDefault="005A12BE" w:rsidP="005A12BE">
      <w:pPr>
        <w:pStyle w:val="afffa"/>
      </w:pPr>
      <w:r>
        <w:rPr>
          <w:rFonts w:hint="eastAsia"/>
        </w:rPr>
        <w:t>（１）</w:t>
      </w:r>
      <w:r>
        <w:t>namespace</w:t>
      </w:r>
    </w:p>
    <w:p w14:paraId="05010870" w14:textId="77777777" w:rsidR="005A12BE" w:rsidRDefault="005A12BE" w:rsidP="005A12BE">
      <w:pPr>
        <w:pStyle w:val="afffa"/>
      </w:pPr>
    </w:p>
    <w:p w14:paraId="13AD685D" w14:textId="127FBD0D" w:rsidR="005A12BE" w:rsidRPr="00C127AC" w:rsidRDefault="009D79BE" w:rsidP="005A12BE">
      <w:pPr>
        <w:pStyle w:val="afffa"/>
        <w:ind w:firstLineChars="200" w:firstLine="364"/>
        <w:rPr>
          <w:color w:val="FF0000"/>
        </w:rPr>
      </w:pPr>
      <w:r w:rsidRPr="00C127AC">
        <w:rPr>
          <w:rFonts w:hint="eastAsia"/>
          <w:color w:val="FF0000"/>
        </w:rPr>
        <w:t>Laravel</w:t>
      </w:r>
      <w:r w:rsidRPr="00C127AC">
        <w:rPr>
          <w:rFonts w:hint="eastAsia"/>
          <w:color w:val="FF0000"/>
        </w:rPr>
        <w:t>のフォルダ構成・ネーミングルールに従う</w:t>
      </w:r>
      <w:r w:rsidR="005A12BE" w:rsidRPr="00C127AC">
        <w:rPr>
          <w:rFonts w:hint="eastAsia"/>
          <w:color w:val="FF0000"/>
        </w:rPr>
        <w:t>。</w:t>
      </w:r>
    </w:p>
    <w:p w14:paraId="50AF20C4" w14:textId="77777777" w:rsidR="002A025A" w:rsidRDefault="002A025A" w:rsidP="004C2AA7">
      <w:pPr>
        <w:pStyle w:val="afffa"/>
      </w:pPr>
    </w:p>
    <w:p w14:paraId="18232BC2" w14:textId="77777777" w:rsidR="00062D2B" w:rsidRDefault="00062D2B" w:rsidP="004C2AA7">
      <w:pPr>
        <w:pStyle w:val="afffa"/>
      </w:pPr>
      <w:r>
        <w:rPr>
          <w:rFonts w:hint="eastAsia"/>
        </w:rPr>
        <w:t>（</w:t>
      </w:r>
      <w:r w:rsidR="005A12BE">
        <w:rPr>
          <w:rFonts w:hint="eastAsia"/>
        </w:rPr>
        <w:t>２</w:t>
      </w:r>
      <w:r>
        <w:rPr>
          <w:rFonts w:hint="eastAsia"/>
        </w:rPr>
        <w:t>）クラス名</w:t>
      </w:r>
    </w:p>
    <w:p w14:paraId="18527C55" w14:textId="77777777" w:rsidR="00062D2B" w:rsidRDefault="00062D2B" w:rsidP="00062D2B">
      <w:pPr>
        <w:pStyle w:val="afffa"/>
      </w:pPr>
    </w:p>
    <w:p w14:paraId="2F788DF7" w14:textId="11FA5AF0" w:rsidR="00414111" w:rsidRDefault="00654FC6" w:rsidP="00414111">
      <w:pPr>
        <w:pStyle w:val="afffa"/>
        <w:ind w:firstLineChars="200" w:firstLine="364"/>
      </w:pPr>
      <w:r>
        <w:rPr>
          <w:rFonts w:hint="eastAsia"/>
        </w:rPr>
        <w:t>クラス名は</w:t>
      </w:r>
      <w:r w:rsidR="006A0DD0">
        <w:t>UpperC</w:t>
      </w:r>
      <w:r w:rsidR="00E847C6">
        <w:t>amelCase</w:t>
      </w:r>
      <w:r w:rsidR="00414111">
        <w:t xml:space="preserve"> </w:t>
      </w:r>
      <w:r w:rsidR="00414111">
        <w:rPr>
          <w:rFonts w:hint="eastAsia"/>
        </w:rPr>
        <w:t>で定義する。</w:t>
      </w:r>
    </w:p>
    <w:p w14:paraId="58C593A1" w14:textId="77777777" w:rsidR="00062D2B" w:rsidRDefault="00062D2B" w:rsidP="00062D2B">
      <w:pPr>
        <w:pStyle w:val="afffa"/>
      </w:pPr>
    </w:p>
    <w:p w14:paraId="2EBD6107" w14:textId="77777777" w:rsidR="00062D2B" w:rsidRDefault="00062D2B" w:rsidP="00062D2B">
      <w:pPr>
        <w:pStyle w:val="afffa"/>
        <w:ind w:firstLineChars="100" w:firstLine="182"/>
      </w:pPr>
      <w:r>
        <w:rPr>
          <w:rFonts w:hint="eastAsia"/>
        </w:rPr>
        <w:t>例</w:t>
      </w:r>
      <w:r>
        <w:rPr>
          <w:rFonts w:hint="eastAsia"/>
        </w:rPr>
        <w:t>)</w:t>
      </w:r>
    </w:p>
    <w:p w14:paraId="324025B5" w14:textId="77777777" w:rsidR="00062D2B" w:rsidRDefault="00346C8E" w:rsidP="00062D2B">
      <w:pPr>
        <w:pStyle w:val="afffa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198259" wp14:editId="0EAA4456">
                <wp:simplePos x="0" y="0"/>
                <wp:positionH relativeFrom="column">
                  <wp:posOffset>267335</wp:posOffset>
                </wp:positionH>
                <wp:positionV relativeFrom="paragraph">
                  <wp:posOffset>114300</wp:posOffset>
                </wp:positionV>
                <wp:extent cx="6057900" cy="511810"/>
                <wp:effectExtent l="0" t="0" r="0" b="0"/>
                <wp:wrapNone/>
                <wp:docPr id="9" name="Text Box 8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AAE6" w14:textId="500B38B3" w:rsidR="00F70F89" w:rsidRPr="00963B0C" w:rsidRDefault="00F70F8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class Raster;</w:t>
                            </w:r>
                          </w:p>
                          <w:p w14:paraId="0C9518B8" w14:textId="0EBD2F0C" w:rsidR="00F70F89" w:rsidRPr="00963B0C" w:rsidRDefault="00F70F8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class ImageSprite;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98259" id="Text Box 8742" o:spid="_x0000_s1039" type="#_x0000_t202" style="position:absolute;left:0;text-align:left;margin-left:21.05pt;margin-top:9pt;width:477pt;height:40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">
                <v:textbox inset="5.85pt,.7pt,5.85pt,.7pt">
                  <w:txbxContent>
                    <w:p w14:paraId="60DCAAE6" w14:textId="500B38B3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class Raster;</w:t>
                      </w:r>
                    </w:p>
                    <w:p w14:paraId="0C9518B8" w14:textId="0EBD2F0C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class ImageSprite;</w:t>
                      </w:r>
                    </w:p>
                  </w:txbxContent>
                </v:textbox>
              </v:shape>
            </w:pict>
          </mc:Fallback>
        </mc:AlternateContent>
      </w:r>
    </w:p>
    <w:p w14:paraId="61F35443" w14:textId="77777777" w:rsidR="00062D2B" w:rsidRDefault="00062D2B" w:rsidP="00062D2B">
      <w:pPr>
        <w:pStyle w:val="afffa"/>
      </w:pPr>
    </w:p>
    <w:p w14:paraId="4EF4816E" w14:textId="77777777" w:rsidR="00062D2B" w:rsidRDefault="00062D2B" w:rsidP="00062D2B">
      <w:pPr>
        <w:pStyle w:val="afffa"/>
      </w:pPr>
    </w:p>
    <w:p w14:paraId="151632CE" w14:textId="77777777" w:rsidR="00062D2B" w:rsidRDefault="00062D2B" w:rsidP="00062D2B">
      <w:pPr>
        <w:pStyle w:val="afffa"/>
      </w:pPr>
    </w:p>
    <w:p w14:paraId="0FA7B426" w14:textId="77777777" w:rsidR="00062D2B" w:rsidRDefault="00062D2B" w:rsidP="00062D2B">
      <w:pPr>
        <w:pStyle w:val="afffa"/>
      </w:pPr>
    </w:p>
    <w:p w14:paraId="2FB6C8D5" w14:textId="77777777" w:rsidR="00062D2B" w:rsidRPr="00963B0C" w:rsidRDefault="00CD028B" w:rsidP="00062D2B">
      <w:pPr>
        <w:pStyle w:val="afffa"/>
      </w:pPr>
      <w:r>
        <w:rPr>
          <w:rFonts w:hint="eastAsia"/>
        </w:rPr>
        <w:t>（３）</w:t>
      </w:r>
      <w:r w:rsidR="00062D2B" w:rsidRPr="00963B0C">
        <w:rPr>
          <w:rFonts w:hint="eastAsia"/>
        </w:rPr>
        <w:t>メソッド名</w:t>
      </w:r>
    </w:p>
    <w:p w14:paraId="1243619B" w14:textId="77777777" w:rsidR="00062D2B" w:rsidRDefault="00062D2B" w:rsidP="00062D2B">
      <w:pPr>
        <w:pStyle w:val="afffa"/>
      </w:pPr>
    </w:p>
    <w:p w14:paraId="3E044310" w14:textId="77777777" w:rsidR="005A12BE" w:rsidRDefault="005A12BE" w:rsidP="00CD028B">
      <w:pPr>
        <w:pStyle w:val="afffa"/>
        <w:ind w:firstLineChars="200" w:firstLine="364"/>
      </w:pPr>
      <w:r>
        <w:rPr>
          <w:rFonts w:hint="eastAsia"/>
        </w:rPr>
        <w:t>メソッド名は</w:t>
      </w:r>
      <w:r>
        <w:rPr>
          <w:rFonts w:hint="eastAsia"/>
        </w:rPr>
        <w:t>c</w:t>
      </w:r>
      <w:r>
        <w:t>amelCase</w:t>
      </w:r>
      <w:r>
        <w:rPr>
          <w:rFonts w:hint="eastAsia"/>
        </w:rPr>
        <w:t>で定義する。</w:t>
      </w:r>
    </w:p>
    <w:p w14:paraId="448D88CA" w14:textId="77777777" w:rsidR="00062D2B" w:rsidRDefault="00062D2B" w:rsidP="00CD028B">
      <w:pPr>
        <w:pStyle w:val="afffa"/>
        <w:ind w:firstLineChars="200" w:firstLine="364"/>
      </w:pPr>
      <w:r>
        <w:rPr>
          <w:rFonts w:hint="eastAsia"/>
        </w:rPr>
        <w:t>小文字で始まる動詞とする。</w:t>
      </w:r>
    </w:p>
    <w:p w14:paraId="04C58E45" w14:textId="77777777" w:rsidR="00062D2B" w:rsidRDefault="00062D2B" w:rsidP="00CD028B">
      <w:pPr>
        <w:pStyle w:val="afffa"/>
        <w:ind w:firstLineChars="200" w:firstLine="364"/>
      </w:pPr>
      <w:r>
        <w:rPr>
          <w:rFonts w:hint="eastAsia"/>
        </w:rPr>
        <w:t>複数の単語で構成される場合，</w:t>
      </w:r>
      <w:r>
        <w:rPr>
          <w:rFonts w:hint="eastAsia"/>
        </w:rPr>
        <w:t>2</w:t>
      </w:r>
      <w:r>
        <w:rPr>
          <w:rFonts w:hint="eastAsia"/>
        </w:rPr>
        <w:t>つ目以降の単語は大文字で始める。</w:t>
      </w:r>
    </w:p>
    <w:p w14:paraId="29EF9B39" w14:textId="77777777" w:rsidR="005A12BE" w:rsidRDefault="005A12BE" w:rsidP="00CD028B">
      <w:pPr>
        <w:pStyle w:val="afffa"/>
        <w:ind w:firstLineChars="200" w:firstLine="364"/>
      </w:pPr>
    </w:p>
    <w:p w14:paraId="6822AF59" w14:textId="77777777" w:rsidR="005A12BE" w:rsidRDefault="005A12BE" w:rsidP="00CD028B">
      <w:pPr>
        <w:pStyle w:val="afffa"/>
        <w:ind w:firstLineChars="200" w:firstLine="364"/>
      </w:pPr>
      <w:r>
        <w:rPr>
          <w:rFonts w:hint="eastAsia"/>
        </w:rPr>
        <w:t>必ず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修飾子を定義する事。</w:t>
      </w:r>
    </w:p>
    <w:p w14:paraId="15ADDAC7" w14:textId="77777777" w:rsidR="00062D2B" w:rsidRDefault="00062D2B" w:rsidP="00062D2B">
      <w:pPr>
        <w:pStyle w:val="afffa"/>
      </w:pPr>
    </w:p>
    <w:p w14:paraId="49AEB7EB" w14:textId="77777777" w:rsidR="00062D2B" w:rsidRDefault="00062D2B" w:rsidP="00CD028B">
      <w:pPr>
        <w:pStyle w:val="afffa"/>
        <w:ind w:firstLineChars="100" w:firstLine="182"/>
      </w:pPr>
      <w:r>
        <w:rPr>
          <w:rFonts w:hint="eastAsia"/>
        </w:rPr>
        <w:t>例</w:t>
      </w:r>
      <w:r>
        <w:rPr>
          <w:rFonts w:hint="eastAsia"/>
        </w:rPr>
        <w:t>)</w:t>
      </w:r>
    </w:p>
    <w:p w14:paraId="4ED291FB" w14:textId="77777777" w:rsidR="00062D2B" w:rsidRDefault="00346C8E" w:rsidP="00062D2B">
      <w:pPr>
        <w:pStyle w:val="afffa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0C4CF7" wp14:editId="33F182A3">
                <wp:simplePos x="0" y="0"/>
                <wp:positionH relativeFrom="column">
                  <wp:posOffset>267335</wp:posOffset>
                </wp:positionH>
                <wp:positionV relativeFrom="paragraph">
                  <wp:posOffset>0</wp:posOffset>
                </wp:positionV>
                <wp:extent cx="6057900" cy="656590"/>
                <wp:effectExtent l="0" t="0" r="0" b="0"/>
                <wp:wrapNone/>
                <wp:docPr id="8" name="Text Box 8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B669" w14:textId="77777777" w:rsidR="00F70F89" w:rsidRPr="00963B0C" w:rsidRDefault="00F70F8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run();</w:t>
                            </w:r>
                          </w:p>
                          <w:p w14:paraId="2EA6C2F8" w14:textId="77777777" w:rsidR="00F70F89" w:rsidRPr="00963B0C" w:rsidRDefault="00F70F8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runFast();</w:t>
                            </w:r>
                          </w:p>
                          <w:p w14:paraId="4E92825A" w14:textId="77777777" w:rsidR="00F70F89" w:rsidRPr="00963B0C" w:rsidRDefault="00F70F8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63B0C">
                              <w:rPr>
                                <w:rFonts w:ascii="ＭＳ Ｐゴシック" w:eastAsia="ＭＳ Ｐゴシック" w:hAnsi="ＭＳ Ｐゴシック"/>
                              </w:rPr>
                              <w:t>getBackground();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C4CF7" id="Text Box 8743" o:spid="_x0000_s1040" type="#_x0000_t202" style="position:absolute;left:0;text-align:left;margin-left:21.05pt;margin-top:0;width:477pt;height:51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">
                <v:textbox inset="5.85pt,.7pt,5.85pt,.7pt">
                  <w:txbxContent>
                    <w:p w14:paraId="4D14B669" w14:textId="77777777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run();</w:t>
                      </w:r>
                    </w:p>
                    <w:p w14:paraId="2EA6C2F8" w14:textId="77777777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runFast();</w:t>
                      </w:r>
                    </w:p>
                    <w:p w14:paraId="4E92825A" w14:textId="77777777" w:rsidR="00F70F89" w:rsidRPr="00963B0C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63B0C">
                        <w:rPr>
                          <w:rFonts w:ascii="ＭＳ Ｐゴシック" w:eastAsia="ＭＳ Ｐゴシック" w:hAnsi="ＭＳ Ｐゴシック"/>
                        </w:rPr>
                        <w:t>getBackground();</w:t>
                      </w:r>
                    </w:p>
                  </w:txbxContent>
                </v:textbox>
              </v:shape>
            </w:pict>
          </mc:Fallback>
        </mc:AlternateContent>
      </w:r>
    </w:p>
    <w:p w14:paraId="7F371B54" w14:textId="77777777" w:rsidR="00062D2B" w:rsidRDefault="00062D2B" w:rsidP="00062D2B">
      <w:pPr>
        <w:pStyle w:val="afffa"/>
      </w:pPr>
    </w:p>
    <w:p w14:paraId="00205ADC" w14:textId="77777777" w:rsidR="00062D2B" w:rsidRDefault="00062D2B" w:rsidP="00062D2B">
      <w:pPr>
        <w:pStyle w:val="afffa"/>
      </w:pPr>
    </w:p>
    <w:p w14:paraId="744A486A" w14:textId="77777777" w:rsidR="00062D2B" w:rsidRDefault="00062D2B" w:rsidP="00062D2B">
      <w:pPr>
        <w:pStyle w:val="afffa"/>
      </w:pPr>
    </w:p>
    <w:p w14:paraId="60C907F0" w14:textId="77777777" w:rsidR="00062D2B" w:rsidRDefault="00062D2B" w:rsidP="00062D2B">
      <w:pPr>
        <w:pStyle w:val="afffa"/>
      </w:pPr>
    </w:p>
    <w:p w14:paraId="1B426CF6" w14:textId="77777777" w:rsidR="00062D2B" w:rsidRDefault="00CD028B" w:rsidP="00CD028B">
      <w:pPr>
        <w:pStyle w:val="afffa"/>
      </w:pPr>
      <w:r>
        <w:rPr>
          <w:rFonts w:hint="eastAsia"/>
        </w:rPr>
        <w:t>（４）</w:t>
      </w:r>
      <w:r w:rsidR="00062D2B">
        <w:rPr>
          <w:rFonts w:hint="eastAsia"/>
        </w:rPr>
        <w:t>変数名</w:t>
      </w:r>
    </w:p>
    <w:p w14:paraId="5E5AECFC" w14:textId="77777777" w:rsidR="00062D2B" w:rsidRDefault="00062D2B" w:rsidP="00062D2B">
      <w:pPr>
        <w:pStyle w:val="afffa"/>
      </w:pPr>
    </w:p>
    <w:p w14:paraId="614274A8" w14:textId="11B75066" w:rsidR="00062D2B" w:rsidRDefault="00062D2B" w:rsidP="00CD028B">
      <w:pPr>
        <w:pStyle w:val="afffa"/>
        <w:ind w:firstLineChars="200" w:firstLine="364"/>
      </w:pPr>
      <w:r>
        <w:rPr>
          <w:rFonts w:hint="eastAsia"/>
        </w:rPr>
        <w:t>小文字で始める。複数の単語で構成される場合，</w:t>
      </w:r>
      <w:r>
        <w:rPr>
          <w:rFonts w:hint="eastAsia"/>
        </w:rPr>
        <w:t>2</w:t>
      </w:r>
      <w:r>
        <w:rPr>
          <w:rFonts w:hint="eastAsia"/>
        </w:rPr>
        <w:t>つ目以降の単語は大文字で始める。</w:t>
      </w:r>
    </w:p>
    <w:p w14:paraId="397500D2" w14:textId="1957925F" w:rsidR="00501097" w:rsidRDefault="00501097" w:rsidP="00501097">
      <w:pPr>
        <w:pStyle w:val="afffa"/>
        <w:ind w:firstLineChars="200" w:firstLine="364"/>
      </w:pPr>
      <w:r>
        <w:rPr>
          <w:rFonts w:hint="eastAsia"/>
        </w:rPr>
        <w:t>ループ変数は</w:t>
      </w:r>
      <w:r w:rsidR="0057215B">
        <w:rPr>
          <w:rFonts w:ascii="ＭＳ Ｐゴシック" w:eastAsia="ＭＳ Ｐゴシック" w:hAnsi="ＭＳ Ｐゴシック"/>
        </w:rPr>
        <w:t>$</w:t>
      </w:r>
      <w:r>
        <w:rPr>
          <w:rFonts w:hint="eastAsia"/>
        </w:rPr>
        <w:t>i</w:t>
      </w:r>
      <w:r>
        <w:t>,</w:t>
      </w:r>
      <w:r w:rsidR="0057215B" w:rsidRPr="0057215B">
        <w:rPr>
          <w:rFonts w:ascii="ＭＳ Ｐゴシック" w:eastAsia="ＭＳ Ｐゴシック" w:hAnsi="ＭＳ Ｐゴシック"/>
        </w:rPr>
        <w:t xml:space="preserve"> </w:t>
      </w:r>
      <w:r w:rsidR="0057215B">
        <w:rPr>
          <w:rFonts w:ascii="ＭＳ Ｐゴシック" w:eastAsia="ＭＳ Ｐゴシック" w:hAnsi="ＭＳ Ｐゴシック"/>
        </w:rPr>
        <w:t>$</w:t>
      </w:r>
      <w:r>
        <w:t>j,</w:t>
      </w:r>
      <w:r w:rsidR="0057215B" w:rsidRPr="0057215B">
        <w:rPr>
          <w:rFonts w:ascii="ＭＳ Ｐゴシック" w:eastAsia="ＭＳ Ｐゴシック" w:hAnsi="ＭＳ Ｐゴシック"/>
        </w:rPr>
        <w:t xml:space="preserve"> </w:t>
      </w:r>
      <w:r w:rsidR="0057215B">
        <w:rPr>
          <w:rFonts w:ascii="ＭＳ Ｐゴシック" w:eastAsia="ＭＳ Ｐゴシック" w:hAnsi="ＭＳ Ｐゴシック"/>
        </w:rPr>
        <w:t>$</w:t>
      </w:r>
      <w:r>
        <w:t>k</w:t>
      </w:r>
      <w:r>
        <w:rPr>
          <w:rFonts w:hint="eastAsia"/>
        </w:rPr>
        <w:t>とする。</w:t>
      </w:r>
    </w:p>
    <w:p w14:paraId="4D824D90" w14:textId="77777777" w:rsidR="00062D2B" w:rsidRPr="0057215B" w:rsidRDefault="00062D2B" w:rsidP="00062D2B">
      <w:pPr>
        <w:pStyle w:val="afffa"/>
      </w:pPr>
    </w:p>
    <w:p w14:paraId="1AE662CF" w14:textId="77777777" w:rsidR="00062D2B" w:rsidRDefault="00062D2B" w:rsidP="00CD028B">
      <w:pPr>
        <w:pStyle w:val="afffa"/>
        <w:ind w:firstLineChars="100" w:firstLine="182"/>
      </w:pPr>
      <w:r>
        <w:rPr>
          <w:rFonts w:hint="eastAsia"/>
        </w:rPr>
        <w:t>例</w:t>
      </w:r>
      <w:r>
        <w:rPr>
          <w:rFonts w:hint="eastAsia"/>
        </w:rPr>
        <w:t>)</w:t>
      </w:r>
    </w:p>
    <w:p w14:paraId="13695C58" w14:textId="77777777" w:rsidR="00062D2B" w:rsidRDefault="00346C8E" w:rsidP="00062D2B">
      <w:pPr>
        <w:pStyle w:val="afffa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2D7810" wp14:editId="1263D748">
                <wp:simplePos x="0" y="0"/>
                <wp:positionH relativeFrom="column">
                  <wp:posOffset>267335</wp:posOffset>
                </wp:positionH>
                <wp:positionV relativeFrom="paragraph">
                  <wp:posOffset>0</wp:posOffset>
                </wp:positionV>
                <wp:extent cx="6057900" cy="656590"/>
                <wp:effectExtent l="0" t="0" r="0" b="0"/>
                <wp:wrapNone/>
                <wp:docPr id="7" name="Text Box 8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E4813" w14:textId="4C7F6E0C" w:rsidR="00F70F89" w:rsidRPr="004D7B9C" w:rsidRDefault="0057215B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$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i;</w:t>
                            </w:r>
                          </w:p>
                          <w:p w14:paraId="13FFE53C" w14:textId="4FAD996D" w:rsidR="00F70F89" w:rsidRPr="004D7B9C" w:rsidRDefault="0057215B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$</w:t>
                            </w:r>
                            <w:r w:rsidR="00654FC6">
                              <w:rPr>
                                <w:rFonts w:ascii="ＭＳ Ｐゴシック" w:eastAsia="ＭＳ Ｐゴシック" w:hAnsi="ＭＳ Ｐゴシック"/>
                              </w:rPr>
                              <w:t>va</w:t>
                            </w:r>
                            <w:r w:rsidR="001C6A44">
                              <w:rPr>
                                <w:rFonts w:ascii="ＭＳ Ｐゴシック" w:eastAsia="ＭＳ Ｐゴシック" w:hAnsi="ＭＳ Ｐゴシック"/>
                              </w:rPr>
                              <w:t>lue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;</w:t>
                            </w:r>
                          </w:p>
                          <w:p w14:paraId="5B09EA97" w14:textId="51E3C6FC" w:rsidR="00F70F89" w:rsidRPr="004D7B9C" w:rsidRDefault="0057215B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$</w:t>
                            </w:r>
                            <w:r w:rsidR="00654FC6">
                              <w:rPr>
                                <w:rFonts w:ascii="ＭＳ Ｐゴシック" w:eastAsia="ＭＳ Ｐゴシック" w:hAnsi="ＭＳ Ｐゴシック"/>
                              </w:rPr>
                              <w:t>unit</w:t>
                            </w:r>
                            <w:r w:rsidR="001C6A44">
                              <w:rPr>
                                <w:rFonts w:ascii="ＭＳ Ｐゴシック" w:eastAsia="ＭＳ Ｐゴシック" w:hAnsi="ＭＳ Ｐゴシック"/>
                              </w:rPr>
                              <w:t>Text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D7810" id="Text Box 8744" o:spid="_x0000_s1041" type="#_x0000_t202" style="position:absolute;left:0;text-align:left;margin-left:21.05pt;margin-top:0;width:477pt;height:5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">
                <v:textbox inset="5.85pt,.7pt,5.85pt,.7pt">
                  <w:txbxContent>
                    <w:p w14:paraId="385E4813" w14:textId="4C7F6E0C" w:rsidR="00F70F89" w:rsidRPr="004D7B9C" w:rsidRDefault="0057215B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i;</w:t>
                      </w:r>
                    </w:p>
                    <w:p w14:paraId="13FFE53C" w14:textId="4FAD996D" w:rsidR="00F70F89" w:rsidRPr="004D7B9C" w:rsidRDefault="0057215B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654FC6">
                        <w:rPr>
                          <w:rFonts w:ascii="ＭＳ Ｐゴシック" w:eastAsia="ＭＳ Ｐゴシック" w:hAnsi="ＭＳ Ｐゴシック"/>
                        </w:rPr>
                        <w:t>va</w:t>
                      </w:r>
                      <w:r w:rsidR="001C6A44">
                        <w:rPr>
                          <w:rFonts w:ascii="ＭＳ Ｐゴシック" w:eastAsia="ＭＳ Ｐゴシック" w:hAnsi="ＭＳ Ｐゴシック"/>
                        </w:rPr>
                        <w:t>lue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5B09EA97" w14:textId="51E3C6FC" w:rsidR="00F70F89" w:rsidRPr="004D7B9C" w:rsidRDefault="0057215B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$</w:t>
                      </w:r>
                      <w:r w:rsidR="00654FC6">
                        <w:rPr>
                          <w:rFonts w:ascii="ＭＳ Ｐゴシック" w:eastAsia="ＭＳ Ｐゴシック" w:hAnsi="ＭＳ Ｐゴシック"/>
                        </w:rPr>
                        <w:t>unit</w:t>
                      </w:r>
                      <w:r w:rsidR="001C6A44">
                        <w:rPr>
                          <w:rFonts w:ascii="ＭＳ Ｐゴシック" w:eastAsia="ＭＳ Ｐゴシック" w:hAnsi="ＭＳ Ｐゴシック"/>
                        </w:rPr>
                        <w:t>Text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C0857D6" w14:textId="77777777" w:rsidR="00062D2B" w:rsidRDefault="00062D2B" w:rsidP="00062D2B">
      <w:pPr>
        <w:pStyle w:val="afffa"/>
      </w:pPr>
    </w:p>
    <w:p w14:paraId="771E8B99" w14:textId="77777777" w:rsidR="00062D2B" w:rsidRDefault="00062D2B" w:rsidP="00062D2B">
      <w:pPr>
        <w:pStyle w:val="afffa"/>
      </w:pPr>
    </w:p>
    <w:p w14:paraId="69DE6B22" w14:textId="77777777" w:rsidR="00062D2B" w:rsidRDefault="00062D2B" w:rsidP="00062D2B">
      <w:pPr>
        <w:pStyle w:val="afffa"/>
      </w:pPr>
    </w:p>
    <w:p w14:paraId="7F9F5E83" w14:textId="074D7A76" w:rsidR="005A12BE" w:rsidRDefault="005A12BE" w:rsidP="00062D2B">
      <w:pPr>
        <w:pStyle w:val="afffa"/>
      </w:pPr>
    </w:p>
    <w:p w14:paraId="425FB28B" w14:textId="6C5168BE" w:rsidR="0040764C" w:rsidRDefault="0040764C" w:rsidP="00062D2B">
      <w:pPr>
        <w:pStyle w:val="afffa"/>
      </w:pPr>
    </w:p>
    <w:p w14:paraId="0A2C3098" w14:textId="5C50FC87" w:rsidR="0040764C" w:rsidRDefault="0040764C" w:rsidP="00062D2B">
      <w:pPr>
        <w:pStyle w:val="afffa"/>
      </w:pPr>
    </w:p>
    <w:p w14:paraId="29F4A18F" w14:textId="28E6AE9C" w:rsidR="0040764C" w:rsidRDefault="0040764C" w:rsidP="00062D2B">
      <w:pPr>
        <w:pStyle w:val="afffa"/>
      </w:pPr>
    </w:p>
    <w:p w14:paraId="34C57156" w14:textId="1599C1D8" w:rsidR="0040764C" w:rsidRDefault="0040764C" w:rsidP="00062D2B">
      <w:pPr>
        <w:pStyle w:val="afffa"/>
      </w:pPr>
    </w:p>
    <w:p w14:paraId="46AE2787" w14:textId="222F3864" w:rsidR="0040764C" w:rsidRDefault="0040764C" w:rsidP="00062D2B">
      <w:pPr>
        <w:pStyle w:val="afffa"/>
      </w:pPr>
    </w:p>
    <w:p w14:paraId="08931FB6" w14:textId="0F343242" w:rsidR="0040764C" w:rsidRDefault="0040764C" w:rsidP="00062D2B">
      <w:pPr>
        <w:pStyle w:val="afffa"/>
      </w:pPr>
    </w:p>
    <w:p w14:paraId="6078B6BC" w14:textId="1207434F" w:rsidR="0040764C" w:rsidRDefault="0040764C" w:rsidP="00062D2B">
      <w:pPr>
        <w:pStyle w:val="afffa"/>
      </w:pPr>
    </w:p>
    <w:p w14:paraId="3BADEE96" w14:textId="1AA6D5DF" w:rsidR="0040764C" w:rsidRDefault="0040764C" w:rsidP="00062D2B">
      <w:pPr>
        <w:pStyle w:val="afffa"/>
      </w:pPr>
    </w:p>
    <w:p w14:paraId="0D679CA3" w14:textId="5AF0DDC6" w:rsidR="0040764C" w:rsidRDefault="0040764C" w:rsidP="00062D2B">
      <w:pPr>
        <w:pStyle w:val="afffa"/>
      </w:pPr>
    </w:p>
    <w:p w14:paraId="6578D67C" w14:textId="77777777" w:rsidR="0040764C" w:rsidRDefault="0040764C" w:rsidP="00062D2B">
      <w:pPr>
        <w:pStyle w:val="afffa"/>
      </w:pPr>
    </w:p>
    <w:p w14:paraId="1FF9B763" w14:textId="77777777" w:rsidR="00062D2B" w:rsidRPr="004D7B9C" w:rsidRDefault="00CD028B" w:rsidP="00062D2B">
      <w:pPr>
        <w:pStyle w:val="afffa"/>
      </w:pPr>
      <w:r>
        <w:rPr>
          <w:rFonts w:hint="eastAsia"/>
        </w:rPr>
        <w:lastRenderedPageBreak/>
        <w:t>（５）</w:t>
      </w:r>
      <w:r w:rsidR="00062D2B" w:rsidRPr="004D7B9C">
        <w:rPr>
          <w:rFonts w:hint="eastAsia"/>
        </w:rPr>
        <w:t>定数名</w:t>
      </w:r>
    </w:p>
    <w:p w14:paraId="49FD04BD" w14:textId="77777777" w:rsidR="00062D2B" w:rsidRDefault="00062D2B" w:rsidP="00062D2B">
      <w:pPr>
        <w:pStyle w:val="afffa"/>
      </w:pPr>
    </w:p>
    <w:p w14:paraId="0AABB435" w14:textId="77777777" w:rsidR="00062D2B" w:rsidRDefault="00062D2B" w:rsidP="00CD028B">
      <w:pPr>
        <w:pStyle w:val="afffa"/>
        <w:ind w:firstLineChars="200" w:firstLine="364"/>
      </w:pPr>
      <w:r w:rsidRPr="004D7B9C">
        <w:rPr>
          <w:rFonts w:hint="eastAsia"/>
        </w:rPr>
        <w:t>すべて大文字のアンダーバー（</w:t>
      </w:r>
      <w:r w:rsidRPr="004D7B9C">
        <w:rPr>
          <w:rFonts w:hint="eastAsia"/>
        </w:rPr>
        <w:t>_</w:t>
      </w:r>
      <w:r w:rsidRPr="004D7B9C">
        <w:rPr>
          <w:rFonts w:hint="eastAsia"/>
        </w:rPr>
        <w:t>）で分割した単語で構成する。</w:t>
      </w:r>
    </w:p>
    <w:p w14:paraId="782D1E28" w14:textId="77777777" w:rsidR="00414111" w:rsidRPr="004D7B9C" w:rsidRDefault="00414111" w:rsidP="00414111">
      <w:pPr>
        <w:pStyle w:val="afffa"/>
        <w:ind w:firstLineChars="200" w:firstLine="364"/>
      </w:pPr>
      <w:r>
        <w:rPr>
          <w:rFonts w:hint="eastAsia"/>
        </w:rPr>
        <w:t>クラス定数については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修飾子を定義する事。</w:t>
      </w:r>
    </w:p>
    <w:p w14:paraId="6A1729DE" w14:textId="77777777" w:rsidR="002374F0" w:rsidRPr="00414111" w:rsidRDefault="002374F0" w:rsidP="00062D2B">
      <w:pPr>
        <w:pStyle w:val="afffa"/>
      </w:pPr>
    </w:p>
    <w:p w14:paraId="4DD1C36D" w14:textId="77777777" w:rsidR="00062D2B" w:rsidRDefault="00062D2B" w:rsidP="00CD028B">
      <w:pPr>
        <w:pStyle w:val="afffa"/>
        <w:ind w:firstLineChars="100" w:firstLine="182"/>
      </w:pPr>
      <w:r>
        <w:rPr>
          <w:rFonts w:hint="eastAsia"/>
        </w:rPr>
        <w:t>例</w:t>
      </w:r>
      <w:r>
        <w:rPr>
          <w:rFonts w:hint="eastAsia"/>
        </w:rPr>
        <w:t>)</w:t>
      </w:r>
    </w:p>
    <w:p w14:paraId="03431953" w14:textId="77777777" w:rsidR="00062D2B" w:rsidRDefault="00346C8E" w:rsidP="00062D2B">
      <w:pPr>
        <w:pStyle w:val="afffa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4693FD" wp14:editId="7DA8188A">
                <wp:simplePos x="0" y="0"/>
                <wp:positionH relativeFrom="column">
                  <wp:posOffset>267335</wp:posOffset>
                </wp:positionH>
                <wp:positionV relativeFrom="paragraph">
                  <wp:posOffset>0</wp:posOffset>
                </wp:positionV>
                <wp:extent cx="6057900" cy="1647190"/>
                <wp:effectExtent l="0" t="0" r="0" b="0"/>
                <wp:wrapNone/>
                <wp:docPr id="6" name="Text Box 8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64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6CDB3" w14:textId="7F13C389" w:rsidR="00F70F89" w:rsidRPr="004D7B9C" w:rsidRDefault="003A0A0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d</w:t>
                            </w:r>
                            <w:r w:rsidR="00B84EB2">
                              <w:rPr>
                                <w:rFonts w:ascii="ＭＳ Ｐゴシック" w:eastAsia="ＭＳ Ｐゴシック" w:hAnsi="ＭＳ Ｐゴシック"/>
                              </w:rPr>
                              <w:t>efine (“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MIN_WIDTH</w:t>
                            </w:r>
                            <w:r w:rsidR="00B84EB2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”, 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4</w:t>
                            </w:r>
                            <w:r w:rsidR="00B84EB2">
                              <w:rPr>
                                <w:rFonts w:ascii="ＭＳ Ｐゴシック" w:eastAsia="ＭＳ Ｐゴシック" w:hAnsi="ＭＳ Ｐゴシック"/>
                              </w:rPr>
                              <w:t>)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;</w:t>
                            </w:r>
                          </w:p>
                          <w:p w14:paraId="0BEE1D7A" w14:textId="77777777" w:rsidR="00F70F89" w:rsidRPr="003A0A09" w:rsidRDefault="00F70F8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48ED95CE" w14:textId="38C59F57" w:rsidR="00F70F89" w:rsidRPr="004D7B9C" w:rsidRDefault="003A0A0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define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(“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MAX_WIDTH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”,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999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)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;</w:t>
                            </w:r>
                          </w:p>
                          <w:p w14:paraId="5D98DA6C" w14:textId="77777777" w:rsidR="00F70F89" w:rsidRPr="003A0A09" w:rsidRDefault="00F70F8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4C00523A" w14:textId="24962707" w:rsidR="00F70F89" w:rsidRDefault="003A0A09" w:rsidP="00062D2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define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(“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GET_THE_CPU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”,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 xml:space="preserve"> 1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</w:rPr>
                              <w:t>)</w:t>
                            </w:r>
                            <w:r w:rsidR="00F70F89" w:rsidRPr="004D7B9C">
                              <w:rPr>
                                <w:rFonts w:ascii="ＭＳ Ｐゴシック" w:eastAsia="ＭＳ Ｐゴシック" w:hAnsi="ＭＳ Ｐゴシック"/>
                              </w:rPr>
                              <w:t>;</w:t>
                            </w:r>
                          </w:p>
                          <w:p w14:paraId="101B09A1" w14:textId="27160B14" w:rsidR="00F70F89" w:rsidRPr="003A0A09" w:rsidRDefault="00F70F89" w:rsidP="00337211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93FD" id="Text Box 8745" o:spid="_x0000_s1042" type="#_x0000_t202" style="position:absolute;left:0;text-align:left;margin-left:21.05pt;margin-top:0;width:477pt;height:129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">
                <v:textbox inset="5.85pt,.7pt,5.85pt,.7pt">
                  <w:txbxContent>
                    <w:p w14:paraId="1D66CDB3" w14:textId="7F13C389" w:rsidR="00F70F89" w:rsidRPr="004D7B9C" w:rsidRDefault="003A0A0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d</w:t>
                      </w:r>
                      <w:r w:rsidR="00B84EB2">
                        <w:rPr>
                          <w:rFonts w:ascii="ＭＳ Ｐゴシック" w:eastAsia="ＭＳ Ｐゴシック" w:hAnsi="ＭＳ Ｐゴシック"/>
                        </w:rPr>
                        <w:t>efine (“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MIN_WIDTH</w:t>
                      </w:r>
                      <w:r w:rsidR="00B84EB2">
                        <w:rPr>
                          <w:rFonts w:ascii="ＭＳ Ｐゴシック" w:eastAsia="ＭＳ Ｐゴシック" w:hAnsi="ＭＳ Ｐゴシック"/>
                        </w:rPr>
                        <w:t xml:space="preserve">”, 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4</w:t>
                      </w:r>
                      <w:r w:rsidR="00B84EB2">
                        <w:rPr>
                          <w:rFonts w:ascii="ＭＳ Ｐゴシック" w:eastAsia="ＭＳ Ｐゴシック" w:hAnsi="ＭＳ Ｐゴシック"/>
                        </w:rPr>
                        <w:t>)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0BEE1D7A" w14:textId="77777777" w:rsidR="00F70F89" w:rsidRPr="003A0A09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48ED95CE" w14:textId="38C59F57" w:rsidR="00F70F89" w:rsidRPr="004D7B9C" w:rsidRDefault="003A0A0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define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(“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MAX_WIDTH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”,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999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)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5D98DA6C" w14:textId="77777777" w:rsidR="00F70F89" w:rsidRPr="003A0A09" w:rsidRDefault="00F70F8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4C00523A" w14:textId="24962707" w:rsidR="00F70F89" w:rsidRDefault="003A0A09" w:rsidP="00062D2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</w:rPr>
                        <w:t>define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(“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GET_THE_CPU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”,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 xml:space="preserve"> 1</w:t>
                      </w:r>
                      <w:r>
                        <w:rPr>
                          <w:rFonts w:ascii="ＭＳ Ｐゴシック" w:eastAsia="ＭＳ Ｐゴシック" w:hAnsi="ＭＳ Ｐゴシック"/>
                        </w:rPr>
                        <w:t>)</w:t>
                      </w:r>
                      <w:r w:rsidR="00F70F89" w:rsidRPr="004D7B9C">
                        <w:rPr>
                          <w:rFonts w:ascii="ＭＳ Ｐゴシック" w:eastAsia="ＭＳ Ｐゴシック" w:hAnsi="ＭＳ Ｐゴシック"/>
                        </w:rPr>
                        <w:t>;</w:t>
                      </w:r>
                    </w:p>
                    <w:p w14:paraId="101B09A1" w14:textId="27160B14" w:rsidR="00F70F89" w:rsidRPr="003A0A09" w:rsidRDefault="00F70F89" w:rsidP="00337211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2F27C5" w14:textId="77777777" w:rsidR="00062D2B" w:rsidRDefault="00062D2B" w:rsidP="00062D2B">
      <w:pPr>
        <w:pStyle w:val="afffa"/>
      </w:pPr>
    </w:p>
    <w:p w14:paraId="6C158742" w14:textId="77777777" w:rsidR="00062D2B" w:rsidRDefault="00062D2B" w:rsidP="00062D2B">
      <w:pPr>
        <w:pStyle w:val="afffa"/>
      </w:pPr>
    </w:p>
    <w:p w14:paraId="10F2E5E4" w14:textId="77777777" w:rsidR="00062D2B" w:rsidRDefault="00062D2B" w:rsidP="00062D2B">
      <w:pPr>
        <w:pStyle w:val="afffa"/>
      </w:pPr>
    </w:p>
    <w:p w14:paraId="516A197E" w14:textId="77777777" w:rsidR="00062D2B" w:rsidRDefault="00062D2B" w:rsidP="00062D2B">
      <w:pPr>
        <w:pStyle w:val="afffa"/>
      </w:pPr>
    </w:p>
    <w:p w14:paraId="6E60E36B" w14:textId="77777777" w:rsidR="00062D2B" w:rsidRDefault="00062D2B" w:rsidP="00062D2B">
      <w:pPr>
        <w:pStyle w:val="afffa"/>
      </w:pPr>
    </w:p>
    <w:p w14:paraId="16016840" w14:textId="77777777" w:rsidR="00062D2B" w:rsidRDefault="00062D2B" w:rsidP="00062D2B">
      <w:pPr>
        <w:pStyle w:val="afffa"/>
      </w:pPr>
    </w:p>
    <w:p w14:paraId="4F0913C6" w14:textId="77777777" w:rsidR="00092841" w:rsidRDefault="00092841" w:rsidP="00062D2B">
      <w:pPr>
        <w:pStyle w:val="afffa"/>
      </w:pPr>
    </w:p>
    <w:p w14:paraId="2A48796F" w14:textId="77777777" w:rsidR="00092841" w:rsidRDefault="00092841" w:rsidP="00062D2B">
      <w:pPr>
        <w:pStyle w:val="afffa"/>
      </w:pPr>
    </w:p>
    <w:p w14:paraId="39675D62" w14:textId="77777777" w:rsidR="00092841" w:rsidRDefault="00092841" w:rsidP="00062D2B">
      <w:pPr>
        <w:pStyle w:val="afffa"/>
      </w:pPr>
    </w:p>
    <w:p w14:paraId="4D764C12" w14:textId="77777777" w:rsidR="00092841" w:rsidRDefault="00092841" w:rsidP="00062D2B">
      <w:pPr>
        <w:pStyle w:val="afffa"/>
      </w:pPr>
    </w:p>
    <w:p w14:paraId="4E5135B7" w14:textId="77777777" w:rsidR="00E63037" w:rsidRPr="00081F56" w:rsidRDefault="00E63037" w:rsidP="00E63037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  <w:r>
        <w:br w:type="page"/>
      </w:r>
    </w:p>
    <w:p w14:paraId="1C868BE5" w14:textId="77777777" w:rsidR="00E63037" w:rsidRPr="0066518E" w:rsidRDefault="00E63037" w:rsidP="00E63037">
      <w:pPr>
        <w:pStyle w:val="21"/>
        <w:ind w:left="425"/>
        <w:rPr>
          <w:rFonts w:hAnsi="ＭＳ ゴシック"/>
          <w:b/>
          <w:spacing w:val="0"/>
          <w:sz w:val="20"/>
          <w:u w:val="single"/>
        </w:rPr>
      </w:pPr>
      <w:bookmarkStart w:id="5" w:name="_Toc220492375"/>
      <w:r>
        <w:rPr>
          <w:rFonts w:hAnsi="ＭＳ ゴシック" w:hint="eastAsia"/>
          <w:b/>
          <w:spacing w:val="0"/>
          <w:sz w:val="20"/>
          <w:u w:val="single"/>
        </w:rPr>
        <w:lastRenderedPageBreak/>
        <w:t>プレフィックス</w:t>
      </w:r>
      <w:bookmarkEnd w:id="5"/>
    </w:p>
    <w:p w14:paraId="70B17E92" w14:textId="77777777" w:rsidR="00E63037" w:rsidRPr="00E63037" w:rsidRDefault="00E63037" w:rsidP="00E63037">
      <w:pPr>
        <w:pStyle w:val="afffa"/>
        <w:rPr>
          <w:rFonts w:ascii="ＭＳ Ｐゴシック" w:eastAsia="ＭＳ Ｐゴシック" w:hAnsi="ＭＳ Ｐゴシック"/>
        </w:rPr>
      </w:pPr>
    </w:p>
    <w:p w14:paraId="66330730" w14:textId="32C46D39" w:rsidR="00E63037" w:rsidRPr="00C127AC" w:rsidRDefault="00E63037" w:rsidP="0040764C">
      <w:pPr>
        <w:pStyle w:val="afffa"/>
        <w:rPr>
          <w:color w:val="FF0000"/>
        </w:rPr>
      </w:pPr>
      <w:r w:rsidRPr="00C127AC">
        <w:rPr>
          <w:rFonts w:ascii="ＭＳ Ｐゴシック" w:eastAsia="ＭＳ Ｐゴシック" w:hAnsi="ＭＳ Ｐゴシック" w:hint="eastAsia"/>
          <w:color w:val="FF0000"/>
        </w:rPr>
        <w:t>変数・ポインタ・構造体等のプレフィックスは、</w:t>
      </w:r>
      <w:r w:rsidR="0040764C" w:rsidRPr="00C127AC">
        <w:rPr>
          <w:rFonts w:ascii="ＭＳ Ｐゴシック" w:eastAsia="ＭＳ Ｐゴシック" w:hAnsi="ＭＳ Ｐゴシック" w:hint="eastAsia"/>
          <w:color w:val="FF0000"/>
        </w:rPr>
        <w:t>使用しない</w:t>
      </w:r>
      <w:r w:rsidRPr="00C127AC">
        <w:rPr>
          <w:rFonts w:ascii="ＭＳ Ｐゴシック" w:eastAsia="ＭＳ Ｐゴシック" w:hAnsi="ＭＳ Ｐゴシック" w:hint="eastAsia"/>
          <w:color w:val="FF0000"/>
        </w:rPr>
        <w:t>。</w:t>
      </w:r>
    </w:p>
    <w:p w14:paraId="4EA7A51D" w14:textId="77777777" w:rsidR="00E63037" w:rsidRDefault="00E63037" w:rsidP="00062D2B">
      <w:pPr>
        <w:pStyle w:val="afffa"/>
      </w:pPr>
    </w:p>
    <w:p w14:paraId="107619DD" w14:textId="77777777" w:rsidR="00E63037" w:rsidRPr="00783319" w:rsidRDefault="00E63037" w:rsidP="00062D2B">
      <w:pPr>
        <w:pStyle w:val="afffa"/>
      </w:pPr>
    </w:p>
    <w:p w14:paraId="1DCADBF9" w14:textId="77777777" w:rsidR="00E63037" w:rsidRDefault="00E63037" w:rsidP="00062D2B">
      <w:pPr>
        <w:pStyle w:val="afffa"/>
      </w:pPr>
    </w:p>
    <w:p w14:paraId="0A65AB23" w14:textId="77777777" w:rsidR="00110B99" w:rsidRPr="0066518E" w:rsidRDefault="00062D2B" w:rsidP="00110B99">
      <w:pPr>
        <w:pStyle w:val="a3"/>
        <w:ind w:left="0" w:firstLine="0"/>
      </w:pPr>
      <w:r>
        <w:br w:type="page"/>
      </w:r>
    </w:p>
    <w:p w14:paraId="796322B8" w14:textId="77777777" w:rsidR="00110B99" w:rsidRPr="0066518E" w:rsidRDefault="00110B99" w:rsidP="00110B99">
      <w:pPr>
        <w:pStyle w:val="1"/>
        <w:pageBreakBefore w:val="0"/>
        <w:rPr>
          <w:spacing w:val="0"/>
          <w:sz w:val="20"/>
        </w:rPr>
      </w:pPr>
      <w:bookmarkStart w:id="6" w:name="_Toc220492376"/>
      <w:r>
        <w:rPr>
          <w:rFonts w:hint="eastAsia"/>
          <w:spacing w:val="0"/>
          <w:sz w:val="20"/>
        </w:rPr>
        <w:lastRenderedPageBreak/>
        <w:t>コーディング時の注意点</w:t>
      </w:r>
      <w:bookmarkEnd w:id="6"/>
    </w:p>
    <w:p w14:paraId="6B37F835" w14:textId="77777777" w:rsidR="00744645" w:rsidRPr="00081F56" w:rsidRDefault="00744645" w:rsidP="00095644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5D3A03C3" w14:textId="77777777" w:rsidR="00095644" w:rsidRPr="0066518E" w:rsidRDefault="00095644" w:rsidP="00095644">
      <w:pPr>
        <w:pStyle w:val="21"/>
        <w:ind w:left="425"/>
        <w:rPr>
          <w:rFonts w:hAnsi="ＭＳ ゴシック"/>
          <w:b/>
          <w:spacing w:val="0"/>
          <w:sz w:val="20"/>
          <w:u w:val="single"/>
        </w:rPr>
      </w:pPr>
      <w:bookmarkStart w:id="7" w:name="_Toc220492377"/>
      <w:r>
        <w:rPr>
          <w:rFonts w:hAnsi="ＭＳ ゴシック" w:hint="eastAsia"/>
          <w:b/>
          <w:spacing w:val="0"/>
          <w:sz w:val="20"/>
          <w:u w:val="single"/>
        </w:rPr>
        <w:t>例外（エラー）処理について</w:t>
      </w:r>
      <w:bookmarkEnd w:id="7"/>
    </w:p>
    <w:p w14:paraId="15AF2915" w14:textId="7631570B" w:rsidR="00095644" w:rsidRDefault="00095644" w:rsidP="00095644">
      <w:pPr>
        <w:pStyle w:val="afffa"/>
      </w:pPr>
    </w:p>
    <w:p w14:paraId="731C2B58" w14:textId="327EB26A" w:rsidR="008C7895" w:rsidRPr="000E074B" w:rsidRDefault="008C7895" w:rsidP="008C7895">
      <w:pPr>
        <w:pStyle w:val="afffa"/>
        <w:ind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  <w:r w:rsidRPr="000E074B">
        <w:rPr>
          <w:rFonts w:ascii="ＭＳ ゴシック" w:eastAsia="ＭＳ ゴシック" w:hAnsi="ＭＳ ゴシック" w:hint="eastAsia"/>
          <w:color w:val="FF0000"/>
          <w:spacing w:val="0"/>
        </w:rPr>
        <w:t>try-catchブロックは使用せず、例外の場合はL</w:t>
      </w:r>
      <w:r w:rsidRPr="000E074B">
        <w:rPr>
          <w:rFonts w:ascii="ＭＳ ゴシック" w:eastAsia="ＭＳ ゴシック" w:hAnsi="ＭＳ ゴシック"/>
          <w:color w:val="FF0000"/>
          <w:spacing w:val="0"/>
        </w:rPr>
        <w:t>aravel</w:t>
      </w:r>
      <w:r w:rsidRPr="000E074B">
        <w:rPr>
          <w:rFonts w:ascii="ＭＳ ゴシック" w:eastAsia="ＭＳ ゴシック" w:hAnsi="ＭＳ ゴシック" w:hint="eastAsia"/>
          <w:color w:val="FF0000"/>
          <w:spacing w:val="0"/>
        </w:rPr>
        <w:t>に処理を任せ、処理を記述しない。</w:t>
      </w:r>
    </w:p>
    <w:p w14:paraId="418F6167" w14:textId="23616D85" w:rsidR="008C7895" w:rsidRPr="000E074B" w:rsidRDefault="008C7895" w:rsidP="00074AFC">
      <w:pPr>
        <w:pStyle w:val="afffa"/>
        <w:ind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  <w:r w:rsidRPr="000E074B">
        <w:rPr>
          <w:rFonts w:ascii="ＭＳ ゴシック" w:eastAsia="ＭＳ ゴシック" w:hAnsi="ＭＳ ゴシック" w:hint="eastAsia"/>
          <w:color w:val="FF0000"/>
          <w:spacing w:val="0"/>
        </w:rPr>
        <w:t>（L</w:t>
      </w:r>
      <w:r w:rsidRPr="000E074B">
        <w:rPr>
          <w:rFonts w:ascii="ＭＳ ゴシック" w:eastAsia="ＭＳ ゴシック" w:hAnsi="ＭＳ ゴシック"/>
          <w:color w:val="FF0000"/>
          <w:spacing w:val="0"/>
        </w:rPr>
        <w:t>aravel</w:t>
      </w:r>
      <w:r w:rsidRPr="000E074B">
        <w:rPr>
          <w:rFonts w:ascii="ＭＳ ゴシック" w:eastAsia="ＭＳ ゴシック" w:hAnsi="ＭＳ ゴシック" w:hint="eastAsia"/>
          <w:color w:val="FF0000"/>
          <w:spacing w:val="0"/>
        </w:rPr>
        <w:t>が処理</w:t>
      </w:r>
      <w:r w:rsidR="00074AFC" w:rsidRPr="000E074B">
        <w:rPr>
          <w:rFonts w:ascii="ＭＳ ゴシック" w:eastAsia="ＭＳ ゴシック" w:hAnsi="ＭＳ ゴシック" w:hint="eastAsia"/>
          <w:color w:val="FF0000"/>
          <w:spacing w:val="0"/>
        </w:rPr>
        <w:t>し、</w:t>
      </w:r>
      <w:r w:rsidRPr="000E074B">
        <w:rPr>
          <w:rFonts w:ascii="ＭＳ ゴシック" w:eastAsia="ＭＳ ゴシック" w:hAnsi="ＭＳ ゴシック" w:hint="eastAsia"/>
          <w:color w:val="FF0000"/>
          <w:spacing w:val="0"/>
        </w:rPr>
        <w:t>エラー画面が表示される）</w:t>
      </w:r>
    </w:p>
    <w:p w14:paraId="0B3BD2CD" w14:textId="77777777" w:rsidR="000E074B" w:rsidRPr="000E074B" w:rsidRDefault="000E074B" w:rsidP="00095644">
      <w:pPr>
        <w:pStyle w:val="afffa"/>
      </w:pPr>
    </w:p>
    <w:p w14:paraId="7BC7CAEA" w14:textId="6D0E012C" w:rsidR="00D85B94" w:rsidRPr="00C127AC" w:rsidRDefault="000E074B" w:rsidP="003B1090">
      <w:pPr>
        <w:pStyle w:val="afffa"/>
        <w:ind w:firstLineChars="200" w:firstLine="400"/>
        <w:rPr>
          <w:rFonts w:ascii="ＭＳ ゴシック" w:eastAsia="ＭＳ ゴシック" w:hAnsi="ＭＳ ゴシック"/>
          <w:color w:val="FF0000"/>
          <w:spacing w:val="0"/>
        </w:rPr>
      </w:pP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意図的に</w:t>
      </w:r>
      <w:r w:rsidR="00095644" w:rsidRPr="00C127AC">
        <w:rPr>
          <w:rFonts w:ascii="ＭＳ ゴシック" w:eastAsia="ＭＳ ゴシック" w:hAnsi="ＭＳ ゴシック" w:hint="eastAsia"/>
          <w:color w:val="FF0000"/>
          <w:spacing w:val="0"/>
        </w:rPr>
        <w:t>try-catch</w:t>
      </w:r>
      <w:r w:rsidR="003B1090" w:rsidRPr="00C127AC">
        <w:rPr>
          <w:rFonts w:ascii="ＭＳ ゴシック" w:eastAsia="ＭＳ ゴシック" w:hAnsi="ＭＳ ゴシック" w:hint="eastAsia"/>
          <w:color w:val="FF0000"/>
          <w:spacing w:val="0"/>
        </w:rPr>
        <w:t>にて例外を拾う必要がある</w:t>
      </w: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場合は</w:t>
      </w:r>
      <w:r w:rsidR="003B1090" w:rsidRPr="00C127AC">
        <w:rPr>
          <w:rFonts w:ascii="ＭＳ ゴシック" w:eastAsia="ＭＳ ゴシック" w:hAnsi="ＭＳ ゴシック" w:hint="eastAsia"/>
          <w:color w:val="FF0000"/>
          <w:spacing w:val="0"/>
        </w:rPr>
        <w:t>、</w:t>
      </w:r>
      <w:r w:rsidR="00DF00F3" w:rsidRPr="00C127AC">
        <w:rPr>
          <w:rFonts w:ascii="ＭＳ ゴシック" w:eastAsia="ＭＳ ゴシック" w:hAnsi="ＭＳ ゴシック" w:hint="eastAsia"/>
          <w:color w:val="FF0000"/>
          <w:spacing w:val="0"/>
        </w:rPr>
        <w:t>使用してもよい</w:t>
      </w:r>
      <w:r w:rsidRPr="00C127AC">
        <w:rPr>
          <w:rFonts w:ascii="ＭＳ ゴシック" w:eastAsia="ＭＳ ゴシック" w:hAnsi="ＭＳ ゴシック" w:hint="eastAsia"/>
          <w:color w:val="FF0000"/>
          <w:spacing w:val="0"/>
        </w:rPr>
        <w:t>。</w:t>
      </w:r>
    </w:p>
    <w:p w14:paraId="000B2D52" w14:textId="77777777" w:rsidR="0021742B" w:rsidRDefault="0021742B" w:rsidP="00E2086E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</w:p>
    <w:p w14:paraId="2E94E5E2" w14:textId="4919DB9F" w:rsidR="00C621B0" w:rsidRPr="00B255D1" w:rsidRDefault="00C621B0" w:rsidP="00E2086E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B255D1">
        <w:rPr>
          <w:rFonts w:ascii="ＭＳ ゴシック" w:eastAsia="ＭＳ ゴシック" w:hAnsi="ＭＳ ゴシック" w:hint="eastAsia"/>
          <w:color w:val="FF0000"/>
          <w:spacing w:val="0"/>
        </w:rPr>
        <w:t xml:space="preserve">　注意）</w:t>
      </w:r>
    </w:p>
    <w:p w14:paraId="2143E2F3" w14:textId="77777777" w:rsidR="00C621B0" w:rsidRPr="00B255D1" w:rsidRDefault="00C621B0" w:rsidP="00E2086E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B255D1">
        <w:rPr>
          <w:rFonts w:ascii="ＭＳ ゴシック" w:eastAsia="ＭＳ ゴシック" w:hAnsi="ＭＳ ゴシック" w:hint="eastAsia"/>
          <w:color w:val="FF0000"/>
          <w:spacing w:val="0"/>
        </w:rPr>
        <w:t xml:space="preserve">　try-catchブロックはループ外に置く事！！</w:t>
      </w:r>
    </w:p>
    <w:p w14:paraId="44664192" w14:textId="77777777" w:rsidR="00C621B0" w:rsidRPr="00B255D1" w:rsidRDefault="00C621B0" w:rsidP="00E2086E">
      <w:pPr>
        <w:pStyle w:val="a3"/>
        <w:ind w:left="0" w:firstLine="0"/>
        <w:rPr>
          <w:rFonts w:ascii="ＭＳ ゴシック" w:eastAsia="ＭＳ ゴシック" w:hAnsi="ＭＳ ゴシック"/>
          <w:color w:val="FF0000"/>
          <w:spacing w:val="0"/>
        </w:rPr>
      </w:pPr>
      <w:r w:rsidRPr="00B255D1">
        <w:rPr>
          <w:rFonts w:ascii="ＭＳ ゴシック" w:eastAsia="ＭＳ ゴシック" w:hAnsi="ＭＳ ゴシック" w:hint="eastAsia"/>
          <w:color w:val="FF0000"/>
          <w:spacing w:val="0"/>
        </w:rPr>
        <w:t xml:space="preserve">　try-catchブロックがループの内部にあると、コードの実行速度が落ちる可能性がある。</w:t>
      </w:r>
    </w:p>
    <w:p w14:paraId="21EE47D8" w14:textId="77777777" w:rsidR="00C621B0" w:rsidRDefault="00C621B0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4D470016" w14:textId="48E93E4A" w:rsidR="00C621B0" w:rsidRDefault="00C621B0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p w14:paraId="370768A3" w14:textId="77777777" w:rsidR="00593CFC" w:rsidRDefault="00593CFC" w:rsidP="00E2086E">
      <w:pPr>
        <w:pStyle w:val="a3"/>
        <w:ind w:left="0" w:firstLine="0"/>
        <w:rPr>
          <w:rFonts w:ascii="ＭＳ ゴシック" w:eastAsia="ＭＳ ゴシック" w:hAnsi="ＭＳ ゴシック"/>
          <w:spacing w:val="0"/>
        </w:rPr>
      </w:pPr>
    </w:p>
    <w:sectPr w:rsidR="00593CFC" w:rsidSect="00354D31">
      <w:footerReference w:type="default" r:id="rId7"/>
      <w:footerReference w:type="first" r:id="rId8"/>
      <w:pgSz w:w="11907" w:h="16840" w:code="9"/>
      <w:pgMar w:top="1298" w:right="992" w:bottom="567" w:left="1134" w:header="284" w:footer="45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74E3A" w14:textId="77777777" w:rsidR="00116638" w:rsidRDefault="00116638">
      <w:r>
        <w:separator/>
      </w:r>
    </w:p>
  </w:endnote>
  <w:endnote w:type="continuationSeparator" w:id="0">
    <w:p w14:paraId="01FD182F" w14:textId="77777777" w:rsidR="00116638" w:rsidRDefault="0011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準明朝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E2341" w14:textId="77777777" w:rsidR="00F70F89" w:rsidRPr="00354D31" w:rsidRDefault="00346C8E" w:rsidP="00354D31">
    <w:pPr>
      <w:pStyle w:val="aa"/>
      <w:jc w:val="center"/>
      <w:rPr>
        <w:rFonts w:ascii="ＭＳ ゴシック" w:eastAsia="ＭＳ ゴシック" w:hAnsi="ＭＳ ゴシック"/>
      </w:rPr>
    </w:pPr>
    <w:r>
      <w:rPr>
        <w:rFonts w:ascii="ＭＳ ゴシック" w:eastAsia="ＭＳ ゴシック" w:hAnsi="ＭＳ ゴシック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59844C" wp14:editId="69352A07">
              <wp:simplePos x="0" y="0"/>
              <wp:positionH relativeFrom="column">
                <wp:posOffset>-635</wp:posOffset>
              </wp:positionH>
              <wp:positionV relativeFrom="paragraph">
                <wp:posOffset>-20955</wp:posOffset>
              </wp:positionV>
              <wp:extent cx="617220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DCBC5" id="Line 1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1.65pt" to="485.95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" strokeweight="4.5pt">
              <v:stroke linestyle="thinThick"/>
            </v:line>
          </w:pict>
        </mc:Fallback>
      </mc:AlternateContent>
    </w:r>
    <w:r w:rsidR="00F70F89" w:rsidRPr="00354D31">
      <w:rPr>
        <w:rStyle w:val="ab"/>
        <w:rFonts w:ascii="ＭＳ ゴシック" w:eastAsia="ＭＳ ゴシック" w:hAnsi="ＭＳ ゴシック"/>
      </w:rPr>
      <w:fldChar w:fldCharType="begin"/>
    </w:r>
    <w:r w:rsidR="00F70F89" w:rsidRPr="00354D31">
      <w:rPr>
        <w:rStyle w:val="ab"/>
        <w:rFonts w:ascii="ＭＳ ゴシック" w:eastAsia="ＭＳ ゴシック" w:hAnsi="ＭＳ ゴシック"/>
      </w:rPr>
      <w:instrText xml:space="preserve"> PAGE </w:instrText>
    </w:r>
    <w:r w:rsidR="00F70F89" w:rsidRPr="00354D31">
      <w:rPr>
        <w:rStyle w:val="ab"/>
        <w:rFonts w:ascii="ＭＳ ゴシック" w:eastAsia="ＭＳ ゴシック" w:hAnsi="ＭＳ ゴシック"/>
      </w:rPr>
      <w:fldChar w:fldCharType="separate"/>
    </w:r>
    <w:r w:rsidR="0057215B">
      <w:rPr>
        <w:rStyle w:val="ab"/>
        <w:rFonts w:ascii="ＭＳ ゴシック" w:eastAsia="ＭＳ ゴシック" w:hAnsi="ＭＳ ゴシック"/>
        <w:noProof/>
      </w:rPr>
      <w:t>8</w:t>
    </w:r>
    <w:r w:rsidR="00F70F89" w:rsidRPr="00354D31">
      <w:rPr>
        <w:rStyle w:val="ab"/>
        <w:rFonts w:ascii="ＭＳ ゴシック" w:eastAsia="ＭＳ ゴシック" w:hAnsi="ＭＳ ゴシック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ED40" w14:textId="77777777" w:rsidR="00F70F89" w:rsidRDefault="00346C8E" w:rsidP="00354D31">
    <w:pPr>
      <w:pStyle w:val="a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9A4741" wp14:editId="34AC53FE">
              <wp:simplePos x="0" y="0"/>
              <wp:positionH relativeFrom="column">
                <wp:posOffset>14605</wp:posOffset>
              </wp:positionH>
              <wp:positionV relativeFrom="paragraph">
                <wp:posOffset>-22225</wp:posOffset>
              </wp:positionV>
              <wp:extent cx="6172200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5CBD7" id="Line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-1.75pt" to="487.1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" strokeweight="4.5pt">
              <v:stroke linestyle="thinThick"/>
            </v:line>
          </w:pict>
        </mc:Fallback>
      </mc:AlternateContent>
    </w:r>
    <w:r w:rsidR="00F70F89">
      <w:rPr>
        <w:rStyle w:val="ab"/>
      </w:rPr>
      <w:fldChar w:fldCharType="begin"/>
    </w:r>
    <w:r w:rsidR="00F70F89">
      <w:rPr>
        <w:rStyle w:val="ab"/>
      </w:rPr>
      <w:instrText xml:space="preserve"> PAGE </w:instrText>
    </w:r>
    <w:r w:rsidR="00F70F89">
      <w:rPr>
        <w:rStyle w:val="ab"/>
      </w:rPr>
      <w:fldChar w:fldCharType="separate"/>
    </w:r>
    <w:r w:rsidR="00FC3345">
      <w:rPr>
        <w:rStyle w:val="ab"/>
        <w:noProof/>
      </w:rPr>
      <w:t>0</w:t>
    </w:r>
    <w:r w:rsidR="00F70F89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E846F" w14:textId="77777777" w:rsidR="00116638" w:rsidRDefault="00116638">
      <w:r>
        <w:separator/>
      </w:r>
    </w:p>
  </w:footnote>
  <w:footnote w:type="continuationSeparator" w:id="0">
    <w:p w14:paraId="2D2195FC" w14:textId="77777777" w:rsidR="00116638" w:rsidRDefault="0011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a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5560A51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0"/>
        </w:tabs>
        <w:ind w:left="850" w:hanging="425"/>
      </w:pPr>
      <w:rPr>
        <w:rFonts w:hint="eastAsia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1570"/>
        </w:tabs>
        <w:ind w:left="1275" w:hanging="425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0"/>
        </w:tabs>
        <w:ind w:left="1700" w:hanging="425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1" w15:restartNumberingAfterBreak="0">
    <w:nsid w:val="0048083F"/>
    <w:multiLevelType w:val="hybridMultilevel"/>
    <w:tmpl w:val="9A56742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526F25"/>
    <w:multiLevelType w:val="hybridMultilevel"/>
    <w:tmpl w:val="66A0600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9D3B1E"/>
    <w:multiLevelType w:val="hybridMultilevel"/>
    <w:tmpl w:val="6A5828CC"/>
    <w:lvl w:ilvl="0" w:tplc="EB023D1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4" w15:restartNumberingAfterBreak="0">
    <w:nsid w:val="00C0665D"/>
    <w:multiLevelType w:val="hybridMultilevel"/>
    <w:tmpl w:val="7D48BC6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1832733"/>
    <w:multiLevelType w:val="hybridMultilevel"/>
    <w:tmpl w:val="FA6CBAB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1C101AF"/>
    <w:multiLevelType w:val="hybridMultilevel"/>
    <w:tmpl w:val="4A46C97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2257765"/>
    <w:multiLevelType w:val="hybridMultilevel"/>
    <w:tmpl w:val="DCCACF3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22D2680"/>
    <w:multiLevelType w:val="hybridMultilevel"/>
    <w:tmpl w:val="68A868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24C4B82"/>
    <w:multiLevelType w:val="hybridMultilevel"/>
    <w:tmpl w:val="97F61C8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2994EF8"/>
    <w:multiLevelType w:val="hybridMultilevel"/>
    <w:tmpl w:val="3E8A8E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35043F0"/>
    <w:multiLevelType w:val="hybridMultilevel"/>
    <w:tmpl w:val="A79A70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38A0483"/>
    <w:multiLevelType w:val="hybridMultilevel"/>
    <w:tmpl w:val="23CC9C76"/>
    <w:lvl w:ilvl="0" w:tplc="D892ECE8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3" w15:restartNumberingAfterBreak="0">
    <w:nsid w:val="044C7BAE"/>
    <w:multiLevelType w:val="hybridMultilevel"/>
    <w:tmpl w:val="A9B4E95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5293642"/>
    <w:multiLevelType w:val="hybridMultilevel"/>
    <w:tmpl w:val="FC14449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5942257"/>
    <w:multiLevelType w:val="hybridMultilevel"/>
    <w:tmpl w:val="22567F7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6093FAA"/>
    <w:multiLevelType w:val="hybridMultilevel"/>
    <w:tmpl w:val="0092626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06A50F0F"/>
    <w:multiLevelType w:val="hybridMultilevel"/>
    <w:tmpl w:val="903A735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07531D43"/>
    <w:multiLevelType w:val="hybridMultilevel"/>
    <w:tmpl w:val="F4D2D74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07B133A9"/>
    <w:multiLevelType w:val="hybridMultilevel"/>
    <w:tmpl w:val="B92C86A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7D82C8E"/>
    <w:multiLevelType w:val="hybridMultilevel"/>
    <w:tmpl w:val="324AACE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7E047FF"/>
    <w:multiLevelType w:val="hybridMultilevel"/>
    <w:tmpl w:val="6576C20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08863E8C"/>
    <w:multiLevelType w:val="hybridMultilevel"/>
    <w:tmpl w:val="96C807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8AC6627"/>
    <w:multiLevelType w:val="hybridMultilevel"/>
    <w:tmpl w:val="14183BF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9117EEF"/>
    <w:multiLevelType w:val="hybridMultilevel"/>
    <w:tmpl w:val="D2ACC77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09552F17"/>
    <w:multiLevelType w:val="hybridMultilevel"/>
    <w:tmpl w:val="317A5C0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09634C0A"/>
    <w:multiLevelType w:val="hybridMultilevel"/>
    <w:tmpl w:val="A5BA472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09925D55"/>
    <w:multiLevelType w:val="hybridMultilevel"/>
    <w:tmpl w:val="F7C2558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09DA1A0A"/>
    <w:multiLevelType w:val="hybridMultilevel"/>
    <w:tmpl w:val="A2DC748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0A853767"/>
    <w:multiLevelType w:val="hybridMultilevel"/>
    <w:tmpl w:val="1CFE98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0A917B05"/>
    <w:multiLevelType w:val="hybridMultilevel"/>
    <w:tmpl w:val="B7F49C9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0B403F88"/>
    <w:multiLevelType w:val="hybridMultilevel"/>
    <w:tmpl w:val="2726239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0BBF4A3A"/>
    <w:multiLevelType w:val="hybridMultilevel"/>
    <w:tmpl w:val="B448CB4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0BD653FD"/>
    <w:multiLevelType w:val="hybridMultilevel"/>
    <w:tmpl w:val="892840F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0C263DCB"/>
    <w:multiLevelType w:val="hybridMultilevel"/>
    <w:tmpl w:val="8AA8E85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0C497397"/>
    <w:multiLevelType w:val="hybridMultilevel"/>
    <w:tmpl w:val="2CE0191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0D2627A3"/>
    <w:multiLevelType w:val="hybridMultilevel"/>
    <w:tmpl w:val="62BAF19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0DA077F8"/>
    <w:multiLevelType w:val="hybridMultilevel"/>
    <w:tmpl w:val="358485C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0E3C3A1B"/>
    <w:multiLevelType w:val="hybridMultilevel"/>
    <w:tmpl w:val="31E444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0E8D6793"/>
    <w:multiLevelType w:val="hybridMultilevel"/>
    <w:tmpl w:val="C11846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0E964DEE"/>
    <w:multiLevelType w:val="hybridMultilevel"/>
    <w:tmpl w:val="8E20DE4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0F0D203B"/>
    <w:multiLevelType w:val="hybridMultilevel"/>
    <w:tmpl w:val="2D6A89C8"/>
    <w:lvl w:ilvl="0" w:tplc="F8C66A94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52" w15:restartNumberingAfterBreak="0">
    <w:nsid w:val="0F63080F"/>
    <w:multiLevelType w:val="hybridMultilevel"/>
    <w:tmpl w:val="49A0D18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0FD33611"/>
    <w:multiLevelType w:val="hybridMultilevel"/>
    <w:tmpl w:val="687CDFB0"/>
    <w:lvl w:ilvl="0" w:tplc="6DA4BFB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0FE20028"/>
    <w:multiLevelType w:val="hybridMultilevel"/>
    <w:tmpl w:val="338CF970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10681D0A"/>
    <w:multiLevelType w:val="hybridMultilevel"/>
    <w:tmpl w:val="CC1C091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10791E04"/>
    <w:multiLevelType w:val="hybridMultilevel"/>
    <w:tmpl w:val="E6A4BF5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1117594D"/>
    <w:multiLevelType w:val="hybridMultilevel"/>
    <w:tmpl w:val="C8A27E1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11360622"/>
    <w:multiLevelType w:val="hybridMultilevel"/>
    <w:tmpl w:val="A03A54C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113D7161"/>
    <w:multiLevelType w:val="hybridMultilevel"/>
    <w:tmpl w:val="AED6ED82"/>
    <w:lvl w:ilvl="0" w:tplc="27F2C9E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12447CB1"/>
    <w:multiLevelType w:val="hybridMultilevel"/>
    <w:tmpl w:val="0570DB1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12D524E8"/>
    <w:multiLevelType w:val="hybridMultilevel"/>
    <w:tmpl w:val="B0F88EAA"/>
    <w:lvl w:ilvl="0" w:tplc="AD4CAA8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13084F46"/>
    <w:multiLevelType w:val="hybridMultilevel"/>
    <w:tmpl w:val="EF3C75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13F667B3"/>
    <w:multiLevelType w:val="hybridMultilevel"/>
    <w:tmpl w:val="D22EC21E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145E1D62"/>
    <w:multiLevelType w:val="hybridMultilevel"/>
    <w:tmpl w:val="AE2C421E"/>
    <w:lvl w:ilvl="0" w:tplc="E9F4C43C">
      <w:start w:val="1"/>
      <w:numFmt w:val="lowerLetter"/>
      <w:lvlText w:val="(%1)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14A11B7B"/>
    <w:multiLevelType w:val="hybridMultilevel"/>
    <w:tmpl w:val="3790DB3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6" w15:restartNumberingAfterBreak="0">
    <w:nsid w:val="14A956E0"/>
    <w:multiLevelType w:val="hybridMultilevel"/>
    <w:tmpl w:val="A4084AF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15A219A6"/>
    <w:multiLevelType w:val="hybridMultilevel"/>
    <w:tmpl w:val="D74AE62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1623025A"/>
    <w:multiLevelType w:val="hybridMultilevel"/>
    <w:tmpl w:val="BE46213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9" w15:restartNumberingAfterBreak="0">
    <w:nsid w:val="164055AE"/>
    <w:multiLevelType w:val="hybridMultilevel"/>
    <w:tmpl w:val="59E2C9A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0" w15:restartNumberingAfterBreak="0">
    <w:nsid w:val="172D5F85"/>
    <w:multiLevelType w:val="hybridMultilevel"/>
    <w:tmpl w:val="FA1CC6C6"/>
    <w:lvl w:ilvl="0" w:tplc="3970FC1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1" w15:restartNumberingAfterBreak="0">
    <w:nsid w:val="17D74B0A"/>
    <w:multiLevelType w:val="hybridMultilevel"/>
    <w:tmpl w:val="D15C2DF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2" w15:restartNumberingAfterBreak="0">
    <w:nsid w:val="18F829D3"/>
    <w:multiLevelType w:val="hybridMultilevel"/>
    <w:tmpl w:val="A4C0E45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19B20486"/>
    <w:multiLevelType w:val="hybridMultilevel"/>
    <w:tmpl w:val="7F90364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19C4230F"/>
    <w:multiLevelType w:val="hybridMultilevel"/>
    <w:tmpl w:val="06BCBF8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19FD3EE0"/>
    <w:multiLevelType w:val="hybridMultilevel"/>
    <w:tmpl w:val="3104B1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6" w15:restartNumberingAfterBreak="0">
    <w:nsid w:val="1A376EAA"/>
    <w:multiLevelType w:val="hybridMultilevel"/>
    <w:tmpl w:val="9B5215A8"/>
    <w:lvl w:ilvl="0" w:tplc="3D44B80E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7" w15:restartNumberingAfterBreak="0">
    <w:nsid w:val="1AED39A8"/>
    <w:multiLevelType w:val="hybridMultilevel"/>
    <w:tmpl w:val="B0B4815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8" w15:restartNumberingAfterBreak="0">
    <w:nsid w:val="1BF23ADB"/>
    <w:multiLevelType w:val="hybridMultilevel"/>
    <w:tmpl w:val="22DCB5E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9" w15:restartNumberingAfterBreak="0">
    <w:nsid w:val="1BFE08B9"/>
    <w:multiLevelType w:val="hybridMultilevel"/>
    <w:tmpl w:val="5B9E2F4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0" w15:restartNumberingAfterBreak="0">
    <w:nsid w:val="1CA52F64"/>
    <w:multiLevelType w:val="hybridMultilevel"/>
    <w:tmpl w:val="FB9E670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1" w15:restartNumberingAfterBreak="0">
    <w:nsid w:val="1D015E6D"/>
    <w:multiLevelType w:val="hybridMultilevel"/>
    <w:tmpl w:val="06428BA2"/>
    <w:lvl w:ilvl="0" w:tplc="D7C0953A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2" w15:restartNumberingAfterBreak="0">
    <w:nsid w:val="1E152FF3"/>
    <w:multiLevelType w:val="hybridMultilevel"/>
    <w:tmpl w:val="29F85C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3" w15:restartNumberingAfterBreak="0">
    <w:nsid w:val="1EE97EE2"/>
    <w:multiLevelType w:val="hybridMultilevel"/>
    <w:tmpl w:val="953EF2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4" w15:restartNumberingAfterBreak="0">
    <w:nsid w:val="1F233BCA"/>
    <w:multiLevelType w:val="hybridMultilevel"/>
    <w:tmpl w:val="863AF88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5" w15:restartNumberingAfterBreak="0">
    <w:nsid w:val="1F536397"/>
    <w:multiLevelType w:val="hybridMultilevel"/>
    <w:tmpl w:val="D7B60A9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6" w15:restartNumberingAfterBreak="0">
    <w:nsid w:val="1FC62C32"/>
    <w:multiLevelType w:val="hybridMultilevel"/>
    <w:tmpl w:val="8BD60C8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7" w15:restartNumberingAfterBreak="0">
    <w:nsid w:val="20EC382B"/>
    <w:multiLevelType w:val="hybridMultilevel"/>
    <w:tmpl w:val="1A860A3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8" w15:restartNumberingAfterBreak="0">
    <w:nsid w:val="249A5DBD"/>
    <w:multiLevelType w:val="hybridMultilevel"/>
    <w:tmpl w:val="6EF4F17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9" w15:restartNumberingAfterBreak="0">
    <w:nsid w:val="24B86F38"/>
    <w:multiLevelType w:val="hybridMultilevel"/>
    <w:tmpl w:val="6DCA7C1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0" w15:restartNumberingAfterBreak="0">
    <w:nsid w:val="26F7043D"/>
    <w:multiLevelType w:val="hybridMultilevel"/>
    <w:tmpl w:val="8E444DF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1" w15:restartNumberingAfterBreak="0">
    <w:nsid w:val="27291AAD"/>
    <w:multiLevelType w:val="hybridMultilevel"/>
    <w:tmpl w:val="CC0C9F5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2" w15:restartNumberingAfterBreak="0">
    <w:nsid w:val="276D3058"/>
    <w:multiLevelType w:val="hybridMultilevel"/>
    <w:tmpl w:val="75640B9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3" w15:restartNumberingAfterBreak="0">
    <w:nsid w:val="277C7C3A"/>
    <w:multiLevelType w:val="hybridMultilevel"/>
    <w:tmpl w:val="BCB63934"/>
    <w:lvl w:ilvl="0" w:tplc="FA426A9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4" w15:restartNumberingAfterBreak="0">
    <w:nsid w:val="278D7984"/>
    <w:multiLevelType w:val="hybridMultilevel"/>
    <w:tmpl w:val="671E79F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5" w15:restartNumberingAfterBreak="0">
    <w:nsid w:val="27C456E9"/>
    <w:multiLevelType w:val="hybridMultilevel"/>
    <w:tmpl w:val="C508388E"/>
    <w:lvl w:ilvl="0" w:tplc="8F96EBBA">
      <w:start w:val="1"/>
      <w:numFmt w:val="low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6" w15:restartNumberingAfterBreak="0">
    <w:nsid w:val="27CD0DE7"/>
    <w:multiLevelType w:val="hybridMultilevel"/>
    <w:tmpl w:val="F50425A8"/>
    <w:lvl w:ilvl="0" w:tplc="A43C2006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97" w15:restartNumberingAfterBreak="0">
    <w:nsid w:val="28A617E1"/>
    <w:multiLevelType w:val="hybridMultilevel"/>
    <w:tmpl w:val="B95ED2A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8" w15:restartNumberingAfterBreak="0">
    <w:nsid w:val="28B73A4C"/>
    <w:multiLevelType w:val="hybridMultilevel"/>
    <w:tmpl w:val="8864EDA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9" w15:restartNumberingAfterBreak="0">
    <w:nsid w:val="28F91C1D"/>
    <w:multiLevelType w:val="hybridMultilevel"/>
    <w:tmpl w:val="2EC0EA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0" w15:restartNumberingAfterBreak="0">
    <w:nsid w:val="298935AD"/>
    <w:multiLevelType w:val="hybridMultilevel"/>
    <w:tmpl w:val="FBE4F3D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1" w15:restartNumberingAfterBreak="0">
    <w:nsid w:val="2A10697B"/>
    <w:multiLevelType w:val="hybridMultilevel"/>
    <w:tmpl w:val="08CCB2F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2" w15:restartNumberingAfterBreak="0">
    <w:nsid w:val="2A9C6CDE"/>
    <w:multiLevelType w:val="hybridMultilevel"/>
    <w:tmpl w:val="6F686260"/>
    <w:lvl w:ilvl="0" w:tplc="7BB6896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3" w15:restartNumberingAfterBreak="0">
    <w:nsid w:val="2AFF3F05"/>
    <w:multiLevelType w:val="hybridMultilevel"/>
    <w:tmpl w:val="C432303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4" w15:restartNumberingAfterBreak="0">
    <w:nsid w:val="2B1C0CE9"/>
    <w:multiLevelType w:val="hybridMultilevel"/>
    <w:tmpl w:val="440AA67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5" w15:restartNumberingAfterBreak="0">
    <w:nsid w:val="2B687463"/>
    <w:multiLevelType w:val="hybridMultilevel"/>
    <w:tmpl w:val="242CEE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6" w15:restartNumberingAfterBreak="0">
    <w:nsid w:val="2BED5730"/>
    <w:multiLevelType w:val="hybridMultilevel"/>
    <w:tmpl w:val="DFDCBD4A"/>
    <w:lvl w:ilvl="0" w:tplc="CD9EB08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7" w15:restartNumberingAfterBreak="0">
    <w:nsid w:val="2C1843FE"/>
    <w:multiLevelType w:val="hybridMultilevel"/>
    <w:tmpl w:val="1B2240C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8" w15:restartNumberingAfterBreak="0">
    <w:nsid w:val="2CBB4F1B"/>
    <w:multiLevelType w:val="hybridMultilevel"/>
    <w:tmpl w:val="F616466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9" w15:restartNumberingAfterBreak="0">
    <w:nsid w:val="2D4F7D22"/>
    <w:multiLevelType w:val="hybridMultilevel"/>
    <w:tmpl w:val="EC4CC4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0" w15:restartNumberingAfterBreak="0">
    <w:nsid w:val="2D611912"/>
    <w:multiLevelType w:val="hybridMultilevel"/>
    <w:tmpl w:val="1CFC444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1" w15:restartNumberingAfterBreak="0">
    <w:nsid w:val="2E552D08"/>
    <w:multiLevelType w:val="hybridMultilevel"/>
    <w:tmpl w:val="A866C3B8"/>
    <w:lvl w:ilvl="0" w:tplc="38C67B2C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12" w15:restartNumberingAfterBreak="0">
    <w:nsid w:val="2E647706"/>
    <w:multiLevelType w:val="hybridMultilevel"/>
    <w:tmpl w:val="5CEEA0D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3" w15:restartNumberingAfterBreak="0">
    <w:nsid w:val="2F325BD5"/>
    <w:multiLevelType w:val="hybridMultilevel"/>
    <w:tmpl w:val="33221DD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4" w15:restartNumberingAfterBreak="0">
    <w:nsid w:val="2F42346F"/>
    <w:multiLevelType w:val="hybridMultilevel"/>
    <w:tmpl w:val="D44AA24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5" w15:restartNumberingAfterBreak="0">
    <w:nsid w:val="306E238F"/>
    <w:multiLevelType w:val="hybridMultilevel"/>
    <w:tmpl w:val="DB445C0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6" w15:restartNumberingAfterBreak="0">
    <w:nsid w:val="314B4045"/>
    <w:multiLevelType w:val="hybridMultilevel"/>
    <w:tmpl w:val="8BF0ED4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7" w15:restartNumberingAfterBreak="0">
    <w:nsid w:val="31664FB5"/>
    <w:multiLevelType w:val="hybridMultilevel"/>
    <w:tmpl w:val="EF0EB67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8" w15:restartNumberingAfterBreak="0">
    <w:nsid w:val="31972D40"/>
    <w:multiLevelType w:val="hybridMultilevel"/>
    <w:tmpl w:val="03BA37A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9" w15:restartNumberingAfterBreak="0">
    <w:nsid w:val="31F8278E"/>
    <w:multiLevelType w:val="hybridMultilevel"/>
    <w:tmpl w:val="39C6EE4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0" w15:restartNumberingAfterBreak="0">
    <w:nsid w:val="32180EB7"/>
    <w:multiLevelType w:val="hybridMultilevel"/>
    <w:tmpl w:val="F94EA7E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1" w15:restartNumberingAfterBreak="0">
    <w:nsid w:val="32594C5F"/>
    <w:multiLevelType w:val="hybridMultilevel"/>
    <w:tmpl w:val="BCF69E7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2" w15:restartNumberingAfterBreak="0">
    <w:nsid w:val="32900A00"/>
    <w:multiLevelType w:val="hybridMultilevel"/>
    <w:tmpl w:val="9D86948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3" w15:restartNumberingAfterBreak="0">
    <w:nsid w:val="3339425D"/>
    <w:multiLevelType w:val="hybridMultilevel"/>
    <w:tmpl w:val="769A7C5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4" w15:restartNumberingAfterBreak="0">
    <w:nsid w:val="33E7723E"/>
    <w:multiLevelType w:val="hybridMultilevel"/>
    <w:tmpl w:val="FFB2D5B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5" w15:restartNumberingAfterBreak="0">
    <w:nsid w:val="342F37A3"/>
    <w:multiLevelType w:val="hybridMultilevel"/>
    <w:tmpl w:val="106201E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6" w15:restartNumberingAfterBreak="0">
    <w:nsid w:val="345F535D"/>
    <w:multiLevelType w:val="hybridMultilevel"/>
    <w:tmpl w:val="280A52D2"/>
    <w:lvl w:ilvl="0" w:tplc="E304BF9A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7" w15:restartNumberingAfterBreak="0">
    <w:nsid w:val="346B1F68"/>
    <w:multiLevelType w:val="hybridMultilevel"/>
    <w:tmpl w:val="13F2A40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8" w15:restartNumberingAfterBreak="0">
    <w:nsid w:val="3501217C"/>
    <w:multiLevelType w:val="hybridMultilevel"/>
    <w:tmpl w:val="0DD2A3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9" w15:restartNumberingAfterBreak="0">
    <w:nsid w:val="35234B37"/>
    <w:multiLevelType w:val="hybridMultilevel"/>
    <w:tmpl w:val="F81AA7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0" w15:restartNumberingAfterBreak="0">
    <w:nsid w:val="355C3D48"/>
    <w:multiLevelType w:val="hybridMultilevel"/>
    <w:tmpl w:val="1C5E9A4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1" w15:restartNumberingAfterBreak="0">
    <w:nsid w:val="356A6BF1"/>
    <w:multiLevelType w:val="hybridMultilevel"/>
    <w:tmpl w:val="152CA41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2" w15:restartNumberingAfterBreak="0">
    <w:nsid w:val="367555B8"/>
    <w:multiLevelType w:val="hybridMultilevel"/>
    <w:tmpl w:val="6C96138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3" w15:restartNumberingAfterBreak="0">
    <w:nsid w:val="36755D11"/>
    <w:multiLevelType w:val="hybridMultilevel"/>
    <w:tmpl w:val="90F4670E"/>
    <w:lvl w:ilvl="0" w:tplc="D7C0953A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4" w15:restartNumberingAfterBreak="0">
    <w:nsid w:val="36870756"/>
    <w:multiLevelType w:val="hybridMultilevel"/>
    <w:tmpl w:val="DCF2BC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5" w15:restartNumberingAfterBreak="0">
    <w:nsid w:val="36D37595"/>
    <w:multiLevelType w:val="hybridMultilevel"/>
    <w:tmpl w:val="C76036B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6" w15:restartNumberingAfterBreak="0">
    <w:nsid w:val="36D72697"/>
    <w:multiLevelType w:val="hybridMultilevel"/>
    <w:tmpl w:val="95E4C14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7" w15:restartNumberingAfterBreak="0">
    <w:nsid w:val="372B1AC8"/>
    <w:multiLevelType w:val="hybridMultilevel"/>
    <w:tmpl w:val="7A14AF8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8" w15:restartNumberingAfterBreak="0">
    <w:nsid w:val="37306AEF"/>
    <w:multiLevelType w:val="hybridMultilevel"/>
    <w:tmpl w:val="51E65274"/>
    <w:lvl w:ilvl="0" w:tplc="C7CC5FF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39" w15:restartNumberingAfterBreak="0">
    <w:nsid w:val="377250CA"/>
    <w:multiLevelType w:val="hybridMultilevel"/>
    <w:tmpl w:val="E40655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0" w15:restartNumberingAfterBreak="0">
    <w:nsid w:val="380C6695"/>
    <w:multiLevelType w:val="hybridMultilevel"/>
    <w:tmpl w:val="A1D6022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1" w15:restartNumberingAfterBreak="0">
    <w:nsid w:val="381712C5"/>
    <w:multiLevelType w:val="hybridMultilevel"/>
    <w:tmpl w:val="6404457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2" w15:restartNumberingAfterBreak="0">
    <w:nsid w:val="386D62D8"/>
    <w:multiLevelType w:val="hybridMultilevel"/>
    <w:tmpl w:val="47026C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3" w15:restartNumberingAfterBreak="0">
    <w:nsid w:val="395060F8"/>
    <w:multiLevelType w:val="hybridMultilevel"/>
    <w:tmpl w:val="1996002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4" w15:restartNumberingAfterBreak="0">
    <w:nsid w:val="39DF5F51"/>
    <w:multiLevelType w:val="hybridMultilevel"/>
    <w:tmpl w:val="E518871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5" w15:restartNumberingAfterBreak="0">
    <w:nsid w:val="3A5C1C31"/>
    <w:multiLevelType w:val="hybridMultilevel"/>
    <w:tmpl w:val="8AF41F8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6" w15:restartNumberingAfterBreak="0">
    <w:nsid w:val="3ACD053B"/>
    <w:multiLevelType w:val="hybridMultilevel"/>
    <w:tmpl w:val="B8AC3B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7" w15:restartNumberingAfterBreak="0">
    <w:nsid w:val="3ADF3FD9"/>
    <w:multiLevelType w:val="hybridMultilevel"/>
    <w:tmpl w:val="4198B4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8" w15:restartNumberingAfterBreak="0">
    <w:nsid w:val="3B00405C"/>
    <w:multiLevelType w:val="hybridMultilevel"/>
    <w:tmpl w:val="1C34367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9" w15:restartNumberingAfterBreak="0">
    <w:nsid w:val="3BCB114F"/>
    <w:multiLevelType w:val="hybridMultilevel"/>
    <w:tmpl w:val="E220A98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0" w15:restartNumberingAfterBreak="0">
    <w:nsid w:val="3CEF6E02"/>
    <w:multiLevelType w:val="hybridMultilevel"/>
    <w:tmpl w:val="901AC87A"/>
    <w:lvl w:ilvl="0" w:tplc="6B6465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1" w15:restartNumberingAfterBreak="0">
    <w:nsid w:val="3D0F1B14"/>
    <w:multiLevelType w:val="hybridMultilevel"/>
    <w:tmpl w:val="2D4ADA8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2" w15:restartNumberingAfterBreak="0">
    <w:nsid w:val="3D970C00"/>
    <w:multiLevelType w:val="hybridMultilevel"/>
    <w:tmpl w:val="3528CA90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3" w15:restartNumberingAfterBreak="0">
    <w:nsid w:val="3DC617C9"/>
    <w:multiLevelType w:val="hybridMultilevel"/>
    <w:tmpl w:val="A03E044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4" w15:restartNumberingAfterBreak="0">
    <w:nsid w:val="3E557383"/>
    <w:multiLevelType w:val="hybridMultilevel"/>
    <w:tmpl w:val="55E21C1C"/>
    <w:lvl w:ilvl="0" w:tplc="B1B4DB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5" w15:restartNumberingAfterBreak="0">
    <w:nsid w:val="3EA90E5F"/>
    <w:multiLevelType w:val="hybridMultilevel"/>
    <w:tmpl w:val="87704B3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6" w15:restartNumberingAfterBreak="0">
    <w:nsid w:val="3EEE755F"/>
    <w:multiLevelType w:val="hybridMultilevel"/>
    <w:tmpl w:val="6CDE193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7" w15:restartNumberingAfterBreak="0">
    <w:nsid w:val="40AC459D"/>
    <w:multiLevelType w:val="hybridMultilevel"/>
    <w:tmpl w:val="330CD8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8" w15:restartNumberingAfterBreak="0">
    <w:nsid w:val="40EC6803"/>
    <w:multiLevelType w:val="hybridMultilevel"/>
    <w:tmpl w:val="B402277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9" w15:restartNumberingAfterBreak="0">
    <w:nsid w:val="421B523E"/>
    <w:multiLevelType w:val="hybridMultilevel"/>
    <w:tmpl w:val="AA64720A"/>
    <w:lvl w:ilvl="0" w:tplc="6B6465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0" w15:restartNumberingAfterBreak="0">
    <w:nsid w:val="424E5D46"/>
    <w:multiLevelType w:val="hybridMultilevel"/>
    <w:tmpl w:val="0C6E173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1" w15:restartNumberingAfterBreak="0">
    <w:nsid w:val="439747CF"/>
    <w:multiLevelType w:val="hybridMultilevel"/>
    <w:tmpl w:val="176AB9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2" w15:restartNumberingAfterBreak="0">
    <w:nsid w:val="43A60964"/>
    <w:multiLevelType w:val="hybridMultilevel"/>
    <w:tmpl w:val="E15650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3" w15:restartNumberingAfterBreak="0">
    <w:nsid w:val="44F060E2"/>
    <w:multiLevelType w:val="hybridMultilevel"/>
    <w:tmpl w:val="546AC3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4" w15:restartNumberingAfterBreak="0">
    <w:nsid w:val="46491163"/>
    <w:multiLevelType w:val="hybridMultilevel"/>
    <w:tmpl w:val="B246CE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5" w15:restartNumberingAfterBreak="0">
    <w:nsid w:val="468761CD"/>
    <w:multiLevelType w:val="hybridMultilevel"/>
    <w:tmpl w:val="482ABF7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6" w15:restartNumberingAfterBreak="0">
    <w:nsid w:val="46E76027"/>
    <w:multiLevelType w:val="hybridMultilevel"/>
    <w:tmpl w:val="8D1035C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7" w15:restartNumberingAfterBreak="0">
    <w:nsid w:val="472E61CD"/>
    <w:multiLevelType w:val="hybridMultilevel"/>
    <w:tmpl w:val="68FE38C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8" w15:restartNumberingAfterBreak="0">
    <w:nsid w:val="47F53D83"/>
    <w:multiLevelType w:val="hybridMultilevel"/>
    <w:tmpl w:val="F52410D8"/>
    <w:lvl w:ilvl="0" w:tplc="5678A2C6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69" w15:restartNumberingAfterBreak="0">
    <w:nsid w:val="49AC1164"/>
    <w:multiLevelType w:val="hybridMultilevel"/>
    <w:tmpl w:val="3ECEC7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0" w15:restartNumberingAfterBreak="0">
    <w:nsid w:val="49FF1254"/>
    <w:multiLevelType w:val="hybridMultilevel"/>
    <w:tmpl w:val="DDAEEE8C"/>
    <w:lvl w:ilvl="0" w:tplc="6D5E350E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1" w15:restartNumberingAfterBreak="0">
    <w:nsid w:val="4A653FC0"/>
    <w:multiLevelType w:val="hybridMultilevel"/>
    <w:tmpl w:val="20689102"/>
    <w:lvl w:ilvl="0" w:tplc="713CA42E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2" w15:restartNumberingAfterBreak="0">
    <w:nsid w:val="4AD16DD1"/>
    <w:multiLevelType w:val="hybridMultilevel"/>
    <w:tmpl w:val="363ACCB8"/>
    <w:lvl w:ilvl="0" w:tplc="FB6E70F0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73" w15:restartNumberingAfterBreak="0">
    <w:nsid w:val="4C797131"/>
    <w:multiLevelType w:val="hybridMultilevel"/>
    <w:tmpl w:val="0E8EBAA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4" w15:restartNumberingAfterBreak="0">
    <w:nsid w:val="4C80158C"/>
    <w:multiLevelType w:val="hybridMultilevel"/>
    <w:tmpl w:val="028E72B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5" w15:restartNumberingAfterBreak="0">
    <w:nsid w:val="4C952CC9"/>
    <w:multiLevelType w:val="hybridMultilevel"/>
    <w:tmpl w:val="9AB48C1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6" w15:restartNumberingAfterBreak="0">
    <w:nsid w:val="4C9538D5"/>
    <w:multiLevelType w:val="hybridMultilevel"/>
    <w:tmpl w:val="EE106BF4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7" w15:restartNumberingAfterBreak="0">
    <w:nsid w:val="4D75584B"/>
    <w:multiLevelType w:val="hybridMultilevel"/>
    <w:tmpl w:val="27C636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8" w15:restartNumberingAfterBreak="0">
    <w:nsid w:val="4DD6434D"/>
    <w:multiLevelType w:val="hybridMultilevel"/>
    <w:tmpl w:val="54828ACE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9" w15:restartNumberingAfterBreak="0">
    <w:nsid w:val="4E195F1D"/>
    <w:multiLevelType w:val="hybridMultilevel"/>
    <w:tmpl w:val="D30278A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0" w15:restartNumberingAfterBreak="0">
    <w:nsid w:val="4E303ED5"/>
    <w:multiLevelType w:val="hybridMultilevel"/>
    <w:tmpl w:val="7298AAF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1" w15:restartNumberingAfterBreak="0">
    <w:nsid w:val="4E456A65"/>
    <w:multiLevelType w:val="hybridMultilevel"/>
    <w:tmpl w:val="762047B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2" w15:restartNumberingAfterBreak="0">
    <w:nsid w:val="4E681FC9"/>
    <w:multiLevelType w:val="hybridMultilevel"/>
    <w:tmpl w:val="C3926A6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3" w15:restartNumberingAfterBreak="0">
    <w:nsid w:val="4ED45F7C"/>
    <w:multiLevelType w:val="hybridMultilevel"/>
    <w:tmpl w:val="781A231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4" w15:restartNumberingAfterBreak="0">
    <w:nsid w:val="4ED91B4F"/>
    <w:multiLevelType w:val="hybridMultilevel"/>
    <w:tmpl w:val="2F26472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5" w15:restartNumberingAfterBreak="0">
    <w:nsid w:val="4F5E1868"/>
    <w:multiLevelType w:val="hybridMultilevel"/>
    <w:tmpl w:val="D452CE0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6" w15:restartNumberingAfterBreak="0">
    <w:nsid w:val="4F732911"/>
    <w:multiLevelType w:val="hybridMultilevel"/>
    <w:tmpl w:val="34C4C142"/>
    <w:lvl w:ilvl="0" w:tplc="2A5C92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7" w15:restartNumberingAfterBreak="0">
    <w:nsid w:val="4FA363EF"/>
    <w:multiLevelType w:val="hybridMultilevel"/>
    <w:tmpl w:val="8ABEFD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8" w15:restartNumberingAfterBreak="0">
    <w:nsid w:val="50006792"/>
    <w:multiLevelType w:val="hybridMultilevel"/>
    <w:tmpl w:val="1BAA959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9" w15:restartNumberingAfterBreak="0">
    <w:nsid w:val="501045A3"/>
    <w:multiLevelType w:val="hybridMultilevel"/>
    <w:tmpl w:val="83D068D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0" w15:restartNumberingAfterBreak="0">
    <w:nsid w:val="50522851"/>
    <w:multiLevelType w:val="hybridMultilevel"/>
    <w:tmpl w:val="9FBC909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1" w15:restartNumberingAfterBreak="0">
    <w:nsid w:val="507E3B37"/>
    <w:multiLevelType w:val="hybridMultilevel"/>
    <w:tmpl w:val="5770B68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2" w15:restartNumberingAfterBreak="0">
    <w:nsid w:val="517E1F4B"/>
    <w:multiLevelType w:val="hybridMultilevel"/>
    <w:tmpl w:val="62C2151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3" w15:restartNumberingAfterBreak="0">
    <w:nsid w:val="518515FF"/>
    <w:multiLevelType w:val="hybridMultilevel"/>
    <w:tmpl w:val="3F26FF7C"/>
    <w:lvl w:ilvl="0" w:tplc="48C28754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94" w15:restartNumberingAfterBreak="0">
    <w:nsid w:val="525A12C4"/>
    <w:multiLevelType w:val="hybridMultilevel"/>
    <w:tmpl w:val="AFB68F26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5" w15:restartNumberingAfterBreak="0">
    <w:nsid w:val="53C9152D"/>
    <w:multiLevelType w:val="hybridMultilevel"/>
    <w:tmpl w:val="8A94B4D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6" w15:restartNumberingAfterBreak="0">
    <w:nsid w:val="542732E5"/>
    <w:multiLevelType w:val="hybridMultilevel"/>
    <w:tmpl w:val="7716E16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7" w15:restartNumberingAfterBreak="0">
    <w:nsid w:val="545472E8"/>
    <w:multiLevelType w:val="hybridMultilevel"/>
    <w:tmpl w:val="BCAA6A40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8" w15:restartNumberingAfterBreak="0">
    <w:nsid w:val="54C72922"/>
    <w:multiLevelType w:val="hybridMultilevel"/>
    <w:tmpl w:val="086EBB74"/>
    <w:lvl w:ilvl="0" w:tplc="C066A10E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199" w15:restartNumberingAfterBreak="0">
    <w:nsid w:val="54EC3993"/>
    <w:multiLevelType w:val="hybridMultilevel"/>
    <w:tmpl w:val="AAC85DB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0" w15:restartNumberingAfterBreak="0">
    <w:nsid w:val="55682FC6"/>
    <w:multiLevelType w:val="hybridMultilevel"/>
    <w:tmpl w:val="13E6D9A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1" w15:restartNumberingAfterBreak="0">
    <w:nsid w:val="55AA1516"/>
    <w:multiLevelType w:val="hybridMultilevel"/>
    <w:tmpl w:val="1AF23F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2" w15:restartNumberingAfterBreak="0">
    <w:nsid w:val="56362053"/>
    <w:multiLevelType w:val="hybridMultilevel"/>
    <w:tmpl w:val="91165C9A"/>
    <w:lvl w:ilvl="0" w:tplc="141CBB8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3" w15:restartNumberingAfterBreak="0">
    <w:nsid w:val="5658348A"/>
    <w:multiLevelType w:val="hybridMultilevel"/>
    <w:tmpl w:val="957E8CC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4" w15:restartNumberingAfterBreak="0">
    <w:nsid w:val="56692F74"/>
    <w:multiLevelType w:val="hybridMultilevel"/>
    <w:tmpl w:val="7282592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5" w15:restartNumberingAfterBreak="0">
    <w:nsid w:val="56A67238"/>
    <w:multiLevelType w:val="hybridMultilevel"/>
    <w:tmpl w:val="C55AC82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6" w15:restartNumberingAfterBreak="0">
    <w:nsid w:val="56B80A10"/>
    <w:multiLevelType w:val="hybridMultilevel"/>
    <w:tmpl w:val="20DAC5B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7" w15:restartNumberingAfterBreak="0">
    <w:nsid w:val="573F600B"/>
    <w:multiLevelType w:val="hybridMultilevel"/>
    <w:tmpl w:val="FC5E2FD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8" w15:restartNumberingAfterBreak="0">
    <w:nsid w:val="57D602DF"/>
    <w:multiLevelType w:val="hybridMultilevel"/>
    <w:tmpl w:val="90544D84"/>
    <w:lvl w:ilvl="0" w:tplc="70AE4B50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09" w15:restartNumberingAfterBreak="0">
    <w:nsid w:val="587A12B4"/>
    <w:multiLevelType w:val="hybridMultilevel"/>
    <w:tmpl w:val="6A604EC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0" w15:restartNumberingAfterBreak="0">
    <w:nsid w:val="58AF03F9"/>
    <w:multiLevelType w:val="hybridMultilevel"/>
    <w:tmpl w:val="9FFAC8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1" w15:restartNumberingAfterBreak="0">
    <w:nsid w:val="58B73E31"/>
    <w:multiLevelType w:val="hybridMultilevel"/>
    <w:tmpl w:val="3DFEC248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2" w15:restartNumberingAfterBreak="0">
    <w:nsid w:val="58DD5258"/>
    <w:multiLevelType w:val="hybridMultilevel"/>
    <w:tmpl w:val="5906C44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3" w15:restartNumberingAfterBreak="0">
    <w:nsid w:val="59167BD5"/>
    <w:multiLevelType w:val="hybridMultilevel"/>
    <w:tmpl w:val="3B9897C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4" w15:restartNumberingAfterBreak="0">
    <w:nsid w:val="5977665A"/>
    <w:multiLevelType w:val="hybridMultilevel"/>
    <w:tmpl w:val="921A6AE8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5" w15:restartNumberingAfterBreak="0">
    <w:nsid w:val="5A9854B7"/>
    <w:multiLevelType w:val="hybridMultilevel"/>
    <w:tmpl w:val="3BC2156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6" w15:restartNumberingAfterBreak="0">
    <w:nsid w:val="5B9D66D6"/>
    <w:multiLevelType w:val="hybridMultilevel"/>
    <w:tmpl w:val="6522507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7" w15:restartNumberingAfterBreak="0">
    <w:nsid w:val="5C2C5EEC"/>
    <w:multiLevelType w:val="hybridMultilevel"/>
    <w:tmpl w:val="DFF43CA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8" w15:restartNumberingAfterBreak="0">
    <w:nsid w:val="5CD930BF"/>
    <w:multiLevelType w:val="hybridMultilevel"/>
    <w:tmpl w:val="7D76930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9" w15:restartNumberingAfterBreak="0">
    <w:nsid w:val="5CDA6A6D"/>
    <w:multiLevelType w:val="hybridMultilevel"/>
    <w:tmpl w:val="A20889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0" w15:restartNumberingAfterBreak="0">
    <w:nsid w:val="5DBE7C5A"/>
    <w:multiLevelType w:val="hybridMultilevel"/>
    <w:tmpl w:val="EE4C780E"/>
    <w:lvl w:ilvl="0" w:tplc="4C0CDB4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21" w15:restartNumberingAfterBreak="0">
    <w:nsid w:val="5DC05424"/>
    <w:multiLevelType w:val="hybridMultilevel"/>
    <w:tmpl w:val="E69C9356"/>
    <w:lvl w:ilvl="0" w:tplc="62F27312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22" w15:restartNumberingAfterBreak="0">
    <w:nsid w:val="5E687F08"/>
    <w:multiLevelType w:val="hybridMultilevel"/>
    <w:tmpl w:val="7E9495B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3" w15:restartNumberingAfterBreak="0">
    <w:nsid w:val="5EC503FC"/>
    <w:multiLevelType w:val="hybridMultilevel"/>
    <w:tmpl w:val="730025E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4" w15:restartNumberingAfterBreak="0">
    <w:nsid w:val="5ED97C7E"/>
    <w:multiLevelType w:val="hybridMultilevel"/>
    <w:tmpl w:val="F4760808"/>
    <w:lvl w:ilvl="0" w:tplc="5E4ACCF8">
      <w:start w:val="1"/>
      <w:numFmt w:val="decimal"/>
      <w:lvlText w:val="%1)"/>
      <w:lvlJc w:val="left"/>
      <w:pPr>
        <w:tabs>
          <w:tab w:val="num" w:pos="680"/>
        </w:tabs>
        <w:ind w:left="680" w:hanging="396"/>
      </w:pPr>
    </w:lvl>
    <w:lvl w:ilvl="1" w:tplc="5E4ACCF8">
      <w:start w:val="1"/>
      <w:numFmt w:val="decimal"/>
      <w:lvlText w:val="%2)"/>
      <w:lvlJc w:val="left"/>
      <w:pPr>
        <w:tabs>
          <w:tab w:val="num" w:pos="680"/>
        </w:tabs>
        <w:ind w:left="680" w:hanging="396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F6870B5"/>
    <w:multiLevelType w:val="hybridMultilevel"/>
    <w:tmpl w:val="622EDBA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6" w15:restartNumberingAfterBreak="0">
    <w:nsid w:val="613B687F"/>
    <w:multiLevelType w:val="hybridMultilevel"/>
    <w:tmpl w:val="0FDEFFE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7" w15:restartNumberingAfterBreak="0">
    <w:nsid w:val="614D1C70"/>
    <w:multiLevelType w:val="hybridMultilevel"/>
    <w:tmpl w:val="07A2441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8" w15:restartNumberingAfterBreak="0">
    <w:nsid w:val="615D72C1"/>
    <w:multiLevelType w:val="hybridMultilevel"/>
    <w:tmpl w:val="6EDC814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9" w15:restartNumberingAfterBreak="0">
    <w:nsid w:val="61AA72DB"/>
    <w:multiLevelType w:val="hybridMultilevel"/>
    <w:tmpl w:val="D2A831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0" w15:restartNumberingAfterBreak="0">
    <w:nsid w:val="61B406D0"/>
    <w:multiLevelType w:val="hybridMultilevel"/>
    <w:tmpl w:val="25907C8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1" w15:restartNumberingAfterBreak="0">
    <w:nsid w:val="62272D96"/>
    <w:multiLevelType w:val="hybridMultilevel"/>
    <w:tmpl w:val="0D6AF27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2" w15:restartNumberingAfterBreak="0">
    <w:nsid w:val="622B44A0"/>
    <w:multiLevelType w:val="hybridMultilevel"/>
    <w:tmpl w:val="27E85DA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3" w15:restartNumberingAfterBreak="0">
    <w:nsid w:val="624E04DF"/>
    <w:multiLevelType w:val="hybridMultilevel"/>
    <w:tmpl w:val="F12A5AA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4" w15:restartNumberingAfterBreak="0">
    <w:nsid w:val="64501EF7"/>
    <w:multiLevelType w:val="hybridMultilevel"/>
    <w:tmpl w:val="D2CC943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5" w15:restartNumberingAfterBreak="0">
    <w:nsid w:val="648A4B51"/>
    <w:multiLevelType w:val="hybridMultilevel"/>
    <w:tmpl w:val="FC9E015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6" w15:restartNumberingAfterBreak="0">
    <w:nsid w:val="64D923FC"/>
    <w:multiLevelType w:val="hybridMultilevel"/>
    <w:tmpl w:val="A5EAAD4E"/>
    <w:lvl w:ilvl="0" w:tplc="4ECAF1F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7" w15:restartNumberingAfterBreak="0">
    <w:nsid w:val="6544224B"/>
    <w:multiLevelType w:val="hybridMultilevel"/>
    <w:tmpl w:val="278681E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8" w15:restartNumberingAfterBreak="0">
    <w:nsid w:val="65901D6F"/>
    <w:multiLevelType w:val="hybridMultilevel"/>
    <w:tmpl w:val="56D6D5E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9" w15:restartNumberingAfterBreak="0">
    <w:nsid w:val="669819D1"/>
    <w:multiLevelType w:val="hybridMultilevel"/>
    <w:tmpl w:val="9F8E956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0" w15:restartNumberingAfterBreak="0">
    <w:nsid w:val="66F51AB2"/>
    <w:multiLevelType w:val="hybridMultilevel"/>
    <w:tmpl w:val="B14EAB2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1" w15:restartNumberingAfterBreak="0">
    <w:nsid w:val="673F22A7"/>
    <w:multiLevelType w:val="hybridMultilevel"/>
    <w:tmpl w:val="CF5ED4C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2" w15:restartNumberingAfterBreak="0">
    <w:nsid w:val="67544C58"/>
    <w:multiLevelType w:val="hybridMultilevel"/>
    <w:tmpl w:val="D16CBB8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3" w15:restartNumberingAfterBreak="0">
    <w:nsid w:val="677F37C8"/>
    <w:multiLevelType w:val="hybridMultilevel"/>
    <w:tmpl w:val="F8DCDCF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4" w15:restartNumberingAfterBreak="0">
    <w:nsid w:val="67AC1103"/>
    <w:multiLevelType w:val="hybridMultilevel"/>
    <w:tmpl w:val="8130963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5" w15:restartNumberingAfterBreak="0">
    <w:nsid w:val="68FA00CA"/>
    <w:multiLevelType w:val="hybridMultilevel"/>
    <w:tmpl w:val="0A908D04"/>
    <w:lvl w:ilvl="0" w:tplc="810C4D3A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6" w15:restartNumberingAfterBreak="0">
    <w:nsid w:val="6A12017F"/>
    <w:multiLevelType w:val="hybridMultilevel"/>
    <w:tmpl w:val="8B5CEB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7" w15:restartNumberingAfterBreak="0">
    <w:nsid w:val="6AC13AAF"/>
    <w:multiLevelType w:val="hybridMultilevel"/>
    <w:tmpl w:val="02F843B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8" w15:restartNumberingAfterBreak="0">
    <w:nsid w:val="6B2C47A4"/>
    <w:multiLevelType w:val="hybridMultilevel"/>
    <w:tmpl w:val="FEE07CF2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9" w15:restartNumberingAfterBreak="0">
    <w:nsid w:val="6B9749C4"/>
    <w:multiLevelType w:val="hybridMultilevel"/>
    <w:tmpl w:val="094856B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0" w15:restartNumberingAfterBreak="0">
    <w:nsid w:val="6B9C0119"/>
    <w:multiLevelType w:val="hybridMultilevel"/>
    <w:tmpl w:val="5F581F1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1" w15:restartNumberingAfterBreak="0">
    <w:nsid w:val="6BB24B4F"/>
    <w:multiLevelType w:val="hybridMultilevel"/>
    <w:tmpl w:val="C0F6412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2" w15:restartNumberingAfterBreak="0">
    <w:nsid w:val="6BDB014D"/>
    <w:multiLevelType w:val="hybridMultilevel"/>
    <w:tmpl w:val="39F02DA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3" w15:restartNumberingAfterBreak="0">
    <w:nsid w:val="6C5A1814"/>
    <w:multiLevelType w:val="hybridMultilevel"/>
    <w:tmpl w:val="D4FE9BFC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4" w15:restartNumberingAfterBreak="0">
    <w:nsid w:val="6D621721"/>
    <w:multiLevelType w:val="hybridMultilevel"/>
    <w:tmpl w:val="8496DC4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5" w15:restartNumberingAfterBreak="0">
    <w:nsid w:val="6DCA3F1C"/>
    <w:multiLevelType w:val="hybridMultilevel"/>
    <w:tmpl w:val="B72C9C3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6" w15:restartNumberingAfterBreak="0">
    <w:nsid w:val="6DD66DCD"/>
    <w:multiLevelType w:val="hybridMultilevel"/>
    <w:tmpl w:val="B9F6AFC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7" w15:restartNumberingAfterBreak="0">
    <w:nsid w:val="6E1D308F"/>
    <w:multiLevelType w:val="hybridMultilevel"/>
    <w:tmpl w:val="AE60207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8" w15:restartNumberingAfterBreak="0">
    <w:nsid w:val="6E726388"/>
    <w:multiLevelType w:val="hybridMultilevel"/>
    <w:tmpl w:val="8780BF8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9" w15:restartNumberingAfterBreak="0">
    <w:nsid w:val="6ED24DD0"/>
    <w:multiLevelType w:val="hybridMultilevel"/>
    <w:tmpl w:val="91307094"/>
    <w:lvl w:ilvl="0" w:tplc="481E1F1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0" w15:restartNumberingAfterBreak="0">
    <w:nsid w:val="6F322FA1"/>
    <w:multiLevelType w:val="hybridMultilevel"/>
    <w:tmpl w:val="9F8E91C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1" w15:restartNumberingAfterBreak="0">
    <w:nsid w:val="6F90246D"/>
    <w:multiLevelType w:val="hybridMultilevel"/>
    <w:tmpl w:val="D108D198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2" w15:restartNumberingAfterBreak="0">
    <w:nsid w:val="6FDE6405"/>
    <w:multiLevelType w:val="hybridMultilevel"/>
    <w:tmpl w:val="480A05D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3" w15:restartNumberingAfterBreak="0">
    <w:nsid w:val="7025007A"/>
    <w:multiLevelType w:val="hybridMultilevel"/>
    <w:tmpl w:val="E4B0B4C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4" w15:restartNumberingAfterBreak="0">
    <w:nsid w:val="70425E31"/>
    <w:multiLevelType w:val="hybridMultilevel"/>
    <w:tmpl w:val="AEEC12DA"/>
    <w:lvl w:ilvl="0" w:tplc="7A26A38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5" w15:restartNumberingAfterBreak="0">
    <w:nsid w:val="705661DD"/>
    <w:multiLevelType w:val="hybridMultilevel"/>
    <w:tmpl w:val="8158B1A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6" w15:restartNumberingAfterBreak="0">
    <w:nsid w:val="71702160"/>
    <w:multiLevelType w:val="hybridMultilevel"/>
    <w:tmpl w:val="235AAEA0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7" w15:restartNumberingAfterBreak="0">
    <w:nsid w:val="7178486C"/>
    <w:multiLevelType w:val="hybridMultilevel"/>
    <w:tmpl w:val="374A914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8" w15:restartNumberingAfterBreak="0">
    <w:nsid w:val="717D0CAA"/>
    <w:multiLevelType w:val="hybridMultilevel"/>
    <w:tmpl w:val="E7F2D52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9" w15:restartNumberingAfterBreak="0">
    <w:nsid w:val="71982679"/>
    <w:multiLevelType w:val="hybridMultilevel"/>
    <w:tmpl w:val="F9329CA2"/>
    <w:lvl w:ilvl="0" w:tplc="A238D36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0" w15:restartNumberingAfterBreak="0">
    <w:nsid w:val="729F1086"/>
    <w:multiLevelType w:val="hybridMultilevel"/>
    <w:tmpl w:val="D25224E4"/>
    <w:lvl w:ilvl="0" w:tplc="A150176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1" w15:restartNumberingAfterBreak="0">
    <w:nsid w:val="72A02E5B"/>
    <w:multiLevelType w:val="hybridMultilevel"/>
    <w:tmpl w:val="67FCC338"/>
    <w:lvl w:ilvl="0" w:tplc="245E75D8">
      <w:start w:val="1"/>
      <w:numFmt w:val="lowerLetter"/>
      <w:lvlText w:val="(%1)"/>
      <w:lvlJc w:val="left"/>
      <w:pPr>
        <w:tabs>
          <w:tab w:val="num" w:pos="252"/>
        </w:tabs>
        <w:ind w:left="2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32"/>
        </w:tabs>
        <w:ind w:left="7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992"/>
        </w:tabs>
        <w:ind w:left="19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252"/>
        </w:tabs>
        <w:ind w:left="32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672"/>
        </w:tabs>
        <w:ind w:left="3672" w:hanging="420"/>
      </w:pPr>
    </w:lvl>
  </w:abstractNum>
  <w:abstractNum w:abstractNumId="272" w15:restartNumberingAfterBreak="0">
    <w:nsid w:val="72A60F22"/>
    <w:multiLevelType w:val="hybridMultilevel"/>
    <w:tmpl w:val="CB889AD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3" w15:restartNumberingAfterBreak="0">
    <w:nsid w:val="72D05B25"/>
    <w:multiLevelType w:val="hybridMultilevel"/>
    <w:tmpl w:val="4DD2E4E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4" w15:restartNumberingAfterBreak="0">
    <w:nsid w:val="72F61E02"/>
    <w:multiLevelType w:val="hybridMultilevel"/>
    <w:tmpl w:val="D458E8C8"/>
    <w:lvl w:ilvl="0" w:tplc="6B6465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5" w15:restartNumberingAfterBreak="0">
    <w:nsid w:val="733C0C82"/>
    <w:multiLevelType w:val="hybridMultilevel"/>
    <w:tmpl w:val="EE82A95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6" w15:restartNumberingAfterBreak="0">
    <w:nsid w:val="73887FC7"/>
    <w:multiLevelType w:val="hybridMultilevel"/>
    <w:tmpl w:val="5F9C738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7" w15:restartNumberingAfterBreak="0">
    <w:nsid w:val="739E5522"/>
    <w:multiLevelType w:val="hybridMultilevel"/>
    <w:tmpl w:val="3E6E4D2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8" w15:restartNumberingAfterBreak="0">
    <w:nsid w:val="743F5D4A"/>
    <w:multiLevelType w:val="hybridMultilevel"/>
    <w:tmpl w:val="7AF6B2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9" w15:restartNumberingAfterBreak="0">
    <w:nsid w:val="74A6536C"/>
    <w:multiLevelType w:val="hybridMultilevel"/>
    <w:tmpl w:val="98D6D26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0" w15:restartNumberingAfterBreak="0">
    <w:nsid w:val="7623610A"/>
    <w:multiLevelType w:val="hybridMultilevel"/>
    <w:tmpl w:val="506244F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1" w15:restartNumberingAfterBreak="0">
    <w:nsid w:val="765F6085"/>
    <w:multiLevelType w:val="hybridMultilevel"/>
    <w:tmpl w:val="0F3E2BBE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2" w15:restartNumberingAfterBreak="0">
    <w:nsid w:val="76EA3DF1"/>
    <w:multiLevelType w:val="hybridMultilevel"/>
    <w:tmpl w:val="61267B0C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3" w15:restartNumberingAfterBreak="0">
    <w:nsid w:val="76F26F6E"/>
    <w:multiLevelType w:val="hybridMultilevel"/>
    <w:tmpl w:val="533EC1F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4" w15:restartNumberingAfterBreak="0">
    <w:nsid w:val="774A248D"/>
    <w:multiLevelType w:val="hybridMultilevel"/>
    <w:tmpl w:val="F46A09B8"/>
    <w:lvl w:ilvl="0" w:tplc="559243B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5" w15:restartNumberingAfterBreak="0">
    <w:nsid w:val="777D5A55"/>
    <w:multiLevelType w:val="hybridMultilevel"/>
    <w:tmpl w:val="4E2C702A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6" w15:restartNumberingAfterBreak="0">
    <w:nsid w:val="7795586D"/>
    <w:multiLevelType w:val="hybridMultilevel"/>
    <w:tmpl w:val="721C10E2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7" w15:restartNumberingAfterBreak="0">
    <w:nsid w:val="77B95315"/>
    <w:multiLevelType w:val="hybridMultilevel"/>
    <w:tmpl w:val="B3C4E43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8" w15:restartNumberingAfterBreak="0">
    <w:nsid w:val="782A3C2E"/>
    <w:multiLevelType w:val="hybridMultilevel"/>
    <w:tmpl w:val="1546793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9" w15:restartNumberingAfterBreak="0">
    <w:nsid w:val="786A5DD6"/>
    <w:multiLevelType w:val="hybridMultilevel"/>
    <w:tmpl w:val="1D26B7DC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0" w15:restartNumberingAfterBreak="0">
    <w:nsid w:val="792B3E2A"/>
    <w:multiLevelType w:val="hybridMultilevel"/>
    <w:tmpl w:val="7EB6942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1" w15:restartNumberingAfterBreak="0">
    <w:nsid w:val="7A03192C"/>
    <w:multiLevelType w:val="hybridMultilevel"/>
    <w:tmpl w:val="6D9EBE94"/>
    <w:lvl w:ilvl="0" w:tplc="94D652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2" w15:restartNumberingAfterBreak="0">
    <w:nsid w:val="7BB065E0"/>
    <w:multiLevelType w:val="hybridMultilevel"/>
    <w:tmpl w:val="15DACCF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3" w15:restartNumberingAfterBreak="0">
    <w:nsid w:val="7CE112F6"/>
    <w:multiLevelType w:val="hybridMultilevel"/>
    <w:tmpl w:val="B3C4080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4" w15:restartNumberingAfterBreak="0">
    <w:nsid w:val="7D0B7424"/>
    <w:multiLevelType w:val="hybridMultilevel"/>
    <w:tmpl w:val="F54AD9B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5" w15:restartNumberingAfterBreak="0">
    <w:nsid w:val="7E7A6C5D"/>
    <w:multiLevelType w:val="hybridMultilevel"/>
    <w:tmpl w:val="48D6AF5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6" w15:restartNumberingAfterBreak="0">
    <w:nsid w:val="7E8035C1"/>
    <w:multiLevelType w:val="hybridMultilevel"/>
    <w:tmpl w:val="798C6B9C"/>
    <w:lvl w:ilvl="0" w:tplc="2A5C92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7" w15:restartNumberingAfterBreak="0">
    <w:nsid w:val="7EC23390"/>
    <w:multiLevelType w:val="hybridMultilevel"/>
    <w:tmpl w:val="C2E4249A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8" w15:restartNumberingAfterBreak="0">
    <w:nsid w:val="7EC93225"/>
    <w:multiLevelType w:val="hybridMultilevel"/>
    <w:tmpl w:val="9E9075D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9" w15:restartNumberingAfterBreak="0">
    <w:nsid w:val="7EF7207D"/>
    <w:multiLevelType w:val="hybridMultilevel"/>
    <w:tmpl w:val="7924E544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0" w15:restartNumberingAfterBreak="0">
    <w:nsid w:val="7F0D7732"/>
    <w:multiLevelType w:val="hybridMultilevel"/>
    <w:tmpl w:val="01FC775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1" w15:restartNumberingAfterBreak="0">
    <w:nsid w:val="7F792A6A"/>
    <w:multiLevelType w:val="hybridMultilevel"/>
    <w:tmpl w:val="3CA4DF54"/>
    <w:lvl w:ilvl="0" w:tplc="030A16F6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2" w15:restartNumberingAfterBreak="0">
    <w:nsid w:val="7FDA1E4D"/>
    <w:multiLevelType w:val="hybridMultilevel"/>
    <w:tmpl w:val="8EAA9296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3" w15:restartNumberingAfterBreak="0">
    <w:nsid w:val="7FE12527"/>
    <w:multiLevelType w:val="hybridMultilevel"/>
    <w:tmpl w:val="AB9E5B22"/>
    <w:lvl w:ilvl="0" w:tplc="C602E6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248"/>
  </w:num>
  <w:num w:numId="14">
    <w:abstractNumId w:val="53"/>
  </w:num>
  <w:num w:numId="15">
    <w:abstractNumId w:val="202"/>
  </w:num>
  <w:num w:numId="16">
    <w:abstractNumId w:val="102"/>
  </w:num>
  <w:num w:numId="17">
    <w:abstractNumId w:val="59"/>
  </w:num>
  <w:num w:numId="18">
    <w:abstractNumId w:val="70"/>
  </w:num>
  <w:num w:numId="19">
    <w:abstractNumId w:val="150"/>
  </w:num>
  <w:num w:numId="20">
    <w:abstractNumId w:val="264"/>
  </w:num>
  <w:num w:numId="21">
    <w:abstractNumId w:val="183"/>
  </w:num>
  <w:num w:numId="22">
    <w:abstractNumId w:val="50"/>
  </w:num>
  <w:num w:numId="23">
    <w:abstractNumId w:val="36"/>
  </w:num>
  <w:num w:numId="24">
    <w:abstractNumId w:val="270"/>
  </w:num>
  <w:num w:numId="25">
    <w:abstractNumId w:val="154"/>
  </w:num>
  <w:num w:numId="26">
    <w:abstractNumId w:val="19"/>
  </w:num>
  <w:num w:numId="27">
    <w:abstractNumId w:val="223"/>
  </w:num>
  <w:num w:numId="28">
    <w:abstractNumId w:val="300"/>
  </w:num>
  <w:num w:numId="29">
    <w:abstractNumId w:val="221"/>
  </w:num>
  <w:num w:numId="30">
    <w:abstractNumId w:val="72"/>
  </w:num>
  <w:num w:numId="31">
    <w:abstractNumId w:val="120"/>
  </w:num>
  <w:num w:numId="32">
    <w:abstractNumId w:val="97"/>
  </w:num>
  <w:num w:numId="33">
    <w:abstractNumId w:val="33"/>
  </w:num>
  <w:num w:numId="34">
    <w:abstractNumId w:val="165"/>
  </w:num>
  <w:num w:numId="35">
    <w:abstractNumId w:val="83"/>
  </w:num>
  <w:num w:numId="36">
    <w:abstractNumId w:val="193"/>
  </w:num>
  <w:num w:numId="37">
    <w:abstractNumId w:val="73"/>
  </w:num>
  <w:num w:numId="38">
    <w:abstractNumId w:val="15"/>
  </w:num>
  <w:num w:numId="39">
    <w:abstractNumId w:val="249"/>
  </w:num>
  <w:num w:numId="40">
    <w:abstractNumId w:val="142"/>
  </w:num>
  <w:num w:numId="41">
    <w:abstractNumId w:val="60"/>
  </w:num>
  <w:num w:numId="42">
    <w:abstractNumId w:val="234"/>
  </w:num>
  <w:num w:numId="43">
    <w:abstractNumId w:val="128"/>
  </w:num>
  <w:num w:numId="44">
    <w:abstractNumId w:val="96"/>
  </w:num>
  <w:num w:numId="45">
    <w:abstractNumId w:val="119"/>
  </w:num>
  <w:num w:numId="46">
    <w:abstractNumId w:val="55"/>
  </w:num>
  <w:num w:numId="47">
    <w:abstractNumId w:val="129"/>
  </w:num>
  <w:num w:numId="48">
    <w:abstractNumId w:val="42"/>
  </w:num>
  <w:num w:numId="49">
    <w:abstractNumId w:val="275"/>
  </w:num>
  <w:num w:numId="50">
    <w:abstractNumId w:val="164"/>
  </w:num>
  <w:num w:numId="51">
    <w:abstractNumId w:val="22"/>
  </w:num>
  <w:num w:numId="52">
    <w:abstractNumId w:val="85"/>
  </w:num>
  <w:num w:numId="53">
    <w:abstractNumId w:val="158"/>
  </w:num>
  <w:num w:numId="54">
    <w:abstractNumId w:val="175"/>
  </w:num>
  <w:num w:numId="55">
    <w:abstractNumId w:val="11"/>
  </w:num>
  <w:num w:numId="56">
    <w:abstractNumId w:val="163"/>
  </w:num>
  <w:num w:numId="57">
    <w:abstractNumId w:val="276"/>
  </w:num>
  <w:num w:numId="58">
    <w:abstractNumId w:val="290"/>
  </w:num>
  <w:num w:numId="59">
    <w:abstractNumId w:val="23"/>
  </w:num>
  <w:num w:numId="60">
    <w:abstractNumId w:val="81"/>
  </w:num>
  <w:num w:numId="61">
    <w:abstractNumId w:val="272"/>
  </w:num>
  <w:num w:numId="62">
    <w:abstractNumId w:val="145"/>
  </w:num>
  <w:num w:numId="63">
    <w:abstractNumId w:val="200"/>
  </w:num>
  <w:num w:numId="64">
    <w:abstractNumId w:val="179"/>
  </w:num>
  <w:num w:numId="65">
    <w:abstractNumId w:val="250"/>
  </w:num>
  <w:num w:numId="66">
    <w:abstractNumId w:val="215"/>
  </w:num>
  <w:num w:numId="67">
    <w:abstractNumId w:val="76"/>
  </w:num>
  <w:num w:numId="68">
    <w:abstractNumId w:val="93"/>
  </w:num>
  <w:num w:numId="69">
    <w:abstractNumId w:val="245"/>
  </w:num>
  <w:num w:numId="70">
    <w:abstractNumId w:val="126"/>
  </w:num>
  <w:num w:numId="71">
    <w:abstractNumId w:val="256"/>
  </w:num>
  <w:num w:numId="72">
    <w:abstractNumId w:val="227"/>
  </w:num>
  <w:num w:numId="73">
    <w:abstractNumId w:val="135"/>
  </w:num>
  <w:num w:numId="74">
    <w:abstractNumId w:val="212"/>
  </w:num>
  <w:num w:numId="75">
    <w:abstractNumId w:val="103"/>
  </w:num>
  <w:num w:numId="76">
    <w:abstractNumId w:val="75"/>
  </w:num>
  <w:num w:numId="77">
    <w:abstractNumId w:val="134"/>
  </w:num>
  <w:num w:numId="78">
    <w:abstractNumId w:val="28"/>
  </w:num>
  <w:num w:numId="79">
    <w:abstractNumId w:val="24"/>
  </w:num>
  <w:num w:numId="80">
    <w:abstractNumId w:val="269"/>
  </w:num>
  <w:num w:numId="81">
    <w:abstractNumId w:val="167"/>
  </w:num>
  <w:num w:numId="82">
    <w:abstractNumId w:val="218"/>
  </w:num>
  <w:num w:numId="83">
    <w:abstractNumId w:val="113"/>
  </w:num>
  <w:num w:numId="84">
    <w:abstractNumId w:val="86"/>
  </w:num>
  <w:num w:numId="85">
    <w:abstractNumId w:val="91"/>
  </w:num>
  <w:num w:numId="86">
    <w:abstractNumId w:val="37"/>
  </w:num>
  <w:num w:numId="87">
    <w:abstractNumId w:val="197"/>
  </w:num>
  <w:num w:numId="88">
    <w:abstractNumId w:val="144"/>
  </w:num>
  <w:num w:numId="89">
    <w:abstractNumId w:val="64"/>
  </w:num>
  <w:num w:numId="90">
    <w:abstractNumId w:val="118"/>
  </w:num>
  <w:num w:numId="91">
    <w:abstractNumId w:val="68"/>
  </w:num>
  <w:num w:numId="92">
    <w:abstractNumId w:val="233"/>
  </w:num>
  <w:num w:numId="93">
    <w:abstractNumId w:val="124"/>
  </w:num>
  <w:num w:numId="94">
    <w:abstractNumId w:val="127"/>
  </w:num>
  <w:num w:numId="95">
    <w:abstractNumId w:val="67"/>
  </w:num>
  <w:num w:numId="96">
    <w:abstractNumId w:val="265"/>
  </w:num>
  <w:num w:numId="97">
    <w:abstractNumId w:val="84"/>
  </w:num>
  <w:num w:numId="98">
    <w:abstractNumId w:val="287"/>
  </w:num>
  <w:num w:numId="99">
    <w:abstractNumId w:val="82"/>
  </w:num>
  <w:num w:numId="100">
    <w:abstractNumId w:val="257"/>
  </w:num>
  <w:num w:numId="101">
    <w:abstractNumId w:val="293"/>
  </w:num>
  <w:num w:numId="102">
    <w:abstractNumId w:val="199"/>
  </w:num>
  <w:num w:numId="103">
    <w:abstractNumId w:val="100"/>
  </w:num>
  <w:num w:numId="104">
    <w:abstractNumId w:val="105"/>
  </w:num>
  <w:num w:numId="105">
    <w:abstractNumId w:val="184"/>
  </w:num>
  <w:num w:numId="106">
    <w:abstractNumId w:val="188"/>
  </w:num>
  <w:num w:numId="107">
    <w:abstractNumId w:val="149"/>
  </w:num>
  <w:num w:numId="108">
    <w:abstractNumId w:val="140"/>
  </w:num>
  <w:num w:numId="109">
    <w:abstractNumId w:val="226"/>
  </w:num>
  <w:num w:numId="110">
    <w:abstractNumId w:val="206"/>
  </w:num>
  <w:num w:numId="111">
    <w:abstractNumId w:val="136"/>
  </w:num>
  <w:num w:numId="112">
    <w:abstractNumId w:val="301"/>
  </w:num>
  <w:num w:numId="113">
    <w:abstractNumId w:val="106"/>
  </w:num>
  <w:num w:numId="114">
    <w:abstractNumId w:val="123"/>
  </w:num>
  <w:num w:numId="115">
    <w:abstractNumId w:val="246"/>
  </w:num>
  <w:num w:numId="116">
    <w:abstractNumId w:val="247"/>
  </w:num>
  <w:num w:numId="117">
    <w:abstractNumId w:val="172"/>
  </w:num>
  <w:num w:numId="118">
    <w:abstractNumId w:val="268"/>
  </w:num>
  <w:num w:numId="119">
    <w:abstractNumId w:val="121"/>
  </w:num>
  <w:num w:numId="120">
    <w:abstractNumId w:val="271"/>
  </w:num>
  <w:num w:numId="121">
    <w:abstractNumId w:val="156"/>
  </w:num>
  <w:num w:numId="122">
    <w:abstractNumId w:val="90"/>
  </w:num>
  <w:num w:numId="123">
    <w:abstractNumId w:val="220"/>
  </w:num>
  <w:num w:numId="124">
    <w:abstractNumId w:val="208"/>
  </w:num>
  <w:num w:numId="125">
    <w:abstractNumId w:val="122"/>
  </w:num>
  <w:num w:numId="126">
    <w:abstractNumId w:val="205"/>
  </w:num>
  <w:num w:numId="127">
    <w:abstractNumId w:val="138"/>
  </w:num>
  <w:num w:numId="128">
    <w:abstractNumId w:val="17"/>
  </w:num>
  <w:num w:numId="129">
    <w:abstractNumId w:val="49"/>
  </w:num>
  <w:num w:numId="130">
    <w:abstractNumId w:val="65"/>
  </w:num>
  <w:num w:numId="131">
    <w:abstractNumId w:val="283"/>
  </w:num>
  <w:num w:numId="132">
    <w:abstractNumId w:val="289"/>
  </w:num>
  <w:num w:numId="133">
    <w:abstractNumId w:val="111"/>
  </w:num>
  <w:num w:numId="134">
    <w:abstractNumId w:val="31"/>
  </w:num>
  <w:num w:numId="135">
    <w:abstractNumId w:val="160"/>
  </w:num>
  <w:num w:numId="136">
    <w:abstractNumId w:val="277"/>
  </w:num>
  <w:num w:numId="137">
    <w:abstractNumId w:val="286"/>
  </w:num>
  <w:num w:numId="138">
    <w:abstractNumId w:val="54"/>
  </w:num>
  <w:num w:numId="139">
    <w:abstractNumId w:val="285"/>
  </w:num>
  <w:num w:numId="140">
    <w:abstractNumId w:val="189"/>
  </w:num>
  <w:num w:numId="141">
    <w:abstractNumId w:val="214"/>
  </w:num>
  <w:num w:numId="142">
    <w:abstractNumId w:val="273"/>
  </w:num>
  <w:num w:numId="143">
    <w:abstractNumId w:val="168"/>
  </w:num>
  <w:num w:numId="144">
    <w:abstractNumId w:val="110"/>
  </w:num>
  <w:num w:numId="145">
    <w:abstractNumId w:val="152"/>
  </w:num>
  <w:num w:numId="146">
    <w:abstractNumId w:val="151"/>
  </w:num>
  <w:num w:numId="147">
    <w:abstractNumId w:val="291"/>
  </w:num>
  <w:num w:numId="148">
    <w:abstractNumId w:val="213"/>
  </w:num>
  <w:num w:numId="149">
    <w:abstractNumId w:val="181"/>
  </w:num>
  <w:num w:numId="150">
    <w:abstractNumId w:val="63"/>
  </w:num>
  <w:num w:numId="151">
    <w:abstractNumId w:val="194"/>
  </w:num>
  <w:num w:numId="152">
    <w:abstractNumId w:val="259"/>
  </w:num>
  <w:num w:numId="153">
    <w:abstractNumId w:val="66"/>
  </w:num>
  <w:num w:numId="154">
    <w:abstractNumId w:val="185"/>
  </w:num>
  <w:num w:numId="155">
    <w:abstractNumId w:val="157"/>
  </w:num>
  <w:num w:numId="156">
    <w:abstractNumId w:val="29"/>
  </w:num>
  <w:num w:numId="157">
    <w:abstractNumId w:val="107"/>
  </w:num>
  <w:num w:numId="158">
    <w:abstractNumId w:val="174"/>
  </w:num>
  <w:num w:numId="159">
    <w:abstractNumId w:val="254"/>
  </w:num>
  <w:num w:numId="160">
    <w:abstractNumId w:val="282"/>
  </w:num>
  <w:num w:numId="161">
    <w:abstractNumId w:val="30"/>
  </w:num>
  <w:num w:numId="162">
    <w:abstractNumId w:val="57"/>
  </w:num>
  <w:num w:numId="163">
    <w:abstractNumId w:val="47"/>
  </w:num>
  <w:num w:numId="164">
    <w:abstractNumId w:val="62"/>
  </w:num>
  <w:num w:numId="165">
    <w:abstractNumId w:val="166"/>
  </w:num>
  <w:num w:numId="166">
    <w:abstractNumId w:val="26"/>
  </w:num>
  <w:num w:numId="167">
    <w:abstractNumId w:val="229"/>
  </w:num>
  <w:num w:numId="168">
    <w:abstractNumId w:val="39"/>
  </w:num>
  <w:num w:numId="169">
    <w:abstractNumId w:val="187"/>
  </w:num>
  <w:num w:numId="170">
    <w:abstractNumId w:val="35"/>
  </w:num>
  <w:num w:numId="171">
    <w:abstractNumId w:val="20"/>
  </w:num>
  <w:num w:numId="172">
    <w:abstractNumId w:val="87"/>
  </w:num>
  <w:num w:numId="173">
    <w:abstractNumId w:val="114"/>
  </w:num>
  <w:num w:numId="174">
    <w:abstractNumId w:val="171"/>
  </w:num>
  <w:num w:numId="175">
    <w:abstractNumId w:val="170"/>
  </w:num>
  <w:num w:numId="176">
    <w:abstractNumId w:val="79"/>
  </w:num>
  <w:num w:numId="177">
    <w:abstractNumId w:val="40"/>
  </w:num>
  <w:num w:numId="178">
    <w:abstractNumId w:val="92"/>
  </w:num>
  <w:num w:numId="179">
    <w:abstractNumId w:val="112"/>
  </w:num>
  <w:num w:numId="180">
    <w:abstractNumId w:val="88"/>
  </w:num>
  <w:num w:numId="181">
    <w:abstractNumId w:val="77"/>
  </w:num>
  <w:num w:numId="182">
    <w:abstractNumId w:val="130"/>
  </w:num>
  <w:num w:numId="183">
    <w:abstractNumId w:val="143"/>
  </w:num>
  <w:num w:numId="184">
    <w:abstractNumId w:val="109"/>
  </w:num>
  <w:num w:numId="185">
    <w:abstractNumId w:val="173"/>
  </w:num>
  <w:num w:numId="186">
    <w:abstractNumId w:val="147"/>
  </w:num>
  <w:num w:numId="187">
    <w:abstractNumId w:val="230"/>
  </w:num>
  <w:num w:numId="188">
    <w:abstractNumId w:val="155"/>
  </w:num>
  <w:num w:numId="189">
    <w:abstractNumId w:val="299"/>
  </w:num>
  <w:num w:numId="190">
    <w:abstractNumId w:val="38"/>
  </w:num>
  <w:num w:numId="191">
    <w:abstractNumId w:val="243"/>
  </w:num>
  <w:num w:numId="192">
    <w:abstractNumId w:val="80"/>
  </w:num>
  <w:num w:numId="193">
    <w:abstractNumId w:val="228"/>
  </w:num>
  <w:num w:numId="194">
    <w:abstractNumId w:val="14"/>
  </w:num>
  <w:num w:numId="195">
    <w:abstractNumId w:val="52"/>
  </w:num>
  <w:num w:numId="196">
    <w:abstractNumId w:val="252"/>
  </w:num>
  <w:num w:numId="197">
    <w:abstractNumId w:val="279"/>
  </w:num>
  <w:num w:numId="198">
    <w:abstractNumId w:val="238"/>
  </w:num>
  <w:num w:numId="199">
    <w:abstractNumId w:val="237"/>
  </w:num>
  <w:num w:numId="200">
    <w:abstractNumId w:val="192"/>
  </w:num>
  <w:num w:numId="201">
    <w:abstractNumId w:val="89"/>
  </w:num>
  <w:num w:numId="202">
    <w:abstractNumId w:val="302"/>
  </w:num>
  <w:num w:numId="203">
    <w:abstractNumId w:val="108"/>
  </w:num>
  <w:num w:numId="204">
    <w:abstractNumId w:val="207"/>
  </w:num>
  <w:num w:numId="205">
    <w:abstractNumId w:val="261"/>
  </w:num>
  <w:num w:numId="206">
    <w:abstractNumId w:val="137"/>
  </w:num>
  <w:num w:numId="207">
    <w:abstractNumId w:val="201"/>
  </w:num>
  <w:num w:numId="208">
    <w:abstractNumId w:val="153"/>
  </w:num>
  <w:num w:numId="209">
    <w:abstractNumId w:val="169"/>
  </w:num>
  <w:num w:numId="210">
    <w:abstractNumId w:val="162"/>
  </w:num>
  <w:num w:numId="211">
    <w:abstractNumId w:val="195"/>
  </w:num>
  <w:num w:numId="212">
    <w:abstractNumId w:val="99"/>
  </w:num>
  <w:num w:numId="213">
    <w:abstractNumId w:val="216"/>
  </w:num>
  <w:num w:numId="214">
    <w:abstractNumId w:val="58"/>
  </w:num>
  <w:num w:numId="215">
    <w:abstractNumId w:val="43"/>
  </w:num>
  <w:num w:numId="216">
    <w:abstractNumId w:val="242"/>
  </w:num>
  <w:num w:numId="217">
    <w:abstractNumId w:val="210"/>
  </w:num>
  <w:num w:numId="218">
    <w:abstractNumId w:val="161"/>
  </w:num>
  <w:num w:numId="219">
    <w:abstractNumId w:val="132"/>
  </w:num>
  <w:num w:numId="220">
    <w:abstractNumId w:val="298"/>
  </w:num>
  <w:num w:numId="221">
    <w:abstractNumId w:val="104"/>
  </w:num>
  <w:num w:numId="222">
    <w:abstractNumId w:val="280"/>
  </w:num>
  <w:num w:numId="223">
    <w:abstractNumId w:val="18"/>
  </w:num>
  <w:num w:numId="224">
    <w:abstractNumId w:val="260"/>
  </w:num>
  <w:num w:numId="225">
    <w:abstractNumId w:val="278"/>
  </w:num>
  <w:num w:numId="226">
    <w:abstractNumId w:val="190"/>
  </w:num>
  <w:num w:numId="227">
    <w:abstractNumId w:val="204"/>
  </w:num>
  <w:num w:numId="228">
    <w:abstractNumId w:val="295"/>
  </w:num>
  <w:num w:numId="229">
    <w:abstractNumId w:val="95"/>
  </w:num>
  <w:num w:numId="230">
    <w:abstractNumId w:val="44"/>
  </w:num>
  <w:num w:numId="231">
    <w:abstractNumId w:val="133"/>
  </w:num>
  <w:num w:numId="232">
    <w:abstractNumId w:val="27"/>
  </w:num>
  <w:num w:numId="233">
    <w:abstractNumId w:val="241"/>
  </w:num>
  <w:num w:numId="234">
    <w:abstractNumId w:val="191"/>
  </w:num>
  <w:num w:numId="235">
    <w:abstractNumId w:val="251"/>
  </w:num>
  <w:num w:numId="236">
    <w:abstractNumId w:val="69"/>
  </w:num>
  <w:num w:numId="237">
    <w:abstractNumId w:val="48"/>
  </w:num>
  <w:num w:numId="238">
    <w:abstractNumId w:val="219"/>
  </w:num>
  <w:num w:numId="239">
    <w:abstractNumId w:val="288"/>
  </w:num>
  <w:num w:numId="240">
    <w:abstractNumId w:val="244"/>
  </w:num>
  <w:num w:numId="241">
    <w:abstractNumId w:val="180"/>
  </w:num>
  <w:num w:numId="242">
    <w:abstractNumId w:val="297"/>
  </w:num>
  <w:num w:numId="243">
    <w:abstractNumId w:val="139"/>
  </w:num>
  <w:num w:numId="244">
    <w:abstractNumId w:val="177"/>
  </w:num>
  <w:num w:numId="245">
    <w:abstractNumId w:val="16"/>
  </w:num>
  <w:num w:numId="246">
    <w:abstractNumId w:val="182"/>
  </w:num>
  <w:num w:numId="247">
    <w:abstractNumId w:val="217"/>
  </w:num>
  <w:num w:numId="248">
    <w:abstractNumId w:val="34"/>
  </w:num>
  <w:num w:numId="249">
    <w:abstractNumId w:val="115"/>
  </w:num>
  <w:num w:numId="250">
    <w:abstractNumId w:val="51"/>
  </w:num>
  <w:num w:numId="251">
    <w:abstractNumId w:val="258"/>
  </w:num>
  <w:num w:numId="252">
    <w:abstractNumId w:val="98"/>
  </w:num>
  <w:num w:numId="253">
    <w:abstractNumId w:val="303"/>
  </w:num>
  <w:num w:numId="254">
    <w:abstractNumId w:val="209"/>
  </w:num>
  <w:num w:numId="255">
    <w:abstractNumId w:val="101"/>
  </w:num>
  <w:num w:numId="256">
    <w:abstractNumId w:val="148"/>
  </w:num>
  <w:num w:numId="257">
    <w:abstractNumId w:val="232"/>
  </w:num>
  <w:num w:numId="258">
    <w:abstractNumId w:val="125"/>
  </w:num>
  <w:num w:numId="259">
    <w:abstractNumId w:val="131"/>
  </w:num>
  <w:num w:numId="260">
    <w:abstractNumId w:val="61"/>
  </w:num>
  <w:num w:numId="261">
    <w:abstractNumId w:val="222"/>
  </w:num>
  <w:num w:numId="262">
    <w:abstractNumId w:val="141"/>
  </w:num>
  <w:num w:numId="263">
    <w:abstractNumId w:val="239"/>
  </w:num>
  <w:num w:numId="264">
    <w:abstractNumId w:val="12"/>
  </w:num>
  <w:num w:numId="265">
    <w:abstractNumId w:val="266"/>
  </w:num>
  <w:num w:numId="266">
    <w:abstractNumId w:val="198"/>
  </w:num>
  <w:num w:numId="267">
    <w:abstractNumId w:val="292"/>
  </w:num>
  <w:num w:numId="268">
    <w:abstractNumId w:val="78"/>
  </w:num>
  <w:num w:numId="269">
    <w:abstractNumId w:val="294"/>
  </w:num>
  <w:num w:numId="270">
    <w:abstractNumId w:val="94"/>
  </w:num>
  <w:num w:numId="271">
    <w:abstractNumId w:val="235"/>
  </w:num>
  <w:num w:numId="272">
    <w:abstractNumId w:val="225"/>
  </w:num>
  <w:num w:numId="273">
    <w:abstractNumId w:val="240"/>
  </w:num>
  <w:num w:numId="274">
    <w:abstractNumId w:val="196"/>
  </w:num>
  <w:num w:numId="275">
    <w:abstractNumId w:val="32"/>
  </w:num>
  <w:num w:numId="276">
    <w:abstractNumId w:val="74"/>
  </w:num>
  <w:num w:numId="277">
    <w:abstractNumId w:val="56"/>
  </w:num>
  <w:num w:numId="278">
    <w:abstractNumId w:val="117"/>
  </w:num>
  <w:num w:numId="279">
    <w:abstractNumId w:val="263"/>
  </w:num>
  <w:num w:numId="280">
    <w:abstractNumId w:val="21"/>
  </w:num>
  <w:num w:numId="281">
    <w:abstractNumId w:val="262"/>
  </w:num>
  <w:num w:numId="282">
    <w:abstractNumId w:val="71"/>
  </w:num>
  <w:num w:numId="283">
    <w:abstractNumId w:val="45"/>
  </w:num>
  <w:num w:numId="284">
    <w:abstractNumId w:val="267"/>
  </w:num>
  <w:num w:numId="285">
    <w:abstractNumId w:val="46"/>
  </w:num>
  <w:num w:numId="286">
    <w:abstractNumId w:val="25"/>
  </w:num>
  <w:num w:numId="287">
    <w:abstractNumId w:val="41"/>
  </w:num>
  <w:num w:numId="288">
    <w:abstractNumId w:val="255"/>
  </w:num>
  <w:num w:numId="289">
    <w:abstractNumId w:val="203"/>
  </w:num>
  <w:num w:numId="290">
    <w:abstractNumId w:val="281"/>
  </w:num>
  <w:num w:numId="291">
    <w:abstractNumId w:val="116"/>
  </w:num>
  <w:num w:numId="292">
    <w:abstractNumId w:val="231"/>
  </w:num>
  <w:num w:numId="293">
    <w:abstractNumId w:val="296"/>
  </w:num>
  <w:num w:numId="294">
    <w:abstractNumId w:val="186"/>
  </w:num>
  <w:num w:numId="295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6">
    <w:abstractNumId w:val="146"/>
  </w:num>
  <w:num w:numId="297">
    <w:abstractNumId w:val="236"/>
  </w:num>
  <w:num w:numId="298">
    <w:abstractNumId w:val="178"/>
  </w:num>
  <w:num w:numId="299">
    <w:abstractNumId w:val="284"/>
  </w:num>
  <w:num w:numId="300">
    <w:abstractNumId w:val="176"/>
  </w:num>
  <w:num w:numId="301">
    <w:abstractNumId w:val="253"/>
  </w:num>
  <w:num w:numId="302">
    <w:abstractNumId w:val="211"/>
  </w:num>
  <w:num w:numId="303">
    <w:abstractNumId w:val="274"/>
  </w:num>
  <w:num w:numId="304">
    <w:abstractNumId w:val="159"/>
  </w:num>
  <w:numIdMacAtCleanup w:val="2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20"/>
  <w:drawingGridVerticalSpacing w:val="120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30721" fillcolor="white">
      <v:fill color="white"/>
      <v:stroke weight="1pt"/>
      <v:textbox inset="0,0,0,0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1F7254"/>
    <w:rsid w:val="000070C8"/>
    <w:rsid w:val="000128DD"/>
    <w:rsid w:val="00034779"/>
    <w:rsid w:val="00040722"/>
    <w:rsid w:val="00055D50"/>
    <w:rsid w:val="00061964"/>
    <w:rsid w:val="00062D2B"/>
    <w:rsid w:val="00067B40"/>
    <w:rsid w:val="000717A8"/>
    <w:rsid w:val="00074AFC"/>
    <w:rsid w:val="00081F56"/>
    <w:rsid w:val="000869CE"/>
    <w:rsid w:val="00092841"/>
    <w:rsid w:val="000929C7"/>
    <w:rsid w:val="00095644"/>
    <w:rsid w:val="000A3F20"/>
    <w:rsid w:val="000C06A8"/>
    <w:rsid w:val="000C3E21"/>
    <w:rsid w:val="000C7F1D"/>
    <w:rsid w:val="000E074B"/>
    <w:rsid w:val="000E1215"/>
    <w:rsid w:val="000F4A6E"/>
    <w:rsid w:val="00102092"/>
    <w:rsid w:val="001048FD"/>
    <w:rsid w:val="00110B99"/>
    <w:rsid w:val="00114912"/>
    <w:rsid w:val="00116638"/>
    <w:rsid w:val="00123A51"/>
    <w:rsid w:val="001274CB"/>
    <w:rsid w:val="00142000"/>
    <w:rsid w:val="001A0619"/>
    <w:rsid w:val="001C6A44"/>
    <w:rsid w:val="001C7885"/>
    <w:rsid w:val="001D00EB"/>
    <w:rsid w:val="001D7F69"/>
    <w:rsid w:val="001E10B9"/>
    <w:rsid w:val="001E1FD3"/>
    <w:rsid w:val="001F7254"/>
    <w:rsid w:val="00202EB6"/>
    <w:rsid w:val="00217151"/>
    <w:rsid w:val="0021742B"/>
    <w:rsid w:val="00231F28"/>
    <w:rsid w:val="002374F0"/>
    <w:rsid w:val="002703CC"/>
    <w:rsid w:val="0028536F"/>
    <w:rsid w:val="0029121C"/>
    <w:rsid w:val="0029560B"/>
    <w:rsid w:val="002A0135"/>
    <w:rsid w:val="002A025A"/>
    <w:rsid w:val="002B5C99"/>
    <w:rsid w:val="002D292D"/>
    <w:rsid w:val="002E7D1D"/>
    <w:rsid w:val="00326B77"/>
    <w:rsid w:val="003331C4"/>
    <w:rsid w:val="00337211"/>
    <w:rsid w:val="00337FB3"/>
    <w:rsid w:val="00346C8E"/>
    <w:rsid w:val="00350A82"/>
    <w:rsid w:val="003513F4"/>
    <w:rsid w:val="00354D31"/>
    <w:rsid w:val="00354F9C"/>
    <w:rsid w:val="00387AC1"/>
    <w:rsid w:val="00396A0A"/>
    <w:rsid w:val="003A0A09"/>
    <w:rsid w:val="003A4DA2"/>
    <w:rsid w:val="003B1090"/>
    <w:rsid w:val="003D183D"/>
    <w:rsid w:val="003D21DD"/>
    <w:rsid w:val="003D2472"/>
    <w:rsid w:val="003F6716"/>
    <w:rsid w:val="0040764C"/>
    <w:rsid w:val="0041280D"/>
    <w:rsid w:val="00414111"/>
    <w:rsid w:val="00414580"/>
    <w:rsid w:val="00424429"/>
    <w:rsid w:val="0042694E"/>
    <w:rsid w:val="0046605C"/>
    <w:rsid w:val="00486BE6"/>
    <w:rsid w:val="004B090C"/>
    <w:rsid w:val="004B381B"/>
    <w:rsid w:val="004B4FAC"/>
    <w:rsid w:val="004C2AA7"/>
    <w:rsid w:val="004D3CD5"/>
    <w:rsid w:val="004D72CA"/>
    <w:rsid w:val="0050080E"/>
    <w:rsid w:val="00501097"/>
    <w:rsid w:val="0050298E"/>
    <w:rsid w:val="005262F4"/>
    <w:rsid w:val="00560658"/>
    <w:rsid w:val="005630AE"/>
    <w:rsid w:val="0056581F"/>
    <w:rsid w:val="0057215B"/>
    <w:rsid w:val="005758B8"/>
    <w:rsid w:val="0059383C"/>
    <w:rsid w:val="00593B81"/>
    <w:rsid w:val="00593CFC"/>
    <w:rsid w:val="005A12BE"/>
    <w:rsid w:val="005A1EA6"/>
    <w:rsid w:val="005A4FBA"/>
    <w:rsid w:val="005B428D"/>
    <w:rsid w:val="005C6D94"/>
    <w:rsid w:val="005E14B9"/>
    <w:rsid w:val="0063100A"/>
    <w:rsid w:val="00654FC6"/>
    <w:rsid w:val="0066518E"/>
    <w:rsid w:val="006653DD"/>
    <w:rsid w:val="00666275"/>
    <w:rsid w:val="006918C8"/>
    <w:rsid w:val="00696371"/>
    <w:rsid w:val="006A0DD0"/>
    <w:rsid w:val="006A294A"/>
    <w:rsid w:val="006B2E5B"/>
    <w:rsid w:val="006E3C75"/>
    <w:rsid w:val="006F748D"/>
    <w:rsid w:val="00721C40"/>
    <w:rsid w:val="00725AB3"/>
    <w:rsid w:val="00726FC4"/>
    <w:rsid w:val="00743B87"/>
    <w:rsid w:val="00744645"/>
    <w:rsid w:val="007548A7"/>
    <w:rsid w:val="00767AD2"/>
    <w:rsid w:val="0077059A"/>
    <w:rsid w:val="0077176E"/>
    <w:rsid w:val="00772A69"/>
    <w:rsid w:val="00780C92"/>
    <w:rsid w:val="0078284C"/>
    <w:rsid w:val="00783319"/>
    <w:rsid w:val="007955E1"/>
    <w:rsid w:val="0079611E"/>
    <w:rsid w:val="00796488"/>
    <w:rsid w:val="007A02C8"/>
    <w:rsid w:val="007A1689"/>
    <w:rsid w:val="007A3699"/>
    <w:rsid w:val="007A4E1E"/>
    <w:rsid w:val="007D56FB"/>
    <w:rsid w:val="007D699B"/>
    <w:rsid w:val="008009BF"/>
    <w:rsid w:val="008261EC"/>
    <w:rsid w:val="008363B0"/>
    <w:rsid w:val="0084788D"/>
    <w:rsid w:val="008544BB"/>
    <w:rsid w:val="00856EC7"/>
    <w:rsid w:val="0086386A"/>
    <w:rsid w:val="00871A00"/>
    <w:rsid w:val="00877093"/>
    <w:rsid w:val="00897D31"/>
    <w:rsid w:val="008A13E8"/>
    <w:rsid w:val="008B4718"/>
    <w:rsid w:val="008C0E86"/>
    <w:rsid w:val="008C32D4"/>
    <w:rsid w:val="008C57E1"/>
    <w:rsid w:val="008C7895"/>
    <w:rsid w:val="008D5E96"/>
    <w:rsid w:val="008E1E5F"/>
    <w:rsid w:val="00927BFA"/>
    <w:rsid w:val="0094086F"/>
    <w:rsid w:val="00960DC6"/>
    <w:rsid w:val="009751B9"/>
    <w:rsid w:val="00980D29"/>
    <w:rsid w:val="00994DE5"/>
    <w:rsid w:val="009B06D2"/>
    <w:rsid w:val="009B0FA4"/>
    <w:rsid w:val="009B556F"/>
    <w:rsid w:val="009C2268"/>
    <w:rsid w:val="009D79BE"/>
    <w:rsid w:val="009D7FD6"/>
    <w:rsid w:val="009E5522"/>
    <w:rsid w:val="009E7950"/>
    <w:rsid w:val="00A10760"/>
    <w:rsid w:val="00A121CD"/>
    <w:rsid w:val="00A2547A"/>
    <w:rsid w:val="00A3138E"/>
    <w:rsid w:val="00A53CD6"/>
    <w:rsid w:val="00A651BD"/>
    <w:rsid w:val="00A76662"/>
    <w:rsid w:val="00A84FE0"/>
    <w:rsid w:val="00AA2943"/>
    <w:rsid w:val="00AD71C4"/>
    <w:rsid w:val="00AF4633"/>
    <w:rsid w:val="00B05C06"/>
    <w:rsid w:val="00B255D1"/>
    <w:rsid w:val="00B35FE9"/>
    <w:rsid w:val="00B65E6B"/>
    <w:rsid w:val="00B84EB2"/>
    <w:rsid w:val="00BA535B"/>
    <w:rsid w:val="00BB7BFD"/>
    <w:rsid w:val="00BE7347"/>
    <w:rsid w:val="00C07FE3"/>
    <w:rsid w:val="00C127AC"/>
    <w:rsid w:val="00C326EE"/>
    <w:rsid w:val="00C32BA6"/>
    <w:rsid w:val="00C33D7A"/>
    <w:rsid w:val="00C34726"/>
    <w:rsid w:val="00C37FAB"/>
    <w:rsid w:val="00C542DE"/>
    <w:rsid w:val="00C57F10"/>
    <w:rsid w:val="00C621B0"/>
    <w:rsid w:val="00C6504C"/>
    <w:rsid w:val="00C713DA"/>
    <w:rsid w:val="00C74D3B"/>
    <w:rsid w:val="00CA2261"/>
    <w:rsid w:val="00CB170B"/>
    <w:rsid w:val="00CC2E81"/>
    <w:rsid w:val="00CD028B"/>
    <w:rsid w:val="00CF6E45"/>
    <w:rsid w:val="00D151D3"/>
    <w:rsid w:val="00D238B2"/>
    <w:rsid w:val="00D23DFE"/>
    <w:rsid w:val="00D41698"/>
    <w:rsid w:val="00D446DF"/>
    <w:rsid w:val="00D52020"/>
    <w:rsid w:val="00D550E3"/>
    <w:rsid w:val="00D67C3A"/>
    <w:rsid w:val="00D85B94"/>
    <w:rsid w:val="00D97671"/>
    <w:rsid w:val="00DB5D3C"/>
    <w:rsid w:val="00DB67E0"/>
    <w:rsid w:val="00DC1BDC"/>
    <w:rsid w:val="00DC72BE"/>
    <w:rsid w:val="00DF00F3"/>
    <w:rsid w:val="00DF2310"/>
    <w:rsid w:val="00E01A64"/>
    <w:rsid w:val="00E163DC"/>
    <w:rsid w:val="00E2086E"/>
    <w:rsid w:val="00E31D53"/>
    <w:rsid w:val="00E35498"/>
    <w:rsid w:val="00E414FF"/>
    <w:rsid w:val="00E63037"/>
    <w:rsid w:val="00E755C4"/>
    <w:rsid w:val="00E847C6"/>
    <w:rsid w:val="00E857BC"/>
    <w:rsid w:val="00EB5317"/>
    <w:rsid w:val="00EC6F77"/>
    <w:rsid w:val="00ED5E1D"/>
    <w:rsid w:val="00EF4587"/>
    <w:rsid w:val="00F11D3C"/>
    <w:rsid w:val="00F13CA7"/>
    <w:rsid w:val="00F15B69"/>
    <w:rsid w:val="00F30FEB"/>
    <w:rsid w:val="00F57467"/>
    <w:rsid w:val="00F62561"/>
    <w:rsid w:val="00F70F89"/>
    <w:rsid w:val="00F96C1D"/>
    <w:rsid w:val="00FC2FE6"/>
    <w:rsid w:val="00FC3345"/>
    <w:rsid w:val="00FC472B"/>
    <w:rsid w:val="00FC4A90"/>
    <w:rsid w:val="00FE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white">
      <v:fill color="white"/>
      <v:stroke weight="1pt"/>
      <v:textbox inset="0,0,0,0"/>
      <o:colormru v:ext="edit" colors="#ddd"/>
    </o:shapedefaults>
    <o:shapelayout v:ext="edit">
      <o:idmap v:ext="edit" data="1"/>
    </o:shapelayout>
  </w:shapeDefaults>
  <w:decimalSymbol w:val="."/>
  <w:listSeparator w:val=","/>
  <w14:docId w14:val="5748ED39"/>
  <w15:chartTrackingRefBased/>
  <w15:docId w15:val="{C680840F-D811-42AC-89F0-7680DE0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1">
    <w:name w:val="heading 1"/>
    <w:basedOn w:val="a1"/>
    <w:next w:val="a2"/>
    <w:qFormat/>
    <w:pPr>
      <w:keepNext/>
      <w:pageBreakBefore/>
      <w:numPr>
        <w:numId w:val="1"/>
      </w:numPr>
      <w:spacing w:after="120"/>
      <w:outlineLvl w:val="0"/>
    </w:pPr>
    <w:rPr>
      <w:rFonts w:ascii="ＭＳ ゴシック" w:eastAsia="ＭＳ ゴシック" w:hAnsi="Arial"/>
      <w:b/>
      <w:kern w:val="24"/>
      <w:sz w:val="24"/>
    </w:rPr>
  </w:style>
  <w:style w:type="paragraph" w:styleId="21">
    <w:name w:val="heading 2"/>
    <w:basedOn w:val="a1"/>
    <w:next w:val="a3"/>
    <w:qFormat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ＭＳ ゴシック" w:eastAsia="ＭＳ ゴシック" w:hAnsi="Arial"/>
      <w:sz w:val="22"/>
    </w:rPr>
  </w:style>
  <w:style w:type="paragraph" w:styleId="31">
    <w:name w:val="heading 3"/>
    <w:basedOn w:val="a1"/>
    <w:next w:val="a4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5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1">
    <w:name w:val="heading 5"/>
    <w:basedOn w:val="a1"/>
    <w:next w:val="a5"/>
    <w:qFormat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5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1"/>
    <w:next w:val="a5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1"/>
    <w:next w:val="a5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1"/>
    <w:next w:val="a5"/>
    <w:qFormat/>
    <w:pPr>
      <w:keepNext/>
      <w:numPr>
        <w:ilvl w:val="8"/>
        <w:numId w:val="1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2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3">
    <w:name w:val="本文.節"/>
    <w:basedOn w:val="a1"/>
    <w:pPr>
      <w:ind w:left="454" w:firstLine="227"/>
    </w:pPr>
    <w:rPr>
      <w:rFonts w:ascii="ＭＳ 明朝" w:eastAsia="ＭＳ 明朝"/>
    </w:rPr>
  </w:style>
  <w:style w:type="paragraph" w:customStyle="1" w:styleId="a4">
    <w:name w:val="本文.項"/>
    <w:basedOn w:val="a3"/>
    <w:pPr>
      <w:ind w:left="1134"/>
    </w:pPr>
  </w:style>
  <w:style w:type="paragraph" w:styleId="a5">
    <w:name w:val="Normal Indent"/>
    <w:basedOn w:val="a1"/>
    <w:pPr>
      <w:ind w:left="851"/>
    </w:pPr>
  </w:style>
  <w:style w:type="paragraph" w:styleId="a9">
    <w:name w:val="head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aa">
    <w:name w:val="foot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ab">
    <w:name w:val="page number"/>
    <w:basedOn w:val="a6"/>
  </w:style>
  <w:style w:type="paragraph" w:customStyle="1" w:styleId="ac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ＭＳ 明朝" w:eastAsia="ＭＳ 明朝"/>
      <w:sz w:val="36"/>
    </w:rPr>
  </w:style>
  <w:style w:type="paragraph" w:customStyle="1" w:styleId="ad">
    <w:name w:val="前書き本文"/>
    <w:pPr>
      <w:widowControl w:val="0"/>
      <w:adjustRightInd w:val="0"/>
      <w:spacing w:line="240" w:lineRule="atLeast"/>
      <w:ind w:firstLine="227"/>
      <w:jc w:val="both"/>
      <w:textAlignment w:val="baseline"/>
    </w:pPr>
    <w:rPr>
      <w:rFonts w:ascii="Mincho"/>
      <w:sz w:val="21"/>
    </w:rPr>
  </w:style>
  <w:style w:type="paragraph" w:styleId="32">
    <w:name w:val="toc 3"/>
    <w:basedOn w:val="a1"/>
    <w:next w:val="a1"/>
    <w:semiHidden/>
    <w:pPr>
      <w:tabs>
        <w:tab w:val="right" w:leader="dot" w:pos="9871"/>
      </w:tabs>
      <w:ind w:left="400"/>
      <w:jc w:val="left"/>
    </w:pPr>
  </w:style>
  <w:style w:type="paragraph" w:styleId="22">
    <w:name w:val="toc 2"/>
    <w:basedOn w:val="a1"/>
    <w:next w:val="a1"/>
    <w:semiHidden/>
    <w:pPr>
      <w:tabs>
        <w:tab w:val="right" w:leader="dot" w:pos="9871"/>
      </w:tabs>
      <w:ind w:left="200"/>
      <w:jc w:val="left"/>
    </w:pPr>
    <w:rPr>
      <w:smallCaps/>
    </w:rPr>
  </w:style>
  <w:style w:type="paragraph" w:styleId="10">
    <w:name w:val="toc 1"/>
    <w:basedOn w:val="a1"/>
    <w:next w:val="a1"/>
    <w:semiHidden/>
    <w:pPr>
      <w:tabs>
        <w:tab w:val="right" w:leader="dot" w:pos="9871"/>
      </w:tabs>
      <w:spacing w:before="120" w:after="120"/>
      <w:jc w:val="left"/>
    </w:pPr>
    <w:rPr>
      <w:rFonts w:eastAsia="ＭＳ ゴシック"/>
      <w:b/>
      <w:caps/>
    </w:rPr>
  </w:style>
  <w:style w:type="paragraph" w:customStyle="1" w:styleId="ae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42">
    <w:name w:val="toc 4"/>
    <w:basedOn w:val="a1"/>
    <w:next w:val="a1"/>
    <w:semiHidden/>
    <w:pPr>
      <w:tabs>
        <w:tab w:val="right" w:leader="dot" w:pos="9871"/>
      </w:tabs>
      <w:ind w:left="600"/>
      <w:jc w:val="left"/>
    </w:pPr>
    <w:rPr>
      <w:sz w:val="18"/>
    </w:rPr>
  </w:style>
  <w:style w:type="paragraph" w:styleId="52">
    <w:name w:val="toc 5"/>
    <w:basedOn w:val="a1"/>
    <w:next w:val="a1"/>
    <w:semiHidden/>
    <w:pPr>
      <w:tabs>
        <w:tab w:val="right" w:leader="dot" w:pos="9871"/>
      </w:tabs>
      <w:ind w:left="800"/>
      <w:jc w:val="left"/>
    </w:pPr>
    <w:rPr>
      <w:sz w:val="18"/>
    </w:rPr>
  </w:style>
  <w:style w:type="paragraph" w:styleId="60">
    <w:name w:val="toc 6"/>
    <w:basedOn w:val="a1"/>
    <w:next w:val="a1"/>
    <w:semiHidden/>
    <w:pPr>
      <w:tabs>
        <w:tab w:val="right" w:leader="dot" w:pos="9871"/>
      </w:tabs>
      <w:ind w:left="1000"/>
      <w:jc w:val="left"/>
    </w:pPr>
    <w:rPr>
      <w:sz w:val="18"/>
    </w:rPr>
  </w:style>
  <w:style w:type="paragraph" w:styleId="70">
    <w:name w:val="toc 7"/>
    <w:basedOn w:val="a1"/>
    <w:next w:val="a1"/>
    <w:semiHidden/>
    <w:pPr>
      <w:tabs>
        <w:tab w:val="right" w:leader="dot" w:pos="9871"/>
      </w:tabs>
      <w:ind w:left="1200"/>
      <w:jc w:val="left"/>
    </w:pPr>
    <w:rPr>
      <w:sz w:val="18"/>
    </w:rPr>
  </w:style>
  <w:style w:type="paragraph" w:styleId="80">
    <w:name w:val="toc 8"/>
    <w:basedOn w:val="a1"/>
    <w:next w:val="a1"/>
    <w:semiHidden/>
    <w:pPr>
      <w:tabs>
        <w:tab w:val="right" w:leader="dot" w:pos="9871"/>
      </w:tabs>
      <w:ind w:left="1400"/>
      <w:jc w:val="left"/>
    </w:pPr>
    <w:rPr>
      <w:sz w:val="18"/>
    </w:rPr>
  </w:style>
  <w:style w:type="paragraph" w:styleId="90">
    <w:name w:val="toc 9"/>
    <w:basedOn w:val="a1"/>
    <w:next w:val="a1"/>
    <w:semiHidden/>
    <w:pPr>
      <w:tabs>
        <w:tab w:val="right" w:leader="dot" w:pos="9871"/>
      </w:tabs>
      <w:ind w:left="1600"/>
      <w:jc w:val="left"/>
    </w:pPr>
    <w:rPr>
      <w:sz w:val="18"/>
    </w:rPr>
  </w:style>
  <w:style w:type="paragraph" w:customStyle="1" w:styleId="af">
    <w:name w:val="本文.節.説明"/>
    <w:basedOn w:val="a3"/>
    <w:pPr>
      <w:tabs>
        <w:tab w:val="left" w:leader="middleDot" w:pos="3094"/>
      </w:tabs>
      <w:ind w:left="907"/>
    </w:pPr>
  </w:style>
  <w:style w:type="paragraph" w:customStyle="1" w:styleId="af0">
    <w:name w:val="箇条"/>
    <w:basedOn w:val="a2"/>
    <w:pPr>
      <w:ind w:left="681" w:hanging="227"/>
    </w:pPr>
  </w:style>
  <w:style w:type="paragraph" w:customStyle="1" w:styleId="af1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f2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ＭＳ 明朝" w:eastAsia="ＭＳ 明朝"/>
      <w:sz w:val="21"/>
    </w:rPr>
  </w:style>
  <w:style w:type="paragraph" w:styleId="af3">
    <w:name w:val="Date"/>
    <w:basedOn w:val="a1"/>
    <w:next w:val="a1"/>
    <w:pPr>
      <w:jc w:val="right"/>
    </w:pPr>
    <w:rPr>
      <w:smallCaps/>
      <w:noProof/>
    </w:rPr>
  </w:style>
  <w:style w:type="paragraph" w:customStyle="1" w:styleId="af4">
    <w:name w:val="本文.項.説明"/>
    <w:basedOn w:val="a4"/>
    <w:pPr>
      <w:ind w:left="1588"/>
    </w:pPr>
  </w:style>
  <w:style w:type="paragraph" w:customStyle="1" w:styleId="af5">
    <w:name w:val="見出し１本文"/>
    <w:basedOn w:val="a1"/>
    <w:pPr>
      <w:spacing w:line="200" w:lineRule="atLeast"/>
      <w:ind w:left="567" w:firstLine="227"/>
    </w:pPr>
    <w:rPr>
      <w:rFonts w:ascii="Times New Roman" w:eastAsia="ＭＳ ゴシック"/>
      <w:spacing w:val="0"/>
    </w:rPr>
  </w:style>
  <w:style w:type="paragraph" w:customStyle="1" w:styleId="af6">
    <w:name w:val="見出し４本文"/>
    <w:basedOn w:val="41"/>
    <w:pPr>
      <w:spacing w:line="200" w:lineRule="atLeast"/>
      <w:ind w:left="2268" w:firstLine="227"/>
      <w:outlineLvl w:val="9"/>
    </w:pPr>
    <w:rPr>
      <w:rFonts w:ascii="Times New Roman" w:eastAsia="ＭＳ ゴシック"/>
      <w:b w:val="0"/>
      <w:spacing w:val="0"/>
    </w:rPr>
  </w:style>
  <w:style w:type="paragraph" w:customStyle="1" w:styleId="af7">
    <w:name w:val="操作項目"/>
    <w:basedOn w:val="af6"/>
    <w:pPr>
      <w:ind w:left="3005" w:hanging="737"/>
    </w:pPr>
  </w:style>
  <w:style w:type="paragraph" w:customStyle="1" w:styleId="af8">
    <w:name w:val="レビジョン番号"/>
    <w:basedOn w:val="a1"/>
    <w:pPr>
      <w:spacing w:line="100" w:lineRule="atLeast"/>
    </w:pPr>
    <w:rPr>
      <w:rFonts w:ascii="Times New Roman" w:eastAsia="ＭＳ ゴシック"/>
      <w:b/>
      <w:spacing w:val="0"/>
    </w:rPr>
  </w:style>
  <w:style w:type="paragraph" w:styleId="11">
    <w:name w:val="index 1"/>
    <w:basedOn w:val="a1"/>
    <w:next w:val="a1"/>
    <w:autoRedefine/>
    <w:semiHidden/>
    <w:pPr>
      <w:jc w:val="center"/>
    </w:pPr>
    <w:rPr>
      <w:rFonts w:ascii="ＭＳ Ｐ明朝" w:eastAsia="ＭＳ Ｐ明朝" w:hAnsi="ＭＳ Ｐ明朝"/>
      <w:sz w:val="18"/>
    </w:rPr>
  </w:style>
  <w:style w:type="paragraph" w:styleId="23">
    <w:name w:val="index 2"/>
    <w:basedOn w:val="a1"/>
    <w:next w:val="a1"/>
    <w:autoRedefine/>
    <w:semiHidden/>
    <w:pPr>
      <w:ind w:left="400" w:hanging="200"/>
    </w:pPr>
  </w:style>
  <w:style w:type="paragraph" w:styleId="33">
    <w:name w:val="index 3"/>
    <w:basedOn w:val="a1"/>
    <w:next w:val="a1"/>
    <w:autoRedefine/>
    <w:semiHidden/>
    <w:pPr>
      <w:ind w:left="600" w:hanging="200"/>
    </w:pPr>
  </w:style>
  <w:style w:type="paragraph" w:styleId="43">
    <w:name w:val="index 4"/>
    <w:basedOn w:val="a1"/>
    <w:next w:val="a1"/>
    <w:autoRedefine/>
    <w:semiHidden/>
    <w:pPr>
      <w:ind w:left="800" w:hanging="200"/>
    </w:pPr>
  </w:style>
  <w:style w:type="paragraph" w:styleId="53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9">
    <w:name w:val="index heading"/>
    <w:basedOn w:val="a1"/>
    <w:next w:val="11"/>
    <w:semiHidden/>
  </w:style>
  <w:style w:type="paragraph" w:styleId="afa">
    <w:name w:val="annotation text"/>
    <w:basedOn w:val="a1"/>
    <w:semiHidden/>
    <w:pPr>
      <w:jc w:val="left"/>
    </w:pPr>
  </w:style>
  <w:style w:type="paragraph" w:styleId="afb">
    <w:name w:val="Block Text"/>
    <w:basedOn w:val="a1"/>
    <w:pPr>
      <w:ind w:left="1440" w:right="1440"/>
    </w:pPr>
  </w:style>
  <w:style w:type="paragraph" w:styleId="afc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tLeast"/>
      <w:jc w:val="both"/>
      <w:textAlignment w:val="baseline"/>
    </w:pPr>
    <w:rPr>
      <w:rFonts w:ascii="Courier New" w:eastAsia="ＭＳ 明朝" w:hAnsi="Courier New"/>
      <w:spacing w:val="-9"/>
      <w:sz w:val="18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afe">
    <w:name w:val="Salutation"/>
    <w:basedOn w:val="a1"/>
    <w:next w:val="a1"/>
  </w:style>
  <w:style w:type="paragraph" w:styleId="aff">
    <w:name w:val="envelope address"/>
    <w:basedOn w:val="a1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aff0">
    <w:name w:val="List"/>
    <w:basedOn w:val="a1"/>
    <w:pPr>
      <w:ind w:left="425" w:hanging="425"/>
    </w:pPr>
  </w:style>
  <w:style w:type="paragraph" w:styleId="24">
    <w:name w:val="List 2"/>
    <w:basedOn w:val="a1"/>
    <w:pPr>
      <w:ind w:left="851" w:hanging="425"/>
    </w:pPr>
  </w:style>
  <w:style w:type="paragraph" w:styleId="34">
    <w:name w:val="List 3"/>
    <w:basedOn w:val="a1"/>
    <w:pPr>
      <w:ind w:left="1276" w:hanging="425"/>
    </w:pPr>
  </w:style>
  <w:style w:type="paragraph" w:styleId="44">
    <w:name w:val="List 4"/>
    <w:basedOn w:val="a1"/>
    <w:pPr>
      <w:ind w:left="1701" w:hanging="425"/>
    </w:pPr>
  </w:style>
  <w:style w:type="paragraph" w:styleId="54">
    <w:name w:val="List 5"/>
    <w:basedOn w:val="a1"/>
    <w:pPr>
      <w:ind w:left="2126" w:hanging="425"/>
    </w:pPr>
  </w:style>
  <w:style w:type="paragraph" w:styleId="a0">
    <w:name w:val="List Bullet"/>
    <w:basedOn w:val="a1"/>
    <w:autoRedefine/>
    <w:pPr>
      <w:numPr>
        <w:numId w:val="2"/>
      </w:numPr>
    </w:pPr>
  </w:style>
  <w:style w:type="paragraph" w:styleId="20">
    <w:name w:val="List Bullet 2"/>
    <w:basedOn w:val="a1"/>
    <w:autoRedefine/>
    <w:pPr>
      <w:numPr>
        <w:numId w:val="3"/>
      </w:numPr>
    </w:pPr>
  </w:style>
  <w:style w:type="paragraph" w:styleId="30">
    <w:name w:val="List Bullet 3"/>
    <w:basedOn w:val="a1"/>
    <w:autoRedefine/>
    <w:pPr>
      <w:numPr>
        <w:numId w:val="4"/>
      </w:numPr>
    </w:pPr>
  </w:style>
  <w:style w:type="paragraph" w:styleId="40">
    <w:name w:val="List Bullet 4"/>
    <w:basedOn w:val="a1"/>
    <w:autoRedefine/>
    <w:pPr>
      <w:numPr>
        <w:numId w:val="5"/>
      </w:numPr>
    </w:pPr>
  </w:style>
  <w:style w:type="paragraph" w:styleId="50">
    <w:name w:val="List Bullet 5"/>
    <w:basedOn w:val="a1"/>
    <w:autoRedefine/>
    <w:pPr>
      <w:numPr>
        <w:numId w:val="6"/>
      </w:numPr>
    </w:pPr>
  </w:style>
  <w:style w:type="paragraph" w:styleId="aff1">
    <w:name w:val="List Continue"/>
    <w:basedOn w:val="a1"/>
    <w:pPr>
      <w:spacing w:after="180"/>
      <w:ind w:left="425"/>
    </w:pPr>
  </w:style>
  <w:style w:type="paragraph" w:styleId="25">
    <w:name w:val="List Continue 2"/>
    <w:basedOn w:val="a1"/>
    <w:pPr>
      <w:spacing w:after="180"/>
      <w:ind w:left="850"/>
    </w:pPr>
  </w:style>
  <w:style w:type="paragraph" w:styleId="35">
    <w:name w:val="List Continue 3"/>
    <w:basedOn w:val="a1"/>
    <w:pPr>
      <w:spacing w:after="180"/>
      <w:ind w:left="1275"/>
    </w:pPr>
  </w:style>
  <w:style w:type="paragraph" w:styleId="45">
    <w:name w:val="List Continue 4"/>
    <w:basedOn w:val="a1"/>
    <w:pPr>
      <w:spacing w:after="180"/>
      <w:ind w:left="1700"/>
    </w:pPr>
  </w:style>
  <w:style w:type="paragraph" w:styleId="55">
    <w:name w:val="List Continue 5"/>
    <w:basedOn w:val="a1"/>
    <w:pPr>
      <w:spacing w:after="180"/>
      <w:ind w:left="2125"/>
    </w:pPr>
  </w:style>
  <w:style w:type="paragraph" w:styleId="aff2">
    <w:name w:val="Note Heading"/>
    <w:basedOn w:val="a1"/>
    <w:next w:val="a1"/>
    <w:pPr>
      <w:jc w:val="center"/>
    </w:pPr>
  </w:style>
  <w:style w:type="paragraph" w:styleId="aff3">
    <w:name w:val="footnote text"/>
    <w:basedOn w:val="a1"/>
    <w:semiHidden/>
    <w:pPr>
      <w:snapToGrid w:val="0"/>
      <w:jc w:val="left"/>
    </w:pPr>
  </w:style>
  <w:style w:type="paragraph" w:styleId="aff4">
    <w:name w:val="Closing"/>
    <w:basedOn w:val="a1"/>
    <w:next w:val="a1"/>
    <w:pPr>
      <w:jc w:val="right"/>
    </w:p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f6">
    <w:name w:val="envelope return"/>
    <w:basedOn w:val="a1"/>
    <w:pPr>
      <w:snapToGrid w:val="0"/>
    </w:pPr>
    <w:rPr>
      <w:rFonts w:ascii="Arial" w:hAnsi="Arial"/>
    </w:rPr>
  </w:style>
  <w:style w:type="paragraph" w:styleId="aff7">
    <w:name w:val="table of authorities"/>
    <w:basedOn w:val="a1"/>
    <w:next w:val="a1"/>
    <w:semiHidden/>
    <w:pPr>
      <w:ind w:left="200" w:hanging="200"/>
    </w:pPr>
  </w:style>
  <w:style w:type="paragraph" w:styleId="aff8">
    <w:name w:val="toa heading"/>
    <w:basedOn w:val="a1"/>
    <w:next w:val="a1"/>
    <w:semiHidden/>
    <w:pPr>
      <w:spacing w:before="180"/>
    </w:pPr>
    <w:rPr>
      <w:rFonts w:ascii="Arial" w:eastAsia="ＭＳ ゴシック" w:hAnsi="Arial"/>
      <w:sz w:val="24"/>
    </w:rPr>
  </w:style>
  <w:style w:type="paragraph" w:styleId="aff9">
    <w:name w:val="Signature"/>
    <w:basedOn w:val="a1"/>
    <w:pPr>
      <w:jc w:val="right"/>
    </w:pPr>
  </w:style>
  <w:style w:type="paragraph" w:styleId="affa">
    <w:name w:val="Plain Text"/>
    <w:basedOn w:val="a1"/>
    <w:rPr>
      <w:rFonts w:ascii="ＭＳ 明朝" w:eastAsia="ＭＳ 明朝" w:hAnsi="Courier New"/>
      <w:sz w:val="21"/>
    </w:rPr>
  </w:style>
  <w:style w:type="paragraph" w:styleId="affb">
    <w:name w:val="caption"/>
    <w:basedOn w:val="a1"/>
    <w:next w:val="a1"/>
    <w:qFormat/>
    <w:pPr>
      <w:spacing w:before="120" w:after="240"/>
    </w:pPr>
    <w:rPr>
      <w:b/>
    </w:rPr>
  </w:style>
  <w:style w:type="paragraph" w:styleId="affc">
    <w:name w:val="table of figures"/>
    <w:basedOn w:val="a1"/>
    <w:next w:val="a1"/>
    <w:semiHidden/>
    <w:pPr>
      <w:ind w:left="850" w:hanging="425"/>
    </w:pPr>
  </w:style>
  <w:style w:type="paragraph" w:styleId="a">
    <w:name w:val="List Number"/>
    <w:basedOn w:val="a1"/>
    <w:pPr>
      <w:numPr>
        <w:numId w:val="7"/>
      </w:numPr>
    </w:pPr>
  </w:style>
  <w:style w:type="paragraph" w:styleId="2">
    <w:name w:val="List Number 2"/>
    <w:basedOn w:val="a1"/>
    <w:pPr>
      <w:numPr>
        <w:numId w:val="8"/>
      </w:numPr>
    </w:pPr>
  </w:style>
  <w:style w:type="paragraph" w:styleId="3">
    <w:name w:val="List Number 3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5">
    <w:name w:val="List Number 5"/>
    <w:basedOn w:val="a1"/>
    <w:pPr>
      <w:numPr>
        <w:numId w:val="11"/>
      </w:numPr>
    </w:pPr>
  </w:style>
  <w:style w:type="paragraph" w:styleId="affd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/>
      <w:sz w:val="32"/>
    </w:rPr>
  </w:style>
  <w:style w:type="paragraph" w:styleId="affe">
    <w:name w:val="Subtitle"/>
    <w:basedOn w:val="a1"/>
    <w:qFormat/>
    <w:pPr>
      <w:jc w:val="center"/>
      <w:outlineLvl w:val="1"/>
    </w:pPr>
    <w:rPr>
      <w:rFonts w:ascii="Arial" w:eastAsia="ＭＳ ゴシック" w:hAnsi="Arial"/>
      <w:sz w:val="24"/>
    </w:rPr>
  </w:style>
  <w:style w:type="paragraph" w:styleId="afff">
    <w:name w:val="endnote text"/>
    <w:basedOn w:val="a1"/>
    <w:semiHidden/>
    <w:pPr>
      <w:snapToGrid w:val="0"/>
      <w:jc w:val="left"/>
    </w:pPr>
  </w:style>
  <w:style w:type="paragraph" w:styleId="afff0">
    <w:name w:val="Body Text"/>
    <w:basedOn w:val="a1"/>
  </w:style>
  <w:style w:type="paragraph" w:styleId="26">
    <w:name w:val="Body Text 2"/>
    <w:basedOn w:val="a1"/>
    <w:pPr>
      <w:spacing w:line="480" w:lineRule="auto"/>
    </w:pPr>
  </w:style>
  <w:style w:type="paragraph" w:styleId="36">
    <w:name w:val="Body Text 3"/>
    <w:basedOn w:val="a1"/>
    <w:rPr>
      <w:sz w:val="16"/>
    </w:rPr>
  </w:style>
  <w:style w:type="paragraph" w:styleId="afff1">
    <w:name w:val="Body Text Indent"/>
    <w:basedOn w:val="a1"/>
    <w:pPr>
      <w:ind w:left="851"/>
    </w:pPr>
  </w:style>
  <w:style w:type="paragraph" w:styleId="27">
    <w:name w:val="Body Text Indent 2"/>
    <w:basedOn w:val="a1"/>
    <w:pPr>
      <w:spacing w:line="480" w:lineRule="auto"/>
      <w:ind w:left="851"/>
    </w:pPr>
  </w:style>
  <w:style w:type="paragraph" w:styleId="37">
    <w:name w:val="Body Text Indent 3"/>
    <w:basedOn w:val="a1"/>
    <w:pPr>
      <w:ind w:left="851"/>
    </w:pPr>
    <w:rPr>
      <w:sz w:val="16"/>
    </w:rPr>
  </w:style>
  <w:style w:type="paragraph" w:styleId="afff2">
    <w:name w:val="Body Text First Indent"/>
    <w:basedOn w:val="afff0"/>
    <w:pPr>
      <w:ind w:firstLine="210"/>
    </w:pPr>
  </w:style>
  <w:style w:type="paragraph" w:styleId="28">
    <w:name w:val="Body Text First Indent 2"/>
    <w:basedOn w:val="afff1"/>
    <w:pPr>
      <w:ind w:firstLine="210"/>
    </w:pPr>
  </w:style>
  <w:style w:type="character" w:styleId="afff3">
    <w:name w:val="Hyperlink"/>
    <w:basedOn w:val="a6"/>
    <w:rPr>
      <w:color w:val="0000FF"/>
      <w:u w:val="single"/>
    </w:rPr>
  </w:style>
  <w:style w:type="character" w:styleId="afff4">
    <w:name w:val="FollowedHyperlink"/>
    <w:basedOn w:val="a6"/>
    <w:rPr>
      <w:color w:val="800080"/>
      <w:u w:val="single"/>
    </w:rPr>
  </w:style>
  <w:style w:type="character" w:styleId="afff5">
    <w:name w:val="footnote reference"/>
    <w:basedOn w:val="a6"/>
    <w:semiHidden/>
    <w:rPr>
      <w:vertAlign w:val="superscript"/>
    </w:rPr>
  </w:style>
  <w:style w:type="paragraph" w:styleId="Web">
    <w:name w:val="Normal (Web)"/>
    <w:basedOn w:val="a1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spacing w:val="0"/>
      <w:sz w:val="24"/>
      <w:szCs w:val="24"/>
    </w:rPr>
  </w:style>
  <w:style w:type="table" w:styleId="afff6">
    <w:name w:val="Table Grid"/>
    <w:basedOn w:val="a7"/>
    <w:rsid w:val="000070C8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6"/>
    <w:rsid w:val="007A3699"/>
    <w:rPr>
      <w:rFonts w:ascii="ＭＳ ゴシック" w:eastAsia="ＭＳ ゴシック" w:hAnsi="ＭＳ ゴシック" w:cs="Courier New"/>
      <w:sz w:val="20"/>
      <w:szCs w:val="20"/>
    </w:rPr>
  </w:style>
  <w:style w:type="paragraph" w:customStyle="1" w:styleId="afff7">
    <w:name w:val="規格用紙標準"/>
    <w:basedOn w:val="a1"/>
    <w:pPr>
      <w:spacing w:line="284" w:lineRule="atLeast"/>
      <w:ind w:leftChars="645" w:left="1227" w:rightChars="61" w:right="116"/>
    </w:pPr>
    <w:rPr>
      <w:rFonts w:eastAsia="ＭＳ 明朝"/>
      <w:spacing w:val="0"/>
    </w:rPr>
  </w:style>
  <w:style w:type="paragraph" w:customStyle="1" w:styleId="afff8">
    <w:name w:val="標準 + ＭＳ ゴシック"/>
    <w:aliases w:val="10.5 pt,左 :  14.9 mm,ぶら下げインデント :  11 mm"/>
    <w:basedOn w:val="a9"/>
    <w:pPr>
      <w:tabs>
        <w:tab w:val="clear" w:pos="4252"/>
        <w:tab w:val="clear" w:pos="8504"/>
        <w:tab w:val="left" w:pos="5040"/>
      </w:tabs>
      <w:ind w:firstLine="422"/>
    </w:pPr>
    <w:rPr>
      <w:rFonts w:ascii="ＭＳ ゴシック" w:eastAsia="ＭＳ ゴシック" w:hAnsi="ＭＳ ゴシック"/>
      <w:sz w:val="21"/>
      <w:szCs w:val="21"/>
    </w:rPr>
  </w:style>
  <w:style w:type="paragraph" w:customStyle="1" w:styleId="afff9">
    <w:name w:val="図挿入"/>
    <w:basedOn w:val="a1"/>
    <w:next w:val="affb"/>
    <w:rsid w:val="00A10760"/>
    <w:pPr>
      <w:spacing w:before="120" w:line="240" w:lineRule="auto"/>
      <w:jc w:val="center"/>
    </w:pPr>
    <w:rPr>
      <w:rFonts w:ascii="ＭＳ ゴシック" w:eastAsia="ＭＳ ゴシック"/>
      <w:spacing w:val="0"/>
    </w:rPr>
  </w:style>
  <w:style w:type="paragraph" w:customStyle="1" w:styleId="afffa">
    <w:name w:val="本文.節 + ＭＳ ゴシック"/>
    <w:aliases w:val="左 :  0 mm,文字間隔広く /文字間隔狭く (なし),最初の行 :  2 字 + 最初の行 :  2 字"/>
    <w:basedOn w:val="a1"/>
    <w:rsid w:val="00062D2B"/>
    <w:pPr>
      <w:tabs>
        <w:tab w:val="left" w:pos="62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DOC5.DOT</Template>
  <TotalTime>0</TotalTime>
  <Pages>12</Pages>
  <Words>1537</Words>
  <Characters>1346</Characters>
  <Application>Microsoft Office Word</Application>
  <DocSecurity>2</DocSecurity>
  <Lines>11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ASP.NETプログラム作成規約</vt:lpstr>
      <vt:lpstr>ASP.NETプログラム作成規約</vt:lpstr>
    </vt:vector>
  </TitlesOfParts>
  <Manager>浦田武士</Manager>
  <Company>ケービーソフトウェア（株）</Company>
  <LinksUpToDate>false</LinksUpToDate>
  <CharactersWithSpaces>2878</CharactersWithSpaces>
  <SharedDoc>false</SharedDoc>
  <HLinks>
    <vt:vector size="60" baseType="variant"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_Toc220492378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_Toc220492377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_Toc220492376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_Toc220492375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_Toc220492374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_Toc220492373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_Toc220492372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_Toc220492371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_Toc220492370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_Toc220492369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ASP.NETプログラム作成規約</dc:title>
  <dc:subject/>
  <dc:creator>浦田武士</dc:creator>
  <cp:keywords/>
  <dc:description/>
  <cp:lastModifiedBy>KBS163</cp:lastModifiedBy>
  <cp:revision>2</cp:revision>
  <cp:lastPrinted>2009-01-19T04:37:00Z</cp:lastPrinted>
  <dcterms:created xsi:type="dcterms:W3CDTF">2020-07-13T23:00:00Z</dcterms:created>
  <dcterms:modified xsi:type="dcterms:W3CDTF">2020-07-13T23:00:00Z</dcterms:modified>
  <cp:category>システム設計書</cp:category>
</cp:coreProperties>
</file>