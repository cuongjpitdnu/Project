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2190" w14:textId="77777777" w:rsidR="00B94B15" w:rsidRPr="007E1362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40145114" w14:textId="77777777" w:rsidR="00B94B15" w:rsidRPr="007E1362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67735D8" w14:textId="77777777" w:rsidR="00B94B15" w:rsidRPr="007E1362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659878C" w14:textId="77777777" w:rsidR="00B94B15" w:rsidRPr="007E1362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33B1C4CD" w14:textId="77777777" w:rsidR="00F42DDB" w:rsidRPr="007E1362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45D7B621" w14:textId="77777777" w:rsidR="003E27A4" w:rsidRPr="007E1362" w:rsidRDefault="003E27A4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7F72D8AA" w14:textId="77777777" w:rsidR="0003692E" w:rsidRPr="007E1362" w:rsidRDefault="00F42DDB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44"/>
          <w:szCs w:val="44"/>
        </w:rPr>
      </w:pPr>
      <w:r w:rsidRPr="007E1362">
        <w:rPr>
          <w:rFonts w:ascii="Meiryo UI" w:eastAsia="Meiryo UI" w:hAnsi="Meiryo UI" w:hint="eastAsia"/>
          <w:b/>
          <w:sz w:val="44"/>
          <w:szCs w:val="44"/>
        </w:rPr>
        <w:t>生産管理システム</w:t>
      </w:r>
    </w:p>
    <w:p w14:paraId="73EEF94D" w14:textId="77777777" w:rsidR="00B94B15" w:rsidRPr="007E1362" w:rsidRDefault="00B94B15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31DEEF71" w14:textId="77777777" w:rsidR="00B94B15" w:rsidRPr="007E1362" w:rsidRDefault="004A31C1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  <w:r w:rsidRPr="007E1362">
        <w:rPr>
          <w:rFonts w:ascii="Meiryo UI" w:eastAsia="Meiryo UI" w:hAnsi="Meiryo UI" w:hint="eastAsia"/>
          <w:b/>
          <w:sz w:val="28"/>
          <w:szCs w:val="28"/>
        </w:rPr>
        <w:t>外部仕様</w:t>
      </w:r>
      <w:r w:rsidR="00F03CEA" w:rsidRPr="007E1362">
        <w:rPr>
          <w:rFonts w:ascii="Meiryo UI" w:eastAsia="Meiryo UI" w:hAnsi="Meiryo UI" w:hint="eastAsia"/>
          <w:b/>
          <w:sz w:val="28"/>
          <w:szCs w:val="28"/>
        </w:rPr>
        <w:t>書</w:t>
      </w:r>
    </w:p>
    <w:p w14:paraId="50948E41" w14:textId="77777777" w:rsidR="00F42DDB" w:rsidRPr="007E1362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6E222309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2EA6FECA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57896239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4C8A128D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7F69000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78FF359A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71B83A78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43A81297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21DE1495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5FC856EB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23BB5774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516CE10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36EC1C3F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B046DF6" w14:textId="77777777" w:rsidR="00B94B15" w:rsidRPr="007E1362" w:rsidRDefault="0003692E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</w:rPr>
      </w:pPr>
      <w:bookmarkStart w:id="0" w:name="_Toc529355488"/>
      <w:bookmarkStart w:id="1" w:name="_Toc529368373"/>
      <w:bookmarkStart w:id="2" w:name="_Toc6388584"/>
      <w:bookmarkStart w:id="3" w:name="_Toc6394283"/>
      <w:bookmarkStart w:id="4" w:name="_Toc15283155"/>
      <w:bookmarkStart w:id="5" w:name="_Toc29458114"/>
      <w:bookmarkStart w:id="6" w:name="_Toc58934119"/>
      <w:r w:rsidRPr="007E1362">
        <w:rPr>
          <w:rFonts w:ascii="Meiryo UI" w:eastAsia="Meiryo UI" w:hAnsi="Meiryo UI" w:hint="eastAsia"/>
          <w:b/>
          <w:sz w:val="28"/>
        </w:rPr>
        <w:t>20</w:t>
      </w:r>
      <w:r w:rsidR="006434F2" w:rsidRPr="007E1362">
        <w:rPr>
          <w:rFonts w:ascii="Meiryo UI" w:eastAsia="Meiryo UI" w:hAnsi="Meiryo UI" w:hint="eastAsia"/>
          <w:b/>
          <w:sz w:val="28"/>
        </w:rPr>
        <w:t>20</w:t>
      </w:r>
      <w:r w:rsidRPr="007E1362">
        <w:rPr>
          <w:rFonts w:ascii="Meiryo UI" w:eastAsia="Meiryo UI" w:hAnsi="Meiryo UI" w:hint="eastAsia"/>
          <w:b/>
          <w:sz w:val="28"/>
        </w:rPr>
        <w:t xml:space="preserve">年　</w:t>
      </w:r>
      <w:r w:rsidR="00C40FE5" w:rsidRPr="007E1362">
        <w:rPr>
          <w:rFonts w:ascii="Meiryo UI" w:eastAsia="Meiryo UI" w:hAnsi="Meiryo UI" w:hint="eastAsia"/>
          <w:b/>
          <w:sz w:val="28"/>
        </w:rPr>
        <w:t>6</w:t>
      </w:r>
      <w:r w:rsidRPr="007E1362">
        <w:rPr>
          <w:rFonts w:ascii="Meiryo UI" w:eastAsia="Meiryo UI" w:hAnsi="Meiryo UI" w:hint="eastAsia"/>
          <w:b/>
          <w:sz w:val="28"/>
        </w:rPr>
        <w:t>月 (初版発行)</w:t>
      </w:r>
      <w:bookmarkEnd w:id="0"/>
      <w:bookmarkEnd w:id="1"/>
      <w:bookmarkEnd w:id="2"/>
      <w:bookmarkEnd w:id="3"/>
      <w:bookmarkEnd w:id="4"/>
      <w:bookmarkEnd w:id="5"/>
      <w:bookmarkEnd w:id="6"/>
      <w:r w:rsidR="00B94B15" w:rsidRPr="007E1362">
        <w:rPr>
          <w:rFonts w:ascii="Meiryo UI" w:eastAsia="Meiryo UI" w:hAnsi="Meiryo UI" w:hint="eastAsia"/>
          <w:b/>
          <w:sz w:val="28"/>
        </w:rPr>
        <w:t xml:space="preserve"> </w:t>
      </w:r>
    </w:p>
    <w:p w14:paraId="13FB3E60" w14:textId="77777777" w:rsidR="00B94B15" w:rsidRPr="007E1362" w:rsidRDefault="00B94B15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  <w:szCs w:val="28"/>
        </w:rPr>
      </w:pPr>
    </w:p>
    <w:p w14:paraId="2894B1B5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B723582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177BA461" w14:textId="77777777" w:rsidR="00B94B15" w:rsidRPr="007E1362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7D5DE34B" w14:textId="77777777" w:rsidR="00B94B15" w:rsidRPr="007E1362" w:rsidRDefault="00B94B15">
      <w:pPr>
        <w:pStyle w:val="10"/>
        <w:jc w:val="center"/>
        <w:rPr>
          <w:rFonts w:ascii="Meiryo UI" w:eastAsia="Meiryo UI" w:hAnsi="Meiryo UI"/>
          <w:sz w:val="28"/>
          <w:szCs w:val="28"/>
        </w:rPr>
      </w:pPr>
    </w:p>
    <w:p w14:paraId="15E5AE15" w14:textId="77777777" w:rsidR="00B94B15" w:rsidRPr="007E1362" w:rsidRDefault="00B94B15">
      <w:pPr>
        <w:pStyle w:val="ac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lastRenderedPageBreak/>
        <w:t>はじめに</w:t>
      </w:r>
    </w:p>
    <w:p w14:paraId="27541C98" w14:textId="77777777" w:rsidR="00B94B15" w:rsidRPr="007E1362" w:rsidRDefault="00B94B15">
      <w:pPr>
        <w:pStyle w:val="a2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本仕様書は、</w:t>
      </w:r>
      <w:r w:rsidR="00462D5E" w:rsidRPr="007E1362">
        <w:rPr>
          <w:rFonts w:ascii="Meiryo UI" w:eastAsia="Meiryo UI" w:hAnsi="Meiryo UI" w:hint="eastAsia"/>
        </w:rPr>
        <w:t>ケービーソフトウェア（株）のパッケージソフトである</w:t>
      </w:r>
      <w:r w:rsidRPr="007E1362">
        <w:rPr>
          <w:rFonts w:ascii="Meiryo UI" w:eastAsia="Meiryo UI" w:hAnsi="Meiryo UI" w:hint="eastAsia"/>
        </w:rPr>
        <w:t xml:space="preserve"> </w:t>
      </w:r>
      <w:r w:rsidR="00B4399E" w:rsidRPr="007E1362">
        <w:rPr>
          <w:rFonts w:ascii="Meiryo UI" w:eastAsia="Meiryo UI" w:hAnsi="Meiryo UI" w:hint="eastAsia"/>
        </w:rPr>
        <w:t>『</w:t>
      </w:r>
      <w:r w:rsidR="00462D5E" w:rsidRPr="007E1362">
        <w:rPr>
          <w:rFonts w:ascii="Meiryo UI" w:eastAsia="Meiryo UI" w:hAnsi="Meiryo UI" w:hint="eastAsia"/>
        </w:rPr>
        <w:t>生産管理</w:t>
      </w:r>
      <w:r w:rsidR="00AA770C" w:rsidRPr="007E1362">
        <w:rPr>
          <w:rFonts w:ascii="Meiryo UI" w:eastAsia="Meiryo UI" w:hAnsi="Meiryo UI" w:hint="eastAsia"/>
        </w:rPr>
        <w:t>システム</w:t>
      </w:r>
      <w:r w:rsidRPr="007E1362">
        <w:rPr>
          <w:rFonts w:ascii="Meiryo UI" w:eastAsia="Meiryo UI" w:hAnsi="Meiryo UI" w:hint="eastAsia"/>
        </w:rPr>
        <w:t>』のシステム仕様について纏めたものである。</w:t>
      </w:r>
    </w:p>
    <w:p w14:paraId="60D9B933" w14:textId="77777777" w:rsidR="006640F9" w:rsidRPr="007E1362" w:rsidRDefault="006640F9">
      <w:pPr>
        <w:pStyle w:val="a2"/>
        <w:rPr>
          <w:rFonts w:ascii="Meiryo UI" w:eastAsia="Meiryo UI" w:hAnsi="Meiryo UI"/>
        </w:rPr>
      </w:pPr>
    </w:p>
    <w:p w14:paraId="1BA2CC65" w14:textId="77777777" w:rsidR="00AB7B70" w:rsidRPr="007E1362" w:rsidRDefault="000C18AF" w:rsidP="00AB7B70">
      <w:pPr>
        <w:pStyle w:val="a2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『生産管理システム』</w:t>
      </w:r>
      <w:r w:rsidR="00AB7B70" w:rsidRPr="007E1362">
        <w:rPr>
          <w:rFonts w:ascii="Meiryo UI" w:eastAsia="Meiryo UI" w:hAnsi="Meiryo UI" w:hint="eastAsia"/>
        </w:rPr>
        <w:t>は、</w:t>
      </w:r>
      <w:proofErr w:type="spellStart"/>
      <w:r w:rsidR="00AB7B70" w:rsidRPr="007E1362">
        <w:rPr>
          <w:rFonts w:ascii="Meiryo UI" w:eastAsia="Meiryo UI" w:hAnsi="Meiryo UI" w:hint="eastAsia"/>
        </w:rPr>
        <w:t>TimeTrackerNX</w:t>
      </w:r>
      <w:proofErr w:type="spellEnd"/>
      <w:r w:rsidR="00B51770" w:rsidRPr="007E1362">
        <w:rPr>
          <w:rFonts w:ascii="Meiryo UI" w:eastAsia="Meiryo UI" w:hAnsi="Meiryo UI" w:hint="eastAsia"/>
        </w:rPr>
        <w:t>の機能</w:t>
      </w:r>
      <w:r w:rsidR="00AB7B70" w:rsidRPr="007E1362">
        <w:rPr>
          <w:rFonts w:ascii="Meiryo UI" w:eastAsia="Meiryo UI" w:hAnsi="Meiryo UI" w:hint="eastAsia"/>
        </w:rPr>
        <w:t>を一部使用していますが、このソフト</w:t>
      </w:r>
      <w:r w:rsidR="00B51770" w:rsidRPr="007E1362">
        <w:rPr>
          <w:rFonts w:ascii="Meiryo UI" w:eastAsia="Meiryo UI" w:hAnsi="Meiryo UI" w:hint="eastAsia"/>
        </w:rPr>
        <w:t>ウェア</w:t>
      </w:r>
      <w:r w:rsidR="00AB7B70" w:rsidRPr="007E1362">
        <w:rPr>
          <w:rFonts w:ascii="Meiryo UI" w:eastAsia="Meiryo UI" w:hAnsi="Meiryo UI" w:hint="eastAsia"/>
        </w:rPr>
        <w:t>の利用については、</w:t>
      </w:r>
      <w:proofErr w:type="spellStart"/>
      <w:r w:rsidR="00AB7B70" w:rsidRPr="007E1362">
        <w:rPr>
          <w:rFonts w:ascii="Meiryo UI" w:eastAsia="Meiryo UI" w:hAnsi="Meiryo UI" w:hint="eastAsia"/>
        </w:rPr>
        <w:t>TimeTrackerNX</w:t>
      </w:r>
      <w:proofErr w:type="spellEnd"/>
      <w:r w:rsidR="00AB7B70" w:rsidRPr="007E1362">
        <w:rPr>
          <w:rFonts w:ascii="Meiryo UI" w:eastAsia="Meiryo UI" w:hAnsi="Meiryo UI" w:hint="eastAsia"/>
        </w:rPr>
        <w:t>の資料を</w:t>
      </w:r>
      <w:r w:rsidR="005838FE" w:rsidRPr="007E1362">
        <w:rPr>
          <w:rFonts w:ascii="Meiryo UI" w:eastAsia="Meiryo UI" w:hAnsi="Meiryo UI" w:hint="eastAsia"/>
        </w:rPr>
        <w:t>ご覧ください</w:t>
      </w:r>
      <w:r w:rsidR="00AB7B70" w:rsidRPr="007E1362">
        <w:rPr>
          <w:rFonts w:ascii="Meiryo UI" w:eastAsia="Meiryo UI" w:hAnsi="Meiryo UI" w:hint="eastAsia"/>
        </w:rPr>
        <w:t>。</w:t>
      </w:r>
    </w:p>
    <w:p w14:paraId="4F8803A0" w14:textId="77777777" w:rsidR="006640F9" w:rsidRPr="007E1362" w:rsidRDefault="00AB7B70">
      <w:pPr>
        <w:pStyle w:val="a2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※</w:t>
      </w:r>
      <w:proofErr w:type="spellStart"/>
      <w:r w:rsidR="005F65F1" w:rsidRPr="007E1362">
        <w:rPr>
          <w:rFonts w:ascii="Meiryo UI" w:eastAsia="Meiryo UI" w:hAnsi="Meiryo UI" w:hint="eastAsia"/>
        </w:rPr>
        <w:t>TimeTrackerNX</w:t>
      </w:r>
      <w:proofErr w:type="spellEnd"/>
      <w:r w:rsidR="005F65F1" w:rsidRPr="007E1362">
        <w:rPr>
          <w:rFonts w:ascii="Meiryo UI" w:eastAsia="Meiryo UI" w:hAnsi="Meiryo UI" w:hint="eastAsia"/>
        </w:rPr>
        <w:t>は、株式会社デンソークリエイトの商品です。</w:t>
      </w:r>
    </w:p>
    <w:p w14:paraId="2FFFEF29" w14:textId="77777777" w:rsidR="006640F9" w:rsidRPr="007E1362" w:rsidRDefault="006640F9">
      <w:pPr>
        <w:pStyle w:val="a2"/>
        <w:rPr>
          <w:rFonts w:ascii="Meiryo UI" w:eastAsia="Meiryo UI" w:hAnsi="Meiryo UI"/>
        </w:rPr>
      </w:pPr>
    </w:p>
    <w:p w14:paraId="0886D02A" w14:textId="77777777" w:rsidR="006640F9" w:rsidRPr="007E1362" w:rsidRDefault="006640F9">
      <w:pPr>
        <w:pStyle w:val="a2"/>
        <w:rPr>
          <w:rFonts w:ascii="Meiryo UI" w:eastAsia="Meiryo UI" w:hAnsi="Meiryo UI"/>
        </w:rPr>
      </w:pPr>
    </w:p>
    <w:p w14:paraId="36EC8DAF" w14:textId="77777777" w:rsidR="00B94B15" w:rsidRPr="007E1362" w:rsidRDefault="00B94B15">
      <w:pPr>
        <w:pStyle w:val="a2"/>
        <w:ind w:firstLine="0"/>
        <w:rPr>
          <w:rFonts w:ascii="Meiryo UI" w:eastAsia="Meiryo UI" w:hAnsi="Meiryo UI"/>
        </w:rPr>
      </w:pPr>
    </w:p>
    <w:p w14:paraId="2C0455C8" w14:textId="77777777" w:rsidR="00B94B15" w:rsidRPr="007E1362" w:rsidRDefault="00B94B15">
      <w:pPr>
        <w:pStyle w:val="ac"/>
        <w:rPr>
          <w:rFonts w:ascii="Meiryo UI" w:eastAsia="Meiryo UI" w:hAnsi="Meiryo UI"/>
          <w:b/>
          <w:bCs/>
        </w:rPr>
      </w:pPr>
      <w:r w:rsidRPr="007E1362">
        <w:rPr>
          <w:rFonts w:ascii="Meiryo UI" w:eastAsia="Meiryo UI" w:hAnsi="Meiryo UI" w:hint="eastAsia"/>
          <w:b/>
          <w:bCs/>
        </w:rPr>
        <w:lastRenderedPageBreak/>
        <w:t>目　次</w:t>
      </w:r>
    </w:p>
    <w:p w14:paraId="102C2EAD" w14:textId="2C4977F4" w:rsidR="00B71C86" w:rsidRDefault="009F162D">
      <w:pPr>
        <w:pStyle w:val="10"/>
        <w:tabs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r w:rsidRPr="007E1362">
        <w:rPr>
          <w:rFonts w:ascii="Meiryo UI" w:eastAsia="Meiryo UI" w:hAnsi="Meiryo UI"/>
          <w:caps w:val="0"/>
        </w:rPr>
        <w:fldChar w:fldCharType="begin"/>
      </w:r>
      <w:r w:rsidRPr="007E1362">
        <w:rPr>
          <w:rFonts w:ascii="Meiryo UI" w:eastAsia="Meiryo UI" w:hAnsi="Meiryo UI"/>
          <w:caps w:val="0"/>
        </w:rPr>
        <w:instrText xml:space="preserve"> TOC \o "1-3" \h \z \u </w:instrText>
      </w:r>
      <w:r w:rsidRPr="007E1362">
        <w:rPr>
          <w:rFonts w:ascii="Meiryo UI" w:eastAsia="Meiryo UI" w:hAnsi="Meiryo UI"/>
          <w:caps w:val="0"/>
        </w:rPr>
        <w:fldChar w:fldCharType="separate"/>
      </w:r>
      <w:hyperlink w:anchor="_Toc58934119" w:history="1">
        <w:r w:rsidR="00B71C86" w:rsidRPr="00E17222">
          <w:rPr>
            <w:rStyle w:val="afff3"/>
            <w:rFonts w:ascii="Meiryo UI" w:eastAsia="Meiryo UI" w:hAnsi="Meiryo UI"/>
            <w:noProof/>
          </w:rPr>
          <w:t>2020年　6月 (初版発行)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_Toc58934119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0</w:t>
        </w:r>
        <w:r w:rsidR="00B71C86">
          <w:rPr>
            <w:noProof/>
            <w:webHidden/>
          </w:rPr>
          <w:fldChar w:fldCharType="end"/>
        </w:r>
      </w:hyperlink>
    </w:p>
    <w:p w14:paraId="0A0760F8" w14:textId="15C7A78E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20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システム要件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_Toc58934120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3</w:t>
        </w:r>
        <w:r w:rsidR="00B71C86">
          <w:rPr>
            <w:noProof/>
            <w:webHidden/>
          </w:rPr>
          <w:fldChar w:fldCharType="end"/>
        </w:r>
      </w:hyperlink>
    </w:p>
    <w:p w14:paraId="581FAD75" w14:textId="53278F92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21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開発環境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_Toc58934121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3</w:t>
        </w:r>
        <w:r w:rsidR="00B71C86">
          <w:rPr>
            <w:noProof/>
            <w:webHidden/>
          </w:rPr>
          <w:fldChar w:fldCharType="end"/>
        </w:r>
      </w:hyperlink>
    </w:p>
    <w:p w14:paraId="524E5784" w14:textId="07E7D69B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22" w:history="1">
        <w:r w:rsidR="00B71C86" w:rsidRPr="00E17222">
          <w:rPr>
            <w:rStyle w:val="afff3"/>
            <w:rFonts w:ascii="Meiryo UI" w:eastAsia="Meiryo UI" w:hAnsi="Meiryo UI"/>
            <w:noProof/>
          </w:rPr>
          <w:t>第２節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実行環境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_Toc58934122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3</w:t>
        </w:r>
        <w:r w:rsidR="00B71C86">
          <w:rPr>
            <w:noProof/>
            <w:webHidden/>
          </w:rPr>
          <w:fldChar w:fldCharType="end"/>
        </w:r>
      </w:hyperlink>
    </w:p>
    <w:p w14:paraId="22804004" w14:textId="3D919E78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23" w:history="1">
        <w:r w:rsidR="00B71C86" w:rsidRPr="00E17222">
          <w:rPr>
            <w:rStyle w:val="afff3"/>
            <w:rFonts w:ascii="Meiryo UI" w:eastAsia="Meiryo UI" w:hAnsi="Meiryo UI"/>
            <w:noProof/>
          </w:rPr>
          <w:t>第２章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システム構成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_Toc58934123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4</w:t>
        </w:r>
        <w:r w:rsidR="00B71C86">
          <w:rPr>
            <w:noProof/>
            <w:webHidden/>
          </w:rPr>
          <w:fldChar w:fldCharType="end"/>
        </w:r>
      </w:hyperlink>
    </w:p>
    <w:p w14:paraId="2D24A3DC" w14:textId="0FBBF1FE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24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構成図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_Toc58934124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4</w:t>
        </w:r>
        <w:r w:rsidR="00B71C86">
          <w:rPr>
            <w:noProof/>
            <w:webHidden/>
          </w:rPr>
          <w:fldChar w:fldCharType="end"/>
        </w:r>
      </w:hyperlink>
    </w:p>
    <w:p w14:paraId="71AEF08E" w14:textId="18EA4FAD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25" w:history="1">
        <w:r w:rsidR="00B71C86" w:rsidRPr="00E17222">
          <w:rPr>
            <w:rStyle w:val="afff3"/>
            <w:rFonts w:ascii="Meiryo UI" w:eastAsia="Meiryo UI" w:hAnsi="Meiryo UI"/>
            <w:noProof/>
          </w:rPr>
          <w:t>第３章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システム概要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_Toc58934125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5</w:t>
        </w:r>
        <w:r w:rsidR="00B71C86">
          <w:rPr>
            <w:noProof/>
            <w:webHidden/>
          </w:rPr>
          <w:fldChar w:fldCharType="end"/>
        </w:r>
      </w:hyperlink>
    </w:p>
    <w:p w14:paraId="5F4F7C48" w14:textId="7769547E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26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概要図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_Toc58934126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5</w:t>
        </w:r>
        <w:r w:rsidR="00B71C86">
          <w:rPr>
            <w:noProof/>
            <w:webHidden/>
          </w:rPr>
          <w:fldChar w:fldCharType="end"/>
        </w:r>
      </w:hyperlink>
    </w:p>
    <w:p w14:paraId="075FCA60" w14:textId="7290D4C9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27" w:history="1">
        <w:r w:rsidR="00B71C86" w:rsidRPr="00E17222">
          <w:rPr>
            <w:rStyle w:val="afff3"/>
            <w:rFonts w:ascii="Meiryo UI" w:eastAsia="Meiryo UI" w:hAnsi="Meiryo UI"/>
            <w:noProof/>
          </w:rPr>
          <w:t>第４章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画面フォント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_Toc58934127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6</w:t>
        </w:r>
        <w:r w:rsidR="00B71C86">
          <w:rPr>
            <w:noProof/>
            <w:webHidden/>
          </w:rPr>
          <w:fldChar w:fldCharType="end"/>
        </w:r>
      </w:hyperlink>
    </w:p>
    <w:p w14:paraId="00E36DCA" w14:textId="22A7E881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28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フォント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_Toc58934128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6</w:t>
        </w:r>
        <w:r w:rsidR="00B71C86">
          <w:rPr>
            <w:noProof/>
            <w:webHidden/>
          </w:rPr>
          <w:fldChar w:fldCharType="end"/>
        </w:r>
      </w:hyperlink>
    </w:p>
    <w:p w14:paraId="2FF7989A" w14:textId="3F9161A3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29" w:history="1">
        <w:r w:rsidR="00B71C86" w:rsidRPr="00E17222">
          <w:rPr>
            <w:rStyle w:val="afff3"/>
            <w:rFonts w:ascii="Meiryo UI" w:eastAsia="Meiryo UI" w:hAnsi="Meiryo UI"/>
            <w:noProof/>
          </w:rPr>
          <w:t>第５章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ユーザ認証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_Toc58934129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7</w:t>
        </w:r>
        <w:r w:rsidR="00B71C86">
          <w:rPr>
            <w:noProof/>
            <w:webHidden/>
          </w:rPr>
          <w:fldChar w:fldCharType="end"/>
        </w:r>
      </w:hyperlink>
    </w:p>
    <w:p w14:paraId="48A62AF5" w14:textId="2A3DC361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0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生産管理システム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_Toc58934130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7</w:t>
        </w:r>
        <w:r w:rsidR="00B71C86">
          <w:rPr>
            <w:noProof/>
            <w:webHidden/>
          </w:rPr>
          <w:fldChar w:fldCharType="end"/>
        </w:r>
      </w:hyperlink>
    </w:p>
    <w:p w14:paraId="29CAC445" w14:textId="0EB9FCA1" w:rsidR="00B71C86" w:rsidRDefault="00810517">
      <w:pPr>
        <w:pStyle w:val="22"/>
        <w:tabs>
          <w:tab w:val="left" w:pos="12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1" w:history="1">
        <w:r w:rsidR="00B71C86" w:rsidRPr="00E17222">
          <w:rPr>
            <w:rStyle w:val="afff3"/>
            <w:rFonts w:ascii="Meiryo UI" w:eastAsia="Meiryo UI" w:hAnsi="Meiryo UI"/>
            <w:noProof/>
          </w:rPr>
          <w:t>第２節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TimeTrackerNX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_Toc58934131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7</w:t>
        </w:r>
        <w:r w:rsidR="00B71C86">
          <w:rPr>
            <w:noProof/>
            <w:webHidden/>
          </w:rPr>
          <w:fldChar w:fldCharType="end"/>
        </w:r>
      </w:hyperlink>
    </w:p>
    <w:p w14:paraId="62D86355" w14:textId="5821C808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32" w:history="1">
        <w:r w:rsidR="00B71C86" w:rsidRPr="00E17222">
          <w:rPr>
            <w:rStyle w:val="afff3"/>
            <w:rFonts w:ascii="Meiryo UI" w:eastAsia="Meiryo UI" w:hAnsi="Meiryo UI"/>
            <w:noProof/>
          </w:rPr>
          <w:t>第６章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セッションタイムアウト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_Toc58934132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8</w:t>
        </w:r>
        <w:r w:rsidR="00B71C86">
          <w:rPr>
            <w:noProof/>
            <w:webHidden/>
          </w:rPr>
          <w:fldChar w:fldCharType="end"/>
        </w:r>
      </w:hyperlink>
    </w:p>
    <w:p w14:paraId="22678CAC" w14:textId="042204FC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3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セッションタイムアウト時の動作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_Toc58934133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8</w:t>
        </w:r>
        <w:r w:rsidR="00B71C86">
          <w:rPr>
            <w:noProof/>
            <w:webHidden/>
          </w:rPr>
          <w:fldChar w:fldCharType="end"/>
        </w:r>
      </w:hyperlink>
    </w:p>
    <w:p w14:paraId="798C5F53" w14:textId="7EB2D4EC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34" w:history="1">
        <w:r w:rsidR="00B71C86" w:rsidRPr="00E17222">
          <w:rPr>
            <w:rStyle w:val="afff3"/>
            <w:rFonts w:ascii="Meiryo UI" w:eastAsia="Meiryo UI" w:hAnsi="Meiryo UI"/>
            <w:noProof/>
          </w:rPr>
          <w:t>第７章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システムログ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_Toc58934134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9</w:t>
        </w:r>
        <w:r w:rsidR="00B71C86">
          <w:rPr>
            <w:noProof/>
            <w:webHidden/>
          </w:rPr>
          <w:fldChar w:fldCharType="end"/>
        </w:r>
      </w:hyperlink>
    </w:p>
    <w:p w14:paraId="1931DFE0" w14:textId="3DB7F738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5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操作ログ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_Toc58934135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9</w:t>
        </w:r>
        <w:r w:rsidR="00B71C86">
          <w:rPr>
            <w:noProof/>
            <w:webHidden/>
          </w:rPr>
          <w:fldChar w:fldCharType="end"/>
        </w:r>
      </w:hyperlink>
    </w:p>
    <w:p w14:paraId="29665D6F" w14:textId="15F0862C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6" w:history="1">
        <w:r w:rsidR="00B71C86" w:rsidRPr="00E17222">
          <w:rPr>
            <w:rStyle w:val="afff3"/>
            <w:rFonts w:ascii="Meiryo UI" w:eastAsia="Meiryo UI" w:hAnsi="Meiryo UI"/>
            <w:noProof/>
          </w:rPr>
          <w:t>第２節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エラーログ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_Toc58934136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9</w:t>
        </w:r>
        <w:r w:rsidR="00B71C86">
          <w:rPr>
            <w:noProof/>
            <w:webHidden/>
          </w:rPr>
          <w:fldChar w:fldCharType="end"/>
        </w:r>
      </w:hyperlink>
    </w:p>
    <w:p w14:paraId="571B229F" w14:textId="60BC0915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37" w:history="1">
        <w:r w:rsidR="00B71C86" w:rsidRPr="00E17222">
          <w:rPr>
            <w:rStyle w:val="afff3"/>
            <w:rFonts w:ascii="Meiryo UI" w:eastAsia="Meiryo UI" w:hAnsi="Meiryo UI"/>
            <w:noProof/>
          </w:rPr>
          <w:t>第８章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画面共通仕様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_Toc58934137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10</w:t>
        </w:r>
        <w:r w:rsidR="00B71C86">
          <w:rPr>
            <w:noProof/>
            <w:webHidden/>
          </w:rPr>
          <w:fldChar w:fldCharType="end"/>
        </w:r>
      </w:hyperlink>
    </w:p>
    <w:p w14:paraId="470C098C" w14:textId="69732C8A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8" w:history="1">
        <w:r w:rsidR="00B71C86" w:rsidRPr="00E17222">
          <w:rPr>
            <w:rStyle w:val="afff3"/>
            <w:rFonts w:ascii="Meiryo UI" w:eastAsia="Meiryo UI" w:hAnsi="Meiryo UI"/>
            <w:noProof/>
          </w:rPr>
          <w:t>第１節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ボタン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_Toc58934138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10</w:t>
        </w:r>
        <w:r w:rsidR="00B71C86">
          <w:rPr>
            <w:noProof/>
            <w:webHidden/>
          </w:rPr>
          <w:fldChar w:fldCharType="end"/>
        </w:r>
      </w:hyperlink>
    </w:p>
    <w:p w14:paraId="33D72D41" w14:textId="5AC3E222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39" w:history="1">
        <w:r w:rsidR="00B71C86" w:rsidRPr="00E17222">
          <w:rPr>
            <w:rStyle w:val="afff3"/>
            <w:rFonts w:ascii="Meiryo UI" w:eastAsia="Meiryo UI" w:hAnsi="Meiryo UI"/>
            <w:noProof/>
          </w:rPr>
          <w:t>第２節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ページング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_Toc58934139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10</w:t>
        </w:r>
        <w:r w:rsidR="00B71C86">
          <w:rPr>
            <w:noProof/>
            <w:webHidden/>
          </w:rPr>
          <w:fldChar w:fldCharType="end"/>
        </w:r>
      </w:hyperlink>
    </w:p>
    <w:p w14:paraId="60EFF7F2" w14:textId="38D8ACEC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40" w:history="1">
        <w:r w:rsidR="00B71C86" w:rsidRPr="00E17222">
          <w:rPr>
            <w:rStyle w:val="afff3"/>
            <w:rFonts w:ascii="Meiryo UI" w:eastAsia="Meiryo UI" w:hAnsi="Meiryo UI"/>
            <w:noProof/>
          </w:rPr>
          <w:t>第３節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エラーメッセージ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_Toc58934140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11</w:t>
        </w:r>
        <w:r w:rsidR="00B71C86">
          <w:rPr>
            <w:noProof/>
            <w:webHidden/>
          </w:rPr>
          <w:fldChar w:fldCharType="end"/>
        </w:r>
      </w:hyperlink>
    </w:p>
    <w:p w14:paraId="7107D6E1" w14:textId="7E8A4459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41" w:history="1">
        <w:r w:rsidR="00B71C86" w:rsidRPr="00E17222">
          <w:rPr>
            <w:rStyle w:val="afff3"/>
            <w:rFonts w:ascii="Meiryo UI" w:eastAsia="Meiryo UI" w:hAnsi="Meiryo UI"/>
            <w:noProof/>
          </w:rPr>
          <w:t>第４節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画面タイトル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_Toc58934141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11</w:t>
        </w:r>
        <w:r w:rsidR="00B71C86">
          <w:rPr>
            <w:noProof/>
            <w:webHidden/>
          </w:rPr>
          <w:fldChar w:fldCharType="end"/>
        </w:r>
      </w:hyperlink>
    </w:p>
    <w:p w14:paraId="54CB5904" w14:textId="686BA980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42" w:history="1">
        <w:r w:rsidR="00B71C86" w:rsidRPr="00E17222">
          <w:rPr>
            <w:rStyle w:val="afff3"/>
            <w:rFonts w:ascii="Meiryo UI" w:eastAsia="Meiryo UI" w:hAnsi="Meiryo UI"/>
            <w:noProof/>
          </w:rPr>
          <w:t>第５節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一覧リスト表示の文字位置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_Toc58934142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11</w:t>
        </w:r>
        <w:r w:rsidR="00B71C86">
          <w:rPr>
            <w:noProof/>
            <w:webHidden/>
          </w:rPr>
          <w:fldChar w:fldCharType="end"/>
        </w:r>
      </w:hyperlink>
    </w:p>
    <w:p w14:paraId="1822E238" w14:textId="2914C252" w:rsidR="00B71C86" w:rsidRDefault="00810517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58934143" w:history="1">
        <w:r w:rsidR="00B71C86" w:rsidRPr="00E17222">
          <w:rPr>
            <w:rStyle w:val="afff3"/>
            <w:rFonts w:ascii="Meiryo UI" w:eastAsia="Meiryo UI" w:hAnsi="Meiryo UI"/>
            <w:noProof/>
          </w:rPr>
          <w:t>第６節</w:t>
        </w:r>
        <w:r w:rsidR="00B71C86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入力必須項目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_Toc58934143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12</w:t>
        </w:r>
        <w:r w:rsidR="00B71C86">
          <w:rPr>
            <w:noProof/>
            <w:webHidden/>
          </w:rPr>
          <w:fldChar w:fldCharType="end"/>
        </w:r>
      </w:hyperlink>
    </w:p>
    <w:p w14:paraId="0D4D4A2D" w14:textId="16D4F642" w:rsidR="00B71C86" w:rsidRDefault="00810517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58934144" w:history="1">
        <w:r w:rsidR="00B71C86" w:rsidRPr="00E17222">
          <w:rPr>
            <w:rStyle w:val="afff3"/>
            <w:rFonts w:ascii="Meiryo UI" w:eastAsia="Meiryo UI" w:hAnsi="Meiryo UI"/>
            <w:noProof/>
          </w:rPr>
          <w:t>第９章</w:t>
        </w:r>
        <w:r w:rsidR="00B71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B71C86" w:rsidRPr="00E17222">
          <w:rPr>
            <w:rStyle w:val="afff3"/>
            <w:rFonts w:ascii="Meiryo UI" w:eastAsia="Meiryo UI" w:hAnsi="Meiryo UI"/>
            <w:noProof/>
          </w:rPr>
          <w:t>改定履歴</w:t>
        </w:r>
        <w:r w:rsidR="00B71C86">
          <w:rPr>
            <w:noProof/>
            <w:webHidden/>
          </w:rPr>
          <w:tab/>
        </w:r>
        <w:r w:rsidR="00B71C86">
          <w:rPr>
            <w:noProof/>
            <w:webHidden/>
          </w:rPr>
          <w:fldChar w:fldCharType="begin"/>
        </w:r>
        <w:r w:rsidR="00B71C86">
          <w:rPr>
            <w:noProof/>
            <w:webHidden/>
          </w:rPr>
          <w:instrText xml:space="preserve"> PAGEREF _Toc58934144 \h </w:instrText>
        </w:r>
        <w:r w:rsidR="00B71C86">
          <w:rPr>
            <w:noProof/>
            <w:webHidden/>
          </w:rPr>
        </w:r>
        <w:r w:rsidR="00B71C86">
          <w:rPr>
            <w:noProof/>
            <w:webHidden/>
          </w:rPr>
          <w:fldChar w:fldCharType="separate"/>
        </w:r>
        <w:r w:rsidR="00B71C86">
          <w:rPr>
            <w:noProof/>
            <w:webHidden/>
          </w:rPr>
          <w:t>13</w:t>
        </w:r>
        <w:r w:rsidR="00B71C86">
          <w:rPr>
            <w:noProof/>
            <w:webHidden/>
          </w:rPr>
          <w:fldChar w:fldCharType="end"/>
        </w:r>
      </w:hyperlink>
    </w:p>
    <w:p w14:paraId="53065783" w14:textId="69234CEE" w:rsidR="00B94B15" w:rsidRPr="007E1362" w:rsidRDefault="009F162D">
      <w:pPr>
        <w:pStyle w:val="11"/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caps/>
          <w:szCs w:val="24"/>
          <w:u w:val="none"/>
        </w:rPr>
        <w:fldChar w:fldCharType="end"/>
      </w:r>
    </w:p>
    <w:p w14:paraId="355830F4" w14:textId="77777777" w:rsidR="00B94B15" w:rsidRPr="007E1362" w:rsidRDefault="00B94B15">
      <w:pPr>
        <w:rPr>
          <w:rFonts w:ascii="Meiryo UI" w:eastAsia="Meiryo UI" w:hAnsi="Meiryo UI"/>
        </w:rPr>
      </w:pPr>
    </w:p>
    <w:p w14:paraId="135ADDDB" w14:textId="77777777" w:rsidR="00B94B15" w:rsidRPr="007E1362" w:rsidRDefault="00B94B15">
      <w:pPr>
        <w:rPr>
          <w:rFonts w:ascii="Meiryo UI" w:eastAsia="Meiryo UI" w:hAnsi="Meiryo UI"/>
        </w:rPr>
      </w:pPr>
    </w:p>
    <w:p w14:paraId="1FFDCC8A" w14:textId="77777777" w:rsidR="00F9056D" w:rsidRPr="007E1362" w:rsidRDefault="00C92771" w:rsidP="00923B25">
      <w:pPr>
        <w:pStyle w:val="1"/>
        <w:tabs>
          <w:tab w:val="clear" w:pos="910"/>
          <w:tab w:val="left" w:pos="851"/>
          <w:tab w:val="num" w:pos="993"/>
        </w:tabs>
        <w:rPr>
          <w:rFonts w:ascii="Meiryo UI" w:eastAsia="Meiryo UI" w:hAnsi="Meiryo UI"/>
          <w:spacing w:val="0"/>
        </w:rPr>
      </w:pPr>
      <w:bookmarkStart w:id="7" w:name="_Toc58934120"/>
      <w:r w:rsidRPr="007E1362">
        <w:rPr>
          <w:rFonts w:ascii="Meiryo UI" w:eastAsia="Meiryo UI" w:hAnsi="Meiryo UI" w:hint="eastAsia"/>
          <w:spacing w:val="0"/>
        </w:rPr>
        <w:lastRenderedPageBreak/>
        <w:t>システム要件</w:t>
      </w:r>
      <w:bookmarkEnd w:id="7"/>
    </w:p>
    <w:p w14:paraId="669C8387" w14:textId="77777777" w:rsidR="00F9056D" w:rsidRPr="007E1362" w:rsidRDefault="00F9056D" w:rsidP="00923B25">
      <w:pPr>
        <w:pStyle w:val="21"/>
        <w:tabs>
          <w:tab w:val="left" w:pos="851"/>
        </w:tabs>
        <w:ind w:hanging="699"/>
        <w:rPr>
          <w:rFonts w:ascii="Meiryo UI" w:eastAsia="Meiryo UI" w:hAnsi="Meiryo UI"/>
        </w:rPr>
      </w:pPr>
      <w:bookmarkStart w:id="8" w:name="_Toc58934121"/>
      <w:r w:rsidRPr="007E1362">
        <w:rPr>
          <w:rFonts w:ascii="Meiryo UI" w:eastAsia="Meiryo UI" w:hAnsi="Meiryo UI" w:hint="eastAsia"/>
        </w:rPr>
        <w:t>開発</w:t>
      </w:r>
      <w:r w:rsidR="00C92771" w:rsidRPr="007E1362">
        <w:rPr>
          <w:rFonts w:ascii="Meiryo UI" w:eastAsia="Meiryo UI" w:hAnsi="Meiryo UI" w:hint="eastAsia"/>
        </w:rPr>
        <w:t>環境</w:t>
      </w:r>
      <w:bookmarkEnd w:id="8"/>
    </w:p>
    <w:p w14:paraId="1D6EB121" w14:textId="77777777" w:rsidR="005939CD" w:rsidRPr="007E1362" w:rsidRDefault="005939CD" w:rsidP="005939CD">
      <w:pPr>
        <w:pStyle w:val="a3"/>
        <w:ind w:leftChars="93" w:left="169" w:firstLineChars="50" w:firstLine="100"/>
        <w:rPr>
          <w:rFonts w:ascii="Meiryo UI" w:eastAsia="Meiryo UI" w:hAnsi="Meiryo UI"/>
          <w:spacing w:val="0"/>
        </w:rPr>
      </w:pPr>
      <w:r w:rsidRPr="007E1362">
        <w:rPr>
          <w:rFonts w:ascii="Meiryo UI" w:eastAsia="Meiryo UI" w:hAnsi="Meiryo UI" w:hint="eastAsia"/>
          <w:spacing w:val="0"/>
        </w:rPr>
        <w:t>開発環境(</w:t>
      </w:r>
      <w:r w:rsidRPr="007E1362">
        <w:rPr>
          <w:rFonts w:ascii="Meiryo UI" w:eastAsia="Meiryo UI" w:hAnsi="Meiryo UI"/>
          <w:spacing w:val="0"/>
        </w:rPr>
        <w:t>Web)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2"/>
        <w:gridCol w:w="4536"/>
        <w:gridCol w:w="2196"/>
      </w:tblGrid>
      <w:tr w:rsidR="005939CD" w:rsidRPr="007E1362" w14:paraId="1C117430" w14:textId="77777777" w:rsidTr="008D45C8">
        <w:tc>
          <w:tcPr>
            <w:tcW w:w="17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A8E05B9" w14:textId="77777777" w:rsidR="005939CD" w:rsidRPr="007E1362" w:rsidRDefault="005939CD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4536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57E4FAA" w14:textId="77777777" w:rsidR="005939CD" w:rsidRPr="007E1362" w:rsidRDefault="008D45C8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仕様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9C31536" w14:textId="77777777" w:rsidR="005939CD" w:rsidRPr="007E1362" w:rsidRDefault="005939CD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備考</w:t>
            </w:r>
          </w:p>
        </w:tc>
      </w:tr>
      <w:tr w:rsidR="005939CD" w:rsidRPr="007E1362" w14:paraId="27E61225" w14:textId="77777777" w:rsidTr="0075630B">
        <w:trPr>
          <w:trHeight w:val="345"/>
        </w:trPr>
        <w:tc>
          <w:tcPr>
            <w:tcW w:w="179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14:paraId="64A3186C" w14:textId="77777777" w:rsidR="005939CD" w:rsidRPr="007E1362" w:rsidRDefault="005939CD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開発言語</w:t>
            </w:r>
          </w:p>
        </w:tc>
        <w:tc>
          <w:tcPr>
            <w:tcW w:w="4536" w:type="dxa"/>
            <w:tcBorders>
              <w:top w:val="double" w:sz="4" w:space="0" w:color="auto"/>
              <w:bottom w:val="single" w:sz="4" w:space="0" w:color="auto"/>
            </w:tcBorders>
          </w:tcPr>
          <w:p w14:paraId="5FECCFE8" w14:textId="43400D45" w:rsidR="005939CD" w:rsidRPr="007E1362" w:rsidRDefault="005939CD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PHP</w:t>
            </w:r>
            <w:r w:rsidR="00C40FE5" w:rsidRPr="007E1362">
              <w:rPr>
                <w:rFonts w:ascii="Meiryo UI" w:eastAsia="Meiryo UI" w:hAnsi="Meiryo UI" w:hint="eastAsia"/>
              </w:rPr>
              <w:t>7</w:t>
            </w:r>
            <w:r w:rsidR="0034108B" w:rsidRPr="007E1362">
              <w:rPr>
                <w:rFonts w:ascii="Meiryo UI" w:eastAsia="Meiryo UI" w:hAnsi="Meiryo UI" w:hint="eastAsia"/>
              </w:rPr>
              <w:t>.4</w:t>
            </w:r>
            <w:r w:rsidR="00342CBF" w:rsidRPr="007E1362">
              <w:rPr>
                <w:rFonts w:ascii="Meiryo UI" w:eastAsia="Meiryo UI" w:hAnsi="Meiryo UI" w:hint="eastAsia"/>
              </w:rPr>
              <w:t>.</w:t>
            </w:r>
            <w:r w:rsidR="00342CBF" w:rsidRPr="007E1362">
              <w:rPr>
                <w:rFonts w:ascii="Meiryo UI" w:eastAsia="Meiryo UI" w:hAnsi="Meiryo UI"/>
              </w:rPr>
              <w:t>7</w:t>
            </w:r>
            <w:r w:rsidR="003D3777" w:rsidRPr="007E1362">
              <w:rPr>
                <w:rFonts w:ascii="Meiryo UI" w:eastAsia="Meiryo UI" w:hAnsi="Meiryo UI" w:hint="eastAsia"/>
              </w:rPr>
              <w:t>、h</w:t>
            </w:r>
            <w:r w:rsidR="003D3777" w:rsidRPr="007E1362">
              <w:rPr>
                <w:rFonts w:ascii="Meiryo UI" w:eastAsia="Meiryo UI" w:hAnsi="Meiryo UI"/>
              </w:rPr>
              <w:t>tml5</w:t>
            </w:r>
            <w:r w:rsidR="00EC03F1" w:rsidRPr="007E1362">
              <w:rPr>
                <w:rFonts w:ascii="Meiryo UI" w:eastAsia="Meiryo UI" w:hAnsi="Meiryo UI" w:hint="eastAsia"/>
              </w:rPr>
              <w:t>、JavaScript</w:t>
            </w:r>
          </w:p>
        </w:tc>
        <w:tc>
          <w:tcPr>
            <w:tcW w:w="2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1AF0EDF8" w14:textId="77777777" w:rsidR="005939CD" w:rsidRPr="007E1362" w:rsidRDefault="005939CD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5630B" w:rsidRPr="007E1362" w14:paraId="0C48F10D" w14:textId="77777777" w:rsidTr="0075630B">
        <w:trPr>
          <w:trHeight w:val="345"/>
        </w:trPr>
        <w:tc>
          <w:tcPr>
            <w:tcW w:w="1792" w:type="dxa"/>
            <w:tcBorders>
              <w:top w:val="single" w:sz="4" w:space="0" w:color="auto"/>
              <w:left w:val="single" w:sz="12" w:space="0" w:color="auto"/>
            </w:tcBorders>
          </w:tcPr>
          <w:p w14:paraId="19315286" w14:textId="51335E52" w:rsidR="0075630B" w:rsidRPr="007E1362" w:rsidRDefault="0075630B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フレームワーク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43791A2" w14:textId="14D7DEAB" w:rsidR="0075630B" w:rsidRPr="007E1362" w:rsidRDefault="0075630B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L</w:t>
            </w:r>
            <w:r w:rsidRPr="007E1362">
              <w:rPr>
                <w:rFonts w:ascii="Meiryo UI" w:eastAsia="Meiryo UI" w:hAnsi="Meiryo UI"/>
              </w:rPr>
              <w:t>aravel 6</w:t>
            </w:r>
            <w:r w:rsidR="00A53321" w:rsidRPr="007E1362">
              <w:rPr>
                <w:rFonts w:ascii="Meiryo UI" w:eastAsia="Meiryo UI" w:hAnsi="Meiryo UI"/>
              </w:rPr>
              <w:t>.18.23</w:t>
            </w:r>
          </w:p>
        </w:tc>
        <w:tc>
          <w:tcPr>
            <w:tcW w:w="2196" w:type="dxa"/>
            <w:tcBorders>
              <w:top w:val="single" w:sz="4" w:space="0" w:color="auto"/>
              <w:right w:val="single" w:sz="12" w:space="0" w:color="auto"/>
            </w:tcBorders>
          </w:tcPr>
          <w:p w14:paraId="32DABB1C" w14:textId="77777777" w:rsidR="0075630B" w:rsidRPr="007E1362" w:rsidRDefault="0075630B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46932745" w14:textId="77777777" w:rsidR="00E1488C" w:rsidRPr="007E1362" w:rsidRDefault="00E1488C" w:rsidP="00E1488C">
      <w:pPr>
        <w:pStyle w:val="a3"/>
        <w:ind w:left="0" w:firstLine="0"/>
        <w:rPr>
          <w:rFonts w:ascii="Meiryo UI" w:eastAsia="Meiryo UI" w:hAnsi="Meiryo UI"/>
        </w:rPr>
      </w:pPr>
    </w:p>
    <w:p w14:paraId="16566713" w14:textId="77777777" w:rsidR="00F9056D" w:rsidRPr="007E1362" w:rsidRDefault="00E1488C" w:rsidP="00F9056D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9" w:name="_Toc58934122"/>
      <w:r w:rsidRPr="007E1362">
        <w:rPr>
          <w:rFonts w:ascii="Meiryo UI" w:eastAsia="Meiryo UI" w:hAnsi="Meiryo UI" w:hint="eastAsia"/>
        </w:rPr>
        <w:t>実行</w:t>
      </w:r>
      <w:r w:rsidR="005C7F15" w:rsidRPr="007E1362">
        <w:rPr>
          <w:rFonts w:ascii="Meiryo UI" w:eastAsia="Meiryo UI" w:hAnsi="Meiryo UI" w:hint="eastAsia"/>
        </w:rPr>
        <w:t>環境</w:t>
      </w:r>
      <w:bookmarkEnd w:id="9"/>
    </w:p>
    <w:p w14:paraId="0BBCF1B0" w14:textId="77777777" w:rsidR="0039214C" w:rsidRPr="007E1362" w:rsidRDefault="00E1488C" w:rsidP="0039214C">
      <w:pPr>
        <w:pStyle w:val="a3"/>
        <w:ind w:leftChars="93" w:left="169" w:firstLineChars="50" w:firstLine="100"/>
        <w:rPr>
          <w:rFonts w:ascii="Meiryo UI" w:eastAsia="Meiryo UI" w:hAnsi="Meiryo UI"/>
          <w:spacing w:val="0"/>
        </w:rPr>
      </w:pPr>
      <w:r w:rsidRPr="007E1362">
        <w:rPr>
          <w:rFonts w:ascii="Meiryo UI" w:eastAsia="Meiryo UI" w:hAnsi="Meiryo UI" w:hint="eastAsia"/>
          <w:spacing w:val="0"/>
        </w:rPr>
        <w:t>Webサーバ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2"/>
        <w:gridCol w:w="3552"/>
        <w:gridCol w:w="3180"/>
      </w:tblGrid>
      <w:tr w:rsidR="0039214C" w:rsidRPr="007E1362" w14:paraId="7A025BD8" w14:textId="77777777" w:rsidTr="00127FE4">
        <w:tc>
          <w:tcPr>
            <w:tcW w:w="17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A909FBD" w14:textId="77777777" w:rsidR="0039214C" w:rsidRPr="007E1362" w:rsidRDefault="0039214C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355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94CF558" w14:textId="77777777" w:rsidR="0039214C" w:rsidRPr="007E1362" w:rsidRDefault="008D45C8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仕様</w:t>
            </w:r>
          </w:p>
        </w:tc>
        <w:tc>
          <w:tcPr>
            <w:tcW w:w="318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86D0916" w14:textId="77777777" w:rsidR="0039214C" w:rsidRPr="007E1362" w:rsidRDefault="0039214C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備考</w:t>
            </w:r>
          </w:p>
        </w:tc>
      </w:tr>
      <w:tr w:rsidR="0039214C" w:rsidRPr="007E1362" w14:paraId="2E9116E5" w14:textId="77777777" w:rsidTr="00127FE4">
        <w:tc>
          <w:tcPr>
            <w:tcW w:w="1792" w:type="dxa"/>
            <w:tcBorders>
              <w:top w:val="double" w:sz="4" w:space="0" w:color="auto"/>
              <w:left w:val="single" w:sz="12" w:space="0" w:color="auto"/>
            </w:tcBorders>
          </w:tcPr>
          <w:p w14:paraId="478A58EA" w14:textId="77777777" w:rsidR="0039214C" w:rsidRPr="007E1362" w:rsidRDefault="0039214C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OS</w:t>
            </w:r>
          </w:p>
        </w:tc>
        <w:tc>
          <w:tcPr>
            <w:tcW w:w="3552" w:type="dxa"/>
            <w:tcBorders>
              <w:top w:val="double" w:sz="4" w:space="0" w:color="auto"/>
            </w:tcBorders>
          </w:tcPr>
          <w:p w14:paraId="214DCB94" w14:textId="60EAC73D" w:rsidR="001A50C1" w:rsidRPr="007E1362" w:rsidRDefault="001A50C1" w:rsidP="00E675C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Microsoft Windows Server 2016</w:t>
            </w:r>
          </w:p>
        </w:tc>
        <w:tc>
          <w:tcPr>
            <w:tcW w:w="3180" w:type="dxa"/>
            <w:tcBorders>
              <w:top w:val="double" w:sz="4" w:space="0" w:color="auto"/>
              <w:right w:val="single" w:sz="12" w:space="0" w:color="auto"/>
            </w:tcBorders>
          </w:tcPr>
          <w:p w14:paraId="4087A350" w14:textId="7F1B144D" w:rsidR="0039214C" w:rsidRPr="007E1362" w:rsidRDefault="0039542B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Microsoft Windows Server 2019</w:t>
            </w:r>
          </w:p>
        </w:tc>
      </w:tr>
      <w:tr w:rsidR="0039214C" w:rsidRPr="007E1362" w14:paraId="751D8D90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0F281913" w14:textId="77777777" w:rsidR="0039214C" w:rsidRPr="007E1362" w:rsidRDefault="00EB5F9B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CPU</w:t>
            </w:r>
          </w:p>
        </w:tc>
        <w:tc>
          <w:tcPr>
            <w:tcW w:w="3552" w:type="dxa"/>
          </w:tcPr>
          <w:p w14:paraId="1056A521" w14:textId="77777777" w:rsidR="0039214C" w:rsidRPr="007E1362" w:rsidRDefault="00EB5F9B" w:rsidP="00FB7A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4コア　2.5G</w:t>
            </w:r>
            <w:r w:rsidR="00162DFF" w:rsidRPr="007E1362">
              <w:rPr>
                <w:rFonts w:ascii="Meiryo UI" w:eastAsia="Meiryo UI" w:hAnsi="Meiryo UI" w:hint="eastAsia"/>
              </w:rPr>
              <w:t>H</w:t>
            </w:r>
            <w:r w:rsidRPr="007E1362">
              <w:rPr>
                <w:rFonts w:ascii="Meiryo UI" w:eastAsia="Meiryo UI" w:hAnsi="Meiryo UI" w:hint="eastAsia"/>
              </w:rPr>
              <w:t>z以上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67099171" w14:textId="77777777" w:rsidR="0039214C" w:rsidRPr="007E1362" w:rsidRDefault="0039214C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EB5F9B" w:rsidRPr="007E1362" w14:paraId="3166F639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09CCD4A3" w14:textId="77777777" w:rsidR="00162DFF" w:rsidRPr="007E1362" w:rsidRDefault="00162DFF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メモリ</w:t>
            </w:r>
          </w:p>
        </w:tc>
        <w:tc>
          <w:tcPr>
            <w:tcW w:w="3552" w:type="dxa"/>
          </w:tcPr>
          <w:p w14:paraId="1206267E" w14:textId="77777777" w:rsidR="00EB5F9B" w:rsidRPr="007E1362" w:rsidRDefault="00162DFF" w:rsidP="00FB7A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8GB以上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10FF68DF" w14:textId="77777777" w:rsidR="00EB5F9B" w:rsidRPr="007E1362" w:rsidRDefault="00EB5F9B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162DFF" w:rsidRPr="007E1362" w14:paraId="12237164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5600BFEC" w14:textId="77777777" w:rsidR="00162DFF" w:rsidRPr="007E1362" w:rsidRDefault="00162DFF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ハードディスク</w:t>
            </w:r>
          </w:p>
        </w:tc>
        <w:tc>
          <w:tcPr>
            <w:tcW w:w="3552" w:type="dxa"/>
          </w:tcPr>
          <w:p w14:paraId="75CFAB0E" w14:textId="7E2B24E6" w:rsidR="00162DFF" w:rsidRPr="007E1362" w:rsidRDefault="00666647" w:rsidP="00FB7A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15</w:t>
            </w:r>
            <w:r w:rsidR="00162DFF" w:rsidRPr="007E1362">
              <w:rPr>
                <w:rFonts w:ascii="Meiryo UI" w:eastAsia="Meiryo UI" w:hAnsi="Meiryo UI" w:hint="eastAsia"/>
              </w:rPr>
              <w:t>0GB以上の空き容量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3AE22EA0" w14:textId="77777777" w:rsidR="00162DFF" w:rsidRPr="007E1362" w:rsidRDefault="00162DFF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162DFF" w:rsidRPr="007E1362" w14:paraId="20294131" w14:textId="77777777" w:rsidTr="00127FE4">
        <w:tc>
          <w:tcPr>
            <w:tcW w:w="1792" w:type="dxa"/>
            <w:tcBorders>
              <w:left w:val="single" w:sz="12" w:space="0" w:color="auto"/>
            </w:tcBorders>
          </w:tcPr>
          <w:p w14:paraId="74C1C4D1" w14:textId="77777777" w:rsidR="00162DFF" w:rsidRPr="007E1362" w:rsidRDefault="00162DFF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Webサーバ</w:t>
            </w:r>
          </w:p>
        </w:tc>
        <w:tc>
          <w:tcPr>
            <w:tcW w:w="3552" w:type="dxa"/>
          </w:tcPr>
          <w:p w14:paraId="48A88EAB" w14:textId="6F013278" w:rsidR="00162DFF" w:rsidRPr="007E1362" w:rsidRDefault="00162DFF" w:rsidP="00FB7A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IIS　1</w:t>
            </w:r>
            <w:r w:rsidR="00052D68" w:rsidRPr="007E1362">
              <w:rPr>
                <w:rFonts w:ascii="Meiryo UI" w:eastAsia="Meiryo UI" w:hAnsi="Meiryo UI" w:hint="eastAsia"/>
              </w:rPr>
              <w:t>0</w:t>
            </w:r>
            <w:r w:rsidRPr="007E1362">
              <w:rPr>
                <w:rFonts w:ascii="Meiryo UI" w:eastAsia="Meiryo UI" w:hAnsi="Meiryo UI" w:hint="eastAsia"/>
              </w:rPr>
              <w:t>.0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057622FF" w14:textId="77777777" w:rsidR="00162DFF" w:rsidRPr="007E1362" w:rsidRDefault="00162DFF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93E60" w:rsidRPr="007E1362" w14:paraId="7D745EC8" w14:textId="77777777" w:rsidTr="00127FE4">
        <w:trPr>
          <w:trHeight w:val="260"/>
        </w:trPr>
        <w:tc>
          <w:tcPr>
            <w:tcW w:w="1792" w:type="dxa"/>
            <w:tcBorders>
              <w:left w:val="single" w:sz="12" w:space="0" w:color="auto"/>
            </w:tcBorders>
          </w:tcPr>
          <w:p w14:paraId="69B6C340" w14:textId="77777777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データベース</w:t>
            </w:r>
          </w:p>
        </w:tc>
        <w:tc>
          <w:tcPr>
            <w:tcW w:w="3552" w:type="dxa"/>
          </w:tcPr>
          <w:p w14:paraId="12B71E81" w14:textId="334F39C3" w:rsidR="00793E60" w:rsidRPr="007E1362" w:rsidRDefault="00793E60" w:rsidP="00793E60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Microsoft</w:t>
            </w:r>
            <w:r w:rsidRPr="007E1362">
              <w:rPr>
                <w:rFonts w:ascii="Meiryo UI" w:eastAsia="Meiryo UI" w:hAnsi="Meiryo UI"/>
              </w:rPr>
              <w:t xml:space="preserve"> SQL Server 2016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1D19DA6B" w14:textId="77777777" w:rsidR="00CF59E5" w:rsidRPr="007E1362" w:rsidRDefault="00CF59E5" w:rsidP="00CF59E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Microsoft</w:t>
            </w:r>
            <w:r w:rsidRPr="007E1362">
              <w:rPr>
                <w:rFonts w:ascii="Meiryo UI" w:eastAsia="Meiryo UI" w:hAnsi="Meiryo UI"/>
              </w:rPr>
              <w:t xml:space="preserve"> SQL Server 201</w:t>
            </w:r>
            <w:r w:rsidRPr="007E1362">
              <w:rPr>
                <w:rFonts w:ascii="Meiryo UI" w:eastAsia="Meiryo UI" w:hAnsi="Meiryo UI" w:hint="eastAsia"/>
              </w:rPr>
              <w:t>9</w:t>
            </w:r>
          </w:p>
          <w:p w14:paraId="1619F90F" w14:textId="3A0237B7" w:rsidR="00793E60" w:rsidRPr="007E1362" w:rsidRDefault="00CF59E5" w:rsidP="00CF59E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Microsoft</w:t>
            </w:r>
            <w:r w:rsidRPr="007E1362">
              <w:rPr>
                <w:rFonts w:ascii="Meiryo UI" w:eastAsia="Meiryo UI" w:hAnsi="Meiryo UI"/>
              </w:rPr>
              <w:t xml:space="preserve"> SQL Server 201</w:t>
            </w:r>
            <w:r w:rsidRPr="007E1362">
              <w:rPr>
                <w:rFonts w:ascii="Meiryo UI" w:eastAsia="Meiryo UI" w:hAnsi="Meiryo UI" w:hint="eastAsia"/>
              </w:rPr>
              <w:t>7</w:t>
            </w:r>
          </w:p>
        </w:tc>
      </w:tr>
      <w:tr w:rsidR="00793E60" w:rsidRPr="007E1362" w14:paraId="3C12BEDF" w14:textId="77777777" w:rsidTr="00127FE4">
        <w:trPr>
          <w:trHeight w:val="260"/>
        </w:trPr>
        <w:tc>
          <w:tcPr>
            <w:tcW w:w="1792" w:type="dxa"/>
            <w:tcBorders>
              <w:left w:val="single" w:sz="12" w:space="0" w:color="auto"/>
            </w:tcBorders>
          </w:tcPr>
          <w:p w14:paraId="7465108B" w14:textId="77777777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その他</w:t>
            </w:r>
          </w:p>
        </w:tc>
        <w:tc>
          <w:tcPr>
            <w:tcW w:w="3552" w:type="dxa"/>
          </w:tcPr>
          <w:p w14:paraId="6438A84B" w14:textId="77777777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.</w:t>
            </w:r>
            <w:r w:rsidRPr="007E1362">
              <w:rPr>
                <w:rFonts w:ascii="Meiryo UI" w:eastAsia="Meiryo UI" w:hAnsi="Meiryo UI"/>
              </w:rPr>
              <w:t>NET Framework 4.5.2</w:t>
            </w:r>
            <w:r w:rsidRPr="007E1362">
              <w:rPr>
                <w:rFonts w:ascii="Meiryo UI" w:eastAsia="Meiryo UI" w:hAnsi="Meiryo UI" w:hint="eastAsia"/>
              </w:rPr>
              <w:t>～4.8</w:t>
            </w:r>
          </w:p>
          <w:p w14:paraId="6C9D3290" w14:textId="77777777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R</w:t>
            </w:r>
            <w:r w:rsidRPr="007E1362">
              <w:rPr>
                <w:rFonts w:ascii="Meiryo UI" w:eastAsia="Meiryo UI" w:hAnsi="Meiryo UI"/>
              </w:rPr>
              <w:t>edis on Windows</w:t>
            </w:r>
          </w:p>
        </w:tc>
        <w:tc>
          <w:tcPr>
            <w:tcW w:w="3180" w:type="dxa"/>
            <w:tcBorders>
              <w:right w:val="single" w:sz="12" w:space="0" w:color="auto"/>
            </w:tcBorders>
          </w:tcPr>
          <w:p w14:paraId="65A9BF0A" w14:textId="77777777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93E60" w:rsidRPr="007E1362" w14:paraId="14566A0C" w14:textId="77777777" w:rsidTr="00127FE4">
        <w:trPr>
          <w:trHeight w:val="260"/>
        </w:trPr>
        <w:tc>
          <w:tcPr>
            <w:tcW w:w="1792" w:type="dxa"/>
            <w:tcBorders>
              <w:left w:val="single" w:sz="12" w:space="0" w:color="auto"/>
              <w:bottom w:val="single" w:sz="12" w:space="0" w:color="auto"/>
            </w:tcBorders>
          </w:tcPr>
          <w:p w14:paraId="24C463AB" w14:textId="2595F71D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同時接続数</w:t>
            </w:r>
          </w:p>
        </w:tc>
        <w:tc>
          <w:tcPr>
            <w:tcW w:w="3552" w:type="dxa"/>
            <w:tcBorders>
              <w:bottom w:val="single" w:sz="12" w:space="0" w:color="auto"/>
            </w:tcBorders>
          </w:tcPr>
          <w:p w14:paraId="1D305F21" w14:textId="0005D761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50</w:t>
            </w:r>
          </w:p>
        </w:tc>
        <w:tc>
          <w:tcPr>
            <w:tcW w:w="3180" w:type="dxa"/>
            <w:tcBorders>
              <w:bottom w:val="single" w:sz="12" w:space="0" w:color="auto"/>
              <w:right w:val="single" w:sz="12" w:space="0" w:color="auto"/>
            </w:tcBorders>
          </w:tcPr>
          <w:p w14:paraId="63BE3DD1" w14:textId="77777777" w:rsidR="00793E60" w:rsidRPr="007E1362" w:rsidRDefault="00793E60" w:rsidP="00793E60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19C41962" w14:textId="7B245D8E" w:rsidR="00C7698C" w:rsidRPr="007E1362" w:rsidRDefault="00C7698C" w:rsidP="0039214C">
      <w:pPr>
        <w:pStyle w:val="a3"/>
        <w:ind w:left="0" w:firstLine="0"/>
        <w:rPr>
          <w:rFonts w:ascii="Meiryo UI" w:eastAsia="Meiryo UI" w:hAnsi="Meiryo UI"/>
          <w:spacing w:val="0"/>
        </w:rPr>
      </w:pPr>
    </w:p>
    <w:p w14:paraId="130E7874" w14:textId="77777777" w:rsidR="0039214C" w:rsidRPr="007E1362" w:rsidRDefault="0039214C" w:rsidP="0039214C">
      <w:pPr>
        <w:pStyle w:val="a3"/>
        <w:ind w:left="0" w:firstLine="0"/>
        <w:rPr>
          <w:rFonts w:ascii="Meiryo UI" w:eastAsia="Meiryo UI" w:hAnsi="Meiryo UI"/>
          <w:spacing w:val="0"/>
        </w:rPr>
      </w:pPr>
      <w:r w:rsidRPr="007E1362">
        <w:rPr>
          <w:rFonts w:ascii="Meiryo UI" w:eastAsia="Meiryo UI" w:hAnsi="Meiryo UI" w:hint="eastAsia"/>
          <w:spacing w:val="0"/>
        </w:rPr>
        <w:t xml:space="preserve">　 クライアント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2"/>
        <w:gridCol w:w="4536"/>
        <w:gridCol w:w="2196"/>
      </w:tblGrid>
      <w:tr w:rsidR="0039214C" w:rsidRPr="007E1362" w14:paraId="0F1897E0" w14:textId="77777777" w:rsidTr="008D45C8">
        <w:tc>
          <w:tcPr>
            <w:tcW w:w="17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D2FC84B" w14:textId="77777777" w:rsidR="0039214C" w:rsidRPr="007E1362" w:rsidRDefault="0039214C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4536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D23AA08" w14:textId="77777777" w:rsidR="0039214C" w:rsidRPr="007E1362" w:rsidRDefault="008D45C8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仕様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C3EC500" w14:textId="77777777" w:rsidR="0039214C" w:rsidRPr="007E1362" w:rsidRDefault="0039214C" w:rsidP="00FB7AE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備考</w:t>
            </w:r>
          </w:p>
        </w:tc>
      </w:tr>
      <w:tr w:rsidR="0039214C" w:rsidRPr="007E1362" w14:paraId="4439A5FE" w14:textId="77777777" w:rsidTr="00FB7AE1">
        <w:tc>
          <w:tcPr>
            <w:tcW w:w="1792" w:type="dxa"/>
            <w:tcBorders>
              <w:top w:val="double" w:sz="4" w:space="0" w:color="auto"/>
              <w:left w:val="single" w:sz="12" w:space="0" w:color="auto"/>
            </w:tcBorders>
          </w:tcPr>
          <w:p w14:paraId="3D871E0E" w14:textId="77777777" w:rsidR="0039214C" w:rsidRPr="007E1362" w:rsidRDefault="0039214C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OS</w:t>
            </w:r>
          </w:p>
        </w:tc>
        <w:tc>
          <w:tcPr>
            <w:tcW w:w="4536" w:type="dxa"/>
            <w:tcBorders>
              <w:top w:val="double" w:sz="4" w:space="0" w:color="auto"/>
            </w:tcBorders>
          </w:tcPr>
          <w:p w14:paraId="0398C2FA" w14:textId="77777777" w:rsidR="0039214C" w:rsidRPr="007E1362" w:rsidRDefault="0039214C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Microsoft Windows 10</w:t>
            </w:r>
          </w:p>
        </w:tc>
        <w:tc>
          <w:tcPr>
            <w:tcW w:w="2196" w:type="dxa"/>
            <w:tcBorders>
              <w:top w:val="double" w:sz="4" w:space="0" w:color="auto"/>
              <w:right w:val="single" w:sz="12" w:space="0" w:color="auto"/>
            </w:tcBorders>
          </w:tcPr>
          <w:p w14:paraId="167C93AA" w14:textId="77777777" w:rsidR="0039214C" w:rsidRPr="007E1362" w:rsidRDefault="0039214C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9214C" w:rsidRPr="007E1362" w14:paraId="666799E0" w14:textId="77777777" w:rsidTr="00FB7AE1">
        <w:tc>
          <w:tcPr>
            <w:tcW w:w="1792" w:type="dxa"/>
            <w:tcBorders>
              <w:left w:val="single" w:sz="12" w:space="0" w:color="auto"/>
            </w:tcBorders>
          </w:tcPr>
          <w:p w14:paraId="72A1D4D1" w14:textId="77777777" w:rsidR="0039214C" w:rsidRPr="007E1362" w:rsidRDefault="00B915C1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CPU</w:t>
            </w:r>
          </w:p>
        </w:tc>
        <w:tc>
          <w:tcPr>
            <w:tcW w:w="4536" w:type="dxa"/>
          </w:tcPr>
          <w:p w14:paraId="456E4412" w14:textId="77777777" w:rsidR="0039214C" w:rsidRPr="007E1362" w:rsidRDefault="00B915C1" w:rsidP="00FB7A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2コア　2.3GHz以上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323640FB" w14:textId="77777777" w:rsidR="0039214C" w:rsidRPr="007E1362" w:rsidRDefault="0039214C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B915C1" w:rsidRPr="007E1362" w14:paraId="56FCE20E" w14:textId="77777777" w:rsidTr="00FB7AE1">
        <w:tc>
          <w:tcPr>
            <w:tcW w:w="1792" w:type="dxa"/>
            <w:tcBorders>
              <w:left w:val="single" w:sz="12" w:space="0" w:color="auto"/>
            </w:tcBorders>
          </w:tcPr>
          <w:p w14:paraId="2F870529" w14:textId="77777777" w:rsidR="00B915C1" w:rsidRPr="007E1362" w:rsidRDefault="00B915C1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メモリ</w:t>
            </w:r>
          </w:p>
        </w:tc>
        <w:tc>
          <w:tcPr>
            <w:tcW w:w="4536" w:type="dxa"/>
          </w:tcPr>
          <w:p w14:paraId="69DDC71D" w14:textId="77777777" w:rsidR="00B915C1" w:rsidRPr="007E1362" w:rsidRDefault="00B915C1" w:rsidP="00FB7A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1GB以上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C2C9FD6" w14:textId="77777777" w:rsidR="00B915C1" w:rsidRPr="007E1362" w:rsidRDefault="00B915C1" w:rsidP="00FB7A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A47BBB" w:rsidRPr="007E1362" w14:paraId="34376040" w14:textId="77777777" w:rsidTr="00FB7AE1">
        <w:tc>
          <w:tcPr>
            <w:tcW w:w="1792" w:type="dxa"/>
            <w:tcBorders>
              <w:left w:val="single" w:sz="12" w:space="0" w:color="auto"/>
            </w:tcBorders>
          </w:tcPr>
          <w:p w14:paraId="3E79231B" w14:textId="77777777" w:rsidR="00A47BBB" w:rsidRPr="007E1362" w:rsidRDefault="00B915C1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ハードディスク</w:t>
            </w:r>
          </w:p>
        </w:tc>
        <w:tc>
          <w:tcPr>
            <w:tcW w:w="4536" w:type="dxa"/>
          </w:tcPr>
          <w:p w14:paraId="48448B7D" w14:textId="77777777" w:rsidR="00A47BBB" w:rsidRPr="007E1362" w:rsidRDefault="00B915C1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1GB以上の空き容量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08A81B99" w14:textId="77777777" w:rsidR="00A47BBB" w:rsidRPr="007E1362" w:rsidRDefault="00A47BBB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A47BBB" w:rsidRPr="007E1362" w14:paraId="37E291A3" w14:textId="77777777" w:rsidTr="005F2C93">
        <w:trPr>
          <w:trHeight w:val="258"/>
        </w:trPr>
        <w:tc>
          <w:tcPr>
            <w:tcW w:w="1792" w:type="dxa"/>
            <w:tcBorders>
              <w:left w:val="single" w:sz="12" w:space="0" w:color="auto"/>
              <w:bottom w:val="single" w:sz="4" w:space="0" w:color="auto"/>
            </w:tcBorders>
          </w:tcPr>
          <w:p w14:paraId="4B743C69" w14:textId="77777777" w:rsidR="00A47BBB" w:rsidRPr="007E1362" w:rsidRDefault="00B915C1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ブラウザ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5B0E070" w14:textId="673DCE05" w:rsidR="0023649F" w:rsidRPr="007E1362" w:rsidRDefault="0023649F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Edge</w:t>
            </w:r>
            <w:r w:rsidR="003A32D5" w:rsidRPr="007E1362">
              <w:rPr>
                <w:rFonts w:ascii="Meiryo UI" w:eastAsia="Meiryo UI" w:hAnsi="Meiryo UI" w:hint="eastAsia"/>
              </w:rPr>
              <w:t>（レガシー版）</w:t>
            </w:r>
          </w:p>
          <w:p w14:paraId="0345091D" w14:textId="7DD3C5DD" w:rsidR="00B915C1" w:rsidRPr="007E1362" w:rsidRDefault="00B915C1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</w:rPr>
              <w:t>Google Chrome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12" w:space="0" w:color="auto"/>
            </w:tcBorders>
          </w:tcPr>
          <w:p w14:paraId="0A7B5117" w14:textId="0DF93604" w:rsidR="00A47BBB" w:rsidRPr="007E1362" w:rsidRDefault="0023649F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E1362">
              <w:rPr>
                <w:rFonts w:ascii="Meiryo UI" w:eastAsia="Meiryo UI" w:hAnsi="Meiryo UI" w:hint="eastAsia"/>
              </w:rPr>
              <w:t>T</w:t>
            </w:r>
            <w:r w:rsidRPr="007E1362">
              <w:rPr>
                <w:rFonts w:ascii="Meiryo UI" w:eastAsia="Meiryo UI" w:hAnsi="Meiryo UI"/>
              </w:rPr>
              <w:t>imeTrackerNX</w:t>
            </w:r>
            <w:proofErr w:type="spellEnd"/>
            <w:r w:rsidRPr="007E1362">
              <w:rPr>
                <w:rFonts w:ascii="Meiryo UI" w:eastAsia="Meiryo UI" w:hAnsi="Meiryo UI" w:hint="eastAsia"/>
              </w:rPr>
              <w:t>にEdgeのサポートはありません</w:t>
            </w:r>
          </w:p>
        </w:tc>
      </w:tr>
      <w:tr w:rsidR="005F2C93" w:rsidRPr="007E1362" w14:paraId="44CD86CC" w14:textId="77777777" w:rsidTr="005F2C93">
        <w:trPr>
          <w:trHeight w:val="258"/>
        </w:trPr>
        <w:tc>
          <w:tcPr>
            <w:tcW w:w="1792" w:type="dxa"/>
            <w:tcBorders>
              <w:left w:val="single" w:sz="12" w:space="0" w:color="auto"/>
              <w:bottom w:val="single" w:sz="4" w:space="0" w:color="auto"/>
            </w:tcBorders>
          </w:tcPr>
          <w:p w14:paraId="559B2CA1" w14:textId="02904794" w:rsidR="005F2C93" w:rsidRPr="007E1362" w:rsidRDefault="005F2C93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Office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D0BF4FB" w14:textId="607E38F4" w:rsidR="005F2C93" w:rsidRPr="007E1362" w:rsidRDefault="00960846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2016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12" w:space="0" w:color="auto"/>
            </w:tcBorders>
          </w:tcPr>
          <w:p w14:paraId="0EC20885" w14:textId="77777777" w:rsidR="005F2C93" w:rsidRPr="007E1362" w:rsidRDefault="005F2C93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5F2C93" w:rsidRPr="007E1362" w14:paraId="5603D013" w14:textId="77777777" w:rsidTr="00B915C1">
        <w:trPr>
          <w:trHeight w:val="258"/>
        </w:trPr>
        <w:tc>
          <w:tcPr>
            <w:tcW w:w="1792" w:type="dxa"/>
            <w:tcBorders>
              <w:left w:val="single" w:sz="12" w:space="0" w:color="auto"/>
              <w:bottom w:val="single" w:sz="12" w:space="0" w:color="auto"/>
            </w:tcBorders>
          </w:tcPr>
          <w:p w14:paraId="2EEADE31" w14:textId="46E0BFD7" w:rsidR="005F2C93" w:rsidRPr="007E1362" w:rsidRDefault="005F2C93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画面解像度</w:t>
            </w: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14:paraId="035AD28C" w14:textId="4002796C" w:rsidR="005F2C93" w:rsidRPr="007E1362" w:rsidRDefault="00960846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1366×768</w:t>
            </w: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4E4C090B" w14:textId="2592863E" w:rsidR="005F2C93" w:rsidRPr="007E1362" w:rsidRDefault="0071742E" w:rsidP="00A47BB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A4ノート</w:t>
            </w:r>
          </w:p>
        </w:tc>
      </w:tr>
    </w:tbl>
    <w:p w14:paraId="41A783F0" w14:textId="77777777" w:rsidR="00360595" w:rsidRPr="007E1362" w:rsidRDefault="00360595" w:rsidP="0039214C">
      <w:pPr>
        <w:rPr>
          <w:rFonts w:ascii="Meiryo UI" w:eastAsia="Meiryo UI" w:hAnsi="Meiryo UI"/>
          <w:spacing w:val="0"/>
        </w:rPr>
      </w:pPr>
    </w:p>
    <w:p w14:paraId="52179525" w14:textId="77777777" w:rsidR="00F83250" w:rsidRPr="007E1362" w:rsidRDefault="00F83250">
      <w:pPr>
        <w:rPr>
          <w:rFonts w:ascii="Meiryo UI" w:eastAsia="Meiryo UI" w:hAnsi="Meiryo UI"/>
        </w:rPr>
      </w:pPr>
    </w:p>
    <w:p w14:paraId="6DC199C2" w14:textId="77777777" w:rsidR="005C7F15" w:rsidRPr="007E1362" w:rsidRDefault="005C7F15">
      <w:pPr>
        <w:rPr>
          <w:rFonts w:ascii="Meiryo UI" w:eastAsia="Meiryo UI" w:hAnsi="Meiryo UI"/>
        </w:rPr>
      </w:pPr>
    </w:p>
    <w:p w14:paraId="3734A834" w14:textId="77777777" w:rsidR="005F65F1" w:rsidRPr="007E1362" w:rsidRDefault="0080296F" w:rsidP="005F65F1">
      <w:pPr>
        <w:pStyle w:val="1"/>
        <w:tabs>
          <w:tab w:val="clear" w:pos="910"/>
          <w:tab w:val="left" w:pos="851"/>
          <w:tab w:val="num" w:pos="993"/>
        </w:tabs>
        <w:rPr>
          <w:rFonts w:ascii="Meiryo UI" w:eastAsia="Meiryo UI" w:hAnsi="Meiryo UI"/>
          <w:spacing w:val="0"/>
        </w:rPr>
      </w:pPr>
      <w:bookmarkStart w:id="10" w:name="_Toc58934123"/>
      <w:r w:rsidRPr="007E1362">
        <w:rPr>
          <w:rFonts w:ascii="Meiryo UI" w:eastAsia="Meiryo UI" w:hAnsi="Meiryo UI" w:hint="eastAsia"/>
          <w:spacing w:val="0"/>
        </w:rPr>
        <w:lastRenderedPageBreak/>
        <w:t>システム構成</w:t>
      </w:r>
      <w:bookmarkEnd w:id="10"/>
    </w:p>
    <w:p w14:paraId="7A25AF20" w14:textId="77777777" w:rsidR="005F65F1" w:rsidRPr="007E1362" w:rsidRDefault="00D56B1C" w:rsidP="005F65F1">
      <w:pPr>
        <w:pStyle w:val="21"/>
        <w:tabs>
          <w:tab w:val="left" w:pos="851"/>
        </w:tabs>
        <w:ind w:hanging="699"/>
        <w:rPr>
          <w:rFonts w:ascii="Meiryo UI" w:eastAsia="Meiryo UI" w:hAnsi="Meiryo UI"/>
        </w:rPr>
      </w:pPr>
      <w:bookmarkStart w:id="11" w:name="_Toc58934124"/>
      <w:r w:rsidRPr="007E1362">
        <w:rPr>
          <w:rFonts w:ascii="Meiryo UI" w:eastAsia="Meiryo UI" w:hAnsi="Meiryo UI" w:hint="eastAsia"/>
        </w:rPr>
        <w:t>構成図</w:t>
      </w:r>
      <w:bookmarkEnd w:id="11"/>
    </w:p>
    <w:p w14:paraId="12BC4F78" w14:textId="77777777" w:rsidR="008243C0" w:rsidRPr="007E1362" w:rsidRDefault="008243C0" w:rsidP="0080598F">
      <w:pPr>
        <w:pStyle w:val="afff9"/>
        <w:numPr>
          <w:ilvl w:val="0"/>
          <w:numId w:val="14"/>
        </w:numPr>
        <w:ind w:leftChars="0" w:left="709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サーバ1台の構成</w:t>
      </w:r>
      <w:r w:rsidR="00466812" w:rsidRPr="007E1362">
        <w:rPr>
          <w:rFonts w:ascii="Meiryo UI" w:eastAsia="Meiryo UI" w:hAnsi="Meiryo UI" w:hint="eastAsia"/>
        </w:rPr>
        <w:t>の場合</w:t>
      </w:r>
      <w:r w:rsidRPr="007E1362">
        <w:rPr>
          <w:rFonts w:ascii="Meiryo UI" w:eastAsia="Meiryo UI" w:hAnsi="Meiryo UI" w:hint="eastAsia"/>
        </w:rPr>
        <w:t>です。</w:t>
      </w:r>
      <w:r w:rsidR="00704526" w:rsidRPr="007E1362">
        <w:rPr>
          <w:rFonts w:ascii="Meiryo UI" w:eastAsia="Meiryo UI" w:hAnsi="Meiryo UI" w:hint="eastAsia"/>
        </w:rPr>
        <w:t>Webサーバ</w:t>
      </w:r>
      <w:r w:rsidRPr="007E1362">
        <w:rPr>
          <w:rFonts w:ascii="Meiryo UI" w:eastAsia="Meiryo UI" w:hAnsi="Meiryo UI" w:hint="eastAsia"/>
        </w:rPr>
        <w:t>とデータベースをサーバ1台で運用します。</w:t>
      </w:r>
    </w:p>
    <w:p w14:paraId="5D417759" w14:textId="77777777" w:rsidR="008243C0" w:rsidRPr="007E1362" w:rsidRDefault="008243C0" w:rsidP="005F65F1">
      <w:pPr>
        <w:rPr>
          <w:rFonts w:ascii="Meiryo UI" w:eastAsia="Meiryo UI" w:hAnsi="Meiryo UI"/>
        </w:rPr>
      </w:pPr>
    </w:p>
    <w:p w14:paraId="338C797C" w14:textId="77777777" w:rsidR="005F65F1" w:rsidRPr="007E1362" w:rsidRDefault="00DC7696" w:rsidP="005F65F1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1485A73" wp14:editId="36643CD9">
                <wp:simplePos x="0" y="0"/>
                <wp:positionH relativeFrom="column">
                  <wp:posOffset>429895</wp:posOffset>
                </wp:positionH>
                <wp:positionV relativeFrom="paragraph">
                  <wp:posOffset>52705</wp:posOffset>
                </wp:positionV>
                <wp:extent cx="5133975" cy="154305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43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E571" id="正方形/長方形 2" o:spid="_x0000_s1026" style="position:absolute;left:0;text-align:left;margin-left:33.85pt;margin-top:4.15pt;width:404.25pt;height:121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" filled="f" strokecolor="#243f60 [1604]" strokeweight="1.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D9EF383" wp14:editId="3E7F3217">
                <wp:simplePos x="0" y="0"/>
                <wp:positionH relativeFrom="column">
                  <wp:posOffset>487045</wp:posOffset>
                </wp:positionH>
                <wp:positionV relativeFrom="paragraph">
                  <wp:posOffset>109855</wp:posOffset>
                </wp:positionV>
                <wp:extent cx="942975" cy="257175"/>
                <wp:effectExtent l="0" t="0" r="0" b="508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2BE38" w14:textId="77777777" w:rsidR="007E5421" w:rsidRPr="00DC7696" w:rsidRDefault="007E5421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DC7696">
                              <w:rPr>
                                <w:rFonts w:ascii="Meiryo UI" w:eastAsia="Meiryo UI" w:hAnsi="Meiryo UI" w:hint="eastAsia"/>
                              </w:rPr>
                              <w:t>サーバ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9EF38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38.35pt;margin-top:8.65pt;width:74.25pt;height:20.25pt;z-index:2516213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" filled="f" stroked="f" strokeweight=".5pt">
                <v:textbox style="mso-fit-shape-to-text:t">
                  <w:txbxContent>
                    <w:p w14:paraId="4112BE38" w14:textId="77777777" w:rsidR="007E5421" w:rsidRPr="00DC7696" w:rsidRDefault="007E5421">
                      <w:pPr>
                        <w:rPr>
                          <w:rFonts w:ascii="Meiryo UI" w:eastAsia="Meiryo UI" w:hAnsi="Meiryo UI"/>
                        </w:rPr>
                      </w:pPr>
                      <w:r w:rsidRPr="00DC7696">
                        <w:rPr>
                          <w:rFonts w:ascii="Meiryo UI" w:eastAsia="Meiryo UI" w:hAnsi="Meiryo UI" w:hint="eastAsia"/>
                        </w:rPr>
                        <w:t>サーバ</w:t>
                      </w:r>
                    </w:p>
                  </w:txbxContent>
                </v:textbox>
              </v:shape>
            </w:pict>
          </mc:Fallback>
        </mc:AlternateContent>
      </w:r>
    </w:p>
    <w:p w14:paraId="2F1D4FF5" w14:textId="77777777" w:rsidR="006947D8" w:rsidRPr="007E1362" w:rsidRDefault="006947D8" w:rsidP="005F65F1">
      <w:pPr>
        <w:rPr>
          <w:rFonts w:ascii="Meiryo UI" w:eastAsia="Meiryo UI" w:hAnsi="Meiryo UI"/>
        </w:rPr>
      </w:pPr>
    </w:p>
    <w:p w14:paraId="12912F8A" w14:textId="77777777" w:rsidR="005B5BA3" w:rsidRPr="007E1362" w:rsidRDefault="005B5BA3" w:rsidP="005F65F1">
      <w:pPr>
        <w:rPr>
          <w:rFonts w:ascii="Meiryo UI" w:eastAsia="Meiryo UI" w:hAnsi="Meiryo UI"/>
        </w:rPr>
      </w:pPr>
    </w:p>
    <w:p w14:paraId="66D98A30" w14:textId="77777777" w:rsidR="005B5BA3" w:rsidRPr="007E1362" w:rsidRDefault="00272537" w:rsidP="005F65F1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F65B2E2" wp14:editId="30B16D5B">
                <wp:simplePos x="0" y="0"/>
                <wp:positionH relativeFrom="column">
                  <wp:posOffset>887095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A77FFAD" w14:textId="77777777" w:rsidR="007E5421" w:rsidRPr="00D00129" w:rsidRDefault="007E5421" w:rsidP="004B7FC4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  <w:t>IIS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（Webサーバ）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B2E2" id="テキスト ボックス 17" o:spid="_x0000_s1027" type="#_x0000_t202" style="position:absolute;left:0;text-align:left;margin-left:69.85pt;margin-top:.7pt;width:147pt;height:2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" filled="f" strokecolor="#1f497d [3215]" strokeweight="1.5pt">
                <v:textbox>
                  <w:txbxContent>
                    <w:p w14:paraId="4A77FFAD" w14:textId="77777777" w:rsidR="007E5421" w:rsidRPr="00D00129" w:rsidRDefault="007E5421" w:rsidP="004B7FC4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  <w:t>IIS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（Webサーバ）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581B61C" wp14:editId="21BCFD19">
                <wp:simplePos x="0" y="0"/>
                <wp:positionH relativeFrom="column">
                  <wp:posOffset>3211195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0901A349" w14:textId="77777777" w:rsidR="007E5421" w:rsidRPr="00D00129" w:rsidRDefault="007E5421" w:rsidP="0047021C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SQL　Server（データベース）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B61C" id="テキスト ボックス 19" o:spid="_x0000_s1028" type="#_x0000_t202" style="position:absolute;left:0;text-align:left;margin-left:252.85pt;margin-top:.7pt;width:147pt;height:2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" filled="f" strokecolor="#1f497d [3215]" strokeweight="1.5pt">
                <v:textbox>
                  <w:txbxContent>
                    <w:p w14:paraId="0901A349" w14:textId="77777777" w:rsidR="007E5421" w:rsidRPr="00D00129" w:rsidRDefault="007E5421" w:rsidP="0047021C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SQL　Server（データベース）</w:t>
                      </w:r>
                    </w:p>
                  </w:txbxContent>
                </v:textbox>
              </v:shape>
            </w:pict>
          </mc:Fallback>
        </mc:AlternateContent>
      </w:r>
    </w:p>
    <w:p w14:paraId="42973119" w14:textId="77777777" w:rsidR="006947D8" w:rsidRPr="007E1362" w:rsidRDefault="00272537" w:rsidP="005F65F1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60BFFFA" wp14:editId="6A467508">
                <wp:simplePos x="0" y="0"/>
                <wp:positionH relativeFrom="column">
                  <wp:posOffset>887095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C92182A" w14:textId="77777777" w:rsidR="007E5421" w:rsidRPr="00D00129" w:rsidRDefault="007E5421" w:rsidP="006B25E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FFFA" id="テキスト ボックス 16" o:spid="_x0000_s1029" type="#_x0000_t202" style="position:absolute;left:0;text-align:left;margin-left:69.85pt;margin-top:7.3pt;width:73.5pt;height:39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" filled="f" strokecolor="#1f497d [3215]" strokeweight="1.5pt">
                <v:textbox>
                  <w:txbxContent>
                    <w:p w14:paraId="5C92182A" w14:textId="77777777" w:rsidR="007E5421" w:rsidRPr="00D00129" w:rsidRDefault="007E5421" w:rsidP="006B25EB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55C4E1F" wp14:editId="2C04A2A7">
                <wp:simplePos x="0" y="0"/>
                <wp:positionH relativeFrom="column">
                  <wp:posOffset>1820545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3E8D701D" w14:textId="77777777" w:rsidR="007E5421" w:rsidRPr="00D00129" w:rsidRDefault="007E5421" w:rsidP="000C5164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生産管理システム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4E1F" id="テキスト ボックス 18" o:spid="_x0000_s1030" type="#_x0000_t202" style="position:absolute;left:0;text-align:left;margin-left:143.35pt;margin-top:7.3pt;width:73.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" filled="f" strokecolor="#1f497d [3215]" strokeweight="1.5pt">
                <v:textbox>
                  <w:txbxContent>
                    <w:p w14:paraId="3E8D701D" w14:textId="77777777" w:rsidR="007E5421" w:rsidRPr="00D00129" w:rsidRDefault="007E5421" w:rsidP="000C5164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生産管理システム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A8F6E6" wp14:editId="48E0A5FA">
                <wp:simplePos x="0" y="0"/>
                <wp:positionH relativeFrom="column">
                  <wp:posOffset>3211195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30DF662" w14:textId="77777777" w:rsidR="007E5421" w:rsidRPr="00D00129" w:rsidRDefault="007E5421" w:rsidP="00972B9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F6E6" id="テキスト ボックス 15" o:spid="_x0000_s1031" type="#_x0000_t202" style="position:absolute;left:0;text-align:left;margin-left:252.85pt;margin-top:7.3pt;width:73.5pt;height:39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" filled="f" strokecolor="#1f497d [3215]" strokeweight="1.5pt">
                <v:textbox>
                  <w:txbxContent>
                    <w:p w14:paraId="130DF662" w14:textId="77777777" w:rsidR="007E5421" w:rsidRPr="00D00129" w:rsidRDefault="007E5421" w:rsidP="00972B9B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0A24D9" wp14:editId="6D4C4255">
                <wp:simplePos x="0" y="0"/>
                <wp:positionH relativeFrom="column">
                  <wp:posOffset>4144645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3B62906" w14:textId="77777777" w:rsidR="007E5421" w:rsidRPr="00D00129" w:rsidRDefault="007E5421" w:rsidP="00972B9B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生産管理システム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24D9" id="テキスト ボックス 20" o:spid="_x0000_s1032" type="#_x0000_t202" style="position:absolute;left:0;text-align:left;margin-left:326.35pt;margin-top:7.3pt;width:73.5pt;height:39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" filled="f" strokecolor="#1f497d [3215]" strokeweight="1.5pt">
                <v:textbox>
                  <w:txbxContent>
                    <w:p w14:paraId="53B62906" w14:textId="77777777" w:rsidR="007E5421" w:rsidRPr="00D00129" w:rsidRDefault="007E5421" w:rsidP="00972B9B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生産管理システム</w:t>
                      </w:r>
                    </w:p>
                  </w:txbxContent>
                </v:textbox>
              </v:shape>
            </w:pict>
          </mc:Fallback>
        </mc:AlternateContent>
      </w:r>
    </w:p>
    <w:p w14:paraId="3D4367DF" w14:textId="77777777" w:rsidR="006947D8" w:rsidRPr="007E1362" w:rsidRDefault="006947D8" w:rsidP="005F65F1">
      <w:pPr>
        <w:rPr>
          <w:rFonts w:ascii="Meiryo UI" w:eastAsia="Meiryo UI" w:hAnsi="Meiryo UI"/>
        </w:rPr>
      </w:pPr>
    </w:p>
    <w:p w14:paraId="5DF49D0B" w14:textId="77777777" w:rsidR="006947D8" w:rsidRPr="007E1362" w:rsidRDefault="006947D8" w:rsidP="005F65F1">
      <w:pPr>
        <w:rPr>
          <w:rFonts w:ascii="Meiryo UI" w:eastAsia="Meiryo UI" w:hAnsi="Meiryo UI"/>
        </w:rPr>
      </w:pPr>
    </w:p>
    <w:p w14:paraId="0C399055" w14:textId="77777777" w:rsidR="006947D8" w:rsidRPr="007E1362" w:rsidRDefault="006947D8" w:rsidP="005F65F1">
      <w:pPr>
        <w:rPr>
          <w:rFonts w:ascii="Meiryo UI" w:eastAsia="Meiryo UI" w:hAnsi="Meiryo UI"/>
        </w:rPr>
      </w:pPr>
    </w:p>
    <w:p w14:paraId="1762BE7C" w14:textId="77777777" w:rsidR="006947D8" w:rsidRPr="007E1362" w:rsidRDefault="00540BA1" w:rsidP="005F65F1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E32258" wp14:editId="2199A0E8">
                <wp:simplePos x="0" y="0"/>
                <wp:positionH relativeFrom="column">
                  <wp:posOffset>3011170</wp:posOffset>
                </wp:positionH>
                <wp:positionV relativeFrom="paragraph">
                  <wp:posOffset>132716</wp:posOffset>
                </wp:positionV>
                <wp:extent cx="0" cy="228600"/>
                <wp:effectExtent l="1905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19EE" id="直線コネクタ 24" o:spid="_x0000_s1026" style="position:absolute;left:0;text-align:lef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pt,10.45pt" to="237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" strokecolor="#f79646 [3209]" strokeweight="2.25pt"/>
            </w:pict>
          </mc:Fallback>
        </mc:AlternateContent>
      </w:r>
    </w:p>
    <w:p w14:paraId="423257F7" w14:textId="77777777" w:rsidR="006947D8" w:rsidRPr="007E1362" w:rsidRDefault="006947D8" w:rsidP="005F65F1">
      <w:pPr>
        <w:rPr>
          <w:rFonts w:ascii="Meiryo UI" w:eastAsia="Meiryo UI" w:hAnsi="Meiryo UI"/>
        </w:rPr>
      </w:pPr>
    </w:p>
    <w:p w14:paraId="20656C0F" w14:textId="77777777" w:rsidR="005F65F1" w:rsidRPr="007E1362" w:rsidRDefault="00FE4A8E" w:rsidP="005F65F1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5E2EAD6" wp14:editId="1DBE98A9">
                <wp:simplePos x="0" y="0"/>
                <wp:positionH relativeFrom="column">
                  <wp:posOffset>2695575</wp:posOffset>
                </wp:positionH>
                <wp:positionV relativeFrom="paragraph">
                  <wp:posOffset>100965</wp:posOffset>
                </wp:positionV>
                <wp:extent cx="942975" cy="257175"/>
                <wp:effectExtent l="0" t="0" r="0" b="508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D88B2" w14:textId="77777777" w:rsidR="007E5421" w:rsidRPr="00DC7696" w:rsidRDefault="007E5421" w:rsidP="00FE4A8E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ネットワーク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2EAD6" id="テキスト ボックス 23" o:spid="_x0000_s1033" type="#_x0000_t202" style="position:absolute;left:0;text-align:left;margin-left:212.25pt;margin-top:7.95pt;width:74.25pt;height:20.25pt;z-index:251643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" filled="f" stroked="f" strokeweight=".5pt">
                <v:textbox style="mso-fit-shape-to-text:t">
                  <w:txbxContent>
                    <w:p w14:paraId="464D88B2" w14:textId="77777777" w:rsidR="007E5421" w:rsidRPr="00DC7696" w:rsidRDefault="007E5421" w:rsidP="00FE4A8E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ネットワーク</w:t>
                      </w:r>
                    </w:p>
                  </w:txbxContent>
                </v:textbox>
              </v:shape>
            </w:pict>
          </mc:Fallback>
        </mc:AlternateContent>
      </w:r>
      <w:r w:rsidR="00425B98"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4CB94C" wp14:editId="33F33D99">
                <wp:simplePos x="0" y="0"/>
                <wp:positionH relativeFrom="column">
                  <wp:posOffset>525145</wp:posOffset>
                </wp:positionH>
                <wp:positionV relativeFrom="paragraph">
                  <wp:posOffset>4445</wp:posOffset>
                </wp:positionV>
                <wp:extent cx="5048250" cy="466725"/>
                <wp:effectExtent l="0" t="0" r="19050" b="28575"/>
                <wp:wrapNone/>
                <wp:docPr id="21" name="四角形: 角を丸くす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66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B86DC" id="四角形: 角を丸くする 21" o:spid="_x0000_s1026" style="position:absolute;left:0;text-align:left;margin-left:41.35pt;margin-top:.35pt;width:397.5pt;height:36.7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" fillcolor="#c2d69b [1942]" strokecolor="#9bbb59 [3206]" strokeweight="2pt"/>
            </w:pict>
          </mc:Fallback>
        </mc:AlternateContent>
      </w:r>
    </w:p>
    <w:p w14:paraId="6DEF404E" w14:textId="77777777" w:rsidR="005C7F15" w:rsidRPr="007E1362" w:rsidRDefault="005C7F15">
      <w:pPr>
        <w:rPr>
          <w:rFonts w:ascii="Meiryo UI" w:eastAsia="Meiryo UI" w:hAnsi="Meiryo UI"/>
        </w:rPr>
      </w:pPr>
    </w:p>
    <w:p w14:paraId="0E82EDC5" w14:textId="77777777" w:rsidR="005C7F15" w:rsidRPr="007E1362" w:rsidRDefault="00DA226B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F73E7D" wp14:editId="158EE4E3">
                <wp:simplePos x="0" y="0"/>
                <wp:positionH relativeFrom="column">
                  <wp:posOffset>1951355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154E6" id="直線コネクタ 27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8.75pt" to="153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0BC6FC" wp14:editId="25EF84D3">
                <wp:simplePos x="0" y="0"/>
                <wp:positionH relativeFrom="column">
                  <wp:posOffset>2932430</wp:posOffset>
                </wp:positionH>
                <wp:positionV relativeFrom="paragraph">
                  <wp:posOffset>101600</wp:posOffset>
                </wp:positionV>
                <wp:extent cx="0" cy="288000"/>
                <wp:effectExtent l="19050" t="0" r="19050" b="3619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84BA0" id="直線コネクタ 29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8pt" to="230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FDCE6A" wp14:editId="70C75A82">
                <wp:simplePos x="0" y="0"/>
                <wp:positionH relativeFrom="column">
                  <wp:posOffset>3894455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AE1F" id="直線コネクタ 31" o:spid="_x0000_s1026" style="position:absolute;left:0;text-align:lef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8.75pt" to="306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6C00" wp14:editId="2AE80E7C">
                <wp:simplePos x="0" y="0"/>
                <wp:positionH relativeFrom="column">
                  <wp:posOffset>4904105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AEFD4" id="直線コネクタ 3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8.75pt" to="386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" strokecolor="#f79646 [3209]" strokeweight="2.25pt"/>
            </w:pict>
          </mc:Fallback>
        </mc:AlternateContent>
      </w:r>
      <w:r w:rsidR="00A63BB3"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69A696" wp14:editId="23807C32">
                <wp:simplePos x="0" y="0"/>
                <wp:positionH relativeFrom="column">
                  <wp:posOffset>1009650</wp:posOffset>
                </wp:positionH>
                <wp:positionV relativeFrom="paragraph">
                  <wp:posOffset>110490</wp:posOffset>
                </wp:positionV>
                <wp:extent cx="0" cy="288000"/>
                <wp:effectExtent l="19050" t="0" r="19050" b="3619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3580" id="直線コネクタ 26" o:spid="_x0000_s1026" style="position:absolute;left:0;text-align:lef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8.7pt" to="79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" strokecolor="#f79646 [3209]" strokeweight="2.25pt"/>
            </w:pict>
          </mc:Fallback>
        </mc:AlternateContent>
      </w:r>
    </w:p>
    <w:p w14:paraId="4FE854BD" w14:textId="77777777" w:rsidR="006B25EB" w:rsidRPr="007E1362" w:rsidRDefault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2096" behindDoc="0" locked="0" layoutInCell="1" allowOverlap="1" wp14:anchorId="69A72513" wp14:editId="13295924">
            <wp:simplePos x="0" y="0"/>
            <wp:positionH relativeFrom="column">
              <wp:posOffset>2628900</wp:posOffset>
            </wp:positionH>
            <wp:positionV relativeFrom="paragraph">
              <wp:posOffset>150495</wp:posOffset>
            </wp:positionV>
            <wp:extent cx="774065" cy="581025"/>
            <wp:effectExtent l="0" t="0" r="6985" b="9525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0048" behindDoc="0" locked="0" layoutInCell="1" allowOverlap="1" wp14:anchorId="3B57305E" wp14:editId="344D7ECA">
            <wp:simplePos x="0" y="0"/>
            <wp:positionH relativeFrom="column">
              <wp:posOffset>1647825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4144" behindDoc="0" locked="0" layoutInCell="1" allowOverlap="1" wp14:anchorId="3704597C" wp14:editId="1C05D484">
            <wp:simplePos x="0" y="0"/>
            <wp:positionH relativeFrom="column">
              <wp:posOffset>3590925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B35995D" wp14:editId="26B68A38">
            <wp:simplePos x="0" y="0"/>
            <wp:positionH relativeFrom="column">
              <wp:posOffset>4600575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46976" behindDoc="0" locked="0" layoutInCell="1" allowOverlap="1" wp14:anchorId="57ED41C3" wp14:editId="43E15E03">
            <wp:simplePos x="0" y="0"/>
            <wp:positionH relativeFrom="column">
              <wp:posOffset>706120</wp:posOffset>
            </wp:positionH>
            <wp:positionV relativeFrom="paragraph">
              <wp:posOffset>159385</wp:posOffset>
            </wp:positionV>
            <wp:extent cx="774065" cy="581025"/>
            <wp:effectExtent l="0" t="0" r="6985" b="952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7BD04" w14:textId="77777777" w:rsidR="006B25EB" w:rsidRPr="007E1362" w:rsidRDefault="006B25EB">
      <w:pPr>
        <w:rPr>
          <w:rFonts w:ascii="Meiryo UI" w:eastAsia="Meiryo UI" w:hAnsi="Meiryo UI"/>
        </w:rPr>
      </w:pPr>
    </w:p>
    <w:p w14:paraId="06EAFA94" w14:textId="77777777" w:rsidR="006B25EB" w:rsidRPr="007E1362" w:rsidRDefault="006B25EB">
      <w:pPr>
        <w:rPr>
          <w:rFonts w:ascii="Meiryo UI" w:eastAsia="Meiryo UI" w:hAnsi="Meiryo UI"/>
        </w:rPr>
      </w:pPr>
    </w:p>
    <w:p w14:paraId="7F9BB51C" w14:textId="77777777" w:rsidR="006B25EB" w:rsidRPr="007E1362" w:rsidRDefault="006B25EB">
      <w:pPr>
        <w:rPr>
          <w:rFonts w:ascii="Meiryo UI" w:eastAsia="Meiryo UI" w:hAnsi="Meiryo UI"/>
        </w:rPr>
      </w:pPr>
    </w:p>
    <w:p w14:paraId="137FFFF7" w14:textId="77777777" w:rsidR="006B25EB" w:rsidRPr="007E1362" w:rsidRDefault="0070452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4210C" wp14:editId="37E0607F">
                <wp:simplePos x="0" y="0"/>
                <wp:positionH relativeFrom="column">
                  <wp:posOffset>2638425</wp:posOffset>
                </wp:positionH>
                <wp:positionV relativeFrom="paragraph">
                  <wp:posOffset>24765</wp:posOffset>
                </wp:positionV>
                <wp:extent cx="942975" cy="257175"/>
                <wp:effectExtent l="0" t="0" r="0" b="508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C52F7" w14:textId="77777777" w:rsidR="007E5421" w:rsidRPr="00DC7696" w:rsidRDefault="007E5421" w:rsidP="004B475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クライアント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4210C" id="テキスト ボックス 35" o:spid="_x0000_s1034" type="#_x0000_t202" style="position:absolute;left:0;text-align:left;margin-left:207.75pt;margin-top:1.95pt;width:74.25pt;height:20.25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" filled="f" stroked="f" strokeweight=".5pt">
                <v:textbox style="mso-fit-shape-to-text:t">
                  <w:txbxContent>
                    <w:p w14:paraId="3F7C52F7" w14:textId="77777777" w:rsidR="007E5421" w:rsidRPr="00DC7696" w:rsidRDefault="007E5421" w:rsidP="004B475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クライアント</w:t>
                      </w:r>
                    </w:p>
                  </w:txbxContent>
                </v:textbox>
              </v:shape>
            </w:pict>
          </mc:Fallback>
        </mc:AlternateContent>
      </w:r>
    </w:p>
    <w:p w14:paraId="308B65E5" w14:textId="77777777" w:rsidR="006B25EB" w:rsidRPr="007E1362" w:rsidRDefault="006B25EB">
      <w:pPr>
        <w:rPr>
          <w:rFonts w:ascii="Meiryo UI" w:eastAsia="Meiryo UI" w:hAnsi="Meiryo UI"/>
        </w:rPr>
      </w:pPr>
    </w:p>
    <w:p w14:paraId="6ED0E0C0" w14:textId="77777777" w:rsidR="006B25EB" w:rsidRPr="007E1362" w:rsidRDefault="006B25EB">
      <w:pPr>
        <w:rPr>
          <w:rFonts w:ascii="Meiryo UI" w:eastAsia="Meiryo UI" w:hAnsi="Meiryo UI"/>
        </w:rPr>
      </w:pPr>
    </w:p>
    <w:p w14:paraId="5E4B086E" w14:textId="77777777" w:rsidR="003C3616" w:rsidRPr="007E1362" w:rsidRDefault="003C3616" w:rsidP="0080598F">
      <w:pPr>
        <w:pStyle w:val="afff9"/>
        <w:numPr>
          <w:ilvl w:val="0"/>
          <w:numId w:val="14"/>
        </w:numPr>
        <w:ind w:leftChars="0" w:left="709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サーバ</w:t>
      </w:r>
      <w:r w:rsidR="00704526" w:rsidRPr="007E1362">
        <w:rPr>
          <w:rFonts w:ascii="Meiryo UI" w:eastAsia="Meiryo UI" w:hAnsi="Meiryo UI" w:hint="eastAsia"/>
        </w:rPr>
        <w:t>2</w:t>
      </w:r>
      <w:r w:rsidRPr="007E1362">
        <w:rPr>
          <w:rFonts w:ascii="Meiryo UI" w:eastAsia="Meiryo UI" w:hAnsi="Meiryo UI" w:hint="eastAsia"/>
        </w:rPr>
        <w:t>台の構成</w:t>
      </w:r>
      <w:r w:rsidR="00466812" w:rsidRPr="007E1362">
        <w:rPr>
          <w:rFonts w:ascii="Meiryo UI" w:eastAsia="Meiryo UI" w:hAnsi="Meiryo UI" w:hint="eastAsia"/>
        </w:rPr>
        <w:t>の場合</w:t>
      </w:r>
      <w:r w:rsidRPr="007E1362">
        <w:rPr>
          <w:rFonts w:ascii="Meiryo UI" w:eastAsia="Meiryo UI" w:hAnsi="Meiryo UI" w:hint="eastAsia"/>
        </w:rPr>
        <w:t>です。</w:t>
      </w:r>
      <w:r w:rsidR="00704526" w:rsidRPr="007E1362">
        <w:rPr>
          <w:rFonts w:ascii="Meiryo UI" w:eastAsia="Meiryo UI" w:hAnsi="Meiryo UI" w:hint="eastAsia"/>
        </w:rPr>
        <w:t>Webサーバ</w:t>
      </w:r>
      <w:r w:rsidRPr="007E1362">
        <w:rPr>
          <w:rFonts w:ascii="Meiryo UI" w:eastAsia="Meiryo UI" w:hAnsi="Meiryo UI" w:hint="eastAsia"/>
        </w:rPr>
        <w:t>とデータベースを</w:t>
      </w:r>
      <w:r w:rsidR="00704526" w:rsidRPr="007E1362">
        <w:rPr>
          <w:rFonts w:ascii="Meiryo UI" w:eastAsia="Meiryo UI" w:hAnsi="Meiryo UI" w:hint="eastAsia"/>
        </w:rPr>
        <w:t>独立させて運用します。</w:t>
      </w:r>
    </w:p>
    <w:p w14:paraId="7F8F4657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368A6467" w14:textId="77777777" w:rsidR="003C3616" w:rsidRPr="007E1362" w:rsidRDefault="00A62B1B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11C21" wp14:editId="35E2C5F3">
                <wp:simplePos x="0" y="0"/>
                <wp:positionH relativeFrom="column">
                  <wp:posOffset>3219450</wp:posOffset>
                </wp:positionH>
                <wp:positionV relativeFrom="paragraph">
                  <wp:posOffset>112395</wp:posOffset>
                </wp:positionV>
                <wp:extent cx="942975" cy="257175"/>
                <wp:effectExtent l="0" t="0" r="0" b="508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DDB20" w14:textId="77777777" w:rsidR="007E5421" w:rsidRPr="00DC7696" w:rsidRDefault="007E5421" w:rsidP="00A62B1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DC7696">
                              <w:rPr>
                                <w:rFonts w:ascii="Meiryo UI" w:eastAsia="Meiryo UI" w:hAnsi="Meiryo UI" w:hint="eastAsia"/>
                              </w:rPr>
                              <w:t>サーバ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11C21" id="テキスト ボックス 59" o:spid="_x0000_s1035" type="#_x0000_t202" style="position:absolute;left:0;text-align:left;margin-left:253.5pt;margin-top:8.85pt;width:74.25pt;height:20.25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" filled="f" stroked="f" strokeweight=".5pt">
                <v:textbox style="mso-fit-shape-to-text:t">
                  <w:txbxContent>
                    <w:p w14:paraId="326DDB20" w14:textId="77777777" w:rsidR="007E5421" w:rsidRPr="00DC7696" w:rsidRDefault="007E5421" w:rsidP="00A62B1B">
                      <w:pPr>
                        <w:rPr>
                          <w:rFonts w:ascii="Meiryo UI" w:eastAsia="Meiryo UI" w:hAnsi="Meiryo UI"/>
                        </w:rPr>
                      </w:pPr>
                      <w:r w:rsidRPr="00DC7696">
                        <w:rPr>
                          <w:rFonts w:ascii="Meiryo UI" w:eastAsia="Meiryo UI" w:hAnsi="Meiryo UI" w:hint="eastAsia"/>
                        </w:rPr>
                        <w:t>サーバ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69E5D" wp14:editId="57D0BEA3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</wp:posOffset>
                </wp:positionV>
                <wp:extent cx="2638425" cy="1543050"/>
                <wp:effectExtent l="0" t="0" r="28575" b="19050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43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81C7" id="正方形/長方形 58" o:spid="_x0000_s1026" style="position:absolute;left:0;text-align:left;margin-left:249pt;margin-top:4.5pt;width:207.7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" filled="f" strokecolor="#243f60 [1604]" strokeweight="1.5pt"/>
            </w:pict>
          </mc:Fallback>
        </mc:AlternateContent>
      </w:r>
      <w:r w:rsidR="003C3616"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A4FEDE" wp14:editId="7E2E585D">
                <wp:simplePos x="0" y="0"/>
                <wp:positionH relativeFrom="column">
                  <wp:posOffset>429895</wp:posOffset>
                </wp:positionH>
                <wp:positionV relativeFrom="paragraph">
                  <wp:posOffset>54610</wp:posOffset>
                </wp:positionV>
                <wp:extent cx="2638425" cy="1543050"/>
                <wp:effectExtent l="0" t="0" r="28575" b="1905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430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8055" id="正方形/長方形 36" o:spid="_x0000_s1026" style="position:absolute;left:0;text-align:left;margin-left:33.85pt;margin-top:4.3pt;width:207.75pt;height:12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" filled="f" strokecolor="#243f60 [1604]" strokeweight="1.5pt"/>
            </w:pict>
          </mc:Fallback>
        </mc:AlternateContent>
      </w:r>
      <w:r w:rsidR="003C3616"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C037771" wp14:editId="5300F03B">
                <wp:simplePos x="0" y="0"/>
                <wp:positionH relativeFrom="column">
                  <wp:posOffset>487045</wp:posOffset>
                </wp:positionH>
                <wp:positionV relativeFrom="paragraph">
                  <wp:posOffset>109855</wp:posOffset>
                </wp:positionV>
                <wp:extent cx="942975" cy="257175"/>
                <wp:effectExtent l="0" t="0" r="0" b="508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9D582" w14:textId="77777777" w:rsidR="007E5421" w:rsidRPr="00DC7696" w:rsidRDefault="007E5421" w:rsidP="003C361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DC7696">
                              <w:rPr>
                                <w:rFonts w:ascii="Meiryo UI" w:eastAsia="Meiryo UI" w:hAnsi="Meiryo UI" w:hint="eastAsia"/>
                              </w:rPr>
                              <w:t>サーバ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37771" id="テキスト ボックス 37" o:spid="_x0000_s1036" type="#_x0000_t202" style="position:absolute;left:0;text-align:left;margin-left:38.35pt;margin-top:8.65pt;width:74.25pt;height:20.25pt;z-index:2516336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" filled="f" stroked="f" strokeweight=".5pt">
                <v:textbox style="mso-fit-shape-to-text:t">
                  <w:txbxContent>
                    <w:p w14:paraId="2609D582" w14:textId="77777777" w:rsidR="007E5421" w:rsidRPr="00DC7696" w:rsidRDefault="007E5421" w:rsidP="003C3616">
                      <w:pPr>
                        <w:rPr>
                          <w:rFonts w:ascii="Meiryo UI" w:eastAsia="Meiryo UI" w:hAnsi="Meiryo UI"/>
                        </w:rPr>
                      </w:pPr>
                      <w:r w:rsidRPr="00DC7696">
                        <w:rPr>
                          <w:rFonts w:ascii="Meiryo UI" w:eastAsia="Meiryo UI" w:hAnsi="Meiryo UI" w:hint="eastAsia"/>
                        </w:rPr>
                        <w:t>サーバ</w:t>
                      </w:r>
                    </w:p>
                  </w:txbxContent>
                </v:textbox>
              </v:shape>
            </w:pict>
          </mc:Fallback>
        </mc:AlternateContent>
      </w:r>
    </w:p>
    <w:p w14:paraId="763A935D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40344FB8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31E32647" w14:textId="77777777" w:rsidR="003C3616" w:rsidRPr="007E1362" w:rsidRDefault="00987543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3CEBB56" wp14:editId="660CD86E">
                <wp:simplePos x="0" y="0"/>
                <wp:positionH relativeFrom="column">
                  <wp:posOffset>868045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C3A894C" w14:textId="77777777" w:rsidR="007E5421" w:rsidRPr="00D00129" w:rsidRDefault="007E5421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  <w:t>IIS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（Webサーバ）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BB56" id="テキスト ボックス 38" o:spid="_x0000_s1037" type="#_x0000_t202" style="position:absolute;left:0;text-align:left;margin-left:68.35pt;margin-top:.7pt;width:147pt;height:2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" filled="f" strokecolor="#1f497d [3215]" strokeweight="1.5pt">
                <v:textbox>
                  <w:txbxContent>
                    <w:p w14:paraId="4C3A894C" w14:textId="77777777" w:rsidR="007E5421" w:rsidRPr="00D00129" w:rsidRDefault="007E5421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  <w:t>IIS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（Webサーバ）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28AB059" wp14:editId="15D7DB5D">
                <wp:simplePos x="0" y="0"/>
                <wp:positionH relativeFrom="column">
                  <wp:posOffset>868045</wp:posOffset>
                </wp:positionH>
                <wp:positionV relativeFrom="paragraph">
                  <wp:posOffset>275590</wp:posOffset>
                </wp:positionV>
                <wp:extent cx="933450" cy="504825"/>
                <wp:effectExtent l="0" t="0" r="19050" b="285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55007CD8" w14:textId="77777777" w:rsidR="007E5421" w:rsidRPr="00D00129" w:rsidRDefault="007E5421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B059" id="テキスト ボックス 40" o:spid="_x0000_s1038" type="#_x0000_t202" style="position:absolute;left:0;text-align:left;margin-left:68.35pt;margin-top:21.7pt;width:73.5pt;height:39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" filled="f" strokecolor="#1f497d [3215]" strokeweight="1.5pt">
                <v:textbox>
                  <w:txbxContent>
                    <w:p w14:paraId="55007CD8" w14:textId="77777777" w:rsidR="007E5421" w:rsidRPr="00D00129" w:rsidRDefault="007E5421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2052050" wp14:editId="15074BBD">
                <wp:simplePos x="0" y="0"/>
                <wp:positionH relativeFrom="column">
                  <wp:posOffset>1801495</wp:posOffset>
                </wp:positionH>
                <wp:positionV relativeFrom="paragraph">
                  <wp:posOffset>275590</wp:posOffset>
                </wp:positionV>
                <wp:extent cx="933450" cy="504825"/>
                <wp:effectExtent l="0" t="0" r="19050" b="2857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ECBD079" w14:textId="77777777" w:rsidR="007E5421" w:rsidRPr="00D00129" w:rsidRDefault="007E5421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生産管理システム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2050" id="テキスト ボックス 41" o:spid="_x0000_s1039" type="#_x0000_t202" style="position:absolute;left:0;text-align:left;margin-left:141.85pt;margin-top:21.7pt;width:73.5pt;height:39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" filled="f" strokecolor="#1f497d [3215]" strokeweight="1.5pt">
                <v:textbox>
                  <w:txbxContent>
                    <w:p w14:paraId="4ECBD079" w14:textId="77777777" w:rsidR="007E5421" w:rsidRPr="00D00129" w:rsidRDefault="007E5421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生産管理システム</w:t>
                      </w:r>
                    </w:p>
                  </w:txbxContent>
                </v:textbox>
              </v:shape>
            </w:pict>
          </mc:Fallback>
        </mc:AlternateContent>
      </w:r>
      <w:r w:rsidR="00A62B1B"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958CCE7" wp14:editId="53F15A0A">
                <wp:simplePos x="0" y="0"/>
                <wp:positionH relativeFrom="column">
                  <wp:posOffset>3563620</wp:posOffset>
                </wp:positionH>
                <wp:positionV relativeFrom="paragraph">
                  <wp:posOffset>8890</wp:posOffset>
                </wp:positionV>
                <wp:extent cx="1866900" cy="266700"/>
                <wp:effectExtent l="0" t="0" r="19050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15E01BCD" w14:textId="77777777" w:rsidR="007E5421" w:rsidRPr="00D00129" w:rsidRDefault="007E5421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SQL　Server（データベース）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CCE7" id="テキスト ボックス 39" o:spid="_x0000_s1040" type="#_x0000_t202" style="position:absolute;left:0;text-align:left;margin-left:280.6pt;margin-top:.7pt;width:147pt;height:2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" filled="f" strokecolor="#1f497d [3215]" strokeweight="1.5pt">
                <v:textbox>
                  <w:txbxContent>
                    <w:p w14:paraId="15E01BCD" w14:textId="77777777" w:rsidR="007E5421" w:rsidRPr="00D00129" w:rsidRDefault="007E5421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SQL　Server（データベース）</w:t>
                      </w:r>
                    </w:p>
                  </w:txbxContent>
                </v:textbox>
              </v:shape>
            </w:pict>
          </mc:Fallback>
        </mc:AlternateContent>
      </w:r>
    </w:p>
    <w:p w14:paraId="724042DD" w14:textId="77777777" w:rsidR="003C3616" w:rsidRPr="007E1362" w:rsidRDefault="00987543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4C198F8" wp14:editId="6D181D4D">
                <wp:simplePos x="0" y="0"/>
                <wp:positionH relativeFrom="column">
                  <wp:posOffset>4497070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32D14189" w14:textId="77777777" w:rsidR="007E5421" w:rsidRPr="00D00129" w:rsidRDefault="007E5421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生産管理システム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98F8" id="テキスト ボックス 43" o:spid="_x0000_s1041" type="#_x0000_t202" style="position:absolute;left:0;text-align:left;margin-left:354.1pt;margin-top:7.3pt;width:73.5pt;height:39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" filled="f" strokecolor="#1f497d [3215]" strokeweight="1.5pt">
                <v:textbox>
                  <w:txbxContent>
                    <w:p w14:paraId="32D14189" w14:textId="77777777" w:rsidR="007E5421" w:rsidRPr="00D00129" w:rsidRDefault="007E5421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生産管理システム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BCC3D23" wp14:editId="512913D9">
                <wp:simplePos x="0" y="0"/>
                <wp:positionH relativeFrom="column">
                  <wp:posOffset>3563620</wp:posOffset>
                </wp:positionH>
                <wp:positionV relativeFrom="paragraph">
                  <wp:posOffset>92710</wp:posOffset>
                </wp:positionV>
                <wp:extent cx="933450" cy="504825"/>
                <wp:effectExtent l="0" t="0" r="19050" b="2857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4B164DD0" w14:textId="77777777" w:rsidR="007E5421" w:rsidRPr="00D00129" w:rsidRDefault="007E5421" w:rsidP="003C3616">
                            <w:pPr>
                              <w:jc w:val="center"/>
                              <w:rPr>
                                <w:rFonts w:ascii="Meiryo UI" w:eastAsia="Meiryo UI" w:hAnsi="Meiryo UI"/>
                                <w:sz w:val="16"/>
                                <w:szCs w:val="16"/>
                              </w:rPr>
                            </w:pPr>
                            <w:r w:rsidRPr="00D00129">
                              <w:rPr>
                                <w:rFonts w:ascii="Meiryo UI" w:eastAsia="Meiryo UI" w:hAnsi="Meiryo UI" w:hint="eastAsia"/>
                                <w:sz w:val="16"/>
                                <w:szCs w:val="16"/>
                              </w:rPr>
                              <w:t>TimeTrackerNX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3D23" id="テキスト ボックス 42" o:spid="_x0000_s1042" type="#_x0000_t202" style="position:absolute;left:0;text-align:left;margin-left:280.6pt;margin-top:7.3pt;width:73.5pt;height:39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" filled="f" strokecolor="#1f497d [3215]" strokeweight="1.5pt">
                <v:textbox>
                  <w:txbxContent>
                    <w:p w14:paraId="4B164DD0" w14:textId="77777777" w:rsidR="007E5421" w:rsidRPr="00D00129" w:rsidRDefault="007E5421" w:rsidP="003C3616">
                      <w:pPr>
                        <w:jc w:val="center"/>
                        <w:rPr>
                          <w:rFonts w:ascii="Meiryo UI" w:eastAsia="Meiryo UI" w:hAnsi="Meiryo UI"/>
                          <w:sz w:val="16"/>
                          <w:szCs w:val="16"/>
                        </w:rPr>
                      </w:pPr>
                      <w:r w:rsidRPr="00D00129">
                        <w:rPr>
                          <w:rFonts w:ascii="Meiryo UI" w:eastAsia="Meiryo UI" w:hAnsi="Meiryo UI" w:hint="eastAsia"/>
                          <w:sz w:val="16"/>
                          <w:szCs w:val="16"/>
                        </w:rPr>
                        <w:t>TimeTrackerNX</w:t>
                      </w:r>
                    </w:p>
                  </w:txbxContent>
                </v:textbox>
              </v:shape>
            </w:pict>
          </mc:Fallback>
        </mc:AlternateContent>
      </w:r>
    </w:p>
    <w:p w14:paraId="265206A8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33D623F0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392D7DE9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214437AD" w14:textId="77777777" w:rsidR="003C3616" w:rsidRPr="007E1362" w:rsidRDefault="002E1158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C0933" wp14:editId="2FEB55DB">
                <wp:simplePos x="0" y="0"/>
                <wp:positionH relativeFrom="column">
                  <wp:posOffset>4495800</wp:posOffset>
                </wp:positionH>
                <wp:positionV relativeFrom="paragraph">
                  <wp:posOffset>137160</wp:posOffset>
                </wp:positionV>
                <wp:extent cx="0" cy="228600"/>
                <wp:effectExtent l="1905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3A1ED" id="直線コネクタ 60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0.8pt" to="35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" strokecolor="#f79646 [3209]" strokeweight="2.25pt"/>
            </w:pict>
          </mc:Fallback>
        </mc:AlternateContent>
      </w:r>
      <w:r w:rsidR="003C3616"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12517DB" wp14:editId="72498D38">
                <wp:simplePos x="0" y="0"/>
                <wp:positionH relativeFrom="column">
                  <wp:posOffset>1782445</wp:posOffset>
                </wp:positionH>
                <wp:positionV relativeFrom="paragraph">
                  <wp:posOffset>132715</wp:posOffset>
                </wp:positionV>
                <wp:extent cx="0" cy="228600"/>
                <wp:effectExtent l="19050" t="0" r="1905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46C0E" id="直線コネクタ 44" o:spid="_x0000_s1026" style="position:absolute;left:0;text-align:lef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5pt,10.45pt" to="140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" strokecolor="#f79646 [3209]" strokeweight="2.25pt"/>
            </w:pict>
          </mc:Fallback>
        </mc:AlternateContent>
      </w:r>
    </w:p>
    <w:p w14:paraId="5118AE21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3ADD105D" w14:textId="77777777" w:rsidR="003C3616" w:rsidRPr="007E1362" w:rsidRDefault="003C3616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8632E4" wp14:editId="0ABB954F">
                <wp:simplePos x="0" y="0"/>
                <wp:positionH relativeFrom="column">
                  <wp:posOffset>2695575</wp:posOffset>
                </wp:positionH>
                <wp:positionV relativeFrom="paragraph">
                  <wp:posOffset>100965</wp:posOffset>
                </wp:positionV>
                <wp:extent cx="942975" cy="257175"/>
                <wp:effectExtent l="0" t="0" r="0" b="508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12FC" w14:textId="77777777" w:rsidR="007E5421" w:rsidRPr="00DC7696" w:rsidRDefault="007E5421" w:rsidP="003C361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ネットワーク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632E4" id="テキスト ボックス 45" o:spid="_x0000_s1043" type="#_x0000_t202" style="position:absolute;left:0;text-align:left;margin-left:212.25pt;margin-top:7.95pt;width:74.25pt;height:20.25pt;z-index:2516357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" filled="f" stroked="f" strokeweight=".5pt">
                <v:textbox style="mso-fit-shape-to-text:t">
                  <w:txbxContent>
                    <w:p w14:paraId="602B12FC" w14:textId="77777777" w:rsidR="007E5421" w:rsidRPr="00DC7696" w:rsidRDefault="007E5421" w:rsidP="003C361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ネットワーク</w:t>
                      </w:r>
                    </w:p>
                  </w:txbxContent>
                </v:textbox>
              </v:shape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1F25A4" wp14:editId="595BA3D5">
                <wp:simplePos x="0" y="0"/>
                <wp:positionH relativeFrom="column">
                  <wp:posOffset>525145</wp:posOffset>
                </wp:positionH>
                <wp:positionV relativeFrom="paragraph">
                  <wp:posOffset>4445</wp:posOffset>
                </wp:positionV>
                <wp:extent cx="5048250" cy="466725"/>
                <wp:effectExtent l="0" t="0" r="19050" b="28575"/>
                <wp:wrapNone/>
                <wp:docPr id="46" name="四角形: 角を丸くす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66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307FD" id="四角形: 角を丸くする 46" o:spid="_x0000_s1026" style="position:absolute;left:0;text-align:left;margin-left:41.35pt;margin-top:.35pt;width:397.5pt;height:36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" fillcolor="#c2d69b [1942]" strokecolor="#9bbb59 [3206]" strokeweight="2pt"/>
            </w:pict>
          </mc:Fallback>
        </mc:AlternateContent>
      </w:r>
    </w:p>
    <w:p w14:paraId="4DC99A99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4A3CBF1E" w14:textId="77777777" w:rsidR="003C3616" w:rsidRPr="007E1362" w:rsidRDefault="003C3616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02D3D20" wp14:editId="2BA8FBB2">
                <wp:simplePos x="0" y="0"/>
                <wp:positionH relativeFrom="column">
                  <wp:posOffset>1951355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F7A9" id="直線コネクタ 47" o:spid="_x0000_s1026" style="position:absolute;left:0;text-align:lef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8.75pt" to="153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06CEC0" wp14:editId="0CCCA2ED">
                <wp:simplePos x="0" y="0"/>
                <wp:positionH relativeFrom="column">
                  <wp:posOffset>2932430</wp:posOffset>
                </wp:positionH>
                <wp:positionV relativeFrom="paragraph">
                  <wp:posOffset>101600</wp:posOffset>
                </wp:positionV>
                <wp:extent cx="0" cy="288000"/>
                <wp:effectExtent l="19050" t="0" r="19050" b="3619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75F9" id="直線コネクタ 48" o:spid="_x0000_s1026" style="position:absolute;left:0;text-align:lef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8pt" to="230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35FFF0" wp14:editId="2193079C">
                <wp:simplePos x="0" y="0"/>
                <wp:positionH relativeFrom="column">
                  <wp:posOffset>3894455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8264" id="直線コネクタ 49" o:spid="_x0000_s1026" style="position:absolute;left:0;text-align:lef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8.75pt" to="306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F28317" wp14:editId="2097B747">
                <wp:simplePos x="0" y="0"/>
                <wp:positionH relativeFrom="column">
                  <wp:posOffset>4904105</wp:posOffset>
                </wp:positionH>
                <wp:positionV relativeFrom="paragraph">
                  <wp:posOffset>111125</wp:posOffset>
                </wp:positionV>
                <wp:extent cx="0" cy="288000"/>
                <wp:effectExtent l="19050" t="0" r="19050" b="3619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F4CA8" id="直線コネクタ 50" o:spid="_x0000_s1026" style="position:absolute;left:0;text-align:lef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8.75pt" to="386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" strokecolor="#f79646 [3209]" strokeweight="2.25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DB9B37" wp14:editId="775EDCD5">
                <wp:simplePos x="0" y="0"/>
                <wp:positionH relativeFrom="column">
                  <wp:posOffset>1009650</wp:posOffset>
                </wp:positionH>
                <wp:positionV relativeFrom="paragraph">
                  <wp:posOffset>110490</wp:posOffset>
                </wp:positionV>
                <wp:extent cx="0" cy="288000"/>
                <wp:effectExtent l="19050" t="0" r="19050" b="36195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712D0" id="直線コネクタ 51" o:spid="_x0000_s1026" style="position:absolute;left:0;text-align:lef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8.7pt" to="79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" strokecolor="#f79646 [3209]" strokeweight="2.25pt"/>
            </w:pict>
          </mc:Fallback>
        </mc:AlternateContent>
      </w:r>
    </w:p>
    <w:p w14:paraId="177CAC15" w14:textId="77777777" w:rsidR="003C3616" w:rsidRPr="007E1362" w:rsidRDefault="00704526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7216" behindDoc="0" locked="0" layoutInCell="1" allowOverlap="1" wp14:anchorId="1E32D975" wp14:editId="0D4AC082">
            <wp:simplePos x="0" y="0"/>
            <wp:positionH relativeFrom="column">
              <wp:posOffset>1647825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1DBA2930" wp14:editId="07C7E8B6">
            <wp:simplePos x="0" y="0"/>
            <wp:positionH relativeFrom="column">
              <wp:posOffset>3590925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4609ACA7" wp14:editId="1B374B69">
            <wp:simplePos x="0" y="0"/>
            <wp:positionH relativeFrom="column">
              <wp:posOffset>4600575</wp:posOffset>
            </wp:positionH>
            <wp:positionV relativeFrom="paragraph">
              <wp:posOffset>160020</wp:posOffset>
            </wp:positionV>
            <wp:extent cx="774065" cy="581025"/>
            <wp:effectExtent l="0" t="0" r="6985" b="9525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6192" behindDoc="0" locked="0" layoutInCell="1" allowOverlap="1" wp14:anchorId="0A0D778D" wp14:editId="3354C4F3">
            <wp:simplePos x="0" y="0"/>
            <wp:positionH relativeFrom="column">
              <wp:posOffset>706120</wp:posOffset>
            </wp:positionH>
            <wp:positionV relativeFrom="paragraph">
              <wp:posOffset>159385</wp:posOffset>
            </wp:positionV>
            <wp:extent cx="774065" cy="581025"/>
            <wp:effectExtent l="0" t="0" r="6985" b="9525"/>
            <wp:wrapNone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1CEC39F5" wp14:editId="561474E5">
            <wp:simplePos x="0" y="0"/>
            <wp:positionH relativeFrom="column">
              <wp:posOffset>2628900</wp:posOffset>
            </wp:positionH>
            <wp:positionV relativeFrom="paragraph">
              <wp:posOffset>150495</wp:posOffset>
            </wp:positionV>
            <wp:extent cx="774065" cy="581025"/>
            <wp:effectExtent l="0" t="0" r="6985" b="9525"/>
            <wp:wrapNone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kstation-303940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24E5D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18E50A1F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25C213EA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2182CAE1" w14:textId="77777777" w:rsidR="003C3616" w:rsidRPr="007E1362" w:rsidRDefault="00704526" w:rsidP="003C3616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70BB" wp14:editId="69D54E21">
                <wp:simplePos x="0" y="0"/>
                <wp:positionH relativeFrom="column">
                  <wp:posOffset>2638425</wp:posOffset>
                </wp:positionH>
                <wp:positionV relativeFrom="paragraph">
                  <wp:posOffset>62865</wp:posOffset>
                </wp:positionV>
                <wp:extent cx="942975" cy="257175"/>
                <wp:effectExtent l="0" t="0" r="0" b="508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D8F5" w14:textId="77777777" w:rsidR="007E5421" w:rsidRPr="00DC7696" w:rsidRDefault="007E5421" w:rsidP="003C361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クライアント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A70BB" id="テキスト ボックス 52" o:spid="_x0000_s1044" type="#_x0000_t202" style="position:absolute;left:0;text-align:left;margin-left:207.75pt;margin-top:4.95pt;width:74.25pt;height:20.25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" filled="f" stroked="f" strokeweight=".5pt">
                <v:textbox style="mso-fit-shape-to-text:t">
                  <w:txbxContent>
                    <w:p w14:paraId="40E9D8F5" w14:textId="77777777" w:rsidR="007E5421" w:rsidRPr="00DC7696" w:rsidRDefault="007E5421" w:rsidP="003C361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クライアント</w:t>
                      </w:r>
                    </w:p>
                  </w:txbxContent>
                </v:textbox>
              </v:shape>
            </w:pict>
          </mc:Fallback>
        </mc:AlternateContent>
      </w:r>
    </w:p>
    <w:p w14:paraId="31ADEF88" w14:textId="77777777" w:rsidR="003C3616" w:rsidRPr="007E1362" w:rsidRDefault="003C3616" w:rsidP="003C3616">
      <w:pPr>
        <w:rPr>
          <w:rFonts w:ascii="Meiryo UI" w:eastAsia="Meiryo UI" w:hAnsi="Meiryo UI"/>
        </w:rPr>
      </w:pPr>
    </w:p>
    <w:p w14:paraId="78CB0D6B" w14:textId="2BD47E32" w:rsidR="006B25EB" w:rsidRPr="007E1362" w:rsidRDefault="006B25EB">
      <w:pPr>
        <w:rPr>
          <w:rFonts w:ascii="Meiryo UI" w:eastAsia="Meiryo UI" w:hAnsi="Meiryo UI"/>
        </w:rPr>
      </w:pPr>
    </w:p>
    <w:p w14:paraId="11FA0B20" w14:textId="2E08B8FD" w:rsidR="009F5B37" w:rsidRPr="007E1362" w:rsidRDefault="009F5B37">
      <w:pPr>
        <w:rPr>
          <w:rFonts w:ascii="Meiryo UI" w:eastAsia="Meiryo UI" w:hAnsi="Meiryo UI"/>
        </w:rPr>
      </w:pPr>
    </w:p>
    <w:p w14:paraId="32D98C02" w14:textId="1DF889EA" w:rsidR="005B433D" w:rsidRPr="007E1362" w:rsidRDefault="005B433D" w:rsidP="005B433D">
      <w:pPr>
        <w:pStyle w:val="1"/>
        <w:rPr>
          <w:rFonts w:ascii="Meiryo UI" w:eastAsia="Meiryo UI" w:hAnsi="Meiryo UI"/>
        </w:rPr>
      </w:pPr>
      <w:bookmarkStart w:id="12" w:name="_Toc58934125"/>
      <w:r w:rsidRPr="007E1362">
        <w:rPr>
          <w:rFonts w:ascii="Meiryo UI" w:eastAsia="Meiryo UI" w:hAnsi="Meiryo UI" w:hint="eastAsia"/>
        </w:rPr>
        <w:lastRenderedPageBreak/>
        <w:t>システム概要</w:t>
      </w:r>
      <w:bookmarkEnd w:id="12"/>
    </w:p>
    <w:p w14:paraId="5EDCE4E4" w14:textId="23D030C4" w:rsidR="005B433D" w:rsidRPr="007E1362" w:rsidRDefault="00680221" w:rsidP="005B433D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13" w:name="_Toc58934126"/>
      <w:r w:rsidRPr="007E1362">
        <w:rPr>
          <w:rFonts w:ascii="Meiryo UI" w:eastAsia="Meiryo UI" w:hAnsi="Meiryo UI" w:hint="eastAsia"/>
        </w:rPr>
        <w:t>概要</w:t>
      </w:r>
      <w:r w:rsidR="00DF60C4" w:rsidRPr="007E1362">
        <w:rPr>
          <w:rFonts w:ascii="Meiryo UI" w:eastAsia="Meiryo UI" w:hAnsi="Meiryo UI" w:hint="eastAsia"/>
        </w:rPr>
        <w:t>図</w:t>
      </w:r>
      <w:bookmarkEnd w:id="13"/>
    </w:p>
    <w:p w14:paraId="29F68023" w14:textId="27F3DA5B" w:rsidR="005B433D" w:rsidRPr="007E1362" w:rsidRDefault="005B433D" w:rsidP="005B433D">
      <w:pPr>
        <w:rPr>
          <w:rFonts w:ascii="Meiryo UI" w:eastAsia="Meiryo UI" w:hAnsi="Meiryo UI"/>
        </w:rPr>
      </w:pPr>
    </w:p>
    <w:p w14:paraId="6DF90C69" w14:textId="095D8267" w:rsidR="001065C9" w:rsidRPr="007E1362" w:rsidRDefault="00CE690D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9A37380" wp14:editId="37233922">
                <wp:simplePos x="0" y="0"/>
                <wp:positionH relativeFrom="column">
                  <wp:posOffset>287020</wp:posOffset>
                </wp:positionH>
                <wp:positionV relativeFrom="paragraph">
                  <wp:posOffset>12700</wp:posOffset>
                </wp:positionV>
                <wp:extent cx="5524500" cy="428625"/>
                <wp:effectExtent l="0" t="0" r="19050" b="28575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286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05AF0" w14:textId="1A792046" w:rsidR="007E5421" w:rsidRPr="00E9714C" w:rsidRDefault="007E5421" w:rsidP="00E9714C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生産計画システム用　データベース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A37380" id="四角形: 角を丸くする 6" o:spid="_x0000_s1045" style="position:absolute;left:0;text-align:left;margin-left:22.6pt;margin-top:1pt;width:435pt;height:33.75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" fillcolor="#c2d69b [1942]" strokecolor="#243f60 [1604]" strokeweight="2pt">
                <v:textbox>
                  <w:txbxContent>
                    <w:p w14:paraId="7E705AF0" w14:textId="1A792046" w:rsidR="007E5421" w:rsidRPr="00E9714C" w:rsidRDefault="007E5421" w:rsidP="00E9714C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生産計画システム用　データベース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08D15" w14:textId="6617FDF0" w:rsidR="001065C9" w:rsidRPr="007E1362" w:rsidRDefault="001065C9" w:rsidP="005B433D">
      <w:pPr>
        <w:rPr>
          <w:rFonts w:ascii="Meiryo UI" w:eastAsia="Meiryo UI" w:hAnsi="Meiryo UI"/>
        </w:rPr>
      </w:pPr>
    </w:p>
    <w:p w14:paraId="28EDA0AB" w14:textId="77B33024" w:rsidR="001065C9" w:rsidRPr="007E1362" w:rsidRDefault="001065C9" w:rsidP="005B433D">
      <w:pPr>
        <w:rPr>
          <w:rFonts w:ascii="Meiryo UI" w:eastAsia="Meiryo UI" w:hAnsi="Meiryo UI"/>
        </w:rPr>
      </w:pPr>
    </w:p>
    <w:p w14:paraId="1D75BF54" w14:textId="304AD222" w:rsidR="001065C9" w:rsidRPr="007E1362" w:rsidRDefault="00C46F90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805C5" wp14:editId="5D538B77">
                <wp:simplePos x="0" y="0"/>
                <wp:positionH relativeFrom="column">
                  <wp:posOffset>4924425</wp:posOffset>
                </wp:positionH>
                <wp:positionV relativeFrom="paragraph">
                  <wp:posOffset>19050</wp:posOffset>
                </wp:positionV>
                <wp:extent cx="104775" cy="247650"/>
                <wp:effectExtent l="19050" t="19050" r="28575" b="38100"/>
                <wp:wrapNone/>
                <wp:docPr id="89" name="矢印: 上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21DE9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矢印: 上下 89" o:spid="_x0000_s1026" type="#_x0000_t70" style="position:absolute;left:0;text-align:left;margin-left:387.75pt;margin-top:1.5pt;width:8.2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" adj=",4569" fillcolor="#4f81bd [3204]" strokecolor="#243f60 [1604]" strokeweight="2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3B834" wp14:editId="691A4452">
                <wp:simplePos x="0" y="0"/>
                <wp:positionH relativeFrom="column">
                  <wp:posOffset>3030220</wp:posOffset>
                </wp:positionH>
                <wp:positionV relativeFrom="paragraph">
                  <wp:posOffset>35560</wp:posOffset>
                </wp:positionV>
                <wp:extent cx="104775" cy="247650"/>
                <wp:effectExtent l="19050" t="19050" r="28575" b="38100"/>
                <wp:wrapNone/>
                <wp:docPr id="88" name="矢印: 上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0D312" id="矢印: 上下 88" o:spid="_x0000_s1026" type="#_x0000_t70" style="position:absolute;left:0;text-align:left;margin-left:238.6pt;margin-top:2.8pt;width:8.2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" adj=",4569" fillcolor="#4f81bd [3204]" strokecolor="#243f60 [1604]" strokeweight="2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30C3D" wp14:editId="2FBBF3CD">
                <wp:simplePos x="0" y="0"/>
                <wp:positionH relativeFrom="column">
                  <wp:posOffset>1087120</wp:posOffset>
                </wp:positionH>
                <wp:positionV relativeFrom="paragraph">
                  <wp:posOffset>16510</wp:posOffset>
                </wp:positionV>
                <wp:extent cx="104775" cy="247650"/>
                <wp:effectExtent l="19050" t="19050" r="28575" b="38100"/>
                <wp:wrapNone/>
                <wp:docPr id="87" name="矢印: 上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5D21A" id="矢印: 上下 87" o:spid="_x0000_s1026" type="#_x0000_t70" style="position:absolute;left:0;text-align:left;margin-left:85.6pt;margin-top:1.3pt;width:8.2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" adj=",4569" fillcolor="#4f81bd [3204]" strokecolor="#243f60 [1604]" strokeweight="2pt"/>
            </w:pict>
          </mc:Fallback>
        </mc:AlternateContent>
      </w:r>
    </w:p>
    <w:p w14:paraId="4196B457" w14:textId="4B11BEC6" w:rsidR="00CB0A95" w:rsidRPr="007E1362" w:rsidRDefault="00CB0A95" w:rsidP="005B433D">
      <w:pPr>
        <w:rPr>
          <w:rFonts w:ascii="Meiryo UI" w:eastAsia="Meiryo UI" w:hAnsi="Meiryo UI"/>
        </w:rPr>
      </w:pPr>
    </w:p>
    <w:p w14:paraId="56CB307A" w14:textId="02D098CF" w:rsidR="00CB0A95" w:rsidRPr="007E1362" w:rsidRDefault="00A051B7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5B598" wp14:editId="5884DC88">
                <wp:simplePos x="0" y="0"/>
                <wp:positionH relativeFrom="column">
                  <wp:posOffset>2533650</wp:posOffset>
                </wp:positionH>
                <wp:positionV relativeFrom="paragraph">
                  <wp:posOffset>2045970</wp:posOffset>
                </wp:positionV>
                <wp:extent cx="1038225" cy="609600"/>
                <wp:effectExtent l="0" t="0" r="28575" b="19050"/>
                <wp:wrapNone/>
                <wp:docPr id="81" name="四角形: 角を丸くす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EC61" w14:textId="0F0037F1" w:rsidR="007E5421" w:rsidRDefault="007E5421" w:rsidP="00C75D80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中日程表</w:t>
                            </w:r>
                          </w:p>
                          <w:p w14:paraId="166ED7B8" w14:textId="74EB5468" w:rsidR="007E5421" w:rsidRPr="00E9714C" w:rsidRDefault="007E5421" w:rsidP="00C75D80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5B598" id="四角形: 角を丸くする 81" o:spid="_x0000_s1046" style="position:absolute;left:0;text-align:left;margin-left:199.5pt;margin-top:161.1pt;width:81.7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" fillcolor="#fabf8f [1945]" strokecolor="#243f60 [1604]" strokeweight="2pt">
                <v:textbox>
                  <w:txbxContent>
                    <w:p w14:paraId="689AEC61" w14:textId="0F0037F1" w:rsidR="007E5421" w:rsidRDefault="007E5421" w:rsidP="00C75D80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中日程表</w:t>
                      </w:r>
                    </w:p>
                    <w:p w14:paraId="166ED7B8" w14:textId="74EB5468" w:rsidR="007E5421" w:rsidRPr="00E9714C" w:rsidRDefault="007E5421" w:rsidP="00C75D80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37262" wp14:editId="7C0D3E2C">
                <wp:simplePos x="0" y="0"/>
                <wp:positionH relativeFrom="column">
                  <wp:posOffset>2533650</wp:posOffset>
                </wp:positionH>
                <wp:positionV relativeFrom="paragraph">
                  <wp:posOffset>1303020</wp:posOffset>
                </wp:positionV>
                <wp:extent cx="1038225" cy="609600"/>
                <wp:effectExtent l="0" t="0" r="28575" b="19050"/>
                <wp:wrapNone/>
                <wp:docPr id="80" name="四角形: 角を丸くす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AA9F" w14:textId="77777777" w:rsidR="007E5421" w:rsidRDefault="007E5421" w:rsidP="00D16F4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ケースデータ</w:t>
                            </w:r>
                          </w:p>
                          <w:p w14:paraId="32B68495" w14:textId="77777777" w:rsidR="007E5421" w:rsidRPr="00E9714C" w:rsidRDefault="007E5421" w:rsidP="00D16F4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37262" id="四角形: 角を丸くする 80" o:spid="_x0000_s1047" style="position:absolute;left:0;text-align:left;margin-left:199.5pt;margin-top:102.6pt;width:81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" fillcolor="#8db3e2 [1311]" strokecolor="#243f60 [1604]" strokeweight="2pt">
                <v:textbox>
                  <w:txbxContent>
                    <w:p w14:paraId="64F8AA9F" w14:textId="77777777" w:rsidR="007E5421" w:rsidRDefault="007E5421" w:rsidP="00D16F4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ケースデータ</w:t>
                      </w:r>
                    </w:p>
                    <w:p w14:paraId="32B68495" w14:textId="77777777" w:rsidR="007E5421" w:rsidRPr="00E9714C" w:rsidRDefault="007E5421" w:rsidP="00D16F4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作成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D67CF" wp14:editId="231705FD">
                <wp:simplePos x="0" y="0"/>
                <wp:positionH relativeFrom="column">
                  <wp:posOffset>4419600</wp:posOffset>
                </wp:positionH>
                <wp:positionV relativeFrom="paragraph">
                  <wp:posOffset>1299210</wp:posOffset>
                </wp:positionV>
                <wp:extent cx="1038225" cy="609600"/>
                <wp:effectExtent l="0" t="0" r="28575" b="19050"/>
                <wp:wrapNone/>
                <wp:docPr id="84" name="四角形: 角を丸くす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24E0B" w14:textId="07EF9646" w:rsidR="007E5421" w:rsidRPr="00E9714C" w:rsidRDefault="007E5421" w:rsidP="004A7029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実績入力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D67CF" id="四角形: 角を丸くする 84" o:spid="_x0000_s1048" style="position:absolute;left:0;text-align:left;margin-left:348pt;margin-top:102.3pt;width:81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" fillcolor="#d99594 [1941]" strokecolor="#243f60 [1604]" strokeweight="2pt">
                <v:textbox>
                  <w:txbxContent>
                    <w:p w14:paraId="14F24E0B" w14:textId="07EF9646" w:rsidR="007E5421" w:rsidRPr="00E9714C" w:rsidRDefault="007E5421" w:rsidP="004A7029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実績入力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41460" wp14:editId="454D72E2">
                <wp:simplePos x="0" y="0"/>
                <wp:positionH relativeFrom="column">
                  <wp:posOffset>628650</wp:posOffset>
                </wp:positionH>
                <wp:positionV relativeFrom="paragraph">
                  <wp:posOffset>1301115</wp:posOffset>
                </wp:positionV>
                <wp:extent cx="1038225" cy="609600"/>
                <wp:effectExtent l="0" t="0" r="28575" b="19050"/>
                <wp:wrapNone/>
                <wp:docPr id="78" name="四角形: 角を丸くす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13CA" w14:textId="2452783D" w:rsidR="007E5421" w:rsidRDefault="007E5421" w:rsidP="00472DD1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ケースデータ</w:t>
                            </w:r>
                          </w:p>
                          <w:p w14:paraId="0ADB843F" w14:textId="3FF35181" w:rsidR="007E5421" w:rsidRPr="00E9714C" w:rsidRDefault="007E5421" w:rsidP="00472DD1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41460" id="四角形: 角を丸くする 78" o:spid="_x0000_s1049" style="position:absolute;left:0;text-align:left;margin-left:49.5pt;margin-top:102.45pt;width:81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" fillcolor="#8db3e2 [1311]" strokecolor="#243f60 [1604]" strokeweight="2pt">
                <v:textbox>
                  <w:txbxContent>
                    <w:p w14:paraId="7C2513CA" w14:textId="2452783D" w:rsidR="007E5421" w:rsidRDefault="007E5421" w:rsidP="00472DD1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ケースデータ</w:t>
                      </w:r>
                    </w:p>
                    <w:p w14:paraId="0ADB843F" w14:textId="3FF35181" w:rsidR="007E5421" w:rsidRPr="00E9714C" w:rsidRDefault="007E5421" w:rsidP="00472DD1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作成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FF26A" wp14:editId="473D15E1">
                <wp:simplePos x="0" y="0"/>
                <wp:positionH relativeFrom="column">
                  <wp:posOffset>628650</wp:posOffset>
                </wp:positionH>
                <wp:positionV relativeFrom="paragraph">
                  <wp:posOffset>569595</wp:posOffset>
                </wp:positionV>
                <wp:extent cx="1038225" cy="609600"/>
                <wp:effectExtent l="0" t="0" r="28575" b="19050"/>
                <wp:wrapNone/>
                <wp:docPr id="77" name="四角形: 角を丸くす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1322E" w14:textId="49237211" w:rsidR="007E5421" w:rsidRPr="00E9714C" w:rsidRDefault="007E5421" w:rsidP="004A50BD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日程表取込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FF26A" id="四角形: 角を丸くする 77" o:spid="_x0000_s1050" style="position:absolute;left:0;text-align:left;margin-left:49.5pt;margin-top:44.85pt;width:81.7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" fillcolor="#8db3e2 [1311]" strokecolor="#243f60 [1604]" strokeweight="2pt">
                <v:textbox>
                  <w:txbxContent>
                    <w:p w14:paraId="6921322E" w14:textId="49237211" w:rsidR="007E5421" w:rsidRPr="00E9714C" w:rsidRDefault="007E5421" w:rsidP="004A50BD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日程表取込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13014" wp14:editId="0D7D210C">
                <wp:simplePos x="0" y="0"/>
                <wp:positionH relativeFrom="column">
                  <wp:posOffset>2533650</wp:posOffset>
                </wp:positionH>
                <wp:positionV relativeFrom="paragraph">
                  <wp:posOffset>567690</wp:posOffset>
                </wp:positionV>
                <wp:extent cx="1038225" cy="609600"/>
                <wp:effectExtent l="0" t="0" r="28575" b="19050"/>
                <wp:wrapNone/>
                <wp:docPr id="79" name="四角形: 角を丸くす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0EC" w14:textId="426AC728" w:rsidR="007E5421" w:rsidRPr="00E9714C" w:rsidRDefault="007E5421" w:rsidP="00D16F4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工程定義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13014" id="四角形: 角を丸くする 79" o:spid="_x0000_s1051" style="position:absolute;left:0;text-align:left;margin-left:199.5pt;margin-top:44.7pt;width:81.7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" fillcolor="#8db3e2 [1311]" strokecolor="#243f60 [1604]" strokeweight="2pt">
                <v:textbox>
                  <w:txbxContent>
                    <w:p w14:paraId="177520EC" w14:textId="426AC728" w:rsidR="007E5421" w:rsidRPr="00E9714C" w:rsidRDefault="007E5421" w:rsidP="00D16F4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工程定義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F886F39" wp14:editId="146987B4">
                <wp:simplePos x="0" y="0"/>
                <wp:positionH relativeFrom="column">
                  <wp:posOffset>429895</wp:posOffset>
                </wp:positionH>
                <wp:positionV relativeFrom="paragraph">
                  <wp:posOffset>12700</wp:posOffset>
                </wp:positionV>
                <wp:extent cx="1457325" cy="3018790"/>
                <wp:effectExtent l="0" t="0" r="28575" b="1016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187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1A49E" w14:textId="270ACFAC" w:rsidR="007E5421" w:rsidRPr="002B1903" w:rsidRDefault="007E5421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903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搭載日程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86F39" id="四角形: 角を丸くする 1" o:spid="_x0000_s1052" style="position:absolute;left:0;text-align:left;margin-left:33.85pt;margin-top:1pt;width:114.75pt;height:237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" filled="f" strokecolor="#243f60 [1604]" strokeweight="2pt">
                <v:textbox>
                  <w:txbxContent>
                    <w:p w14:paraId="7811A49E" w14:textId="270ACFAC" w:rsidR="007E5421" w:rsidRPr="002B1903" w:rsidRDefault="007E5421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903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搭載日程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6D2499" wp14:editId="2F87BCAA">
                <wp:simplePos x="0" y="0"/>
                <wp:positionH relativeFrom="column">
                  <wp:posOffset>2334895</wp:posOffset>
                </wp:positionH>
                <wp:positionV relativeFrom="paragraph">
                  <wp:posOffset>12700</wp:posOffset>
                </wp:positionV>
                <wp:extent cx="1457325" cy="3019425"/>
                <wp:effectExtent l="0" t="0" r="28575" b="28575"/>
                <wp:wrapNone/>
                <wp:docPr id="75" name="四角形: 角を丸くす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19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00F4B" w14:textId="38108ECB" w:rsidR="007E5421" w:rsidRPr="002B1903" w:rsidRDefault="007E5421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903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2499" id="四角形: 角を丸くする 75" o:spid="_x0000_s1053" style="position:absolute;left:0;text-align:left;margin-left:183.85pt;margin-top:1pt;width:114.75pt;height:237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" filled="f" strokecolor="#243f60 [1604]" strokeweight="2pt">
                <v:textbox>
                  <w:txbxContent>
                    <w:p w14:paraId="09900F4B" w14:textId="38108ECB" w:rsidR="007E5421" w:rsidRPr="002B1903" w:rsidRDefault="007E5421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903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中日程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A120D9" wp14:editId="055D890C">
                <wp:simplePos x="0" y="0"/>
                <wp:positionH relativeFrom="column">
                  <wp:posOffset>4230370</wp:posOffset>
                </wp:positionH>
                <wp:positionV relativeFrom="paragraph">
                  <wp:posOffset>12700</wp:posOffset>
                </wp:positionV>
                <wp:extent cx="1457325" cy="3018790"/>
                <wp:effectExtent l="0" t="0" r="28575" b="10160"/>
                <wp:wrapNone/>
                <wp:docPr id="76" name="四角形: 角を丸くす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187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5906" w14:textId="1528C600" w:rsidR="007E5421" w:rsidRPr="002B1903" w:rsidRDefault="007E5421" w:rsidP="002B1903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903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120D9" id="四角形: 角を丸くする 76" o:spid="_x0000_s1054" style="position:absolute;left:0;text-align:left;margin-left:333.1pt;margin-top:1pt;width:114.75pt;height:237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" filled="f" strokecolor="#243f60 [1604]" strokeweight="2pt">
                <v:textbox>
                  <w:txbxContent>
                    <w:p w14:paraId="57115906" w14:textId="1528C600" w:rsidR="007E5421" w:rsidRPr="002B1903" w:rsidRDefault="007E5421" w:rsidP="002B1903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903"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小日程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1EB54" wp14:editId="705F492E">
                <wp:simplePos x="0" y="0"/>
                <wp:positionH relativeFrom="column">
                  <wp:posOffset>4420870</wp:posOffset>
                </wp:positionH>
                <wp:positionV relativeFrom="paragraph">
                  <wp:posOffset>565150</wp:posOffset>
                </wp:positionV>
                <wp:extent cx="1038225" cy="609600"/>
                <wp:effectExtent l="0" t="0" r="28575" b="19050"/>
                <wp:wrapNone/>
                <wp:docPr id="82" name="四角形: 角を丸くす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7493C" w14:textId="77777777" w:rsidR="007E5421" w:rsidRPr="00E9714C" w:rsidRDefault="007E5421" w:rsidP="004A7029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工程定義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1EB54" id="四角形: 角を丸くする 82" o:spid="_x0000_s1055" style="position:absolute;left:0;text-align:left;margin-left:348.1pt;margin-top:44.5pt;width:81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" fillcolor="#8db3e2 [1311]" strokecolor="#243f60 [1604]" strokeweight="2pt">
                <v:textbox>
                  <w:txbxContent>
                    <w:p w14:paraId="02D7493C" w14:textId="77777777" w:rsidR="007E5421" w:rsidRPr="00E9714C" w:rsidRDefault="007E5421" w:rsidP="004A7029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工程定義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BD112E" w14:textId="49F5C44A" w:rsidR="00CB0A95" w:rsidRPr="007E1362" w:rsidRDefault="00CB0A95" w:rsidP="005B433D">
      <w:pPr>
        <w:rPr>
          <w:rFonts w:ascii="Meiryo UI" w:eastAsia="Meiryo UI" w:hAnsi="Meiryo UI"/>
        </w:rPr>
      </w:pPr>
    </w:p>
    <w:p w14:paraId="68EF6687" w14:textId="411CA80E" w:rsidR="00CB0A95" w:rsidRPr="007E1362" w:rsidRDefault="00CB0A95" w:rsidP="005B433D">
      <w:pPr>
        <w:rPr>
          <w:rFonts w:ascii="Meiryo UI" w:eastAsia="Meiryo UI" w:hAnsi="Meiryo UI"/>
        </w:rPr>
      </w:pPr>
    </w:p>
    <w:p w14:paraId="1F837AD5" w14:textId="7004F643" w:rsidR="00CB0A95" w:rsidRPr="007E1362" w:rsidRDefault="00CB0A95" w:rsidP="005B433D">
      <w:pPr>
        <w:rPr>
          <w:rFonts w:ascii="Meiryo UI" w:eastAsia="Meiryo UI" w:hAnsi="Meiryo UI"/>
        </w:rPr>
      </w:pPr>
    </w:p>
    <w:p w14:paraId="6F1B339E" w14:textId="01F96264" w:rsidR="00CB0A95" w:rsidRPr="007E1362" w:rsidRDefault="00CB0A95" w:rsidP="005B433D">
      <w:pPr>
        <w:rPr>
          <w:rFonts w:ascii="Meiryo UI" w:eastAsia="Meiryo UI" w:hAnsi="Meiryo UI"/>
        </w:rPr>
      </w:pPr>
    </w:p>
    <w:p w14:paraId="4330176B" w14:textId="6D3FCCF3" w:rsidR="00CB0A95" w:rsidRPr="007E1362" w:rsidRDefault="00CB0A95" w:rsidP="005B433D">
      <w:pPr>
        <w:rPr>
          <w:rFonts w:ascii="Meiryo UI" w:eastAsia="Meiryo UI" w:hAnsi="Meiryo UI"/>
        </w:rPr>
      </w:pPr>
    </w:p>
    <w:p w14:paraId="2A7EDA47" w14:textId="6FC968DE" w:rsidR="00CB0A95" w:rsidRPr="007E1362" w:rsidRDefault="00C21D03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EBBF5" wp14:editId="12874FEB">
                <wp:simplePos x="0" y="0"/>
                <wp:positionH relativeFrom="column">
                  <wp:posOffset>3849370</wp:posOffset>
                </wp:positionH>
                <wp:positionV relativeFrom="paragraph">
                  <wp:posOffset>182245</wp:posOffset>
                </wp:positionV>
                <wp:extent cx="314325" cy="0"/>
                <wp:effectExtent l="38100" t="76200" r="28575" b="133350"/>
                <wp:wrapNone/>
                <wp:docPr id="85" name="直線矢印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65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5" o:spid="_x0000_s1026" type="#_x0000_t32" style="position:absolute;left:0;text-align:left;margin-left:303.1pt;margin-top:14.35pt;width:24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8E6759D" w14:textId="0E1F19DB" w:rsidR="00CB0A95" w:rsidRPr="007E1362" w:rsidRDefault="00C21D03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71CC229" wp14:editId="6C11948E">
                <wp:simplePos x="0" y="0"/>
                <wp:positionH relativeFrom="column">
                  <wp:posOffset>1963420</wp:posOffset>
                </wp:positionH>
                <wp:positionV relativeFrom="paragraph">
                  <wp:posOffset>46990</wp:posOffset>
                </wp:positionV>
                <wp:extent cx="314325" cy="0"/>
                <wp:effectExtent l="38100" t="76200" r="28575" b="1333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4C8D" id="直線矢印コネクタ 62" o:spid="_x0000_s1026" type="#_x0000_t32" style="position:absolute;left:0;text-align:left;margin-left:154.6pt;margin-top:3.7pt;width:24.75pt;height: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654C9F3" w14:textId="06E83FF3" w:rsidR="00CB0A95" w:rsidRPr="007E1362" w:rsidRDefault="00CB0A95" w:rsidP="005B433D">
      <w:pPr>
        <w:rPr>
          <w:rFonts w:ascii="Meiryo UI" w:eastAsia="Meiryo UI" w:hAnsi="Meiryo UI"/>
        </w:rPr>
      </w:pPr>
    </w:p>
    <w:p w14:paraId="22D52348" w14:textId="3C09C0CB" w:rsidR="00CB0A95" w:rsidRPr="007E1362" w:rsidRDefault="00CB0A95" w:rsidP="005B433D">
      <w:pPr>
        <w:rPr>
          <w:rFonts w:ascii="Meiryo UI" w:eastAsia="Meiryo UI" w:hAnsi="Meiryo UI"/>
        </w:rPr>
      </w:pPr>
    </w:p>
    <w:p w14:paraId="4292E3B1" w14:textId="6E5244AB" w:rsidR="00CB0A95" w:rsidRPr="007E1362" w:rsidRDefault="00CB0A95" w:rsidP="005B433D">
      <w:pPr>
        <w:rPr>
          <w:rFonts w:ascii="Meiryo UI" w:eastAsia="Meiryo UI" w:hAnsi="Meiryo UI"/>
        </w:rPr>
      </w:pPr>
    </w:p>
    <w:p w14:paraId="66A1F9B1" w14:textId="2E6C2E3B" w:rsidR="00CB0A95" w:rsidRPr="007E1362" w:rsidRDefault="00CB0A95" w:rsidP="005B433D">
      <w:pPr>
        <w:rPr>
          <w:rFonts w:ascii="Meiryo UI" w:eastAsia="Meiryo UI" w:hAnsi="Meiryo UI"/>
        </w:rPr>
      </w:pPr>
    </w:p>
    <w:p w14:paraId="476CD505" w14:textId="63D9EF67" w:rsidR="00CB0A95" w:rsidRPr="007E1362" w:rsidRDefault="00CB0A95" w:rsidP="005B433D">
      <w:pPr>
        <w:rPr>
          <w:rFonts w:ascii="Meiryo UI" w:eastAsia="Meiryo UI" w:hAnsi="Meiryo UI"/>
        </w:rPr>
      </w:pPr>
    </w:p>
    <w:p w14:paraId="49FCEDAC" w14:textId="1BD70203" w:rsidR="00CB0A95" w:rsidRPr="007E1362" w:rsidRDefault="00CB0A95" w:rsidP="005B433D">
      <w:pPr>
        <w:rPr>
          <w:rFonts w:ascii="Meiryo UI" w:eastAsia="Meiryo UI" w:hAnsi="Meiryo UI"/>
        </w:rPr>
      </w:pPr>
    </w:p>
    <w:p w14:paraId="59BB3376" w14:textId="35233E86" w:rsidR="00CB0A95" w:rsidRPr="007E1362" w:rsidRDefault="00CB0A95" w:rsidP="005B433D">
      <w:pPr>
        <w:rPr>
          <w:rFonts w:ascii="Meiryo UI" w:eastAsia="Meiryo UI" w:hAnsi="Meiryo UI"/>
        </w:rPr>
      </w:pPr>
    </w:p>
    <w:p w14:paraId="3430D77F" w14:textId="1C796737" w:rsidR="00CB0A95" w:rsidRPr="007E1362" w:rsidRDefault="00CB0A95" w:rsidP="005B433D">
      <w:pPr>
        <w:rPr>
          <w:rFonts w:ascii="Meiryo UI" w:eastAsia="Meiryo UI" w:hAnsi="Meiryo UI"/>
        </w:rPr>
      </w:pPr>
    </w:p>
    <w:p w14:paraId="1EF10628" w14:textId="6C4A68AA" w:rsidR="00CB0A95" w:rsidRPr="007E1362" w:rsidRDefault="00CB0A95" w:rsidP="005B433D">
      <w:pPr>
        <w:rPr>
          <w:rFonts w:ascii="Meiryo UI" w:eastAsia="Meiryo UI" w:hAnsi="Meiryo UI"/>
        </w:rPr>
      </w:pPr>
    </w:p>
    <w:p w14:paraId="6F4E2E9E" w14:textId="61A78B11" w:rsidR="00CB0A95" w:rsidRPr="007E1362" w:rsidRDefault="00C46F90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B62D3" wp14:editId="797CEF8A">
                <wp:simplePos x="0" y="0"/>
                <wp:positionH relativeFrom="column">
                  <wp:posOffset>4962525</wp:posOffset>
                </wp:positionH>
                <wp:positionV relativeFrom="paragraph">
                  <wp:posOffset>40005</wp:posOffset>
                </wp:positionV>
                <wp:extent cx="104775" cy="247650"/>
                <wp:effectExtent l="19050" t="19050" r="28575" b="38100"/>
                <wp:wrapNone/>
                <wp:docPr id="92" name="矢印: 上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4EC6E" id="矢印: 上下 92" o:spid="_x0000_s1026" type="#_x0000_t70" style="position:absolute;left:0;text-align:left;margin-left:390.75pt;margin-top:3.15pt;width:8.2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" adj=",4569" fillcolor="#4f81bd [3204]" strokecolor="#243f60 [1604]" strokeweight="2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D4541" wp14:editId="48FE66F6">
                <wp:simplePos x="0" y="0"/>
                <wp:positionH relativeFrom="column">
                  <wp:posOffset>3038475</wp:posOffset>
                </wp:positionH>
                <wp:positionV relativeFrom="paragraph">
                  <wp:posOffset>66675</wp:posOffset>
                </wp:positionV>
                <wp:extent cx="104775" cy="247650"/>
                <wp:effectExtent l="19050" t="19050" r="28575" b="38100"/>
                <wp:wrapNone/>
                <wp:docPr id="91" name="矢印: 上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AFAF8" id="矢印: 上下 91" o:spid="_x0000_s1026" type="#_x0000_t70" style="position:absolute;left:0;text-align:left;margin-left:239.25pt;margin-top:5.25pt;width:8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" adj=",4569" fillcolor="#4f81bd [3204]" strokecolor="#243f60 [1604]" strokeweight="2pt"/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B6C8F" wp14:editId="62C0BF83">
                <wp:simplePos x="0" y="0"/>
                <wp:positionH relativeFrom="column">
                  <wp:posOffset>1123950</wp:posOffset>
                </wp:positionH>
                <wp:positionV relativeFrom="paragraph">
                  <wp:posOffset>66675</wp:posOffset>
                </wp:positionV>
                <wp:extent cx="104775" cy="247650"/>
                <wp:effectExtent l="19050" t="19050" r="28575" b="38100"/>
                <wp:wrapNone/>
                <wp:docPr id="90" name="矢印: 上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476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21463" id="矢印: 上下 90" o:spid="_x0000_s1026" type="#_x0000_t70" style="position:absolute;left:0;text-align:left;margin-left:88.5pt;margin-top:5.25pt;width:8.25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" adj=",4569" fillcolor="#4f81bd [3204]" strokecolor="#243f60 [1604]" strokeweight="2pt"/>
            </w:pict>
          </mc:Fallback>
        </mc:AlternateContent>
      </w:r>
    </w:p>
    <w:p w14:paraId="56D06473" w14:textId="31749C93" w:rsidR="00CB0A95" w:rsidRPr="007E1362" w:rsidRDefault="00CB0A95" w:rsidP="005B433D">
      <w:pPr>
        <w:rPr>
          <w:rFonts w:ascii="Meiryo UI" w:eastAsia="Meiryo UI" w:hAnsi="Meiryo UI"/>
        </w:rPr>
      </w:pPr>
    </w:p>
    <w:p w14:paraId="0F2C1B56" w14:textId="25F21FA3" w:rsidR="00CB0A95" w:rsidRPr="007E1362" w:rsidRDefault="00F336A5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7B504C7" wp14:editId="177FDDC2">
                <wp:simplePos x="0" y="0"/>
                <wp:positionH relativeFrom="column">
                  <wp:posOffset>285750</wp:posOffset>
                </wp:positionH>
                <wp:positionV relativeFrom="paragraph">
                  <wp:posOffset>97155</wp:posOffset>
                </wp:positionV>
                <wp:extent cx="5524500" cy="428625"/>
                <wp:effectExtent l="0" t="0" r="19050" b="28575"/>
                <wp:wrapNone/>
                <wp:docPr id="74" name="四角形: 角を丸くす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286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EDB4" w14:textId="37B083E4" w:rsidR="007E5421" w:rsidRPr="00E9714C" w:rsidRDefault="007E5421" w:rsidP="00F336A5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TimeTrackerNX（計画ガントチャートツール）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504C7" id="四角形: 角を丸くする 74" o:spid="_x0000_s1056" style="position:absolute;left:0;text-align:left;margin-left:22.5pt;margin-top:7.65pt;width:435pt;height:33.7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" fillcolor="#c2d69b [1942]" strokecolor="#243f60 [1604]" strokeweight="2pt">
                <v:textbox>
                  <w:txbxContent>
                    <w:p w14:paraId="47B4EDB4" w14:textId="37B083E4" w:rsidR="007E5421" w:rsidRPr="00E9714C" w:rsidRDefault="007E5421" w:rsidP="00F336A5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TimeTrackerNX（計画ガントチャートツール）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256B8E" w14:textId="42E4495D" w:rsidR="00CB0A95" w:rsidRPr="007E1362" w:rsidRDefault="00CB0A95" w:rsidP="005B433D">
      <w:pPr>
        <w:rPr>
          <w:rFonts w:ascii="Meiryo UI" w:eastAsia="Meiryo UI" w:hAnsi="Meiryo UI"/>
        </w:rPr>
      </w:pPr>
    </w:p>
    <w:p w14:paraId="34E817CF" w14:textId="28633D68" w:rsidR="00CB0A95" w:rsidRPr="007E1362" w:rsidRDefault="00CB0A95" w:rsidP="005B433D">
      <w:pPr>
        <w:rPr>
          <w:rFonts w:ascii="Meiryo UI" w:eastAsia="Meiryo UI" w:hAnsi="Meiryo UI"/>
        </w:rPr>
      </w:pPr>
    </w:p>
    <w:p w14:paraId="06CC6026" w14:textId="3962D0E3" w:rsidR="00CB0A95" w:rsidRPr="007E1362" w:rsidRDefault="00CB0A95" w:rsidP="005B433D">
      <w:pPr>
        <w:rPr>
          <w:rFonts w:ascii="Meiryo UI" w:eastAsia="Meiryo UI" w:hAnsi="Meiryo UI"/>
        </w:rPr>
      </w:pPr>
    </w:p>
    <w:p w14:paraId="04C85095" w14:textId="16DA15C9" w:rsidR="00CB0A95" w:rsidRPr="007E1362" w:rsidRDefault="00CB0A95" w:rsidP="005B433D">
      <w:pPr>
        <w:rPr>
          <w:rFonts w:ascii="Meiryo UI" w:eastAsia="Meiryo UI" w:hAnsi="Meiryo UI"/>
        </w:rPr>
      </w:pPr>
    </w:p>
    <w:p w14:paraId="7ED6C01F" w14:textId="06AE5E3D" w:rsidR="00CB0A95" w:rsidRPr="007E1362" w:rsidRDefault="00BD27BD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F5850" wp14:editId="1F6B14CD">
                <wp:simplePos x="0" y="0"/>
                <wp:positionH relativeFrom="column">
                  <wp:posOffset>487045</wp:posOffset>
                </wp:positionH>
                <wp:positionV relativeFrom="paragraph">
                  <wp:posOffset>5080</wp:posOffset>
                </wp:positionV>
                <wp:extent cx="5153025" cy="1257300"/>
                <wp:effectExtent l="0" t="0" r="28575" b="19050"/>
                <wp:wrapNone/>
                <wp:docPr id="93" name="四角形: 角を丸くす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257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B6A4A" w14:textId="323055F0" w:rsidR="007E5421" w:rsidRPr="002B1903" w:rsidRDefault="007E5421" w:rsidP="00BD27BD">
                            <w:pPr>
                              <w:jc w:val="left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帳票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F5850" id="四角形: 角を丸くする 93" o:spid="_x0000_s1057" style="position:absolute;left:0;text-align:left;margin-left:38.35pt;margin-top:.4pt;width:405.75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" filled="f" strokecolor="#243f60 [1604]" strokeweight="2pt">
                <v:textbox>
                  <w:txbxContent>
                    <w:p w14:paraId="251B6A4A" w14:textId="323055F0" w:rsidR="007E5421" w:rsidRPr="002B1903" w:rsidRDefault="007E5421" w:rsidP="00BD27BD">
                      <w:pPr>
                        <w:jc w:val="left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帳票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146485" w14:textId="72767F92" w:rsidR="00CB0A95" w:rsidRPr="007E1362" w:rsidRDefault="00CB0A95" w:rsidP="005B433D">
      <w:pPr>
        <w:rPr>
          <w:rFonts w:ascii="Meiryo UI" w:eastAsia="Meiryo UI" w:hAnsi="Meiryo UI"/>
        </w:rPr>
      </w:pPr>
    </w:p>
    <w:p w14:paraId="5F025179" w14:textId="798B30A3" w:rsidR="00CB0A95" w:rsidRPr="007E1362" w:rsidRDefault="00A14524" w:rsidP="005B433D">
      <w:pPr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B21997" wp14:editId="6A09AE39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</wp:posOffset>
                </wp:positionV>
                <wp:extent cx="1038225" cy="609600"/>
                <wp:effectExtent l="0" t="0" r="28575" b="19050"/>
                <wp:wrapNone/>
                <wp:docPr id="95" name="四角形: 角を丸くす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D0F8" w14:textId="5C1E228D" w:rsidR="007E5421" w:rsidRDefault="007E5421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集計表</w:t>
                            </w:r>
                          </w:p>
                          <w:p w14:paraId="23EF7151" w14:textId="77777777" w:rsidR="007E5421" w:rsidRPr="00E9714C" w:rsidRDefault="007E5421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21997" id="四角形: 角を丸くする 95" o:spid="_x0000_s1058" style="position:absolute;left:0;text-align:left;margin-left:195pt;margin-top:1.2pt;width:81.7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" fillcolor="#fabf8f [1945]" strokecolor="#243f60 [1604]" strokeweight="2pt">
                <v:textbox>
                  <w:txbxContent>
                    <w:p w14:paraId="12BAD0F8" w14:textId="5C1E228D" w:rsidR="007E5421" w:rsidRDefault="007E5421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集計表</w:t>
                      </w:r>
                    </w:p>
                    <w:p w14:paraId="23EF7151" w14:textId="77777777" w:rsidR="007E5421" w:rsidRPr="00E9714C" w:rsidRDefault="007E5421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17EA3" wp14:editId="106DB1ED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</wp:posOffset>
                </wp:positionV>
                <wp:extent cx="1038225" cy="609600"/>
                <wp:effectExtent l="0" t="0" r="28575" b="19050"/>
                <wp:wrapNone/>
                <wp:docPr id="94" name="四角形: 角を丸くす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DBD8" w14:textId="7ED4ADDB" w:rsidR="007E5421" w:rsidRDefault="007E5421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工程表</w:t>
                            </w:r>
                          </w:p>
                          <w:p w14:paraId="1D60CA3B" w14:textId="77777777" w:rsidR="007E5421" w:rsidRPr="00E9714C" w:rsidRDefault="007E5421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17EA3" id="四角形: 角を丸くする 94" o:spid="_x0000_s1059" style="position:absolute;left:0;text-align:left;margin-left:88.5pt;margin-top:1.05pt;width:81.7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" fillcolor="#fabf8f [1945]" strokecolor="#243f60 [1604]" strokeweight="2pt">
                <v:textbox>
                  <w:txbxContent>
                    <w:p w14:paraId="4CCADBD8" w14:textId="7ED4ADDB" w:rsidR="007E5421" w:rsidRDefault="007E5421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工程表</w:t>
                      </w:r>
                    </w:p>
                    <w:p w14:paraId="1D60CA3B" w14:textId="77777777" w:rsidR="007E5421" w:rsidRPr="00E9714C" w:rsidRDefault="007E5421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</w:txbxContent>
                </v:textbox>
              </v:roundrect>
            </w:pict>
          </mc:Fallback>
        </mc:AlternateContent>
      </w:r>
      <w:r w:rsidRPr="007E136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F15DB" wp14:editId="5B4F962E">
                <wp:simplePos x="0" y="0"/>
                <wp:positionH relativeFrom="column">
                  <wp:posOffset>3848100</wp:posOffset>
                </wp:positionH>
                <wp:positionV relativeFrom="paragraph">
                  <wp:posOffset>15240</wp:posOffset>
                </wp:positionV>
                <wp:extent cx="1038225" cy="609600"/>
                <wp:effectExtent l="0" t="0" r="28575" b="19050"/>
                <wp:wrapNone/>
                <wp:docPr id="96" name="四角形: 角を丸くす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06B3E" w14:textId="465A19BB" w:rsidR="007E5421" w:rsidRDefault="007E5421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グラフ</w:t>
                            </w:r>
                          </w:p>
                          <w:p w14:paraId="75BEF233" w14:textId="77777777" w:rsidR="007E5421" w:rsidRPr="00E9714C" w:rsidRDefault="007E5421" w:rsidP="00A14524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F15DB" id="四角形: 角を丸くする 96" o:spid="_x0000_s1060" style="position:absolute;left:0;text-align:left;margin-left:303pt;margin-top:1.2pt;width:81.7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" fillcolor="#fabf8f [1945]" strokecolor="#243f60 [1604]" strokeweight="2pt">
                <v:textbox>
                  <w:txbxContent>
                    <w:p w14:paraId="0B206B3E" w14:textId="465A19BB" w:rsidR="007E5421" w:rsidRDefault="007E5421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グラフ</w:t>
                      </w:r>
                    </w:p>
                    <w:p w14:paraId="75BEF233" w14:textId="77777777" w:rsidR="007E5421" w:rsidRPr="00E9714C" w:rsidRDefault="007E5421" w:rsidP="00A14524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出力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33216F" w14:textId="6F1C11B9" w:rsidR="00CB0A95" w:rsidRPr="007E1362" w:rsidRDefault="00CB0A95" w:rsidP="005B433D">
      <w:pPr>
        <w:rPr>
          <w:rFonts w:ascii="Meiryo UI" w:eastAsia="Meiryo UI" w:hAnsi="Meiryo UI"/>
        </w:rPr>
      </w:pPr>
    </w:p>
    <w:p w14:paraId="52FD778C" w14:textId="0D1721D5" w:rsidR="00CB0A95" w:rsidRPr="007E1362" w:rsidRDefault="00CB0A95" w:rsidP="005B433D">
      <w:pPr>
        <w:rPr>
          <w:rFonts w:ascii="Meiryo UI" w:eastAsia="Meiryo UI" w:hAnsi="Meiryo UI"/>
        </w:rPr>
      </w:pPr>
    </w:p>
    <w:p w14:paraId="0F3452CA" w14:textId="0035DED4" w:rsidR="00CB0A95" w:rsidRPr="007E1362" w:rsidRDefault="00CB0A95" w:rsidP="005B433D">
      <w:pPr>
        <w:rPr>
          <w:rFonts w:ascii="Meiryo UI" w:eastAsia="Meiryo UI" w:hAnsi="Meiryo UI"/>
        </w:rPr>
      </w:pPr>
    </w:p>
    <w:p w14:paraId="18AE49CE" w14:textId="2F373268" w:rsidR="00CB0A95" w:rsidRPr="007E1362" w:rsidRDefault="00CB0A95" w:rsidP="005B433D">
      <w:pPr>
        <w:rPr>
          <w:rFonts w:ascii="Meiryo UI" w:eastAsia="Meiryo UI" w:hAnsi="Meiryo UI"/>
        </w:rPr>
      </w:pPr>
    </w:p>
    <w:p w14:paraId="7629E029" w14:textId="764E008D" w:rsidR="00CB0A95" w:rsidRPr="007E1362" w:rsidRDefault="00CB0A95" w:rsidP="005B433D">
      <w:pPr>
        <w:rPr>
          <w:rFonts w:ascii="Meiryo UI" w:eastAsia="Meiryo UI" w:hAnsi="Meiryo UI"/>
        </w:rPr>
      </w:pPr>
    </w:p>
    <w:p w14:paraId="19FD5F3F" w14:textId="5152622A" w:rsidR="00CB0A95" w:rsidRPr="007E1362" w:rsidRDefault="00CB0A95" w:rsidP="005B433D">
      <w:pPr>
        <w:rPr>
          <w:rFonts w:ascii="Meiryo UI" w:eastAsia="Meiryo UI" w:hAnsi="Meiryo UI"/>
        </w:rPr>
      </w:pPr>
    </w:p>
    <w:p w14:paraId="1FAD8F8A" w14:textId="01D3B928" w:rsidR="005B433D" w:rsidRPr="007E1362" w:rsidRDefault="005B433D">
      <w:pPr>
        <w:rPr>
          <w:rFonts w:ascii="Meiryo UI" w:eastAsia="Meiryo UI" w:hAnsi="Meiryo UI"/>
        </w:rPr>
      </w:pPr>
    </w:p>
    <w:p w14:paraId="1E8B2A73" w14:textId="77777777" w:rsidR="005B433D" w:rsidRPr="007E1362" w:rsidRDefault="005B433D">
      <w:pPr>
        <w:rPr>
          <w:rFonts w:ascii="Meiryo UI" w:eastAsia="Meiryo UI" w:hAnsi="Meiryo UI"/>
        </w:rPr>
      </w:pPr>
    </w:p>
    <w:p w14:paraId="10F69B83" w14:textId="7B039027" w:rsidR="009F5B37" w:rsidRPr="007E1362" w:rsidRDefault="009F5B37" w:rsidP="009F5B37">
      <w:pPr>
        <w:pStyle w:val="1"/>
        <w:rPr>
          <w:rFonts w:ascii="Meiryo UI" w:eastAsia="Meiryo UI" w:hAnsi="Meiryo UI"/>
        </w:rPr>
      </w:pPr>
      <w:bookmarkStart w:id="14" w:name="_Toc58934127"/>
      <w:r w:rsidRPr="007E1362">
        <w:rPr>
          <w:rFonts w:ascii="Meiryo UI" w:eastAsia="Meiryo UI" w:hAnsi="Meiryo UI" w:hint="eastAsia"/>
        </w:rPr>
        <w:lastRenderedPageBreak/>
        <w:t>画面フォント</w:t>
      </w:r>
      <w:bookmarkEnd w:id="14"/>
    </w:p>
    <w:p w14:paraId="5FB89F6B" w14:textId="08CBCFBA" w:rsidR="009F5B37" w:rsidRPr="007E1362" w:rsidRDefault="009F5B37" w:rsidP="009F5B37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15" w:name="_Toc58934128"/>
      <w:r w:rsidRPr="007E1362">
        <w:rPr>
          <w:rFonts w:ascii="Meiryo UI" w:eastAsia="Meiryo UI" w:hAnsi="Meiryo UI" w:hint="eastAsia"/>
        </w:rPr>
        <w:t>フォント</w:t>
      </w:r>
      <w:bookmarkEnd w:id="15"/>
    </w:p>
    <w:p w14:paraId="48C8B9DE" w14:textId="2DF826DF" w:rsidR="009F5B37" w:rsidRPr="007E1362" w:rsidRDefault="009F5B37" w:rsidP="009F5B3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環境依存とし、フォントは指定</w:t>
      </w:r>
      <w:r w:rsidR="00C64BBB" w:rsidRPr="007E1362">
        <w:rPr>
          <w:rFonts w:ascii="Meiryo UI" w:eastAsia="Meiryo UI" w:hAnsi="Meiryo UI" w:hint="eastAsia"/>
        </w:rPr>
        <w:t>しません</w:t>
      </w:r>
      <w:r w:rsidRPr="007E1362">
        <w:rPr>
          <w:rFonts w:ascii="Meiryo UI" w:eastAsia="Meiryo UI" w:hAnsi="Meiryo UI" w:hint="eastAsia"/>
        </w:rPr>
        <w:t>。</w:t>
      </w:r>
      <w:r w:rsidR="00C64BBB" w:rsidRPr="007E1362">
        <w:rPr>
          <w:rFonts w:ascii="Meiryo UI" w:eastAsia="Meiryo UI" w:hAnsi="Meiryo UI" w:hint="eastAsia"/>
        </w:rPr>
        <w:t>ただし、全てのフォントの動作を保証するものではありません。</w:t>
      </w:r>
    </w:p>
    <w:p w14:paraId="578F4600" w14:textId="401B2402" w:rsidR="009F5B37" w:rsidRPr="007E1362" w:rsidRDefault="00294222" w:rsidP="009F5B3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問題なく動作を保証する</w:t>
      </w:r>
      <w:r w:rsidR="009F5B37" w:rsidRPr="007E1362">
        <w:rPr>
          <w:rFonts w:ascii="Meiryo UI" w:eastAsia="Meiryo UI" w:hAnsi="Meiryo UI" w:hint="eastAsia"/>
        </w:rPr>
        <w:t>推奨フォントは</w:t>
      </w:r>
      <w:r w:rsidR="006939E8" w:rsidRPr="007E1362">
        <w:rPr>
          <w:rFonts w:ascii="Meiryo UI" w:eastAsia="Meiryo UI" w:hAnsi="Meiryo UI" w:hint="eastAsia"/>
        </w:rPr>
        <w:t>、</w:t>
      </w:r>
      <w:r w:rsidR="009F5B37" w:rsidRPr="007E1362">
        <w:rPr>
          <w:rFonts w:ascii="Meiryo UI" w:eastAsia="Meiryo UI" w:hAnsi="Meiryo UI" w:hint="eastAsia"/>
        </w:rPr>
        <w:t>「MSゴシック」</w:t>
      </w:r>
      <w:r w:rsidR="0021507F" w:rsidRPr="007E1362">
        <w:rPr>
          <w:rFonts w:ascii="Meiryo UI" w:eastAsia="Meiryo UI" w:hAnsi="Meiryo UI" w:hint="eastAsia"/>
        </w:rPr>
        <w:t>と</w:t>
      </w:r>
      <w:r w:rsidR="00EE5BBC" w:rsidRPr="007E1362">
        <w:rPr>
          <w:rFonts w:ascii="Meiryo UI" w:eastAsia="Meiryo UI" w:hAnsi="Meiryo UI" w:hint="eastAsia"/>
        </w:rPr>
        <w:t>します</w:t>
      </w:r>
      <w:r w:rsidR="0021507F" w:rsidRPr="007E1362">
        <w:rPr>
          <w:rFonts w:ascii="Meiryo UI" w:eastAsia="Meiryo UI" w:hAnsi="Meiryo UI" w:hint="eastAsia"/>
        </w:rPr>
        <w:t>。</w:t>
      </w:r>
    </w:p>
    <w:p w14:paraId="75CB9C35" w14:textId="5C061195" w:rsidR="009F5B37" w:rsidRPr="007E1362" w:rsidRDefault="009F5B37">
      <w:pPr>
        <w:rPr>
          <w:rFonts w:ascii="Meiryo UI" w:eastAsia="Meiryo UI" w:hAnsi="Meiryo UI"/>
        </w:rPr>
      </w:pPr>
    </w:p>
    <w:p w14:paraId="6FDD7B69" w14:textId="1ED455C5" w:rsidR="00D31167" w:rsidRPr="007E1362" w:rsidRDefault="00D31167">
      <w:pPr>
        <w:rPr>
          <w:rFonts w:ascii="Meiryo UI" w:eastAsia="Meiryo UI" w:hAnsi="Meiryo UI"/>
        </w:rPr>
      </w:pPr>
    </w:p>
    <w:p w14:paraId="52EB2C53" w14:textId="77777777" w:rsidR="00D31167" w:rsidRPr="007E1362" w:rsidRDefault="00D31167">
      <w:pPr>
        <w:rPr>
          <w:rFonts w:ascii="Meiryo UI" w:eastAsia="Meiryo UI" w:hAnsi="Meiryo UI"/>
        </w:rPr>
      </w:pPr>
    </w:p>
    <w:p w14:paraId="20CEB9FC" w14:textId="77777777" w:rsidR="00B94B15" w:rsidRPr="007E1362" w:rsidRDefault="00C65A35" w:rsidP="00424045">
      <w:pPr>
        <w:pStyle w:val="1"/>
        <w:rPr>
          <w:rFonts w:ascii="Meiryo UI" w:eastAsia="Meiryo UI" w:hAnsi="Meiryo UI"/>
        </w:rPr>
      </w:pPr>
      <w:bookmarkStart w:id="16" w:name="_Toc58934129"/>
      <w:bookmarkStart w:id="17" w:name="_Ref82942635"/>
      <w:bookmarkStart w:id="18" w:name="_Ref82942654"/>
      <w:bookmarkStart w:id="19" w:name="_Ref82946182"/>
      <w:r w:rsidRPr="007E1362">
        <w:rPr>
          <w:rFonts w:ascii="Meiryo UI" w:eastAsia="Meiryo UI" w:hAnsi="Meiryo UI" w:hint="eastAsia"/>
        </w:rPr>
        <w:lastRenderedPageBreak/>
        <w:t>ユーザ認証</w:t>
      </w:r>
      <w:bookmarkEnd w:id="16"/>
    </w:p>
    <w:p w14:paraId="35C1B29E" w14:textId="77777777" w:rsidR="00F364C5" w:rsidRPr="007E1362" w:rsidRDefault="00C65A35" w:rsidP="00F364C5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0" w:name="_Toc58934130"/>
      <w:r w:rsidRPr="007E1362">
        <w:rPr>
          <w:rFonts w:ascii="Meiryo UI" w:eastAsia="Meiryo UI" w:hAnsi="Meiryo UI" w:hint="eastAsia"/>
        </w:rPr>
        <w:t>生産管理システム</w:t>
      </w:r>
      <w:bookmarkEnd w:id="20"/>
    </w:p>
    <w:p w14:paraId="62EE2878" w14:textId="77777777" w:rsidR="00A043B1" w:rsidRPr="007E1362" w:rsidRDefault="0029723D" w:rsidP="00854DC9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Windows</w:t>
      </w:r>
      <w:r w:rsidR="00854DC9" w:rsidRPr="007E1362">
        <w:rPr>
          <w:rFonts w:ascii="Meiryo UI" w:eastAsia="Meiryo UI" w:hAnsi="Meiryo UI" w:hint="eastAsia"/>
        </w:rPr>
        <w:t>ログイン時のユーザIDを使用して、シングルサインオンとする。</w:t>
      </w:r>
    </w:p>
    <w:p w14:paraId="659371F6" w14:textId="77777777" w:rsidR="00854DC9" w:rsidRPr="007E1362" w:rsidRDefault="00501133" w:rsidP="00854DC9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Windowsログイン時のユーザIDにて、</w:t>
      </w:r>
      <w:r w:rsidR="00854DC9" w:rsidRPr="007E1362">
        <w:rPr>
          <w:rFonts w:ascii="Meiryo UI" w:eastAsia="Meiryo UI" w:hAnsi="Meiryo UI" w:hint="eastAsia"/>
        </w:rPr>
        <w:t>「生産管理システム」のユーザマスタを照会し、使用できる機能を制限する。</w:t>
      </w:r>
    </w:p>
    <w:p w14:paraId="6487D98F" w14:textId="77777777" w:rsidR="00C65A35" w:rsidRPr="007E1362" w:rsidRDefault="00C65A35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AB23211" w14:textId="77777777" w:rsidR="00C65A35" w:rsidRPr="007E1362" w:rsidRDefault="00C65A35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1379E54" w14:textId="77777777" w:rsidR="003C44EB" w:rsidRPr="007E1362" w:rsidRDefault="0012266F" w:rsidP="003C44EB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1" w:name="_Toc58934131"/>
      <w:proofErr w:type="spellStart"/>
      <w:r w:rsidRPr="007E1362">
        <w:rPr>
          <w:rFonts w:ascii="Meiryo UI" w:eastAsia="Meiryo UI" w:hAnsi="Meiryo UI" w:hint="eastAsia"/>
        </w:rPr>
        <w:t>TimeTrackerNX</w:t>
      </w:r>
      <w:bookmarkEnd w:id="21"/>
      <w:proofErr w:type="spellEnd"/>
    </w:p>
    <w:p w14:paraId="3DC1C26D" w14:textId="77777777" w:rsidR="0012266F" w:rsidRPr="007E1362" w:rsidRDefault="0012266F" w:rsidP="0012266F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 w:rsidRPr="007E1362">
        <w:rPr>
          <w:rFonts w:ascii="Meiryo UI" w:eastAsia="Meiryo UI" w:hAnsi="Meiryo UI" w:hint="eastAsia"/>
        </w:rPr>
        <w:t>TimeTrackerNX</w:t>
      </w:r>
      <w:proofErr w:type="spellEnd"/>
      <w:r w:rsidRPr="007E1362">
        <w:rPr>
          <w:rFonts w:ascii="Meiryo UI" w:eastAsia="Meiryo UI" w:hAnsi="Meiryo UI" w:hint="eastAsia"/>
        </w:rPr>
        <w:t>用のユーザID、パスワードを使用してログインする。</w:t>
      </w:r>
    </w:p>
    <w:p w14:paraId="4D4C9521" w14:textId="77777777" w:rsidR="002E2928" w:rsidRPr="007E1362" w:rsidRDefault="002E2928" w:rsidP="0012266F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 w:rsidRPr="007E1362">
        <w:rPr>
          <w:rFonts w:ascii="Meiryo UI" w:eastAsia="Meiryo UI" w:hAnsi="Meiryo UI" w:hint="eastAsia"/>
        </w:rPr>
        <w:t>TimeTrackerNX</w:t>
      </w:r>
      <w:proofErr w:type="spellEnd"/>
      <w:r w:rsidRPr="007E1362">
        <w:rPr>
          <w:rFonts w:ascii="Meiryo UI" w:eastAsia="Meiryo UI" w:hAnsi="Meiryo UI" w:hint="eastAsia"/>
        </w:rPr>
        <w:t>の</w:t>
      </w:r>
      <w:proofErr w:type="spellStart"/>
      <w:r w:rsidRPr="007E1362">
        <w:rPr>
          <w:rFonts w:ascii="Meiryo UI" w:eastAsia="Meiryo UI" w:hAnsi="Meiryo UI" w:hint="eastAsia"/>
        </w:rPr>
        <w:t>WebAPI</w:t>
      </w:r>
      <w:proofErr w:type="spellEnd"/>
      <w:r w:rsidRPr="007E1362">
        <w:rPr>
          <w:rFonts w:ascii="Meiryo UI" w:eastAsia="Meiryo UI" w:hAnsi="Meiryo UI" w:hint="eastAsia"/>
        </w:rPr>
        <w:t>を利用する場合は、トークンベースの認証にて行う。</w:t>
      </w:r>
    </w:p>
    <w:p w14:paraId="0E020269" w14:textId="77777777" w:rsidR="003C44EB" w:rsidRPr="007E1362" w:rsidRDefault="003C44E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E232D70" w14:textId="77777777" w:rsidR="003C44EB" w:rsidRPr="007E1362" w:rsidRDefault="003C44E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69323D7" w14:textId="77777777" w:rsidR="003C44EB" w:rsidRPr="007E1362" w:rsidRDefault="003C44E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04876A2" w14:textId="65503DBD" w:rsidR="007B1756" w:rsidRPr="007E1362" w:rsidRDefault="007B1756" w:rsidP="007B1756">
      <w:pPr>
        <w:pStyle w:val="1"/>
        <w:rPr>
          <w:rFonts w:ascii="Meiryo UI" w:eastAsia="Meiryo UI" w:hAnsi="Meiryo UI"/>
        </w:rPr>
      </w:pPr>
      <w:bookmarkStart w:id="22" w:name="_Toc58934132"/>
      <w:r w:rsidRPr="007E1362">
        <w:rPr>
          <w:rFonts w:ascii="Meiryo UI" w:eastAsia="Meiryo UI" w:hAnsi="Meiryo UI" w:hint="eastAsia"/>
        </w:rPr>
        <w:lastRenderedPageBreak/>
        <w:t>セッションタイムアウト</w:t>
      </w:r>
      <w:bookmarkEnd w:id="22"/>
    </w:p>
    <w:p w14:paraId="56FC074E" w14:textId="7393BF88" w:rsidR="007B1756" w:rsidRPr="007E1362" w:rsidRDefault="007B1756" w:rsidP="007B1756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3" w:name="_Toc58934133"/>
      <w:r w:rsidRPr="007E1362">
        <w:rPr>
          <w:rFonts w:ascii="Meiryo UI" w:eastAsia="Meiryo UI" w:hAnsi="Meiryo UI" w:hint="eastAsia"/>
        </w:rPr>
        <w:t>セッションタイムアウト時の動作</w:t>
      </w:r>
      <w:bookmarkEnd w:id="23"/>
    </w:p>
    <w:p w14:paraId="3168C446" w14:textId="220AD73A" w:rsidR="007B1756" w:rsidRPr="007E1362" w:rsidRDefault="007B1756" w:rsidP="007B1756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セッションタイムアウト時は、表示されている画面の処理の実行を中断し、トップ画面へ戻るものとする。</w:t>
      </w:r>
    </w:p>
    <w:p w14:paraId="1B3E8461" w14:textId="77777777" w:rsidR="007B1756" w:rsidRPr="007E1362" w:rsidRDefault="007B1756" w:rsidP="007B1756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DD19676" w14:textId="77777777" w:rsidR="007B1756" w:rsidRPr="007E1362" w:rsidRDefault="007B1756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C861E63" w14:textId="77777777" w:rsidR="007B1756" w:rsidRPr="007E1362" w:rsidRDefault="007B1756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5D2B636" w14:textId="77777777" w:rsidR="00462E0D" w:rsidRPr="007E1362" w:rsidRDefault="00CA0F90" w:rsidP="00462E0D">
      <w:pPr>
        <w:pStyle w:val="1"/>
        <w:rPr>
          <w:rFonts w:ascii="Meiryo UI" w:eastAsia="Meiryo UI" w:hAnsi="Meiryo UI"/>
        </w:rPr>
      </w:pPr>
      <w:bookmarkStart w:id="24" w:name="_Toc58934134"/>
      <w:r w:rsidRPr="007E1362">
        <w:rPr>
          <w:rFonts w:ascii="Meiryo UI" w:eastAsia="Meiryo UI" w:hAnsi="Meiryo UI" w:hint="eastAsia"/>
        </w:rPr>
        <w:lastRenderedPageBreak/>
        <w:t>システムログ</w:t>
      </w:r>
      <w:bookmarkEnd w:id="24"/>
    </w:p>
    <w:p w14:paraId="2FA51DEB" w14:textId="77777777" w:rsidR="00462E0D" w:rsidRPr="007E1362" w:rsidRDefault="00E0073A" w:rsidP="00462E0D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5" w:name="_Toc58934135"/>
      <w:r w:rsidRPr="007E1362">
        <w:rPr>
          <w:rFonts w:ascii="Meiryo UI" w:eastAsia="Meiryo UI" w:hAnsi="Meiryo UI" w:hint="eastAsia"/>
        </w:rPr>
        <w:t>操作ログ</w:t>
      </w:r>
      <w:bookmarkEnd w:id="25"/>
    </w:p>
    <w:p w14:paraId="6C799437" w14:textId="77777777" w:rsidR="00E0073A" w:rsidRPr="007E1362" w:rsidRDefault="00FE6E2C" w:rsidP="00E0073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ログイン</w:t>
      </w:r>
      <w:r w:rsidR="009E3F25" w:rsidRPr="007E1362">
        <w:rPr>
          <w:rFonts w:ascii="Meiryo UI" w:eastAsia="Meiryo UI" w:hAnsi="Meiryo UI" w:hint="eastAsia"/>
        </w:rPr>
        <w:t>時、</w:t>
      </w:r>
      <w:r w:rsidR="00E0073A" w:rsidRPr="007E1362">
        <w:rPr>
          <w:rFonts w:ascii="Meiryo UI" w:eastAsia="Meiryo UI" w:hAnsi="Meiryo UI" w:hint="eastAsia"/>
        </w:rPr>
        <w:t>メインメニューとサブメニューを選択時、操作ログを保存する。</w:t>
      </w:r>
    </w:p>
    <w:p w14:paraId="6E71682B" w14:textId="77777777" w:rsidR="001D65F6" w:rsidRPr="007E1362" w:rsidRDefault="001D65F6" w:rsidP="00E0073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ログ保存先はデータベースのテーブルとする</w:t>
      </w:r>
      <w:r w:rsidR="005B5859" w:rsidRPr="007E1362">
        <w:rPr>
          <w:rFonts w:ascii="Meiryo UI" w:eastAsia="Meiryo UI" w:hAnsi="Meiryo UI" w:hint="eastAsia"/>
        </w:rPr>
        <w:t>。</w:t>
      </w:r>
    </w:p>
    <w:p w14:paraId="0FB61E2E" w14:textId="77777777" w:rsidR="00462E0D" w:rsidRPr="007E1362" w:rsidRDefault="00462E0D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8CC4866" w14:textId="77777777" w:rsidR="00B94EB1" w:rsidRPr="007E1362" w:rsidRDefault="00B94EB1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0024892" w14:textId="77777777" w:rsidR="00E0073A" w:rsidRPr="007E1362" w:rsidRDefault="00E0073A" w:rsidP="00E0073A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6" w:name="_Toc58934136"/>
      <w:r w:rsidRPr="007E1362">
        <w:rPr>
          <w:rFonts w:ascii="Meiryo UI" w:eastAsia="Meiryo UI" w:hAnsi="Meiryo UI" w:hint="eastAsia"/>
        </w:rPr>
        <w:t>エラーログ</w:t>
      </w:r>
      <w:bookmarkEnd w:id="26"/>
    </w:p>
    <w:p w14:paraId="626CAC8B" w14:textId="08E4F272" w:rsidR="003465BB" w:rsidRPr="007E1362" w:rsidRDefault="006B6F48" w:rsidP="00E0073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エラーログは</w:t>
      </w:r>
      <w:r w:rsidR="00180817" w:rsidRPr="007E1362">
        <w:rPr>
          <w:rFonts w:ascii="Meiryo UI" w:eastAsia="Meiryo UI" w:hAnsi="Meiryo UI" w:hint="eastAsia"/>
        </w:rPr>
        <w:t>サーバのファイルに保存される。</w:t>
      </w:r>
    </w:p>
    <w:p w14:paraId="46BF5CE9" w14:textId="77777777" w:rsidR="00CA0F90" w:rsidRPr="007E1362" w:rsidRDefault="00CA0F90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65C23D2" w14:textId="7AC273D1" w:rsidR="00CA0F90" w:rsidRPr="007E1362" w:rsidRDefault="00CA0F90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0E21E9A" w14:textId="4DBCAF38" w:rsidR="003D12C5" w:rsidRPr="007E1362" w:rsidRDefault="003D12C5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58EE76C" w14:textId="309A71FB" w:rsidR="003D12C5" w:rsidRPr="007E1362" w:rsidRDefault="003D12C5" w:rsidP="003D12C5">
      <w:pPr>
        <w:pStyle w:val="1"/>
        <w:rPr>
          <w:rFonts w:ascii="Meiryo UI" w:eastAsia="Meiryo UI" w:hAnsi="Meiryo UI"/>
        </w:rPr>
      </w:pPr>
      <w:bookmarkStart w:id="27" w:name="_Toc58934137"/>
      <w:r w:rsidRPr="007E1362">
        <w:rPr>
          <w:rFonts w:ascii="Meiryo UI" w:eastAsia="Meiryo UI" w:hAnsi="Meiryo UI" w:hint="eastAsia"/>
        </w:rPr>
        <w:lastRenderedPageBreak/>
        <w:t>画面共通仕様</w:t>
      </w:r>
      <w:bookmarkEnd w:id="27"/>
    </w:p>
    <w:p w14:paraId="36510FCC" w14:textId="546B7BF6" w:rsidR="003D12C5" w:rsidRPr="007E1362" w:rsidRDefault="00AA047C" w:rsidP="003D12C5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8" w:name="_Toc58934138"/>
      <w:r w:rsidRPr="007E1362">
        <w:rPr>
          <w:rFonts w:ascii="Meiryo UI" w:eastAsia="Meiryo UI" w:hAnsi="Meiryo UI" w:hint="eastAsia"/>
        </w:rPr>
        <w:t>ボタン</w:t>
      </w:r>
      <w:bookmarkEnd w:id="28"/>
    </w:p>
    <w:p w14:paraId="6FC72FD7" w14:textId="5D75BFBF" w:rsidR="00AA047C" w:rsidRPr="007E1362" w:rsidRDefault="00BE17AD" w:rsidP="00AA047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画面上のボタンは以下で統一する。</w:t>
      </w:r>
    </w:p>
    <w:p w14:paraId="72DA1FFF" w14:textId="3BEB7A9B" w:rsidR="00BE17AD" w:rsidRPr="007E1362" w:rsidRDefault="00BE17AD" w:rsidP="00BE17AD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ただし、動作によっては</w:t>
      </w:r>
      <w:r w:rsidR="005A2372" w:rsidRPr="007E1362">
        <w:rPr>
          <w:rFonts w:ascii="Meiryo UI" w:eastAsia="Meiryo UI" w:hAnsi="Meiryo UI" w:hint="eastAsia"/>
        </w:rPr>
        <w:t>別のボタンにすることもある</w:t>
      </w:r>
      <w:r w:rsidRPr="007E1362">
        <w:rPr>
          <w:rFonts w:ascii="Meiryo UI" w:eastAsia="Meiryo UI" w:hAnsi="Meiryo UI" w:hint="eastAsia"/>
        </w:rPr>
        <w:t>。</w:t>
      </w:r>
    </w:p>
    <w:p w14:paraId="14E51B24" w14:textId="367ADD52" w:rsidR="002D1660" w:rsidRPr="007E1362" w:rsidRDefault="002D1660" w:rsidP="00BE17AD">
      <w:pPr>
        <w:pStyle w:val="a3"/>
        <w:ind w:left="0" w:firstLine="0"/>
        <w:rPr>
          <w:rFonts w:ascii="Meiryo UI" w:eastAsia="Meiryo UI" w:hAnsi="Meiryo UI"/>
          <w:sz w:val="22"/>
        </w:rPr>
      </w:pP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2022272" behindDoc="0" locked="0" layoutInCell="1" allowOverlap="1" wp14:anchorId="55840046" wp14:editId="0FD7027D">
            <wp:simplePos x="0" y="0"/>
            <wp:positionH relativeFrom="column">
              <wp:posOffset>1963420</wp:posOffset>
            </wp:positionH>
            <wp:positionV relativeFrom="paragraph">
              <wp:posOffset>104140</wp:posOffset>
            </wp:positionV>
            <wp:extent cx="389255" cy="314325"/>
            <wp:effectExtent l="0" t="0" r="0" b="9525"/>
            <wp:wrapNone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566C5" w14:textId="5526398E" w:rsidR="002D1660" w:rsidRPr="007E1362" w:rsidRDefault="002D1660" w:rsidP="002D1660">
      <w:pPr>
        <w:pStyle w:val="a3"/>
        <w:ind w:left="615" w:firstLine="0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※選択時は塗り潰し表示とする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6"/>
        <w:gridCol w:w="5671"/>
      </w:tblGrid>
      <w:tr w:rsidR="007F6C1C" w:rsidRPr="007E1362" w14:paraId="3597904A" w14:textId="77777777" w:rsidTr="004E5FF0">
        <w:trPr>
          <w:trHeight w:val="616"/>
        </w:trPr>
        <w:tc>
          <w:tcPr>
            <w:tcW w:w="219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14:paraId="77AAB5A9" w14:textId="793E6F6A" w:rsidR="007F6C1C" w:rsidRPr="007E1362" w:rsidRDefault="007F6C1C" w:rsidP="004E5FF0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動作</w:t>
            </w:r>
          </w:p>
        </w:tc>
        <w:tc>
          <w:tcPr>
            <w:tcW w:w="567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14:paraId="6B081040" w14:textId="1D0C6F5C" w:rsidR="00526C25" w:rsidRPr="007E1362" w:rsidRDefault="00526C25" w:rsidP="004E5FF0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ボタン</w:t>
            </w:r>
          </w:p>
        </w:tc>
      </w:tr>
      <w:tr w:rsidR="007F6C1C" w:rsidRPr="007E1362" w14:paraId="3C29ECA8" w14:textId="77777777" w:rsidTr="00984E84">
        <w:trPr>
          <w:trHeight w:val="616"/>
        </w:trPr>
        <w:tc>
          <w:tcPr>
            <w:tcW w:w="219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2874898" w14:textId="330D86B3" w:rsidR="007F6C1C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新規</w:t>
            </w:r>
          </w:p>
        </w:tc>
        <w:tc>
          <w:tcPr>
            <w:tcW w:w="5671" w:type="dxa"/>
            <w:tcBorders>
              <w:top w:val="double" w:sz="4" w:space="0" w:color="auto"/>
            </w:tcBorders>
            <w:vAlign w:val="center"/>
          </w:tcPr>
          <w:p w14:paraId="6AF89D4C" w14:textId="6821D104" w:rsidR="007F6C1C" w:rsidRPr="007E1362" w:rsidRDefault="001061B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1399679" behindDoc="0" locked="0" layoutInCell="1" allowOverlap="1" wp14:anchorId="50909989" wp14:editId="5826EB68">
                  <wp:simplePos x="0" y="0"/>
                  <wp:positionH relativeFrom="column">
                    <wp:posOffset>160655</wp:posOffset>
                  </wp:positionH>
                  <wp:positionV relativeFrom="page">
                    <wp:posOffset>46990</wp:posOffset>
                  </wp:positionV>
                  <wp:extent cx="499745" cy="333375"/>
                  <wp:effectExtent l="0" t="0" r="0" b="9525"/>
                  <wp:wrapNone/>
                  <wp:docPr id="98" name="図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7E1362" w14:paraId="70312F3E" w14:textId="77777777" w:rsidTr="00984E84">
        <w:trPr>
          <w:trHeight w:val="585"/>
        </w:trPr>
        <w:tc>
          <w:tcPr>
            <w:tcW w:w="2196" w:type="dxa"/>
            <w:tcBorders>
              <w:left w:val="single" w:sz="12" w:space="0" w:color="auto"/>
            </w:tcBorders>
            <w:vAlign w:val="center"/>
          </w:tcPr>
          <w:p w14:paraId="2F68AA38" w14:textId="7533891D" w:rsidR="007F6C1C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編集</w:t>
            </w:r>
          </w:p>
        </w:tc>
        <w:tc>
          <w:tcPr>
            <w:tcW w:w="5671" w:type="dxa"/>
            <w:vAlign w:val="center"/>
          </w:tcPr>
          <w:p w14:paraId="5D57013B" w14:textId="254F2995" w:rsidR="007F6C1C" w:rsidRPr="007E1362" w:rsidRDefault="001061BD" w:rsidP="00984E8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14080" behindDoc="0" locked="0" layoutInCell="1" allowOverlap="1" wp14:anchorId="68FB039B" wp14:editId="18A11477">
                  <wp:simplePos x="0" y="0"/>
                  <wp:positionH relativeFrom="column">
                    <wp:posOffset>181610</wp:posOffset>
                  </wp:positionH>
                  <wp:positionV relativeFrom="page">
                    <wp:posOffset>5080</wp:posOffset>
                  </wp:positionV>
                  <wp:extent cx="490220" cy="329565"/>
                  <wp:effectExtent l="0" t="0" r="5080" b="0"/>
                  <wp:wrapNone/>
                  <wp:docPr id="99" name="図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7E1362" w14:paraId="32987918" w14:textId="77777777" w:rsidTr="00984E84">
        <w:trPr>
          <w:trHeight w:val="616"/>
        </w:trPr>
        <w:tc>
          <w:tcPr>
            <w:tcW w:w="2196" w:type="dxa"/>
            <w:tcBorders>
              <w:left w:val="single" w:sz="12" w:space="0" w:color="auto"/>
            </w:tcBorders>
            <w:vAlign w:val="center"/>
          </w:tcPr>
          <w:p w14:paraId="29EE576F" w14:textId="42221F17" w:rsidR="007F6C1C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削除</w:t>
            </w:r>
          </w:p>
        </w:tc>
        <w:tc>
          <w:tcPr>
            <w:tcW w:w="5671" w:type="dxa"/>
            <w:vAlign w:val="center"/>
          </w:tcPr>
          <w:p w14:paraId="379D052E" w14:textId="7985A353" w:rsidR="007F6C1C" w:rsidRPr="007E1362" w:rsidRDefault="001061BD" w:rsidP="00984E8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15104" behindDoc="0" locked="0" layoutInCell="1" allowOverlap="1" wp14:anchorId="16D79C91" wp14:editId="0FEC469A">
                  <wp:simplePos x="0" y="0"/>
                  <wp:positionH relativeFrom="column">
                    <wp:posOffset>193675</wp:posOffset>
                  </wp:positionH>
                  <wp:positionV relativeFrom="page">
                    <wp:posOffset>-27940</wp:posOffset>
                  </wp:positionV>
                  <wp:extent cx="480695" cy="322580"/>
                  <wp:effectExtent l="0" t="0" r="0" b="1270"/>
                  <wp:wrapNone/>
                  <wp:docPr id="112" name="図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7E1362" w14:paraId="5A5A466D" w14:textId="77777777" w:rsidTr="00984E84">
        <w:trPr>
          <w:trHeight w:val="585"/>
        </w:trPr>
        <w:tc>
          <w:tcPr>
            <w:tcW w:w="2196" w:type="dxa"/>
            <w:tcBorders>
              <w:left w:val="single" w:sz="12" w:space="0" w:color="auto"/>
            </w:tcBorders>
            <w:vAlign w:val="center"/>
          </w:tcPr>
          <w:p w14:paraId="1E6A4EC2" w14:textId="5F2243B7" w:rsidR="007F6C1C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保存</w:t>
            </w:r>
          </w:p>
        </w:tc>
        <w:tc>
          <w:tcPr>
            <w:tcW w:w="5671" w:type="dxa"/>
            <w:vAlign w:val="center"/>
          </w:tcPr>
          <w:p w14:paraId="6F5C356D" w14:textId="3DC6B9DD" w:rsidR="007F6C1C" w:rsidRPr="007E1362" w:rsidRDefault="004C6390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16128" behindDoc="0" locked="0" layoutInCell="1" allowOverlap="1" wp14:anchorId="0BD5373E" wp14:editId="1496609B">
                  <wp:simplePos x="0" y="0"/>
                  <wp:positionH relativeFrom="column">
                    <wp:posOffset>203200</wp:posOffset>
                  </wp:positionH>
                  <wp:positionV relativeFrom="page">
                    <wp:posOffset>24130</wp:posOffset>
                  </wp:positionV>
                  <wp:extent cx="471170" cy="327025"/>
                  <wp:effectExtent l="0" t="0" r="5080" b="0"/>
                  <wp:wrapNone/>
                  <wp:docPr id="113" name="図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7E1362" w14:paraId="38BCF417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44CAC0C" w14:textId="6FF767E1" w:rsidR="007F6C1C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OK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3C6A827E" w14:textId="6B65CE9B" w:rsidR="007F6C1C" w:rsidRPr="007E1362" w:rsidRDefault="00C527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17152" behindDoc="0" locked="0" layoutInCell="1" allowOverlap="1" wp14:anchorId="3BB40E6A" wp14:editId="4C9F099C">
                  <wp:simplePos x="0" y="0"/>
                  <wp:positionH relativeFrom="column">
                    <wp:posOffset>250825</wp:posOffset>
                  </wp:positionH>
                  <wp:positionV relativeFrom="page">
                    <wp:posOffset>5080</wp:posOffset>
                  </wp:positionV>
                  <wp:extent cx="353695" cy="323850"/>
                  <wp:effectExtent l="0" t="0" r="8255" b="0"/>
                  <wp:wrapNone/>
                  <wp:docPr id="137" name="図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6C1C" w:rsidRPr="007E1362" w14:paraId="71C35283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ECEC73" w14:textId="3D02B580" w:rsidR="007F6C1C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キャンセル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7337C64D" w14:textId="12E9B778" w:rsidR="007F6C1C" w:rsidRPr="007E1362" w:rsidRDefault="00CF4821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18176" behindDoc="0" locked="0" layoutInCell="1" allowOverlap="1" wp14:anchorId="2B302F17" wp14:editId="6FBE902D">
                  <wp:simplePos x="0" y="0"/>
                  <wp:positionH relativeFrom="column">
                    <wp:posOffset>206375</wp:posOffset>
                  </wp:positionH>
                  <wp:positionV relativeFrom="page">
                    <wp:posOffset>-6985</wp:posOffset>
                  </wp:positionV>
                  <wp:extent cx="809625" cy="313055"/>
                  <wp:effectExtent l="0" t="0" r="9525" b="0"/>
                  <wp:wrapNone/>
                  <wp:docPr id="141" name="図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305D" w:rsidRPr="007E1362" w14:paraId="0E5327A7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FA16B28" w14:textId="7674852E" w:rsidR="00B6305D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参照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0E98932F" w14:textId="07AA6F81" w:rsidR="00B6305D" w:rsidRPr="007E1362" w:rsidRDefault="00981388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19200" behindDoc="0" locked="0" layoutInCell="1" allowOverlap="1" wp14:anchorId="30845C50" wp14:editId="66D6F1AE">
                  <wp:simplePos x="0" y="0"/>
                  <wp:positionH relativeFrom="column">
                    <wp:posOffset>224790</wp:posOffset>
                  </wp:positionH>
                  <wp:positionV relativeFrom="page">
                    <wp:posOffset>13335</wp:posOffset>
                  </wp:positionV>
                  <wp:extent cx="449580" cy="295275"/>
                  <wp:effectExtent l="0" t="0" r="7620" b="9525"/>
                  <wp:wrapNone/>
                  <wp:docPr id="142" name="図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305D" w:rsidRPr="007E1362" w14:paraId="4418E7D2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FABE561" w14:textId="66F20C04" w:rsidR="00B6305D" w:rsidRPr="007E1362" w:rsidRDefault="00B6305D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選択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408B8923" w14:textId="3F733CB6" w:rsidR="00B6305D" w:rsidRPr="007E1362" w:rsidRDefault="00981388" w:rsidP="00984E8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20224" behindDoc="0" locked="0" layoutInCell="1" allowOverlap="1" wp14:anchorId="42ECD9E6" wp14:editId="24EC3508">
                  <wp:simplePos x="0" y="0"/>
                  <wp:positionH relativeFrom="column">
                    <wp:posOffset>260350</wp:posOffset>
                  </wp:positionH>
                  <wp:positionV relativeFrom="page">
                    <wp:posOffset>25400</wp:posOffset>
                  </wp:positionV>
                  <wp:extent cx="433070" cy="294640"/>
                  <wp:effectExtent l="0" t="0" r="5080" b="0"/>
                  <wp:wrapNone/>
                  <wp:docPr id="143" name="図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4568" w:rsidRPr="007E1362" w14:paraId="79FCB843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9B2BF0D" w14:textId="47F014B9" w:rsidR="002A4568" w:rsidRPr="007E1362" w:rsidRDefault="002A4568" w:rsidP="002A45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検索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69584284" w14:textId="4A1EC74F" w:rsidR="002A4568" w:rsidRPr="007E1362" w:rsidRDefault="002A4568" w:rsidP="002A4568">
            <w:pPr>
              <w:pStyle w:val="afffa"/>
              <w:ind w:leftChars="0" w:left="0"/>
              <w:rPr>
                <w:rFonts w:ascii="Meiryo UI" w:eastAsia="Meiryo UI" w:hAnsi="Meiryo UI"/>
                <w:noProof/>
              </w:rPr>
            </w:pPr>
            <w:r w:rsidRPr="007E1362">
              <w:rPr>
                <w:rFonts w:ascii="Meiryo UI" w:eastAsia="Meiryo UI" w:hAnsi="Meiryo UI"/>
                <w:noProof/>
              </w:rPr>
              <w:drawing>
                <wp:anchor distT="0" distB="0" distL="114300" distR="114300" simplePos="0" relativeHeight="252049920" behindDoc="0" locked="0" layoutInCell="1" allowOverlap="1" wp14:anchorId="274BBD3A" wp14:editId="1889247F">
                  <wp:simplePos x="0" y="0"/>
                  <wp:positionH relativeFrom="column">
                    <wp:posOffset>250825</wp:posOffset>
                  </wp:positionH>
                  <wp:positionV relativeFrom="page">
                    <wp:posOffset>21590</wp:posOffset>
                  </wp:positionV>
                  <wp:extent cx="452120" cy="298450"/>
                  <wp:effectExtent l="0" t="0" r="5080" b="6350"/>
                  <wp:wrapNone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4568" w:rsidRPr="007E1362" w14:paraId="5DF7F519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18C0964" w14:textId="5836A997" w:rsidR="002A4568" w:rsidRPr="007E1362" w:rsidRDefault="002A4568" w:rsidP="002A45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クリア</w:t>
            </w:r>
          </w:p>
        </w:tc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14:paraId="7450E1EB" w14:textId="4414F739" w:rsidR="002A4568" w:rsidRPr="007E1362" w:rsidRDefault="00810517" w:rsidP="002A4568">
            <w:pPr>
              <w:pStyle w:val="afffa"/>
              <w:ind w:leftChars="0" w:left="0"/>
              <w:rPr>
                <w:rFonts w:ascii="Meiryo UI" w:eastAsia="Meiryo UI" w:hAnsi="Meiryo U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56064" behindDoc="1" locked="0" layoutInCell="1" allowOverlap="1" wp14:anchorId="7D92C683" wp14:editId="5268F33A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-6350</wp:posOffset>
                  </wp:positionV>
                  <wp:extent cx="600075" cy="342265"/>
                  <wp:effectExtent l="0" t="0" r="9525" b="635"/>
                  <wp:wrapNone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4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A4568" w:rsidRPr="007E1362" w14:paraId="5FA01472" w14:textId="77777777" w:rsidTr="00984E84">
        <w:trPr>
          <w:trHeight w:val="529"/>
        </w:trPr>
        <w:tc>
          <w:tcPr>
            <w:tcW w:w="219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4154F0" w14:textId="02BD7850" w:rsidR="002A4568" w:rsidRPr="007E1362" w:rsidRDefault="002A4568" w:rsidP="002A45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戻る</w:t>
            </w:r>
          </w:p>
        </w:tc>
        <w:tc>
          <w:tcPr>
            <w:tcW w:w="5671" w:type="dxa"/>
            <w:tcBorders>
              <w:bottom w:val="single" w:sz="12" w:space="0" w:color="auto"/>
            </w:tcBorders>
            <w:vAlign w:val="center"/>
          </w:tcPr>
          <w:p w14:paraId="7E646402" w14:textId="216CF546" w:rsidR="002A4568" w:rsidRPr="007E1362" w:rsidRDefault="00810517" w:rsidP="002A45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noProof/>
              </w:rPr>
              <w:drawing>
                <wp:anchor distT="0" distB="0" distL="114300" distR="114300" simplePos="0" relativeHeight="252057088" behindDoc="1" locked="0" layoutInCell="1" allowOverlap="1" wp14:anchorId="28A60C57" wp14:editId="0BF6EB70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-17145</wp:posOffset>
                  </wp:positionV>
                  <wp:extent cx="523875" cy="382905"/>
                  <wp:effectExtent l="0" t="0" r="9525" b="0"/>
                  <wp:wrapNone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C41D784" w14:textId="54F5ABDB" w:rsidR="00AA047C" w:rsidRPr="007E1362" w:rsidRDefault="00AA047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FCEE6A5" w14:textId="77777777" w:rsidR="00AA047C" w:rsidRPr="007E1362" w:rsidRDefault="00AA047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962233E" w14:textId="411B9A90" w:rsidR="003D12C5" w:rsidRPr="007E1362" w:rsidRDefault="003D12C5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B056565" w14:textId="790FC0C9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C63CAD7" w14:textId="0FB43253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EFB60F7" w14:textId="50575C0F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2738357" w14:textId="60CE80C6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D2F06AA" w14:textId="5992C29F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E4133BD" w14:textId="569C1274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C7CE334" w14:textId="776C6094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3C20787" w14:textId="49ECB9E5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9A474A3" w14:textId="52FB8384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5F147B5" w14:textId="1BE547EB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604C3DC" w14:textId="58EFE6C1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67465DD" w14:textId="6FB8D732" w:rsidR="009A49CC" w:rsidRPr="007E1362" w:rsidRDefault="009A49CC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1249E9D" w14:textId="14E5B3D8" w:rsidR="00065C41" w:rsidRPr="007E1362" w:rsidRDefault="00065C41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B3131E5" w14:textId="5B5A1BD9" w:rsidR="00065C41" w:rsidRPr="007E1362" w:rsidRDefault="00065C41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AEB3025" w14:textId="0A0DD6A8" w:rsidR="00065C41" w:rsidRPr="007E1362" w:rsidRDefault="00065C41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FF08F4C" w14:textId="01584AFB" w:rsidR="00065C41" w:rsidRPr="007E1362" w:rsidRDefault="00065C41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3413CED" w14:textId="38E268CB" w:rsidR="00065C41" w:rsidRPr="007E1362" w:rsidRDefault="00065C41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0DAF981" w14:textId="23CFB931" w:rsidR="00065C41" w:rsidRPr="007E1362" w:rsidRDefault="00065C41" w:rsidP="00984E8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3004944" w14:textId="3B72F0DC" w:rsidR="00065C41" w:rsidRPr="007E1362" w:rsidRDefault="00065C41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38F0C40" w14:textId="61D5D568" w:rsidR="005931C3" w:rsidRPr="007E1362" w:rsidRDefault="005931C3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368CEAC" w14:textId="3B82616F" w:rsidR="005931C3" w:rsidRPr="007E1362" w:rsidRDefault="005931C3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3E0B9EA" w14:textId="00D2CB74" w:rsidR="005931C3" w:rsidRPr="007E1362" w:rsidRDefault="005931C3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1D3C9AE" w14:textId="4C280F28" w:rsidR="005931C3" w:rsidRPr="007E1362" w:rsidRDefault="005931C3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7DA3E55" w14:textId="77777777" w:rsidR="0025323F" w:rsidRPr="007E1362" w:rsidRDefault="0025323F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273CF15" w14:textId="6F4F780B" w:rsidR="00592E2E" w:rsidRPr="007E1362" w:rsidRDefault="006640B7" w:rsidP="00592E2E">
      <w:pPr>
        <w:pStyle w:val="21"/>
        <w:tabs>
          <w:tab w:val="num" w:pos="902"/>
        </w:tabs>
        <w:ind w:hanging="699"/>
        <w:rPr>
          <w:rFonts w:ascii="Meiryo UI" w:eastAsia="Meiryo UI" w:hAnsi="Meiryo UI"/>
        </w:rPr>
      </w:pPr>
      <w:bookmarkStart w:id="29" w:name="_Toc58934139"/>
      <w:r w:rsidRPr="007E1362">
        <w:rPr>
          <w:rFonts w:ascii="Meiryo UI" w:eastAsia="Meiryo UI" w:hAnsi="Meiryo UI" w:hint="eastAsia"/>
        </w:rPr>
        <w:t>ページング</w:t>
      </w:r>
      <w:bookmarkEnd w:id="29"/>
    </w:p>
    <w:p w14:paraId="69BA0198" w14:textId="5FE3FE58" w:rsidR="00065C41" w:rsidRPr="007E1362" w:rsidRDefault="004E5FF0" w:rsidP="006640B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件数が多いと想定される箇所はページングを表示する。</w:t>
      </w:r>
    </w:p>
    <w:p w14:paraId="48A15BCC" w14:textId="7E2BDE18" w:rsidR="004E5FF0" w:rsidRPr="007E1362" w:rsidRDefault="00565A97" w:rsidP="006640B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表示</w:t>
      </w:r>
      <w:r w:rsidR="00316688" w:rsidRPr="007E1362">
        <w:rPr>
          <w:rFonts w:ascii="Meiryo UI" w:eastAsia="Meiryo UI" w:hAnsi="Meiryo UI" w:hint="eastAsia"/>
        </w:rPr>
        <w:t>は以下の通りとする。</w:t>
      </w:r>
    </w:p>
    <w:p w14:paraId="13399409" w14:textId="4ADB58A2" w:rsidR="00065C41" w:rsidRPr="007E1362" w:rsidRDefault="00AA0178" w:rsidP="00C65A35">
      <w:pPr>
        <w:pStyle w:val="a3"/>
        <w:ind w:left="600" w:hangingChars="300" w:hanging="600"/>
        <w:rPr>
          <w:rFonts w:ascii="Meiryo UI" w:eastAsia="Meiryo UI" w:hAnsi="Meiryo UI"/>
          <w:sz w:val="22"/>
        </w:rPr>
      </w:pP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2013056" behindDoc="0" locked="0" layoutInCell="1" allowOverlap="1" wp14:anchorId="30224C5D" wp14:editId="35508400">
            <wp:simplePos x="0" y="0"/>
            <wp:positionH relativeFrom="column">
              <wp:posOffset>278452</wp:posOffset>
            </wp:positionH>
            <wp:positionV relativeFrom="paragraph">
              <wp:posOffset>161290</wp:posOffset>
            </wp:positionV>
            <wp:extent cx="5372100" cy="517617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624B0" w14:textId="5A8F7AF6" w:rsidR="006640B7" w:rsidRPr="007E1362" w:rsidRDefault="006640B7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E54B7C1" w14:textId="3325C3F5" w:rsidR="006640B7" w:rsidRPr="007E1362" w:rsidRDefault="006640B7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9BAA1FD" w14:textId="4B42C0B4" w:rsidR="006640B7" w:rsidRPr="007E1362" w:rsidRDefault="006640B7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18D3ABC" w14:textId="43516DA3" w:rsidR="00AA0178" w:rsidRPr="007E1362" w:rsidRDefault="00AA0178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5E7ED18" w14:textId="2D9BC6D8" w:rsidR="0025323F" w:rsidRPr="007E1362" w:rsidRDefault="0025323F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AFE9853" w14:textId="7230D032" w:rsidR="0025323F" w:rsidRPr="007E1362" w:rsidRDefault="0025323F" w:rsidP="0025323F">
      <w:pPr>
        <w:pStyle w:val="21"/>
        <w:pageBreakBefore/>
        <w:tabs>
          <w:tab w:val="num" w:pos="902"/>
        </w:tabs>
        <w:ind w:left="850" w:hanging="697"/>
        <w:rPr>
          <w:rFonts w:ascii="Meiryo UI" w:eastAsia="Meiryo UI" w:hAnsi="Meiryo UI"/>
        </w:rPr>
      </w:pPr>
      <w:bookmarkStart w:id="30" w:name="_Toc58934140"/>
      <w:r w:rsidRPr="007E1362">
        <w:rPr>
          <w:rFonts w:ascii="Meiryo UI" w:eastAsia="Meiryo UI" w:hAnsi="Meiryo UI" w:hint="eastAsia"/>
        </w:rPr>
        <w:lastRenderedPageBreak/>
        <w:t>エラーメッセージ</w:t>
      </w:r>
      <w:bookmarkEnd w:id="30"/>
    </w:p>
    <w:p w14:paraId="34929872" w14:textId="6406D1C8" w:rsidR="00832D37" w:rsidRPr="007E1362" w:rsidRDefault="0047367B" w:rsidP="0047367B">
      <w:pPr>
        <w:pStyle w:val="a3"/>
        <w:numPr>
          <w:ilvl w:val="0"/>
          <w:numId w:val="13"/>
        </w:numPr>
        <w:rPr>
          <w:rFonts w:ascii="Meiryo UI" w:eastAsia="Meiryo UI" w:hAnsi="Meiryo UI"/>
          <w:sz w:val="22"/>
        </w:rPr>
      </w:pPr>
      <w:r w:rsidRPr="007E1362">
        <w:rPr>
          <w:rFonts w:ascii="Meiryo UI" w:eastAsia="Meiryo UI" w:hAnsi="Meiryo UI" w:hint="eastAsia"/>
        </w:rPr>
        <w:t>入力にエラーがある場合は、入力項目の隣にエラーマークが表示される。</w:t>
      </w:r>
    </w:p>
    <w:p w14:paraId="6779C8B2" w14:textId="6875C6FB" w:rsidR="006D17C5" w:rsidRPr="007E1362" w:rsidRDefault="0047367B" w:rsidP="00D44534">
      <w:pPr>
        <w:pStyle w:val="a3"/>
        <w:ind w:left="0" w:firstLine="0"/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2050944" behindDoc="0" locked="0" layoutInCell="1" allowOverlap="1" wp14:anchorId="4E568B89" wp14:editId="7814EAAA">
            <wp:simplePos x="0" y="0"/>
            <wp:positionH relativeFrom="column">
              <wp:posOffset>410845</wp:posOffset>
            </wp:positionH>
            <wp:positionV relativeFrom="paragraph">
              <wp:posOffset>77470</wp:posOffset>
            </wp:positionV>
            <wp:extent cx="2076450" cy="523875"/>
            <wp:effectExtent l="0" t="0" r="0" b="95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F3F9F" w14:textId="6F8550B3" w:rsidR="0047367B" w:rsidRPr="007E1362" w:rsidRDefault="0047367B" w:rsidP="00D44534">
      <w:pPr>
        <w:pStyle w:val="a3"/>
        <w:ind w:left="0" w:firstLine="0"/>
        <w:rPr>
          <w:rFonts w:ascii="Meiryo UI" w:eastAsia="Meiryo UI" w:hAnsi="Meiryo UI"/>
        </w:rPr>
      </w:pPr>
    </w:p>
    <w:p w14:paraId="6E486340" w14:textId="3E484181" w:rsidR="0047367B" w:rsidRPr="007E1362" w:rsidRDefault="0047367B" w:rsidP="00D44534">
      <w:pPr>
        <w:pStyle w:val="a3"/>
        <w:ind w:left="0" w:firstLine="0"/>
        <w:rPr>
          <w:rFonts w:ascii="Meiryo UI" w:eastAsia="Meiryo UI" w:hAnsi="Meiryo UI"/>
        </w:rPr>
      </w:pPr>
    </w:p>
    <w:p w14:paraId="7505C7A7" w14:textId="3B4C0CB1" w:rsidR="0047367B" w:rsidRPr="007E1362" w:rsidRDefault="0047367B" w:rsidP="00D44534">
      <w:pPr>
        <w:pStyle w:val="a3"/>
        <w:ind w:left="0" w:firstLine="0"/>
        <w:rPr>
          <w:rFonts w:ascii="Meiryo UI" w:eastAsia="Meiryo UI" w:hAnsi="Meiryo UI"/>
        </w:rPr>
      </w:pPr>
    </w:p>
    <w:p w14:paraId="6F8FB924" w14:textId="61BF894D" w:rsidR="007A7EF4" w:rsidRPr="007E1362" w:rsidRDefault="007A7EF4" w:rsidP="007A7EF4">
      <w:pPr>
        <w:pStyle w:val="a3"/>
        <w:ind w:left="615" w:firstLine="0"/>
        <w:rPr>
          <w:rFonts w:ascii="Meiryo UI" w:eastAsia="Meiryo UI" w:hAnsi="Meiryo UI"/>
        </w:rPr>
      </w:pPr>
      <w:r w:rsidRPr="007E1362">
        <w:rPr>
          <w:rFonts w:ascii="Meiryo UI" w:eastAsia="Meiryo UI" w:hAnsi="Meiryo UI" w:hint="eastAsia"/>
        </w:rPr>
        <w:t>エラーマークにカーソルを置くと、エラー内容が表示される。</w:t>
      </w:r>
    </w:p>
    <w:p w14:paraId="63714DA9" w14:textId="73E7813F" w:rsidR="007A7EF4" w:rsidRPr="007E1362" w:rsidRDefault="00E471CF" w:rsidP="00D44534">
      <w:pPr>
        <w:pStyle w:val="a3"/>
        <w:ind w:left="0" w:firstLine="0"/>
        <w:rPr>
          <w:rFonts w:ascii="Meiryo UI" w:eastAsia="Meiryo UI" w:hAnsi="Meiryo UI"/>
        </w:rPr>
      </w:pPr>
      <w:r w:rsidRPr="00E471CF">
        <w:rPr>
          <w:rFonts w:ascii="Meiryo UI" w:eastAsia="Meiryo UI" w:hAnsi="Meiryo UI"/>
          <w:noProof/>
        </w:rPr>
        <w:drawing>
          <wp:anchor distT="0" distB="0" distL="114300" distR="114300" simplePos="0" relativeHeight="252052992" behindDoc="0" locked="0" layoutInCell="1" allowOverlap="1" wp14:anchorId="16D588DC" wp14:editId="3FF47852">
            <wp:simplePos x="0" y="0"/>
            <wp:positionH relativeFrom="column">
              <wp:posOffset>515620</wp:posOffset>
            </wp:positionH>
            <wp:positionV relativeFrom="paragraph">
              <wp:posOffset>119380</wp:posOffset>
            </wp:positionV>
            <wp:extent cx="2952750" cy="42303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3F964" w14:textId="4BB1827B" w:rsidR="007E1362" w:rsidRPr="007E1362" w:rsidRDefault="007E1362" w:rsidP="00D44534">
      <w:pPr>
        <w:pStyle w:val="a3"/>
        <w:ind w:left="0" w:firstLine="0"/>
        <w:rPr>
          <w:rFonts w:ascii="Meiryo UI" w:eastAsia="Meiryo UI" w:hAnsi="Meiryo UI"/>
        </w:rPr>
      </w:pPr>
    </w:p>
    <w:p w14:paraId="3E37824B" w14:textId="37E23C0A" w:rsidR="007E1362" w:rsidRPr="007E1362" w:rsidRDefault="007E1362" w:rsidP="00D44534">
      <w:pPr>
        <w:pStyle w:val="a3"/>
        <w:ind w:left="0" w:firstLine="0"/>
        <w:rPr>
          <w:rFonts w:ascii="Meiryo UI" w:eastAsia="Meiryo UI" w:hAnsi="Meiryo UI"/>
        </w:rPr>
      </w:pPr>
    </w:p>
    <w:p w14:paraId="3B370B1B" w14:textId="051CBF0F" w:rsidR="0047367B" w:rsidRPr="007E1362" w:rsidRDefault="0047367B" w:rsidP="00D44534">
      <w:pPr>
        <w:pStyle w:val="a3"/>
        <w:ind w:left="0" w:firstLine="0"/>
        <w:rPr>
          <w:rFonts w:ascii="Meiryo UI" w:eastAsia="Meiryo UI" w:hAnsi="Meiryo UI"/>
        </w:rPr>
      </w:pPr>
    </w:p>
    <w:p w14:paraId="3E9B9017" w14:textId="19116CCC" w:rsidR="00F71B81" w:rsidRPr="007E1362" w:rsidRDefault="00F71B81" w:rsidP="00F71B81">
      <w:pPr>
        <w:pStyle w:val="a3"/>
        <w:numPr>
          <w:ilvl w:val="0"/>
          <w:numId w:val="13"/>
        </w:numPr>
        <w:rPr>
          <w:rFonts w:ascii="Meiryo UI" w:eastAsia="Meiryo UI" w:hAnsi="Meiryo UI"/>
          <w:sz w:val="22"/>
        </w:rPr>
      </w:pPr>
      <w:r w:rsidRPr="007E1362">
        <w:rPr>
          <w:rFonts w:ascii="Meiryo UI" w:eastAsia="Meiryo UI" w:hAnsi="Meiryo UI" w:hint="eastAsia"/>
        </w:rPr>
        <w:t>入力項目等の個別ではく、画面</w:t>
      </w:r>
      <w:r w:rsidR="00AC12BA" w:rsidRPr="007E1362">
        <w:rPr>
          <w:rFonts w:ascii="Meiryo UI" w:eastAsia="Meiryo UI" w:hAnsi="Meiryo UI" w:hint="eastAsia"/>
        </w:rPr>
        <w:t>全体</w:t>
      </w:r>
      <w:r w:rsidRPr="007E1362">
        <w:rPr>
          <w:rFonts w:ascii="Meiryo UI" w:eastAsia="Meiryo UI" w:hAnsi="Meiryo UI" w:hint="eastAsia"/>
        </w:rPr>
        <w:t>のエラーの場合は、入力画面の上に表示される。</w:t>
      </w:r>
    </w:p>
    <w:p w14:paraId="06C93F54" w14:textId="292A8533" w:rsidR="00F71B81" w:rsidRPr="007E1362" w:rsidRDefault="00FC6B39" w:rsidP="00D44534">
      <w:pPr>
        <w:pStyle w:val="a3"/>
        <w:ind w:left="0" w:firstLine="0"/>
        <w:rPr>
          <w:rFonts w:ascii="Meiryo UI" w:eastAsia="Meiryo UI" w:hAnsi="Meiryo UI"/>
        </w:rPr>
      </w:pPr>
      <w:r w:rsidRPr="007E1362">
        <w:rPr>
          <w:rFonts w:ascii="Meiryo UI" w:eastAsia="Meiryo UI" w:hAnsi="Meiryo UI"/>
          <w:noProof/>
        </w:rPr>
        <w:drawing>
          <wp:anchor distT="0" distB="0" distL="114300" distR="114300" simplePos="0" relativeHeight="252051968" behindDoc="0" locked="0" layoutInCell="1" allowOverlap="1" wp14:anchorId="0A007CE9" wp14:editId="20A564D0">
            <wp:simplePos x="0" y="0"/>
            <wp:positionH relativeFrom="column">
              <wp:posOffset>515621</wp:posOffset>
            </wp:positionH>
            <wp:positionV relativeFrom="paragraph">
              <wp:posOffset>138430</wp:posOffset>
            </wp:positionV>
            <wp:extent cx="4686300" cy="1777273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99" cy="178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51D3A" w14:textId="022E2A80" w:rsidR="00F71B81" w:rsidRPr="007E1362" w:rsidRDefault="00F71B81" w:rsidP="00D44534">
      <w:pPr>
        <w:pStyle w:val="a3"/>
        <w:ind w:left="0" w:firstLine="0"/>
        <w:rPr>
          <w:rFonts w:ascii="Meiryo UI" w:eastAsia="Meiryo UI" w:hAnsi="Meiryo UI"/>
        </w:rPr>
      </w:pPr>
    </w:p>
    <w:p w14:paraId="28E7AFBC" w14:textId="0AD85B12" w:rsidR="00F71B81" w:rsidRPr="007E1362" w:rsidRDefault="00F71B81" w:rsidP="00D44534">
      <w:pPr>
        <w:pStyle w:val="a3"/>
        <w:ind w:left="0" w:firstLine="0"/>
        <w:rPr>
          <w:rFonts w:ascii="Meiryo UI" w:eastAsia="Meiryo UI" w:hAnsi="Meiryo UI"/>
        </w:rPr>
      </w:pPr>
    </w:p>
    <w:p w14:paraId="32ABFC08" w14:textId="0AF09347" w:rsidR="00AC12BA" w:rsidRPr="007E1362" w:rsidRDefault="00AC12BA" w:rsidP="00D44534">
      <w:pPr>
        <w:pStyle w:val="a3"/>
        <w:ind w:left="0" w:firstLine="0"/>
        <w:rPr>
          <w:rFonts w:ascii="Meiryo UI" w:eastAsia="Meiryo UI" w:hAnsi="Meiryo UI"/>
        </w:rPr>
      </w:pPr>
    </w:p>
    <w:p w14:paraId="4A4ED280" w14:textId="4CEE4BD2" w:rsidR="00AC12BA" w:rsidRPr="007E1362" w:rsidRDefault="00AC12BA" w:rsidP="00D44534">
      <w:pPr>
        <w:pStyle w:val="a3"/>
        <w:ind w:left="0" w:firstLine="0"/>
        <w:rPr>
          <w:rFonts w:ascii="Meiryo UI" w:eastAsia="Meiryo UI" w:hAnsi="Meiryo UI"/>
        </w:rPr>
      </w:pPr>
    </w:p>
    <w:p w14:paraId="6CDF9087" w14:textId="57B871B2" w:rsidR="00AC12BA" w:rsidRPr="007E1362" w:rsidRDefault="00AC12BA" w:rsidP="00D44534">
      <w:pPr>
        <w:pStyle w:val="a3"/>
        <w:ind w:left="0" w:firstLine="0"/>
        <w:rPr>
          <w:rFonts w:ascii="Meiryo UI" w:eastAsia="Meiryo UI" w:hAnsi="Meiryo UI"/>
        </w:rPr>
      </w:pPr>
    </w:p>
    <w:p w14:paraId="59EE8DCF" w14:textId="77777777" w:rsidR="00AC12BA" w:rsidRPr="007E1362" w:rsidRDefault="00AC12BA" w:rsidP="00D44534">
      <w:pPr>
        <w:pStyle w:val="a3"/>
        <w:ind w:left="0" w:firstLine="0"/>
        <w:rPr>
          <w:rFonts w:ascii="Meiryo UI" w:eastAsia="Meiryo UI" w:hAnsi="Meiryo UI"/>
        </w:rPr>
      </w:pPr>
    </w:p>
    <w:p w14:paraId="46F393AF" w14:textId="09758B80" w:rsidR="00F71B81" w:rsidRPr="007E1362" w:rsidRDefault="00F71B81" w:rsidP="00D44534">
      <w:pPr>
        <w:pStyle w:val="a3"/>
        <w:ind w:left="0" w:firstLine="0"/>
        <w:rPr>
          <w:rFonts w:ascii="Meiryo UI" w:eastAsia="Meiryo UI" w:hAnsi="Meiryo UI"/>
        </w:rPr>
      </w:pPr>
    </w:p>
    <w:p w14:paraId="7D7568B1" w14:textId="6D92B82F" w:rsidR="00F71B81" w:rsidRPr="007E1362" w:rsidRDefault="00F71B81" w:rsidP="00D44534">
      <w:pPr>
        <w:pStyle w:val="a3"/>
        <w:ind w:left="0" w:firstLine="0"/>
        <w:rPr>
          <w:rFonts w:ascii="Meiryo UI" w:eastAsia="Meiryo UI" w:hAnsi="Meiryo UI"/>
        </w:rPr>
      </w:pPr>
    </w:p>
    <w:p w14:paraId="30B0CF92" w14:textId="0A17EE7B" w:rsidR="00FC6B39" w:rsidRPr="007E1362" w:rsidRDefault="00FC6B39" w:rsidP="00D44534">
      <w:pPr>
        <w:pStyle w:val="a3"/>
        <w:ind w:left="0" w:firstLine="0"/>
        <w:rPr>
          <w:rFonts w:ascii="Meiryo UI" w:eastAsia="Meiryo UI" w:hAnsi="Meiryo UI"/>
        </w:rPr>
      </w:pPr>
    </w:p>
    <w:p w14:paraId="5324A160" w14:textId="3F4FBEA9" w:rsidR="00FC6B39" w:rsidRPr="007E1362" w:rsidRDefault="00FC6B39" w:rsidP="00D44534">
      <w:pPr>
        <w:pStyle w:val="a3"/>
        <w:ind w:left="0" w:firstLine="0"/>
        <w:rPr>
          <w:rFonts w:ascii="Meiryo UI" w:eastAsia="Meiryo UI" w:hAnsi="Meiryo UI"/>
        </w:rPr>
      </w:pPr>
    </w:p>
    <w:p w14:paraId="71522A9D" w14:textId="0721FEDE" w:rsidR="00FC6B39" w:rsidRDefault="00FC6B39" w:rsidP="00D44534">
      <w:pPr>
        <w:pStyle w:val="a3"/>
        <w:ind w:left="0" w:firstLine="0"/>
        <w:rPr>
          <w:rFonts w:ascii="Meiryo UI" w:eastAsia="Meiryo UI" w:hAnsi="Meiryo UI"/>
        </w:rPr>
      </w:pPr>
    </w:p>
    <w:p w14:paraId="3E3B435F" w14:textId="02945A40" w:rsidR="00050E53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1056E859" w14:textId="77777777" w:rsidR="00050E53" w:rsidRPr="007E1362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6534A74C" w14:textId="111F2039" w:rsidR="00050E53" w:rsidRPr="007E1362" w:rsidRDefault="00050E53" w:rsidP="00050E53">
      <w:pPr>
        <w:pStyle w:val="21"/>
        <w:tabs>
          <w:tab w:val="num" w:pos="902"/>
        </w:tabs>
        <w:ind w:left="850" w:hanging="697"/>
        <w:rPr>
          <w:rFonts w:ascii="Meiryo UI" w:eastAsia="Meiryo UI" w:hAnsi="Meiryo UI"/>
        </w:rPr>
      </w:pPr>
      <w:bookmarkStart w:id="31" w:name="_Toc58934141"/>
      <w:r>
        <w:rPr>
          <w:rFonts w:ascii="Meiryo UI" w:eastAsia="Meiryo UI" w:hAnsi="Meiryo UI" w:hint="eastAsia"/>
        </w:rPr>
        <w:t>画面タイトル</w:t>
      </w:r>
      <w:bookmarkEnd w:id="31"/>
    </w:p>
    <w:p w14:paraId="3002EB5F" w14:textId="0838BE36" w:rsidR="00050E53" w:rsidRPr="007E1362" w:rsidRDefault="00EB0EDC" w:rsidP="00050E53">
      <w:pPr>
        <w:pStyle w:val="a3"/>
        <w:numPr>
          <w:ilvl w:val="0"/>
          <w:numId w:val="13"/>
        </w:numPr>
        <w:rPr>
          <w:rFonts w:ascii="Meiryo UI" w:eastAsia="Meiryo UI" w:hAnsi="Meiryo UI"/>
          <w:sz w:val="22"/>
        </w:rPr>
      </w:pPr>
      <w:r>
        <w:rPr>
          <w:rFonts w:ascii="Meiryo UI" w:eastAsia="Meiryo UI" w:hAnsi="Meiryo UI" w:hint="eastAsia"/>
          <w:sz w:val="22"/>
        </w:rPr>
        <w:t>機能名を表示する画面タイトルは、「■　機能名」とし、■と機能名の間は、全角スペースが入る。</w:t>
      </w:r>
    </w:p>
    <w:p w14:paraId="7B0C7067" w14:textId="313C9945" w:rsidR="00050E53" w:rsidRPr="007E1362" w:rsidRDefault="00AD48F4" w:rsidP="00050E53">
      <w:pPr>
        <w:pStyle w:val="a3"/>
        <w:ind w:left="0" w:firstLine="0"/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2054016" behindDoc="1" locked="0" layoutInCell="1" allowOverlap="1" wp14:anchorId="4D82E7C7" wp14:editId="50F59BC9">
            <wp:simplePos x="0" y="0"/>
            <wp:positionH relativeFrom="column">
              <wp:posOffset>515620</wp:posOffset>
            </wp:positionH>
            <wp:positionV relativeFrom="paragraph">
              <wp:posOffset>126365</wp:posOffset>
            </wp:positionV>
            <wp:extent cx="1609725" cy="428625"/>
            <wp:effectExtent l="0" t="0" r="9525" b="952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5F4B0" w14:textId="314A34CF" w:rsidR="0047367B" w:rsidRPr="00050E53" w:rsidRDefault="0047367B" w:rsidP="00D44534">
      <w:pPr>
        <w:pStyle w:val="a3"/>
        <w:ind w:left="0" w:firstLine="0"/>
        <w:rPr>
          <w:rFonts w:ascii="Meiryo UI" w:eastAsia="Meiryo UI" w:hAnsi="Meiryo UI"/>
        </w:rPr>
      </w:pPr>
    </w:p>
    <w:p w14:paraId="1E1DC3CD" w14:textId="5DB98553" w:rsidR="00050E53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098F9A89" w14:textId="4F8F5914" w:rsidR="00050E53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49594256" w14:textId="0052B091" w:rsidR="00050E53" w:rsidRPr="004731A3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6EE66F2E" w14:textId="11944315" w:rsidR="004731A3" w:rsidRPr="007E1362" w:rsidRDefault="004731A3" w:rsidP="004731A3">
      <w:pPr>
        <w:pStyle w:val="21"/>
        <w:tabs>
          <w:tab w:val="num" w:pos="902"/>
        </w:tabs>
        <w:ind w:left="850" w:hanging="697"/>
        <w:rPr>
          <w:rFonts w:ascii="Meiryo UI" w:eastAsia="Meiryo UI" w:hAnsi="Meiryo UI"/>
        </w:rPr>
      </w:pPr>
      <w:bookmarkStart w:id="32" w:name="_Toc58934142"/>
      <w:r>
        <w:rPr>
          <w:rFonts w:ascii="Meiryo UI" w:eastAsia="Meiryo UI" w:hAnsi="Meiryo UI" w:hint="eastAsia"/>
        </w:rPr>
        <w:t>一覧リスト表示の文字位置</w:t>
      </w:r>
      <w:bookmarkEnd w:id="32"/>
    </w:p>
    <w:p w14:paraId="19443CC9" w14:textId="23C4FF67" w:rsidR="004731A3" w:rsidRPr="007E1362" w:rsidRDefault="004731A3" w:rsidP="004731A3">
      <w:pPr>
        <w:pStyle w:val="a3"/>
        <w:numPr>
          <w:ilvl w:val="0"/>
          <w:numId w:val="13"/>
        </w:numPr>
        <w:rPr>
          <w:rFonts w:ascii="Meiryo UI" w:eastAsia="Meiryo UI" w:hAnsi="Meiryo UI"/>
          <w:sz w:val="22"/>
        </w:rPr>
      </w:pPr>
      <w:r>
        <w:rPr>
          <w:rFonts w:ascii="Meiryo UI" w:eastAsia="Meiryo UI" w:hAnsi="Meiryo UI" w:hint="eastAsia"/>
          <w:sz w:val="22"/>
        </w:rPr>
        <w:t>一覧形式で表示するリストの文字位置は、以下の通りとする。</w:t>
      </w:r>
    </w:p>
    <w:tbl>
      <w:tblPr>
        <w:tblpPr w:leftFromText="142" w:rightFromText="142" w:vertAnchor="text" w:horzAnchor="page" w:tblpX="2206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62"/>
        <w:gridCol w:w="3309"/>
      </w:tblGrid>
      <w:tr w:rsidR="00D75B37" w:rsidRPr="007E1362" w14:paraId="732FABF9" w14:textId="77777777" w:rsidTr="00D75B37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1FE46E4" w14:textId="4E906DC6" w:rsidR="00D75B37" w:rsidRPr="007E1362" w:rsidRDefault="00D75B37" w:rsidP="00D75B3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330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2F24437" w14:textId="3BA49D93" w:rsidR="00D75B37" w:rsidRPr="007E1362" w:rsidRDefault="00D75B37" w:rsidP="00D75B3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文字位置</w:t>
            </w:r>
          </w:p>
        </w:tc>
      </w:tr>
      <w:tr w:rsidR="00D75B37" w:rsidRPr="007E1362" w14:paraId="082E1CF7" w14:textId="77777777" w:rsidTr="00D75B37">
        <w:tc>
          <w:tcPr>
            <w:tcW w:w="2962" w:type="dxa"/>
            <w:tcBorders>
              <w:top w:val="double" w:sz="4" w:space="0" w:color="auto"/>
              <w:left w:val="single" w:sz="12" w:space="0" w:color="auto"/>
            </w:tcBorders>
          </w:tcPr>
          <w:p w14:paraId="06E576EE" w14:textId="5B5B9B68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列タイトル</w:t>
            </w:r>
          </w:p>
        </w:tc>
        <w:tc>
          <w:tcPr>
            <w:tcW w:w="3309" w:type="dxa"/>
            <w:tcBorders>
              <w:top w:val="double" w:sz="4" w:space="0" w:color="auto"/>
              <w:right w:val="single" w:sz="12" w:space="0" w:color="auto"/>
            </w:tcBorders>
          </w:tcPr>
          <w:p w14:paraId="2C104B86" w14:textId="5372D2C3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中央揃え</w:t>
            </w:r>
          </w:p>
        </w:tc>
      </w:tr>
      <w:tr w:rsidR="00D75B37" w:rsidRPr="007E1362" w14:paraId="7A61CA62" w14:textId="77777777" w:rsidTr="00D75B37">
        <w:tc>
          <w:tcPr>
            <w:tcW w:w="2962" w:type="dxa"/>
            <w:tcBorders>
              <w:left w:val="single" w:sz="12" w:space="0" w:color="auto"/>
            </w:tcBorders>
          </w:tcPr>
          <w:p w14:paraId="6C19D591" w14:textId="5A1F380F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本文（文字）</w:t>
            </w:r>
          </w:p>
        </w:tc>
        <w:tc>
          <w:tcPr>
            <w:tcW w:w="3309" w:type="dxa"/>
            <w:tcBorders>
              <w:right w:val="single" w:sz="12" w:space="0" w:color="auto"/>
            </w:tcBorders>
          </w:tcPr>
          <w:p w14:paraId="36231177" w14:textId="62B6985D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左揃え</w:t>
            </w:r>
          </w:p>
        </w:tc>
      </w:tr>
      <w:tr w:rsidR="00D75B37" w:rsidRPr="007E1362" w14:paraId="5E8667D7" w14:textId="77777777" w:rsidTr="00D75B37">
        <w:tc>
          <w:tcPr>
            <w:tcW w:w="2962" w:type="dxa"/>
            <w:tcBorders>
              <w:left w:val="single" w:sz="12" w:space="0" w:color="auto"/>
            </w:tcBorders>
          </w:tcPr>
          <w:p w14:paraId="149E0EBC" w14:textId="0773D97B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本文（数値）</w:t>
            </w:r>
          </w:p>
        </w:tc>
        <w:tc>
          <w:tcPr>
            <w:tcW w:w="3309" w:type="dxa"/>
            <w:tcBorders>
              <w:right w:val="single" w:sz="12" w:space="0" w:color="auto"/>
            </w:tcBorders>
          </w:tcPr>
          <w:p w14:paraId="0EA802F7" w14:textId="154AD1A8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右揃え</w:t>
            </w:r>
          </w:p>
        </w:tc>
      </w:tr>
      <w:tr w:rsidR="00D75B37" w:rsidRPr="007E1362" w14:paraId="23B080F4" w14:textId="77777777" w:rsidTr="00D75B37">
        <w:trPr>
          <w:trHeight w:val="258"/>
        </w:trPr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</w:tcPr>
          <w:p w14:paraId="30B752F6" w14:textId="03D0C70E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本文（日付）</w:t>
            </w:r>
          </w:p>
        </w:tc>
        <w:tc>
          <w:tcPr>
            <w:tcW w:w="3309" w:type="dxa"/>
            <w:tcBorders>
              <w:bottom w:val="single" w:sz="12" w:space="0" w:color="auto"/>
              <w:right w:val="single" w:sz="12" w:space="0" w:color="auto"/>
            </w:tcBorders>
          </w:tcPr>
          <w:p w14:paraId="03F68748" w14:textId="37BFF135" w:rsidR="00D75B37" w:rsidRPr="007E1362" w:rsidRDefault="00D75B37" w:rsidP="00D75B3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中央揃え</w:t>
            </w:r>
          </w:p>
        </w:tc>
      </w:tr>
    </w:tbl>
    <w:p w14:paraId="5323187E" w14:textId="77777777" w:rsidR="004731A3" w:rsidRPr="00050E53" w:rsidRDefault="004731A3" w:rsidP="004731A3">
      <w:pPr>
        <w:pStyle w:val="a3"/>
        <w:ind w:left="0" w:firstLine="0"/>
        <w:rPr>
          <w:rFonts w:ascii="Meiryo UI" w:eastAsia="Meiryo UI" w:hAnsi="Meiryo UI"/>
        </w:rPr>
      </w:pPr>
    </w:p>
    <w:p w14:paraId="046F805B" w14:textId="77777777" w:rsidR="004731A3" w:rsidRDefault="004731A3" w:rsidP="004731A3">
      <w:pPr>
        <w:pStyle w:val="a3"/>
        <w:ind w:left="0" w:firstLine="0"/>
        <w:rPr>
          <w:rFonts w:ascii="Meiryo UI" w:eastAsia="Meiryo UI" w:hAnsi="Meiryo UI"/>
        </w:rPr>
      </w:pPr>
    </w:p>
    <w:p w14:paraId="7F4C5D8C" w14:textId="2FADD0E1" w:rsidR="00050E53" w:rsidRPr="004731A3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3A3303C2" w14:textId="454FDDC8" w:rsidR="00050E53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23FC0847" w14:textId="16D65A05" w:rsidR="00D75B37" w:rsidRDefault="00D75B37" w:rsidP="00D44534">
      <w:pPr>
        <w:pStyle w:val="a3"/>
        <w:ind w:left="0" w:firstLine="0"/>
        <w:rPr>
          <w:rFonts w:ascii="Meiryo UI" w:eastAsia="Meiryo UI" w:hAnsi="Meiryo UI"/>
        </w:rPr>
      </w:pPr>
    </w:p>
    <w:p w14:paraId="38483D92" w14:textId="466ED604" w:rsidR="00D75B37" w:rsidRDefault="00D75B37" w:rsidP="00D44534">
      <w:pPr>
        <w:pStyle w:val="a3"/>
        <w:ind w:left="0" w:firstLine="0"/>
        <w:rPr>
          <w:rFonts w:ascii="Meiryo UI" w:eastAsia="Meiryo UI" w:hAnsi="Meiryo UI"/>
        </w:rPr>
      </w:pPr>
    </w:p>
    <w:p w14:paraId="25153856" w14:textId="4952DF2C" w:rsidR="00D75B37" w:rsidRDefault="00D75B37" w:rsidP="00D44534">
      <w:pPr>
        <w:pStyle w:val="a3"/>
        <w:ind w:left="0" w:firstLine="0"/>
        <w:rPr>
          <w:rFonts w:ascii="Meiryo UI" w:eastAsia="Meiryo UI" w:hAnsi="Meiryo UI"/>
        </w:rPr>
      </w:pPr>
    </w:p>
    <w:p w14:paraId="0B487C2B" w14:textId="76D047A6" w:rsidR="00C07611" w:rsidRDefault="00C07611" w:rsidP="00D44534">
      <w:pPr>
        <w:pStyle w:val="a3"/>
        <w:ind w:left="0" w:firstLine="0"/>
        <w:rPr>
          <w:rFonts w:ascii="Meiryo UI" w:eastAsia="Meiryo UI" w:hAnsi="Meiryo UI"/>
        </w:rPr>
      </w:pPr>
    </w:p>
    <w:p w14:paraId="6F7F8037" w14:textId="77777777" w:rsidR="00C07611" w:rsidRDefault="00C07611" w:rsidP="00D44534">
      <w:pPr>
        <w:pStyle w:val="a3"/>
        <w:ind w:left="0" w:firstLine="0"/>
        <w:rPr>
          <w:rFonts w:ascii="Meiryo UI" w:eastAsia="Meiryo UI" w:hAnsi="Meiryo UI"/>
        </w:rPr>
      </w:pPr>
    </w:p>
    <w:p w14:paraId="706F2770" w14:textId="2F9128AA" w:rsidR="00C07611" w:rsidRPr="007E1362" w:rsidRDefault="00C07611" w:rsidP="00C07611">
      <w:pPr>
        <w:pStyle w:val="21"/>
        <w:pageBreakBefore/>
        <w:tabs>
          <w:tab w:val="num" w:pos="902"/>
        </w:tabs>
        <w:ind w:left="850" w:hanging="697"/>
        <w:rPr>
          <w:rFonts w:ascii="Meiryo UI" w:eastAsia="Meiryo UI" w:hAnsi="Meiryo UI"/>
        </w:rPr>
      </w:pPr>
      <w:bookmarkStart w:id="33" w:name="_Toc58934143"/>
      <w:r>
        <w:rPr>
          <w:rFonts w:ascii="Meiryo UI" w:eastAsia="Meiryo UI" w:hAnsi="Meiryo UI" w:hint="eastAsia"/>
        </w:rPr>
        <w:lastRenderedPageBreak/>
        <w:t>入力必須項目</w:t>
      </w:r>
      <w:bookmarkEnd w:id="33"/>
    </w:p>
    <w:p w14:paraId="7348EFC4" w14:textId="7432144F" w:rsidR="00C07611" w:rsidRDefault="00C07611" w:rsidP="00C07611">
      <w:pPr>
        <w:pStyle w:val="a3"/>
        <w:numPr>
          <w:ilvl w:val="0"/>
          <w:numId w:val="13"/>
        </w:numPr>
        <w:rPr>
          <w:rFonts w:ascii="Meiryo UI" w:eastAsia="Meiryo UI" w:hAnsi="Meiryo UI"/>
          <w:sz w:val="22"/>
        </w:rPr>
      </w:pPr>
      <w:r>
        <w:rPr>
          <w:rFonts w:ascii="Meiryo UI" w:eastAsia="Meiryo UI" w:hAnsi="Meiryo UI" w:hint="eastAsia"/>
          <w:sz w:val="22"/>
        </w:rPr>
        <w:t>入力必須項目には、項目タイトルの隣に、アスタリスク（*）をつける。</w:t>
      </w:r>
    </w:p>
    <w:p w14:paraId="404207A5" w14:textId="687284DE" w:rsidR="00C07611" w:rsidRPr="007E1362" w:rsidRDefault="00C07611" w:rsidP="00C07611">
      <w:pPr>
        <w:pStyle w:val="a3"/>
        <w:ind w:left="615" w:firstLine="0"/>
        <w:rPr>
          <w:rFonts w:ascii="Meiryo UI" w:eastAsia="Meiryo UI" w:hAnsi="Meiryo UI"/>
          <w:sz w:val="22"/>
        </w:rPr>
      </w:pPr>
      <w:r>
        <w:rPr>
          <w:rFonts w:ascii="Meiryo UI" w:eastAsia="Meiryo UI" w:hAnsi="Meiryo UI" w:hint="eastAsia"/>
          <w:sz w:val="22"/>
        </w:rPr>
        <w:t>項目タイトルとアスタリスクの間には半角スペースを入れるものとし、アスタリスクは半角とする。</w:t>
      </w:r>
    </w:p>
    <w:p w14:paraId="148A36F6" w14:textId="51F78EF0" w:rsidR="00D75B37" w:rsidRDefault="003E51E2" w:rsidP="00D44534">
      <w:pPr>
        <w:pStyle w:val="a3"/>
        <w:ind w:left="0" w:firstLine="0"/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2055040" behindDoc="1" locked="0" layoutInCell="1" allowOverlap="1" wp14:anchorId="263A5A74" wp14:editId="675A54EB">
            <wp:simplePos x="0" y="0"/>
            <wp:positionH relativeFrom="column">
              <wp:posOffset>858520</wp:posOffset>
            </wp:positionH>
            <wp:positionV relativeFrom="paragraph">
              <wp:posOffset>173990</wp:posOffset>
            </wp:positionV>
            <wp:extent cx="3048000" cy="457200"/>
            <wp:effectExtent l="0" t="0" r="0" b="0"/>
            <wp:wrapNone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E8D13" w14:textId="29CDA9CB" w:rsidR="00050E53" w:rsidRPr="007E1362" w:rsidRDefault="00050E53" w:rsidP="00D44534">
      <w:pPr>
        <w:pStyle w:val="a3"/>
        <w:ind w:left="0" w:firstLine="0"/>
        <w:rPr>
          <w:rFonts w:ascii="Meiryo UI" w:eastAsia="Meiryo UI" w:hAnsi="Meiryo UI"/>
        </w:rPr>
      </w:pPr>
    </w:p>
    <w:p w14:paraId="2C72A0FB" w14:textId="09A2919B" w:rsidR="007E1362" w:rsidRDefault="007E1362" w:rsidP="00D44534">
      <w:pPr>
        <w:pStyle w:val="a3"/>
        <w:ind w:left="0" w:firstLine="0"/>
        <w:rPr>
          <w:rFonts w:ascii="Meiryo UI" w:eastAsia="Meiryo UI" w:hAnsi="Meiryo UI"/>
        </w:rPr>
      </w:pPr>
    </w:p>
    <w:p w14:paraId="74521F85" w14:textId="01CB6594" w:rsidR="00B520DB" w:rsidRDefault="00B520DB" w:rsidP="00D44534">
      <w:pPr>
        <w:pStyle w:val="a3"/>
        <w:ind w:left="0" w:firstLine="0"/>
        <w:rPr>
          <w:rFonts w:ascii="Meiryo UI" w:eastAsia="Meiryo UI" w:hAnsi="Meiryo UI"/>
        </w:rPr>
      </w:pPr>
    </w:p>
    <w:p w14:paraId="7304A0A0" w14:textId="13930D5F" w:rsidR="00B520DB" w:rsidRDefault="00B520DB" w:rsidP="00D44534">
      <w:pPr>
        <w:pStyle w:val="a3"/>
        <w:ind w:left="0" w:firstLine="0"/>
        <w:rPr>
          <w:rFonts w:ascii="Meiryo UI" w:eastAsia="Meiryo UI" w:hAnsi="Meiryo UI"/>
        </w:rPr>
      </w:pPr>
    </w:p>
    <w:p w14:paraId="0B74A7A4" w14:textId="155005EA" w:rsidR="00B520DB" w:rsidRDefault="00B520DB" w:rsidP="00D44534">
      <w:pPr>
        <w:pStyle w:val="a3"/>
        <w:ind w:left="0" w:firstLine="0"/>
        <w:rPr>
          <w:rFonts w:ascii="Meiryo UI" w:eastAsia="Meiryo UI" w:hAnsi="Meiryo UI"/>
        </w:rPr>
      </w:pPr>
    </w:p>
    <w:p w14:paraId="39FF927D" w14:textId="77777777" w:rsidR="00B520DB" w:rsidRPr="007E1362" w:rsidRDefault="00B520DB" w:rsidP="00D44534">
      <w:pPr>
        <w:pStyle w:val="a3"/>
        <w:ind w:left="0" w:firstLine="0"/>
        <w:rPr>
          <w:rFonts w:ascii="Meiryo UI" w:eastAsia="Meiryo UI" w:hAnsi="Meiryo UI"/>
        </w:rPr>
      </w:pPr>
    </w:p>
    <w:p w14:paraId="544D2FC0" w14:textId="77777777" w:rsidR="00714F27" w:rsidRPr="007E1362" w:rsidRDefault="00C21F63" w:rsidP="00C21F63">
      <w:pPr>
        <w:pStyle w:val="31"/>
        <w:numPr>
          <w:ilvl w:val="0"/>
          <w:numId w:val="0"/>
        </w:numPr>
        <w:rPr>
          <w:rFonts w:ascii="Meiryo UI" w:eastAsia="Meiryo UI" w:hAnsi="Meiryo UI"/>
        </w:rPr>
      </w:pPr>
      <w:r w:rsidRPr="007E1362">
        <w:rPr>
          <w:rFonts w:ascii="Meiryo UI" w:eastAsia="Meiryo UI" w:hAnsi="Meiryo UI"/>
        </w:rPr>
        <w:t xml:space="preserve"> </w:t>
      </w:r>
    </w:p>
    <w:p w14:paraId="302DB54A" w14:textId="77777777" w:rsidR="002C594D" w:rsidRPr="007E1362" w:rsidRDefault="002C594D" w:rsidP="002C594D">
      <w:pPr>
        <w:pStyle w:val="1"/>
        <w:rPr>
          <w:rFonts w:ascii="Meiryo UI" w:eastAsia="Meiryo UI" w:hAnsi="Meiryo UI"/>
        </w:rPr>
      </w:pPr>
      <w:bookmarkStart w:id="34" w:name="_Toc58934144"/>
      <w:bookmarkEnd w:id="17"/>
      <w:bookmarkEnd w:id="18"/>
      <w:bookmarkEnd w:id="19"/>
      <w:r w:rsidRPr="007E1362">
        <w:rPr>
          <w:rFonts w:ascii="Meiryo UI" w:eastAsia="Meiryo UI" w:hAnsi="Meiryo UI" w:hint="eastAsia"/>
        </w:rPr>
        <w:lastRenderedPageBreak/>
        <w:t>改定履歴</w:t>
      </w:r>
      <w:bookmarkEnd w:id="34"/>
    </w:p>
    <w:p w14:paraId="649097DF" w14:textId="77777777" w:rsidR="00B94B15" w:rsidRPr="007E1362" w:rsidRDefault="00B94B15">
      <w:pPr>
        <w:spacing w:afterLines="50" w:after="120"/>
        <w:rPr>
          <w:rFonts w:ascii="Meiryo UI" w:eastAsia="Meiryo UI" w:hAnsi="Meiryo UI"/>
          <w:b/>
          <w:bCs/>
          <w:sz w:val="24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4"/>
        <w:gridCol w:w="5071"/>
        <w:gridCol w:w="991"/>
        <w:gridCol w:w="991"/>
        <w:gridCol w:w="1121"/>
      </w:tblGrid>
      <w:tr w:rsidR="00B94B15" w:rsidRPr="007E1362" w14:paraId="7080BE19" w14:textId="77777777">
        <w:tc>
          <w:tcPr>
            <w:tcW w:w="786" w:type="dxa"/>
            <w:tcBorders>
              <w:bottom w:val="double" w:sz="4" w:space="0" w:color="auto"/>
            </w:tcBorders>
            <w:shd w:val="clear" w:color="auto" w:fill="C0C0C0"/>
          </w:tcPr>
          <w:p w14:paraId="1A1F2480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ＮＯ</w:t>
            </w:r>
          </w:p>
        </w:tc>
        <w:tc>
          <w:tcPr>
            <w:tcW w:w="5218" w:type="dxa"/>
            <w:tcBorders>
              <w:bottom w:val="double" w:sz="4" w:space="0" w:color="auto"/>
            </w:tcBorders>
            <w:shd w:val="clear" w:color="auto" w:fill="C0C0C0"/>
          </w:tcPr>
          <w:p w14:paraId="37C7F7DA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内    容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0D7C2643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承認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6ED4976D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担当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0C0C0"/>
          </w:tcPr>
          <w:p w14:paraId="6CC22E8D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E1362">
              <w:rPr>
                <w:rFonts w:ascii="Meiryo UI" w:eastAsia="Meiryo UI" w:hAnsi="Meiryo UI" w:hint="eastAsia"/>
              </w:rPr>
              <w:t>日付</w:t>
            </w:r>
          </w:p>
        </w:tc>
      </w:tr>
      <w:tr w:rsidR="00B94B15" w:rsidRPr="007E1362" w14:paraId="6CB5E7D4" w14:textId="77777777">
        <w:trPr>
          <w:trHeight w:val="50"/>
        </w:trPr>
        <w:tc>
          <w:tcPr>
            <w:tcW w:w="786" w:type="dxa"/>
            <w:tcBorders>
              <w:top w:val="double" w:sz="4" w:space="0" w:color="auto"/>
            </w:tcBorders>
          </w:tcPr>
          <w:p w14:paraId="1609AE0F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7E1362">
              <w:rPr>
                <w:rFonts w:ascii="Meiryo UI" w:eastAsia="Meiryo UI" w:hAnsi="Meiryo UI" w:hint="eastAsia"/>
                <w:sz w:val="20"/>
              </w:rPr>
              <w:t>０</w:t>
            </w:r>
          </w:p>
        </w:tc>
        <w:tc>
          <w:tcPr>
            <w:tcW w:w="5218" w:type="dxa"/>
            <w:tcBorders>
              <w:top w:val="double" w:sz="4" w:space="0" w:color="auto"/>
            </w:tcBorders>
          </w:tcPr>
          <w:p w14:paraId="0C673B5C" w14:textId="77777777" w:rsidR="00B94B15" w:rsidRPr="007E1362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  <w:r w:rsidRPr="007E1362">
              <w:rPr>
                <w:rFonts w:ascii="Meiryo UI" w:eastAsia="Meiryo UI" w:hAnsi="Meiryo UI" w:hint="eastAsia"/>
                <w:sz w:val="20"/>
              </w:rPr>
              <w:t>初版発行</w:t>
            </w: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6F5CFDF4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5D87690F" w14:textId="77777777" w:rsidR="00B94B15" w:rsidRPr="007E1362" w:rsidRDefault="008C3B62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7E1362">
              <w:rPr>
                <w:rFonts w:ascii="Meiryo UI" w:eastAsia="Meiryo UI" w:hAnsi="Meiryo UI" w:hint="eastAsia"/>
                <w:sz w:val="20"/>
              </w:rPr>
              <w:t>西田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ED64230" w14:textId="7000EEBD" w:rsidR="00B94B15" w:rsidRPr="007E1362" w:rsidRDefault="00B524BB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  <w:r w:rsidRPr="007E1362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="002245AD" w:rsidRPr="007E1362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Pr="007E1362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2245AD" w:rsidRPr="007E1362">
              <w:rPr>
                <w:rFonts w:ascii="Meiryo UI" w:eastAsia="Meiryo UI" w:hAnsi="Meiryo UI" w:hint="eastAsia"/>
                <w:w w:val="90"/>
                <w:sz w:val="20"/>
              </w:rPr>
              <w:t>6</w:t>
            </w:r>
            <w:r w:rsidRPr="007E1362">
              <w:rPr>
                <w:rFonts w:ascii="Meiryo UI" w:eastAsia="Meiryo UI" w:hAnsi="Meiryo UI" w:hint="eastAsia"/>
                <w:w w:val="90"/>
                <w:sz w:val="20"/>
              </w:rPr>
              <w:t>-1</w:t>
            </w:r>
            <w:r w:rsidR="00303E15" w:rsidRPr="007E1362">
              <w:rPr>
                <w:rFonts w:ascii="Meiryo UI" w:eastAsia="Meiryo UI" w:hAnsi="Meiryo UI" w:hint="eastAsia"/>
                <w:w w:val="90"/>
                <w:sz w:val="20"/>
              </w:rPr>
              <w:t>6</w:t>
            </w:r>
          </w:p>
        </w:tc>
      </w:tr>
      <w:tr w:rsidR="002D791D" w:rsidRPr="007E1362" w14:paraId="138C16D9" w14:textId="77777777">
        <w:tc>
          <w:tcPr>
            <w:tcW w:w="786" w:type="dxa"/>
          </w:tcPr>
          <w:p w14:paraId="198B994B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1B848DAB" w14:textId="77777777" w:rsidR="002D791D" w:rsidRPr="007E1362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473B8E2C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52C9F88A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295095B5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E1362" w14:paraId="05D70461" w14:textId="77777777">
        <w:tc>
          <w:tcPr>
            <w:tcW w:w="786" w:type="dxa"/>
          </w:tcPr>
          <w:p w14:paraId="0055515C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41EF7AF" w14:textId="77777777" w:rsidR="002D791D" w:rsidRPr="007E1362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310D66F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7FF2ABB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3170992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E1362" w14:paraId="027ADEA4" w14:textId="77777777">
        <w:tc>
          <w:tcPr>
            <w:tcW w:w="786" w:type="dxa"/>
          </w:tcPr>
          <w:p w14:paraId="24CFA4A7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4CEC62F9" w14:textId="77777777" w:rsidR="002D791D" w:rsidRPr="007E1362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39DCF2A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78213687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2D35C2B1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E1362" w14:paraId="0D24CD48" w14:textId="77777777">
        <w:tc>
          <w:tcPr>
            <w:tcW w:w="786" w:type="dxa"/>
          </w:tcPr>
          <w:p w14:paraId="3EBBE0FE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48B33895" w14:textId="77777777" w:rsidR="002D791D" w:rsidRPr="007E1362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E8E8179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5C09D486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002B0328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E1362" w14:paraId="6BF5E018" w14:textId="77777777">
        <w:tc>
          <w:tcPr>
            <w:tcW w:w="786" w:type="dxa"/>
          </w:tcPr>
          <w:p w14:paraId="57E3FC07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0487B96" w14:textId="77777777" w:rsidR="002D791D" w:rsidRPr="007E1362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57BA1F5A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A51B52F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4BA09EB8" w14:textId="77777777" w:rsidR="002D791D" w:rsidRPr="007E1362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B94B15" w:rsidRPr="007E1362" w14:paraId="7110FE59" w14:textId="77777777">
        <w:tc>
          <w:tcPr>
            <w:tcW w:w="786" w:type="dxa"/>
          </w:tcPr>
          <w:p w14:paraId="52A2DE19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4D2F35C8" w14:textId="77777777" w:rsidR="00B94B15" w:rsidRPr="007E1362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72F0530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51E6B982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1B679D79" w14:textId="77777777" w:rsidR="00B94B15" w:rsidRPr="007E1362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</w:tbl>
    <w:p w14:paraId="33FAA2E8" w14:textId="77777777" w:rsidR="00B94B15" w:rsidRPr="007E1362" w:rsidRDefault="00B94B15">
      <w:pPr>
        <w:pStyle w:val="a3"/>
        <w:ind w:left="0" w:firstLine="0"/>
        <w:rPr>
          <w:rFonts w:ascii="Meiryo UI" w:eastAsia="Meiryo UI" w:hAnsi="Meiryo UI"/>
        </w:rPr>
      </w:pPr>
    </w:p>
    <w:sectPr w:rsidR="00B94B15" w:rsidRPr="007E1362" w:rsidSect="003B6B44">
      <w:headerReference w:type="default" r:id="rId27"/>
      <w:footerReference w:type="default" r:id="rId28"/>
      <w:headerReference w:type="first" r:id="rId29"/>
      <w:footerReference w:type="first" r:id="rId30"/>
      <w:pgSz w:w="11907" w:h="16840" w:code="9"/>
      <w:pgMar w:top="851" w:right="1134" w:bottom="964" w:left="1588" w:header="0" w:footer="0" w:gutter="0"/>
      <w:pgBorders w:offsetFrom="page">
        <w:bottom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BB45" w14:textId="77777777" w:rsidR="007E5421" w:rsidRDefault="007E5421">
      <w:r>
        <w:separator/>
      </w:r>
    </w:p>
  </w:endnote>
  <w:endnote w:type="continuationSeparator" w:id="0">
    <w:p w14:paraId="789C65E2" w14:textId="77777777" w:rsidR="007E5421" w:rsidRDefault="007E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明朝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1412" w14:textId="77777777" w:rsidR="007E5421" w:rsidRDefault="007E5421">
    <w:pPr>
      <w:pStyle w:val="aa"/>
      <w:pBdr>
        <w:top w:val="thickThinSmallGap" w:sz="24" w:space="1" w:color="auto"/>
      </w:pBdr>
      <w:spacing w:line="240" w:lineRule="exact"/>
      <w:rPr>
        <w:rStyle w:val="ab"/>
      </w:rPr>
    </w:pPr>
  </w:p>
  <w:p w14:paraId="7686E14F" w14:textId="77777777" w:rsidR="007E5421" w:rsidRDefault="007E5421">
    <w:pPr>
      <w:pStyle w:val="aa"/>
      <w:spacing w:line="240" w:lineRule="exact"/>
      <w:ind w:left="-397" w:hanging="9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7</w:t>
    </w:r>
    <w:r>
      <w:rPr>
        <w:rStyle w:val="ab"/>
      </w:rPr>
      <w:fldChar w:fldCharType="end"/>
    </w:r>
  </w:p>
  <w:p w14:paraId="2F7E8DAF" w14:textId="77777777" w:rsidR="007E5421" w:rsidRDefault="007E5421">
    <w:pPr>
      <w:pStyle w:val="aa"/>
      <w:spacing w:line="240" w:lineRule="exact"/>
    </w:pPr>
  </w:p>
  <w:p w14:paraId="250E4153" w14:textId="77777777" w:rsidR="007E5421" w:rsidRDefault="007E5421">
    <w:pPr>
      <w:pStyle w:val="aa"/>
      <w:spacing w:line="24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187E3" w14:textId="77777777" w:rsidR="007E5421" w:rsidRDefault="007E5421">
    <w:pPr>
      <w:pStyle w:val="aa"/>
      <w:pBdr>
        <w:bottom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A06ED" w14:textId="77777777" w:rsidR="007E5421" w:rsidRDefault="007E5421">
      <w:r>
        <w:separator/>
      </w:r>
    </w:p>
  </w:footnote>
  <w:footnote w:type="continuationSeparator" w:id="0">
    <w:p w14:paraId="164A6E25" w14:textId="77777777" w:rsidR="007E5421" w:rsidRDefault="007E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C663A" w14:textId="77777777" w:rsidR="007E5421" w:rsidRDefault="007E5421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600"/>
      </w:tabs>
      <w:autoSpaceDE w:val="0"/>
      <w:autoSpaceDN w:val="0"/>
      <w:spacing w:after="240" w:line="300" w:lineRule="atLeast"/>
      <w:textAlignment w:val="bottom"/>
      <w:rPr>
        <w:rFonts w:ascii="標準ゴシック" w:eastAsia="標準ゴシック"/>
        <w:b/>
        <w:sz w:val="24"/>
      </w:rPr>
    </w:pPr>
  </w:p>
  <w:p w14:paraId="2C8A879A" w14:textId="77777777" w:rsidR="007E5421" w:rsidRPr="00D675F4" w:rsidRDefault="007E5421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120"/>
      </w:tabs>
      <w:autoSpaceDE w:val="0"/>
      <w:autoSpaceDN w:val="0"/>
      <w:spacing w:after="240" w:line="300" w:lineRule="atLeast"/>
      <w:textAlignment w:val="bottom"/>
      <w:rPr>
        <w:rFonts w:ascii="Meiryo UI" w:eastAsia="Meiryo UI" w:hAnsi="Meiryo UI"/>
        <w:bCs/>
        <w:iCs/>
        <w:color w:val="C0C0C0"/>
        <w:spacing w:val="-20"/>
        <w:sz w:val="20"/>
      </w:rPr>
    </w:pPr>
    <w:r>
      <w:rPr>
        <w:rFonts w:ascii="標準ゴシック" w:eastAsia="標準ゴシック"/>
        <w:b/>
        <w:sz w:val="24"/>
      </w:rPr>
      <w:tab/>
    </w:r>
    <w:r w:rsidRPr="00D675F4">
      <w:rPr>
        <w:rFonts w:ascii="Meiryo UI" w:eastAsia="Meiryo UI" w:hAnsi="Meiryo UI" w:hint="eastAsia"/>
        <w:bCs/>
        <w:iCs/>
        <w:color w:val="C0C0C0"/>
        <w:sz w:val="20"/>
      </w:rPr>
      <w:t>生産管理システム　外部仕様書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99648" w14:textId="77777777" w:rsidR="007E5421" w:rsidRDefault="007E5421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46672BA9" w14:textId="77777777" w:rsidR="007E5421" w:rsidRDefault="007E5421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7F02D49F" w14:textId="77777777" w:rsidR="007E5421" w:rsidRDefault="007E5421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after="240" w:line="300" w:lineRule="atLeast"/>
      <w:textAlignment w:val="bottom"/>
      <w:rPr>
        <w:rFonts w:ascii="ＭＳ Ｐゴシック" w:eastAsia="ＭＳ Ｐゴシック" w:hAnsi="Algerian"/>
        <w:b/>
        <w:i/>
        <w:spacing w:val="-20"/>
        <w:sz w:val="20"/>
      </w:rPr>
    </w:pPr>
    <w:r>
      <w:rPr>
        <w:rFonts w:ascii="ＭＳ Ｐゴシック" w:eastAsia="ＭＳ Ｐゴシック"/>
        <w:b/>
        <w:sz w:val="20"/>
      </w:rPr>
      <w:tab/>
    </w:r>
    <w:r>
      <w:rPr>
        <w:rFonts w:ascii="ＭＳ Ｐゴシック" w:eastAsia="ＭＳ Ｐゴシック" w:hint="eastAsia"/>
        <w:vanish/>
        <w:sz w:val="20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a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55286A14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1"/>
      <w:lvlText w:val="第%2節"/>
      <w:lvlJc w:val="left"/>
      <w:pPr>
        <w:ind w:left="851" w:hanging="426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31"/>
      <w:lvlText w:val="第%3項"/>
      <w:lvlJc w:val="left"/>
      <w:pPr>
        <w:ind w:left="1277" w:hanging="425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1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1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abstractNum w:abstractNumId="11" w15:restartNumberingAfterBreak="0">
    <w:nsid w:val="13BF395B"/>
    <w:multiLevelType w:val="hybridMultilevel"/>
    <w:tmpl w:val="79EA6708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2" w:hanging="420"/>
      </w:pPr>
      <w:rPr>
        <w:rFonts w:ascii="Wingdings" w:hAnsi="Wingdings" w:hint="default"/>
      </w:rPr>
    </w:lvl>
  </w:abstractNum>
  <w:abstractNum w:abstractNumId="12" w15:restartNumberingAfterBreak="0">
    <w:nsid w:val="536D3C85"/>
    <w:multiLevelType w:val="hybridMultilevel"/>
    <w:tmpl w:val="4732D838"/>
    <w:lvl w:ilvl="0" w:tplc="15E0A2FC">
      <w:numFmt w:val="bullet"/>
      <w:lvlText w:val="・"/>
      <w:lvlJc w:val="left"/>
      <w:pPr>
        <w:ind w:left="615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3" w15:restartNumberingAfterBreak="0">
    <w:nsid w:val="6F2114A8"/>
    <w:multiLevelType w:val="hybridMultilevel"/>
    <w:tmpl w:val="9FCE3BDC"/>
    <w:lvl w:ilvl="0" w:tplc="0409000B">
      <w:start w:val="1"/>
      <w:numFmt w:val="bullet"/>
      <w:lvlText w:val=""/>
      <w:lvlJc w:val="left"/>
      <w:pPr>
        <w:ind w:left="61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4" w15:restartNumberingAfterBreak="0">
    <w:nsid w:val="74FA6E12"/>
    <w:multiLevelType w:val="hybridMultilevel"/>
    <w:tmpl w:val="02CCCBA8"/>
    <w:lvl w:ilvl="0" w:tplc="2768471A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2"/>
  <w:drawingGridVerticalSpacing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53249" fill="f" fillcolor="white">
      <v:fill color="white" on="f"/>
      <v:stroke weight="1pt"/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424045"/>
    <w:rsid w:val="00000BA6"/>
    <w:rsid w:val="00001765"/>
    <w:rsid w:val="00003CFA"/>
    <w:rsid w:val="0000543A"/>
    <w:rsid w:val="00006586"/>
    <w:rsid w:val="00013024"/>
    <w:rsid w:val="000132D0"/>
    <w:rsid w:val="00013D5B"/>
    <w:rsid w:val="0001667E"/>
    <w:rsid w:val="0001703D"/>
    <w:rsid w:val="00017411"/>
    <w:rsid w:val="00021AD4"/>
    <w:rsid w:val="00023EAC"/>
    <w:rsid w:val="00024C3B"/>
    <w:rsid w:val="00026672"/>
    <w:rsid w:val="00030DFC"/>
    <w:rsid w:val="00030E7D"/>
    <w:rsid w:val="00031658"/>
    <w:rsid w:val="00032D71"/>
    <w:rsid w:val="00032E40"/>
    <w:rsid w:val="00034463"/>
    <w:rsid w:val="00035C05"/>
    <w:rsid w:val="00036529"/>
    <w:rsid w:val="000365D0"/>
    <w:rsid w:val="0003692E"/>
    <w:rsid w:val="00036D87"/>
    <w:rsid w:val="00040F14"/>
    <w:rsid w:val="0004174D"/>
    <w:rsid w:val="00042726"/>
    <w:rsid w:val="00050E53"/>
    <w:rsid w:val="00051FAD"/>
    <w:rsid w:val="00052015"/>
    <w:rsid w:val="00052D68"/>
    <w:rsid w:val="00053D8A"/>
    <w:rsid w:val="00057330"/>
    <w:rsid w:val="0006054F"/>
    <w:rsid w:val="00061302"/>
    <w:rsid w:val="0006137F"/>
    <w:rsid w:val="00061AC8"/>
    <w:rsid w:val="00065C41"/>
    <w:rsid w:val="00065CE2"/>
    <w:rsid w:val="000707E9"/>
    <w:rsid w:val="000722FC"/>
    <w:rsid w:val="00072606"/>
    <w:rsid w:val="00072CB8"/>
    <w:rsid w:val="00077DAA"/>
    <w:rsid w:val="0008034A"/>
    <w:rsid w:val="0008295C"/>
    <w:rsid w:val="00094128"/>
    <w:rsid w:val="00094C16"/>
    <w:rsid w:val="000A0D79"/>
    <w:rsid w:val="000A2BDB"/>
    <w:rsid w:val="000A7C15"/>
    <w:rsid w:val="000B05F8"/>
    <w:rsid w:val="000B3355"/>
    <w:rsid w:val="000B431D"/>
    <w:rsid w:val="000C18AF"/>
    <w:rsid w:val="000C5164"/>
    <w:rsid w:val="000C516D"/>
    <w:rsid w:val="000D2F03"/>
    <w:rsid w:val="000D3283"/>
    <w:rsid w:val="000D361F"/>
    <w:rsid w:val="000D3B29"/>
    <w:rsid w:val="000D511E"/>
    <w:rsid w:val="000D5442"/>
    <w:rsid w:val="000D6668"/>
    <w:rsid w:val="000D7333"/>
    <w:rsid w:val="000D7FA1"/>
    <w:rsid w:val="000E0F66"/>
    <w:rsid w:val="000E2261"/>
    <w:rsid w:val="000E4888"/>
    <w:rsid w:val="000E4D9F"/>
    <w:rsid w:val="000E6453"/>
    <w:rsid w:val="000F044F"/>
    <w:rsid w:val="000F18C7"/>
    <w:rsid w:val="000F7460"/>
    <w:rsid w:val="000F7C32"/>
    <w:rsid w:val="0010010D"/>
    <w:rsid w:val="00102EDC"/>
    <w:rsid w:val="001061BD"/>
    <w:rsid w:val="001065C9"/>
    <w:rsid w:val="00106DDF"/>
    <w:rsid w:val="00107C3D"/>
    <w:rsid w:val="00114130"/>
    <w:rsid w:val="0011449F"/>
    <w:rsid w:val="001156E7"/>
    <w:rsid w:val="001200A1"/>
    <w:rsid w:val="0012266F"/>
    <w:rsid w:val="00122BB2"/>
    <w:rsid w:val="001249A3"/>
    <w:rsid w:val="00124B15"/>
    <w:rsid w:val="00127EBC"/>
    <w:rsid w:val="00127FE4"/>
    <w:rsid w:val="0013173E"/>
    <w:rsid w:val="0013293E"/>
    <w:rsid w:val="00132A2B"/>
    <w:rsid w:val="0013777B"/>
    <w:rsid w:val="001419E6"/>
    <w:rsid w:val="00147393"/>
    <w:rsid w:val="00151A54"/>
    <w:rsid w:val="001525C0"/>
    <w:rsid w:val="00157124"/>
    <w:rsid w:val="00157573"/>
    <w:rsid w:val="00160DC1"/>
    <w:rsid w:val="00162DFF"/>
    <w:rsid w:val="0016525A"/>
    <w:rsid w:val="0017120B"/>
    <w:rsid w:val="00172B62"/>
    <w:rsid w:val="001735DF"/>
    <w:rsid w:val="00174802"/>
    <w:rsid w:val="00175781"/>
    <w:rsid w:val="00180571"/>
    <w:rsid w:val="00180817"/>
    <w:rsid w:val="00180D6A"/>
    <w:rsid w:val="00181850"/>
    <w:rsid w:val="00182892"/>
    <w:rsid w:val="00182DF0"/>
    <w:rsid w:val="0018538A"/>
    <w:rsid w:val="0019198F"/>
    <w:rsid w:val="00192A4B"/>
    <w:rsid w:val="00193DB9"/>
    <w:rsid w:val="00195280"/>
    <w:rsid w:val="001A08BE"/>
    <w:rsid w:val="001A243B"/>
    <w:rsid w:val="001A2B10"/>
    <w:rsid w:val="001A2B26"/>
    <w:rsid w:val="001A50C1"/>
    <w:rsid w:val="001B0883"/>
    <w:rsid w:val="001B38B2"/>
    <w:rsid w:val="001B3C85"/>
    <w:rsid w:val="001B40EC"/>
    <w:rsid w:val="001B480A"/>
    <w:rsid w:val="001B6C60"/>
    <w:rsid w:val="001B7DD3"/>
    <w:rsid w:val="001C2418"/>
    <w:rsid w:val="001C2427"/>
    <w:rsid w:val="001C2850"/>
    <w:rsid w:val="001C34D6"/>
    <w:rsid w:val="001C386A"/>
    <w:rsid w:val="001C4899"/>
    <w:rsid w:val="001C6E83"/>
    <w:rsid w:val="001C79FF"/>
    <w:rsid w:val="001D01B3"/>
    <w:rsid w:val="001D0330"/>
    <w:rsid w:val="001D0338"/>
    <w:rsid w:val="001D0C65"/>
    <w:rsid w:val="001D2481"/>
    <w:rsid w:val="001D314F"/>
    <w:rsid w:val="001D5064"/>
    <w:rsid w:val="001D65AD"/>
    <w:rsid w:val="001D65F6"/>
    <w:rsid w:val="001D7297"/>
    <w:rsid w:val="001D759E"/>
    <w:rsid w:val="001E05D8"/>
    <w:rsid w:val="001E2D5C"/>
    <w:rsid w:val="001E3E92"/>
    <w:rsid w:val="001E51B6"/>
    <w:rsid w:val="001E76D7"/>
    <w:rsid w:val="001F01B4"/>
    <w:rsid w:val="001F11AC"/>
    <w:rsid w:val="001F1410"/>
    <w:rsid w:val="001F5273"/>
    <w:rsid w:val="001F77E5"/>
    <w:rsid w:val="00201528"/>
    <w:rsid w:val="00203CC3"/>
    <w:rsid w:val="00203F91"/>
    <w:rsid w:val="002059E6"/>
    <w:rsid w:val="00207378"/>
    <w:rsid w:val="0020778E"/>
    <w:rsid w:val="00212593"/>
    <w:rsid w:val="002137B8"/>
    <w:rsid w:val="0021507F"/>
    <w:rsid w:val="00215570"/>
    <w:rsid w:val="002165C4"/>
    <w:rsid w:val="002201E0"/>
    <w:rsid w:val="00221F86"/>
    <w:rsid w:val="002225CD"/>
    <w:rsid w:val="002245AD"/>
    <w:rsid w:val="002264F4"/>
    <w:rsid w:val="00227D24"/>
    <w:rsid w:val="002311F4"/>
    <w:rsid w:val="00231E7A"/>
    <w:rsid w:val="00232551"/>
    <w:rsid w:val="00235C9B"/>
    <w:rsid w:val="0023649F"/>
    <w:rsid w:val="00237CB7"/>
    <w:rsid w:val="00237D60"/>
    <w:rsid w:val="00244C96"/>
    <w:rsid w:val="00245720"/>
    <w:rsid w:val="002465F8"/>
    <w:rsid w:val="00246B83"/>
    <w:rsid w:val="00247645"/>
    <w:rsid w:val="00250339"/>
    <w:rsid w:val="0025323F"/>
    <w:rsid w:val="002537A2"/>
    <w:rsid w:val="002560D3"/>
    <w:rsid w:val="002563FE"/>
    <w:rsid w:val="00256925"/>
    <w:rsid w:val="002600BA"/>
    <w:rsid w:val="0026099E"/>
    <w:rsid w:val="0026145E"/>
    <w:rsid w:val="00262342"/>
    <w:rsid w:val="00263788"/>
    <w:rsid w:val="00263855"/>
    <w:rsid w:val="00263D9E"/>
    <w:rsid w:val="00264F2E"/>
    <w:rsid w:val="00267514"/>
    <w:rsid w:val="00270B3C"/>
    <w:rsid w:val="00272537"/>
    <w:rsid w:val="00272E67"/>
    <w:rsid w:val="0027409C"/>
    <w:rsid w:val="00275145"/>
    <w:rsid w:val="002759C7"/>
    <w:rsid w:val="0028164E"/>
    <w:rsid w:val="00282893"/>
    <w:rsid w:val="0028721D"/>
    <w:rsid w:val="00293163"/>
    <w:rsid w:val="00294222"/>
    <w:rsid w:val="002968B9"/>
    <w:rsid w:val="002969F6"/>
    <w:rsid w:val="0029723D"/>
    <w:rsid w:val="00297ADC"/>
    <w:rsid w:val="002A2641"/>
    <w:rsid w:val="002A2A75"/>
    <w:rsid w:val="002A2AA4"/>
    <w:rsid w:val="002A4568"/>
    <w:rsid w:val="002A4B55"/>
    <w:rsid w:val="002A594C"/>
    <w:rsid w:val="002A63A8"/>
    <w:rsid w:val="002A6C0D"/>
    <w:rsid w:val="002B1903"/>
    <w:rsid w:val="002B19A4"/>
    <w:rsid w:val="002B21B7"/>
    <w:rsid w:val="002B2854"/>
    <w:rsid w:val="002B2971"/>
    <w:rsid w:val="002B2A9F"/>
    <w:rsid w:val="002B6D5A"/>
    <w:rsid w:val="002B7755"/>
    <w:rsid w:val="002C027E"/>
    <w:rsid w:val="002C1FE3"/>
    <w:rsid w:val="002C30DF"/>
    <w:rsid w:val="002C44F0"/>
    <w:rsid w:val="002C594D"/>
    <w:rsid w:val="002D1660"/>
    <w:rsid w:val="002D4A2F"/>
    <w:rsid w:val="002D557B"/>
    <w:rsid w:val="002D791D"/>
    <w:rsid w:val="002E07C6"/>
    <w:rsid w:val="002E1158"/>
    <w:rsid w:val="002E2928"/>
    <w:rsid w:val="002E3285"/>
    <w:rsid w:val="002E49E0"/>
    <w:rsid w:val="002E4EEE"/>
    <w:rsid w:val="002E64AB"/>
    <w:rsid w:val="002F14C3"/>
    <w:rsid w:val="002F2377"/>
    <w:rsid w:val="002F334E"/>
    <w:rsid w:val="002F47AA"/>
    <w:rsid w:val="00302D17"/>
    <w:rsid w:val="0030377A"/>
    <w:rsid w:val="0030377C"/>
    <w:rsid w:val="00303E15"/>
    <w:rsid w:val="0030737A"/>
    <w:rsid w:val="00307F78"/>
    <w:rsid w:val="0031095D"/>
    <w:rsid w:val="00311A58"/>
    <w:rsid w:val="0031447F"/>
    <w:rsid w:val="00316688"/>
    <w:rsid w:val="00320315"/>
    <w:rsid w:val="003212B3"/>
    <w:rsid w:val="00324D6E"/>
    <w:rsid w:val="00324F4F"/>
    <w:rsid w:val="00326DA6"/>
    <w:rsid w:val="00331609"/>
    <w:rsid w:val="00332457"/>
    <w:rsid w:val="003342BE"/>
    <w:rsid w:val="00335BF4"/>
    <w:rsid w:val="00337ED7"/>
    <w:rsid w:val="0034108B"/>
    <w:rsid w:val="00342CBF"/>
    <w:rsid w:val="0034500D"/>
    <w:rsid w:val="00345F72"/>
    <w:rsid w:val="003465BB"/>
    <w:rsid w:val="0035235C"/>
    <w:rsid w:val="00360595"/>
    <w:rsid w:val="00360F5B"/>
    <w:rsid w:val="0036415E"/>
    <w:rsid w:val="00364619"/>
    <w:rsid w:val="00367BD1"/>
    <w:rsid w:val="0037096C"/>
    <w:rsid w:val="00374515"/>
    <w:rsid w:val="00375448"/>
    <w:rsid w:val="00375B41"/>
    <w:rsid w:val="003767B7"/>
    <w:rsid w:val="00376AF8"/>
    <w:rsid w:val="003840D7"/>
    <w:rsid w:val="003842EE"/>
    <w:rsid w:val="00385069"/>
    <w:rsid w:val="003909DD"/>
    <w:rsid w:val="0039214C"/>
    <w:rsid w:val="00392EBB"/>
    <w:rsid w:val="0039483D"/>
    <w:rsid w:val="003951C6"/>
    <w:rsid w:val="0039542B"/>
    <w:rsid w:val="00395955"/>
    <w:rsid w:val="00395B63"/>
    <w:rsid w:val="00396774"/>
    <w:rsid w:val="003A0661"/>
    <w:rsid w:val="003A0A7F"/>
    <w:rsid w:val="003A27B9"/>
    <w:rsid w:val="003A2B00"/>
    <w:rsid w:val="003A32D5"/>
    <w:rsid w:val="003B0804"/>
    <w:rsid w:val="003B10D6"/>
    <w:rsid w:val="003B17CF"/>
    <w:rsid w:val="003B2C81"/>
    <w:rsid w:val="003B4BC8"/>
    <w:rsid w:val="003B6513"/>
    <w:rsid w:val="003B6B14"/>
    <w:rsid w:val="003B6B44"/>
    <w:rsid w:val="003C32A9"/>
    <w:rsid w:val="003C3616"/>
    <w:rsid w:val="003C44EB"/>
    <w:rsid w:val="003C5A1F"/>
    <w:rsid w:val="003C64F3"/>
    <w:rsid w:val="003D12C5"/>
    <w:rsid w:val="003D3777"/>
    <w:rsid w:val="003D3D6A"/>
    <w:rsid w:val="003D75AD"/>
    <w:rsid w:val="003E0A0A"/>
    <w:rsid w:val="003E0D3C"/>
    <w:rsid w:val="003E1859"/>
    <w:rsid w:val="003E27A4"/>
    <w:rsid w:val="003E3FE1"/>
    <w:rsid w:val="003E40F7"/>
    <w:rsid w:val="003E48B3"/>
    <w:rsid w:val="003E51E2"/>
    <w:rsid w:val="003E5F8F"/>
    <w:rsid w:val="003F0806"/>
    <w:rsid w:val="003F417F"/>
    <w:rsid w:val="003F4B82"/>
    <w:rsid w:val="003F4FA9"/>
    <w:rsid w:val="003F5122"/>
    <w:rsid w:val="003F6B44"/>
    <w:rsid w:val="004008C2"/>
    <w:rsid w:val="00401DCE"/>
    <w:rsid w:val="004040F9"/>
    <w:rsid w:val="00407BD6"/>
    <w:rsid w:val="004100D9"/>
    <w:rsid w:val="004112B8"/>
    <w:rsid w:val="00420A62"/>
    <w:rsid w:val="00421258"/>
    <w:rsid w:val="00421C34"/>
    <w:rsid w:val="00422558"/>
    <w:rsid w:val="00423594"/>
    <w:rsid w:val="00424045"/>
    <w:rsid w:val="00424D65"/>
    <w:rsid w:val="00425B98"/>
    <w:rsid w:val="004263DF"/>
    <w:rsid w:val="00430115"/>
    <w:rsid w:val="00431823"/>
    <w:rsid w:val="00431F28"/>
    <w:rsid w:val="0043274C"/>
    <w:rsid w:val="00432CEA"/>
    <w:rsid w:val="0043308C"/>
    <w:rsid w:val="00434B30"/>
    <w:rsid w:val="00435308"/>
    <w:rsid w:val="00437F40"/>
    <w:rsid w:val="00440055"/>
    <w:rsid w:val="004431C0"/>
    <w:rsid w:val="00443C55"/>
    <w:rsid w:val="00444200"/>
    <w:rsid w:val="004466A9"/>
    <w:rsid w:val="00451921"/>
    <w:rsid w:val="00455AC5"/>
    <w:rsid w:val="004625B3"/>
    <w:rsid w:val="004626E0"/>
    <w:rsid w:val="00462D5E"/>
    <w:rsid w:val="00462E0D"/>
    <w:rsid w:val="004631AF"/>
    <w:rsid w:val="00465133"/>
    <w:rsid w:val="0046517E"/>
    <w:rsid w:val="00466812"/>
    <w:rsid w:val="00466FD2"/>
    <w:rsid w:val="0047021C"/>
    <w:rsid w:val="00471DA5"/>
    <w:rsid w:val="00472DD1"/>
    <w:rsid w:val="004731A3"/>
    <w:rsid w:val="00473367"/>
    <w:rsid w:val="004733E9"/>
    <w:rsid w:val="0047367B"/>
    <w:rsid w:val="00477227"/>
    <w:rsid w:val="00480739"/>
    <w:rsid w:val="00480E61"/>
    <w:rsid w:val="00481962"/>
    <w:rsid w:val="004843CA"/>
    <w:rsid w:val="0048451F"/>
    <w:rsid w:val="00484619"/>
    <w:rsid w:val="00486113"/>
    <w:rsid w:val="00486367"/>
    <w:rsid w:val="004871F1"/>
    <w:rsid w:val="004875FD"/>
    <w:rsid w:val="004877DF"/>
    <w:rsid w:val="004908FB"/>
    <w:rsid w:val="00490F09"/>
    <w:rsid w:val="00494594"/>
    <w:rsid w:val="00494AA5"/>
    <w:rsid w:val="004973C5"/>
    <w:rsid w:val="00497815"/>
    <w:rsid w:val="004A1B23"/>
    <w:rsid w:val="004A31C1"/>
    <w:rsid w:val="004A3C77"/>
    <w:rsid w:val="004A50BD"/>
    <w:rsid w:val="004A557D"/>
    <w:rsid w:val="004A5D96"/>
    <w:rsid w:val="004A6625"/>
    <w:rsid w:val="004A669A"/>
    <w:rsid w:val="004A6AD7"/>
    <w:rsid w:val="004A7029"/>
    <w:rsid w:val="004A74B1"/>
    <w:rsid w:val="004B475B"/>
    <w:rsid w:val="004B5AE5"/>
    <w:rsid w:val="004B610C"/>
    <w:rsid w:val="004B66AF"/>
    <w:rsid w:val="004B7DCC"/>
    <w:rsid w:val="004B7FC4"/>
    <w:rsid w:val="004C17FC"/>
    <w:rsid w:val="004C34C8"/>
    <w:rsid w:val="004C38A1"/>
    <w:rsid w:val="004C41AC"/>
    <w:rsid w:val="004C6390"/>
    <w:rsid w:val="004C7550"/>
    <w:rsid w:val="004D0588"/>
    <w:rsid w:val="004D088A"/>
    <w:rsid w:val="004D09D6"/>
    <w:rsid w:val="004D0F9E"/>
    <w:rsid w:val="004E5FF0"/>
    <w:rsid w:val="004F1925"/>
    <w:rsid w:val="004F294D"/>
    <w:rsid w:val="004F580B"/>
    <w:rsid w:val="004F6052"/>
    <w:rsid w:val="004F683A"/>
    <w:rsid w:val="005007E6"/>
    <w:rsid w:val="00501133"/>
    <w:rsid w:val="00501291"/>
    <w:rsid w:val="00505A26"/>
    <w:rsid w:val="005078C6"/>
    <w:rsid w:val="00507D93"/>
    <w:rsid w:val="005118FA"/>
    <w:rsid w:val="0051191D"/>
    <w:rsid w:val="005122BA"/>
    <w:rsid w:val="00513A62"/>
    <w:rsid w:val="00515CDD"/>
    <w:rsid w:val="005176EA"/>
    <w:rsid w:val="00517C3C"/>
    <w:rsid w:val="00517DEC"/>
    <w:rsid w:val="00520608"/>
    <w:rsid w:val="00520664"/>
    <w:rsid w:val="0052082C"/>
    <w:rsid w:val="005239F3"/>
    <w:rsid w:val="00523BF7"/>
    <w:rsid w:val="00524373"/>
    <w:rsid w:val="00526C25"/>
    <w:rsid w:val="00532220"/>
    <w:rsid w:val="005324E6"/>
    <w:rsid w:val="00532693"/>
    <w:rsid w:val="00533236"/>
    <w:rsid w:val="0053378C"/>
    <w:rsid w:val="005344C7"/>
    <w:rsid w:val="00535A13"/>
    <w:rsid w:val="0053732D"/>
    <w:rsid w:val="00540BA1"/>
    <w:rsid w:val="00540C28"/>
    <w:rsid w:val="005434D4"/>
    <w:rsid w:val="0054557B"/>
    <w:rsid w:val="005455A8"/>
    <w:rsid w:val="005502E8"/>
    <w:rsid w:val="005509BB"/>
    <w:rsid w:val="00551162"/>
    <w:rsid w:val="005564F3"/>
    <w:rsid w:val="00557833"/>
    <w:rsid w:val="005613CF"/>
    <w:rsid w:val="005639FC"/>
    <w:rsid w:val="00565A97"/>
    <w:rsid w:val="00566B9E"/>
    <w:rsid w:val="00571CEF"/>
    <w:rsid w:val="00571F63"/>
    <w:rsid w:val="0057422C"/>
    <w:rsid w:val="00574785"/>
    <w:rsid w:val="005755E1"/>
    <w:rsid w:val="005760A2"/>
    <w:rsid w:val="005826FF"/>
    <w:rsid w:val="005838FE"/>
    <w:rsid w:val="00583F22"/>
    <w:rsid w:val="00586662"/>
    <w:rsid w:val="00590583"/>
    <w:rsid w:val="00591E9B"/>
    <w:rsid w:val="00592167"/>
    <w:rsid w:val="005929E2"/>
    <w:rsid w:val="00592E2E"/>
    <w:rsid w:val="005931C3"/>
    <w:rsid w:val="005937B3"/>
    <w:rsid w:val="005939CD"/>
    <w:rsid w:val="00595C7E"/>
    <w:rsid w:val="005965A9"/>
    <w:rsid w:val="005A2372"/>
    <w:rsid w:val="005A33E6"/>
    <w:rsid w:val="005A3B04"/>
    <w:rsid w:val="005A3C04"/>
    <w:rsid w:val="005A59DC"/>
    <w:rsid w:val="005B0727"/>
    <w:rsid w:val="005B0E75"/>
    <w:rsid w:val="005B27BD"/>
    <w:rsid w:val="005B41A1"/>
    <w:rsid w:val="005B433D"/>
    <w:rsid w:val="005B52B1"/>
    <w:rsid w:val="005B5859"/>
    <w:rsid w:val="005B5BA3"/>
    <w:rsid w:val="005B605F"/>
    <w:rsid w:val="005C104D"/>
    <w:rsid w:val="005C1DDB"/>
    <w:rsid w:val="005C720E"/>
    <w:rsid w:val="005C7F15"/>
    <w:rsid w:val="005D005E"/>
    <w:rsid w:val="005D2DAA"/>
    <w:rsid w:val="005D6C0F"/>
    <w:rsid w:val="005E1E41"/>
    <w:rsid w:val="005E2D9C"/>
    <w:rsid w:val="005E6185"/>
    <w:rsid w:val="005F05AF"/>
    <w:rsid w:val="005F2470"/>
    <w:rsid w:val="005F2C93"/>
    <w:rsid w:val="005F3802"/>
    <w:rsid w:val="005F4C51"/>
    <w:rsid w:val="005F65F1"/>
    <w:rsid w:val="0060174A"/>
    <w:rsid w:val="0060386C"/>
    <w:rsid w:val="006042BD"/>
    <w:rsid w:val="0061037B"/>
    <w:rsid w:val="006139FF"/>
    <w:rsid w:val="006142E1"/>
    <w:rsid w:val="006149A7"/>
    <w:rsid w:val="00615325"/>
    <w:rsid w:val="006160FA"/>
    <w:rsid w:val="0061762D"/>
    <w:rsid w:val="00621C28"/>
    <w:rsid w:val="006228D3"/>
    <w:rsid w:val="0062525F"/>
    <w:rsid w:val="00625F1B"/>
    <w:rsid w:val="00626795"/>
    <w:rsid w:val="00627BD8"/>
    <w:rsid w:val="006308CD"/>
    <w:rsid w:val="006314CC"/>
    <w:rsid w:val="00631FA3"/>
    <w:rsid w:val="0063449D"/>
    <w:rsid w:val="0063499C"/>
    <w:rsid w:val="006353CD"/>
    <w:rsid w:val="006355D5"/>
    <w:rsid w:val="00640478"/>
    <w:rsid w:val="00641CC3"/>
    <w:rsid w:val="0064247B"/>
    <w:rsid w:val="006434F2"/>
    <w:rsid w:val="00643844"/>
    <w:rsid w:val="006449AE"/>
    <w:rsid w:val="00644CEA"/>
    <w:rsid w:val="00645D0C"/>
    <w:rsid w:val="006466A3"/>
    <w:rsid w:val="006503D6"/>
    <w:rsid w:val="00653F10"/>
    <w:rsid w:val="0065480D"/>
    <w:rsid w:val="00654D55"/>
    <w:rsid w:val="00654E3E"/>
    <w:rsid w:val="006552FC"/>
    <w:rsid w:val="00655360"/>
    <w:rsid w:val="00657143"/>
    <w:rsid w:val="00661FDB"/>
    <w:rsid w:val="006639EC"/>
    <w:rsid w:val="00663D29"/>
    <w:rsid w:val="006640B7"/>
    <w:rsid w:val="006640F9"/>
    <w:rsid w:val="0066611B"/>
    <w:rsid w:val="00666647"/>
    <w:rsid w:val="006675C0"/>
    <w:rsid w:val="00671DFD"/>
    <w:rsid w:val="0067274A"/>
    <w:rsid w:val="00672FA7"/>
    <w:rsid w:val="0067321B"/>
    <w:rsid w:val="006743B2"/>
    <w:rsid w:val="00674FCC"/>
    <w:rsid w:val="00676351"/>
    <w:rsid w:val="00680221"/>
    <w:rsid w:val="00681347"/>
    <w:rsid w:val="006817A7"/>
    <w:rsid w:val="00681928"/>
    <w:rsid w:val="006843A9"/>
    <w:rsid w:val="00685FB0"/>
    <w:rsid w:val="006904AD"/>
    <w:rsid w:val="00691C59"/>
    <w:rsid w:val="0069344C"/>
    <w:rsid w:val="006939E8"/>
    <w:rsid w:val="00693A8A"/>
    <w:rsid w:val="006947D8"/>
    <w:rsid w:val="00695084"/>
    <w:rsid w:val="0069577D"/>
    <w:rsid w:val="00696055"/>
    <w:rsid w:val="006A0BEA"/>
    <w:rsid w:val="006A0EFD"/>
    <w:rsid w:val="006A46AE"/>
    <w:rsid w:val="006B1DF6"/>
    <w:rsid w:val="006B25EB"/>
    <w:rsid w:val="006B6F48"/>
    <w:rsid w:val="006B7315"/>
    <w:rsid w:val="006C1F09"/>
    <w:rsid w:val="006C2070"/>
    <w:rsid w:val="006C3957"/>
    <w:rsid w:val="006C3FC8"/>
    <w:rsid w:val="006C7164"/>
    <w:rsid w:val="006D17C5"/>
    <w:rsid w:val="006D289F"/>
    <w:rsid w:val="006D4E64"/>
    <w:rsid w:val="006D6F08"/>
    <w:rsid w:val="006E165D"/>
    <w:rsid w:val="006E4856"/>
    <w:rsid w:val="006E65DD"/>
    <w:rsid w:val="006F2207"/>
    <w:rsid w:val="006F2CEC"/>
    <w:rsid w:val="006F3052"/>
    <w:rsid w:val="006F3507"/>
    <w:rsid w:val="006F52AA"/>
    <w:rsid w:val="006F5AFE"/>
    <w:rsid w:val="006F7326"/>
    <w:rsid w:val="006F773F"/>
    <w:rsid w:val="00703F4A"/>
    <w:rsid w:val="0070407A"/>
    <w:rsid w:val="0070438E"/>
    <w:rsid w:val="00704430"/>
    <w:rsid w:val="00704526"/>
    <w:rsid w:val="00705C4D"/>
    <w:rsid w:val="007060AF"/>
    <w:rsid w:val="00710D7E"/>
    <w:rsid w:val="007111E0"/>
    <w:rsid w:val="00713167"/>
    <w:rsid w:val="00713322"/>
    <w:rsid w:val="007145A4"/>
    <w:rsid w:val="00714ED0"/>
    <w:rsid w:val="00714F27"/>
    <w:rsid w:val="0071742E"/>
    <w:rsid w:val="00721362"/>
    <w:rsid w:val="0072139E"/>
    <w:rsid w:val="00721511"/>
    <w:rsid w:val="007241BB"/>
    <w:rsid w:val="00724879"/>
    <w:rsid w:val="00731D1A"/>
    <w:rsid w:val="00731DC4"/>
    <w:rsid w:val="00733C71"/>
    <w:rsid w:val="0073434A"/>
    <w:rsid w:val="0073750D"/>
    <w:rsid w:val="00737B82"/>
    <w:rsid w:val="00741110"/>
    <w:rsid w:val="007412D0"/>
    <w:rsid w:val="00742057"/>
    <w:rsid w:val="00742527"/>
    <w:rsid w:val="00742721"/>
    <w:rsid w:val="0074534F"/>
    <w:rsid w:val="0074547E"/>
    <w:rsid w:val="007472E9"/>
    <w:rsid w:val="00747536"/>
    <w:rsid w:val="00747B68"/>
    <w:rsid w:val="00750F97"/>
    <w:rsid w:val="00751BB6"/>
    <w:rsid w:val="007524F7"/>
    <w:rsid w:val="00752CE2"/>
    <w:rsid w:val="007532D6"/>
    <w:rsid w:val="00753878"/>
    <w:rsid w:val="007545F4"/>
    <w:rsid w:val="0075630B"/>
    <w:rsid w:val="007606C2"/>
    <w:rsid w:val="00761E7D"/>
    <w:rsid w:val="007624A5"/>
    <w:rsid w:val="00762918"/>
    <w:rsid w:val="00762D68"/>
    <w:rsid w:val="007636D5"/>
    <w:rsid w:val="00763BB1"/>
    <w:rsid w:val="00766229"/>
    <w:rsid w:val="00772DDC"/>
    <w:rsid w:val="00774737"/>
    <w:rsid w:val="00775312"/>
    <w:rsid w:val="007808FD"/>
    <w:rsid w:val="00783330"/>
    <w:rsid w:val="007846F4"/>
    <w:rsid w:val="00784920"/>
    <w:rsid w:val="00787044"/>
    <w:rsid w:val="00790973"/>
    <w:rsid w:val="00791277"/>
    <w:rsid w:val="00791735"/>
    <w:rsid w:val="0079201F"/>
    <w:rsid w:val="00793A61"/>
    <w:rsid w:val="00793E60"/>
    <w:rsid w:val="00795828"/>
    <w:rsid w:val="007A0515"/>
    <w:rsid w:val="007A237B"/>
    <w:rsid w:val="007A50FD"/>
    <w:rsid w:val="007A6DE7"/>
    <w:rsid w:val="007A7263"/>
    <w:rsid w:val="007A7EF4"/>
    <w:rsid w:val="007B04CB"/>
    <w:rsid w:val="007B1105"/>
    <w:rsid w:val="007B1756"/>
    <w:rsid w:val="007B37E9"/>
    <w:rsid w:val="007B61FC"/>
    <w:rsid w:val="007B6E3F"/>
    <w:rsid w:val="007C18BE"/>
    <w:rsid w:val="007C2502"/>
    <w:rsid w:val="007C614F"/>
    <w:rsid w:val="007C692D"/>
    <w:rsid w:val="007C72E4"/>
    <w:rsid w:val="007C733E"/>
    <w:rsid w:val="007D0C84"/>
    <w:rsid w:val="007D30CB"/>
    <w:rsid w:val="007D3BFF"/>
    <w:rsid w:val="007D60F3"/>
    <w:rsid w:val="007E0585"/>
    <w:rsid w:val="007E1362"/>
    <w:rsid w:val="007E39E2"/>
    <w:rsid w:val="007E5421"/>
    <w:rsid w:val="007E6DFC"/>
    <w:rsid w:val="007E7D19"/>
    <w:rsid w:val="007F6C1C"/>
    <w:rsid w:val="007F6F42"/>
    <w:rsid w:val="007F7813"/>
    <w:rsid w:val="00800042"/>
    <w:rsid w:val="00800E66"/>
    <w:rsid w:val="00801317"/>
    <w:rsid w:val="0080296F"/>
    <w:rsid w:val="00803796"/>
    <w:rsid w:val="00804C77"/>
    <w:rsid w:val="0080598F"/>
    <w:rsid w:val="00805EBD"/>
    <w:rsid w:val="008076B8"/>
    <w:rsid w:val="00810517"/>
    <w:rsid w:val="00812AA0"/>
    <w:rsid w:val="0081353A"/>
    <w:rsid w:val="008157F3"/>
    <w:rsid w:val="008159BD"/>
    <w:rsid w:val="00817F27"/>
    <w:rsid w:val="00820818"/>
    <w:rsid w:val="0082136D"/>
    <w:rsid w:val="00824351"/>
    <w:rsid w:val="008243C0"/>
    <w:rsid w:val="00824CF8"/>
    <w:rsid w:val="00824EB4"/>
    <w:rsid w:val="00824EDA"/>
    <w:rsid w:val="00825ED6"/>
    <w:rsid w:val="00831063"/>
    <w:rsid w:val="00832D37"/>
    <w:rsid w:val="008348D8"/>
    <w:rsid w:val="00834AE3"/>
    <w:rsid w:val="0084198B"/>
    <w:rsid w:val="00841AAE"/>
    <w:rsid w:val="00841FF1"/>
    <w:rsid w:val="008433B0"/>
    <w:rsid w:val="00845CA0"/>
    <w:rsid w:val="00850671"/>
    <w:rsid w:val="00851627"/>
    <w:rsid w:val="00854C38"/>
    <w:rsid w:val="00854D35"/>
    <w:rsid w:val="00854DC9"/>
    <w:rsid w:val="00856222"/>
    <w:rsid w:val="00857F0B"/>
    <w:rsid w:val="008612DF"/>
    <w:rsid w:val="00864075"/>
    <w:rsid w:val="008731B0"/>
    <w:rsid w:val="00873C88"/>
    <w:rsid w:val="008801B1"/>
    <w:rsid w:val="00884A76"/>
    <w:rsid w:val="0088720A"/>
    <w:rsid w:val="00890AE9"/>
    <w:rsid w:val="0089104B"/>
    <w:rsid w:val="00893349"/>
    <w:rsid w:val="00893974"/>
    <w:rsid w:val="0089676F"/>
    <w:rsid w:val="008977B4"/>
    <w:rsid w:val="00897872"/>
    <w:rsid w:val="008A114B"/>
    <w:rsid w:val="008A4144"/>
    <w:rsid w:val="008A4781"/>
    <w:rsid w:val="008A4AA2"/>
    <w:rsid w:val="008A51F2"/>
    <w:rsid w:val="008A67DA"/>
    <w:rsid w:val="008B0708"/>
    <w:rsid w:val="008B2BEF"/>
    <w:rsid w:val="008B5863"/>
    <w:rsid w:val="008B798B"/>
    <w:rsid w:val="008B7BED"/>
    <w:rsid w:val="008C178F"/>
    <w:rsid w:val="008C3B62"/>
    <w:rsid w:val="008C3DD0"/>
    <w:rsid w:val="008C4D84"/>
    <w:rsid w:val="008C64B7"/>
    <w:rsid w:val="008C6D75"/>
    <w:rsid w:val="008C7378"/>
    <w:rsid w:val="008D1BBA"/>
    <w:rsid w:val="008D3DBB"/>
    <w:rsid w:val="008D3DCB"/>
    <w:rsid w:val="008D3E05"/>
    <w:rsid w:val="008D45C8"/>
    <w:rsid w:val="008D48A3"/>
    <w:rsid w:val="008D4B5A"/>
    <w:rsid w:val="008D584C"/>
    <w:rsid w:val="008D58AE"/>
    <w:rsid w:val="008D58C2"/>
    <w:rsid w:val="008D638E"/>
    <w:rsid w:val="008D69E9"/>
    <w:rsid w:val="008E3555"/>
    <w:rsid w:val="008E3624"/>
    <w:rsid w:val="008E3B09"/>
    <w:rsid w:val="008E4CC0"/>
    <w:rsid w:val="008E6A5E"/>
    <w:rsid w:val="008E7D0C"/>
    <w:rsid w:val="008E7EE7"/>
    <w:rsid w:val="008F17BF"/>
    <w:rsid w:val="008F5CFB"/>
    <w:rsid w:val="008F764F"/>
    <w:rsid w:val="00900208"/>
    <w:rsid w:val="00903720"/>
    <w:rsid w:val="00904066"/>
    <w:rsid w:val="009047F0"/>
    <w:rsid w:val="009068F5"/>
    <w:rsid w:val="00907D30"/>
    <w:rsid w:val="00912312"/>
    <w:rsid w:val="009125F0"/>
    <w:rsid w:val="00913507"/>
    <w:rsid w:val="00914FA4"/>
    <w:rsid w:val="009155C2"/>
    <w:rsid w:val="00916DEB"/>
    <w:rsid w:val="0092185D"/>
    <w:rsid w:val="00921ADD"/>
    <w:rsid w:val="00922399"/>
    <w:rsid w:val="00923B25"/>
    <w:rsid w:val="0092502D"/>
    <w:rsid w:val="00933192"/>
    <w:rsid w:val="009367A8"/>
    <w:rsid w:val="00937C11"/>
    <w:rsid w:val="009413C2"/>
    <w:rsid w:val="00941C73"/>
    <w:rsid w:val="00942CE5"/>
    <w:rsid w:val="00943959"/>
    <w:rsid w:val="00946C91"/>
    <w:rsid w:val="009519E2"/>
    <w:rsid w:val="00953174"/>
    <w:rsid w:val="009538FC"/>
    <w:rsid w:val="009549CA"/>
    <w:rsid w:val="00954DEB"/>
    <w:rsid w:val="009557D5"/>
    <w:rsid w:val="00957AD1"/>
    <w:rsid w:val="00957BF4"/>
    <w:rsid w:val="00960846"/>
    <w:rsid w:val="009611C0"/>
    <w:rsid w:val="0096383F"/>
    <w:rsid w:val="0096657E"/>
    <w:rsid w:val="0096759F"/>
    <w:rsid w:val="00972B9B"/>
    <w:rsid w:val="009739AA"/>
    <w:rsid w:val="00974BE2"/>
    <w:rsid w:val="00975439"/>
    <w:rsid w:val="0097677B"/>
    <w:rsid w:val="00980545"/>
    <w:rsid w:val="00980ADF"/>
    <w:rsid w:val="00981388"/>
    <w:rsid w:val="009828AB"/>
    <w:rsid w:val="00983278"/>
    <w:rsid w:val="0098410F"/>
    <w:rsid w:val="00984677"/>
    <w:rsid w:val="00984E84"/>
    <w:rsid w:val="00984EA9"/>
    <w:rsid w:val="00985A12"/>
    <w:rsid w:val="00985CE7"/>
    <w:rsid w:val="009864AA"/>
    <w:rsid w:val="00987543"/>
    <w:rsid w:val="009913DC"/>
    <w:rsid w:val="00992516"/>
    <w:rsid w:val="00994A3D"/>
    <w:rsid w:val="009964A6"/>
    <w:rsid w:val="009A02D2"/>
    <w:rsid w:val="009A1028"/>
    <w:rsid w:val="009A49CC"/>
    <w:rsid w:val="009A4F3A"/>
    <w:rsid w:val="009B3D61"/>
    <w:rsid w:val="009B72EB"/>
    <w:rsid w:val="009C2142"/>
    <w:rsid w:val="009C2C33"/>
    <w:rsid w:val="009C609A"/>
    <w:rsid w:val="009C66CC"/>
    <w:rsid w:val="009C6955"/>
    <w:rsid w:val="009D660F"/>
    <w:rsid w:val="009D6DD0"/>
    <w:rsid w:val="009D7C67"/>
    <w:rsid w:val="009E0FB6"/>
    <w:rsid w:val="009E1D64"/>
    <w:rsid w:val="009E1DF2"/>
    <w:rsid w:val="009E26B5"/>
    <w:rsid w:val="009E3D1C"/>
    <w:rsid w:val="009E3EC2"/>
    <w:rsid w:val="009E3F25"/>
    <w:rsid w:val="009E4120"/>
    <w:rsid w:val="009E4712"/>
    <w:rsid w:val="009F162D"/>
    <w:rsid w:val="009F18BB"/>
    <w:rsid w:val="009F2B68"/>
    <w:rsid w:val="009F4847"/>
    <w:rsid w:val="009F5B37"/>
    <w:rsid w:val="009F724B"/>
    <w:rsid w:val="00A043B1"/>
    <w:rsid w:val="00A051B7"/>
    <w:rsid w:val="00A06F85"/>
    <w:rsid w:val="00A0711B"/>
    <w:rsid w:val="00A1241A"/>
    <w:rsid w:val="00A1292D"/>
    <w:rsid w:val="00A12A65"/>
    <w:rsid w:val="00A14452"/>
    <w:rsid w:val="00A14524"/>
    <w:rsid w:val="00A1504E"/>
    <w:rsid w:val="00A16DAC"/>
    <w:rsid w:val="00A17587"/>
    <w:rsid w:val="00A20B1E"/>
    <w:rsid w:val="00A228ED"/>
    <w:rsid w:val="00A24429"/>
    <w:rsid w:val="00A258F1"/>
    <w:rsid w:val="00A3374B"/>
    <w:rsid w:val="00A3388D"/>
    <w:rsid w:val="00A33BA6"/>
    <w:rsid w:val="00A366A3"/>
    <w:rsid w:val="00A378A8"/>
    <w:rsid w:val="00A42BD5"/>
    <w:rsid w:val="00A43E44"/>
    <w:rsid w:val="00A448D3"/>
    <w:rsid w:val="00A47BBB"/>
    <w:rsid w:val="00A5047F"/>
    <w:rsid w:val="00A516D1"/>
    <w:rsid w:val="00A51CCB"/>
    <w:rsid w:val="00A52F65"/>
    <w:rsid w:val="00A53321"/>
    <w:rsid w:val="00A53A93"/>
    <w:rsid w:val="00A552CC"/>
    <w:rsid w:val="00A57D09"/>
    <w:rsid w:val="00A60259"/>
    <w:rsid w:val="00A61893"/>
    <w:rsid w:val="00A62B1B"/>
    <w:rsid w:val="00A63BB3"/>
    <w:rsid w:val="00A64D05"/>
    <w:rsid w:val="00A662A9"/>
    <w:rsid w:val="00A66538"/>
    <w:rsid w:val="00A66809"/>
    <w:rsid w:val="00A66911"/>
    <w:rsid w:val="00A671C1"/>
    <w:rsid w:val="00A6758E"/>
    <w:rsid w:val="00A717A3"/>
    <w:rsid w:val="00A718F7"/>
    <w:rsid w:val="00A748EA"/>
    <w:rsid w:val="00A8155E"/>
    <w:rsid w:val="00A84052"/>
    <w:rsid w:val="00A8774F"/>
    <w:rsid w:val="00A91C1D"/>
    <w:rsid w:val="00A927CE"/>
    <w:rsid w:val="00A9450C"/>
    <w:rsid w:val="00A95816"/>
    <w:rsid w:val="00A97E18"/>
    <w:rsid w:val="00A97E44"/>
    <w:rsid w:val="00AA0178"/>
    <w:rsid w:val="00AA047C"/>
    <w:rsid w:val="00AA13CA"/>
    <w:rsid w:val="00AA204F"/>
    <w:rsid w:val="00AA2618"/>
    <w:rsid w:val="00AA603B"/>
    <w:rsid w:val="00AA770C"/>
    <w:rsid w:val="00AB15FF"/>
    <w:rsid w:val="00AB522B"/>
    <w:rsid w:val="00AB5382"/>
    <w:rsid w:val="00AB7B70"/>
    <w:rsid w:val="00AC12BA"/>
    <w:rsid w:val="00AC1C18"/>
    <w:rsid w:val="00AC2B9E"/>
    <w:rsid w:val="00AC4160"/>
    <w:rsid w:val="00AC4587"/>
    <w:rsid w:val="00AC4749"/>
    <w:rsid w:val="00AC4C92"/>
    <w:rsid w:val="00AC58F8"/>
    <w:rsid w:val="00AC7A7B"/>
    <w:rsid w:val="00AD09BA"/>
    <w:rsid w:val="00AD117C"/>
    <w:rsid w:val="00AD20D4"/>
    <w:rsid w:val="00AD2895"/>
    <w:rsid w:val="00AD3146"/>
    <w:rsid w:val="00AD48F4"/>
    <w:rsid w:val="00AE00C1"/>
    <w:rsid w:val="00AE0BA0"/>
    <w:rsid w:val="00AE10B6"/>
    <w:rsid w:val="00AE2B34"/>
    <w:rsid w:val="00AE439E"/>
    <w:rsid w:val="00AE4C0F"/>
    <w:rsid w:val="00AF0387"/>
    <w:rsid w:val="00AF219F"/>
    <w:rsid w:val="00AF2683"/>
    <w:rsid w:val="00AF3E27"/>
    <w:rsid w:val="00AF44DA"/>
    <w:rsid w:val="00AF7EC9"/>
    <w:rsid w:val="00B0014E"/>
    <w:rsid w:val="00B00B51"/>
    <w:rsid w:val="00B00CB1"/>
    <w:rsid w:val="00B02923"/>
    <w:rsid w:val="00B0508D"/>
    <w:rsid w:val="00B05CD7"/>
    <w:rsid w:val="00B068C7"/>
    <w:rsid w:val="00B10068"/>
    <w:rsid w:val="00B1179F"/>
    <w:rsid w:val="00B11BE5"/>
    <w:rsid w:val="00B11BFE"/>
    <w:rsid w:val="00B12386"/>
    <w:rsid w:val="00B13B5D"/>
    <w:rsid w:val="00B14E13"/>
    <w:rsid w:val="00B1596B"/>
    <w:rsid w:val="00B15A0E"/>
    <w:rsid w:val="00B16006"/>
    <w:rsid w:val="00B16474"/>
    <w:rsid w:val="00B16D42"/>
    <w:rsid w:val="00B204F9"/>
    <w:rsid w:val="00B21271"/>
    <w:rsid w:val="00B21EDF"/>
    <w:rsid w:val="00B22805"/>
    <w:rsid w:val="00B24BF3"/>
    <w:rsid w:val="00B25647"/>
    <w:rsid w:val="00B32418"/>
    <w:rsid w:val="00B34232"/>
    <w:rsid w:val="00B37F8F"/>
    <w:rsid w:val="00B41543"/>
    <w:rsid w:val="00B41A9D"/>
    <w:rsid w:val="00B4399E"/>
    <w:rsid w:val="00B445CB"/>
    <w:rsid w:val="00B458EC"/>
    <w:rsid w:val="00B50383"/>
    <w:rsid w:val="00B50DAD"/>
    <w:rsid w:val="00B51770"/>
    <w:rsid w:val="00B519C2"/>
    <w:rsid w:val="00B520DB"/>
    <w:rsid w:val="00B524BB"/>
    <w:rsid w:val="00B53133"/>
    <w:rsid w:val="00B53FE4"/>
    <w:rsid w:val="00B54A7C"/>
    <w:rsid w:val="00B54DCE"/>
    <w:rsid w:val="00B60E7F"/>
    <w:rsid w:val="00B61F20"/>
    <w:rsid w:val="00B62436"/>
    <w:rsid w:val="00B6305D"/>
    <w:rsid w:val="00B64E6E"/>
    <w:rsid w:val="00B7027D"/>
    <w:rsid w:val="00B71C86"/>
    <w:rsid w:val="00B7332D"/>
    <w:rsid w:val="00B73BA5"/>
    <w:rsid w:val="00B7553F"/>
    <w:rsid w:val="00B77B05"/>
    <w:rsid w:val="00B813A3"/>
    <w:rsid w:val="00B8200B"/>
    <w:rsid w:val="00B8247C"/>
    <w:rsid w:val="00B82B43"/>
    <w:rsid w:val="00B82FC2"/>
    <w:rsid w:val="00B84A05"/>
    <w:rsid w:val="00B8670B"/>
    <w:rsid w:val="00B908F3"/>
    <w:rsid w:val="00B915C1"/>
    <w:rsid w:val="00B92614"/>
    <w:rsid w:val="00B926FA"/>
    <w:rsid w:val="00B93F95"/>
    <w:rsid w:val="00B94B15"/>
    <w:rsid w:val="00B94EB1"/>
    <w:rsid w:val="00B95E88"/>
    <w:rsid w:val="00B9656A"/>
    <w:rsid w:val="00BA0BEB"/>
    <w:rsid w:val="00BA1EED"/>
    <w:rsid w:val="00BA3E7D"/>
    <w:rsid w:val="00BA5569"/>
    <w:rsid w:val="00BB1968"/>
    <w:rsid w:val="00BB33FB"/>
    <w:rsid w:val="00BB5203"/>
    <w:rsid w:val="00BB5982"/>
    <w:rsid w:val="00BC1CD3"/>
    <w:rsid w:val="00BC30D8"/>
    <w:rsid w:val="00BC44C6"/>
    <w:rsid w:val="00BC4CDB"/>
    <w:rsid w:val="00BC6976"/>
    <w:rsid w:val="00BC7CD4"/>
    <w:rsid w:val="00BD0F16"/>
    <w:rsid w:val="00BD1C06"/>
    <w:rsid w:val="00BD1C49"/>
    <w:rsid w:val="00BD27BD"/>
    <w:rsid w:val="00BD28AD"/>
    <w:rsid w:val="00BD30D7"/>
    <w:rsid w:val="00BE05ED"/>
    <w:rsid w:val="00BE17AD"/>
    <w:rsid w:val="00BE2695"/>
    <w:rsid w:val="00BE3639"/>
    <w:rsid w:val="00BE749E"/>
    <w:rsid w:val="00BF0F03"/>
    <w:rsid w:val="00BF11DA"/>
    <w:rsid w:val="00BF46D6"/>
    <w:rsid w:val="00BF4A18"/>
    <w:rsid w:val="00BF4C8B"/>
    <w:rsid w:val="00C01B98"/>
    <w:rsid w:val="00C058FB"/>
    <w:rsid w:val="00C05B88"/>
    <w:rsid w:val="00C07611"/>
    <w:rsid w:val="00C10A36"/>
    <w:rsid w:val="00C12736"/>
    <w:rsid w:val="00C12DA9"/>
    <w:rsid w:val="00C14256"/>
    <w:rsid w:val="00C1441C"/>
    <w:rsid w:val="00C15120"/>
    <w:rsid w:val="00C15408"/>
    <w:rsid w:val="00C15772"/>
    <w:rsid w:val="00C179B2"/>
    <w:rsid w:val="00C21D03"/>
    <w:rsid w:val="00C21F63"/>
    <w:rsid w:val="00C22557"/>
    <w:rsid w:val="00C23305"/>
    <w:rsid w:val="00C2736E"/>
    <w:rsid w:val="00C3036A"/>
    <w:rsid w:val="00C314EA"/>
    <w:rsid w:val="00C34232"/>
    <w:rsid w:val="00C348A4"/>
    <w:rsid w:val="00C40AE4"/>
    <w:rsid w:val="00C40FE5"/>
    <w:rsid w:val="00C4519F"/>
    <w:rsid w:val="00C46F90"/>
    <w:rsid w:val="00C47A5B"/>
    <w:rsid w:val="00C5275D"/>
    <w:rsid w:val="00C52E33"/>
    <w:rsid w:val="00C53B15"/>
    <w:rsid w:val="00C62664"/>
    <w:rsid w:val="00C62865"/>
    <w:rsid w:val="00C64B41"/>
    <w:rsid w:val="00C64BBB"/>
    <w:rsid w:val="00C65A35"/>
    <w:rsid w:val="00C71BBF"/>
    <w:rsid w:val="00C71CD6"/>
    <w:rsid w:val="00C725BB"/>
    <w:rsid w:val="00C73A49"/>
    <w:rsid w:val="00C748DC"/>
    <w:rsid w:val="00C75803"/>
    <w:rsid w:val="00C75D80"/>
    <w:rsid w:val="00C7698C"/>
    <w:rsid w:val="00C772AB"/>
    <w:rsid w:val="00C816D2"/>
    <w:rsid w:val="00C81C31"/>
    <w:rsid w:val="00C83BAE"/>
    <w:rsid w:val="00C83DD2"/>
    <w:rsid w:val="00C83E01"/>
    <w:rsid w:val="00C85D32"/>
    <w:rsid w:val="00C8695B"/>
    <w:rsid w:val="00C8699C"/>
    <w:rsid w:val="00C8764B"/>
    <w:rsid w:val="00C8779E"/>
    <w:rsid w:val="00C87BA6"/>
    <w:rsid w:val="00C92771"/>
    <w:rsid w:val="00C95996"/>
    <w:rsid w:val="00C95E5C"/>
    <w:rsid w:val="00C96266"/>
    <w:rsid w:val="00CA09C4"/>
    <w:rsid w:val="00CA0F90"/>
    <w:rsid w:val="00CA2176"/>
    <w:rsid w:val="00CA3770"/>
    <w:rsid w:val="00CA3E95"/>
    <w:rsid w:val="00CA5807"/>
    <w:rsid w:val="00CA6203"/>
    <w:rsid w:val="00CB0599"/>
    <w:rsid w:val="00CB0A95"/>
    <w:rsid w:val="00CB246D"/>
    <w:rsid w:val="00CB4007"/>
    <w:rsid w:val="00CB7728"/>
    <w:rsid w:val="00CC0C09"/>
    <w:rsid w:val="00CC0FB5"/>
    <w:rsid w:val="00CC2222"/>
    <w:rsid w:val="00CC29A9"/>
    <w:rsid w:val="00CC2E24"/>
    <w:rsid w:val="00CC3D9B"/>
    <w:rsid w:val="00CC4787"/>
    <w:rsid w:val="00CC4B36"/>
    <w:rsid w:val="00CC4DEE"/>
    <w:rsid w:val="00CC7AEE"/>
    <w:rsid w:val="00CD1411"/>
    <w:rsid w:val="00CD24C3"/>
    <w:rsid w:val="00CD3841"/>
    <w:rsid w:val="00CE1A01"/>
    <w:rsid w:val="00CE49E9"/>
    <w:rsid w:val="00CE690D"/>
    <w:rsid w:val="00CE74F8"/>
    <w:rsid w:val="00CE77A2"/>
    <w:rsid w:val="00CF1D31"/>
    <w:rsid w:val="00CF2A69"/>
    <w:rsid w:val="00CF3C84"/>
    <w:rsid w:val="00CF447B"/>
    <w:rsid w:val="00CF4821"/>
    <w:rsid w:val="00CF4825"/>
    <w:rsid w:val="00CF59E5"/>
    <w:rsid w:val="00D00129"/>
    <w:rsid w:val="00D01ABF"/>
    <w:rsid w:val="00D037AA"/>
    <w:rsid w:val="00D05326"/>
    <w:rsid w:val="00D102CD"/>
    <w:rsid w:val="00D1052F"/>
    <w:rsid w:val="00D117D2"/>
    <w:rsid w:val="00D12525"/>
    <w:rsid w:val="00D129E4"/>
    <w:rsid w:val="00D1317E"/>
    <w:rsid w:val="00D13D1E"/>
    <w:rsid w:val="00D150C1"/>
    <w:rsid w:val="00D16F44"/>
    <w:rsid w:val="00D17C53"/>
    <w:rsid w:val="00D23AE3"/>
    <w:rsid w:val="00D2469C"/>
    <w:rsid w:val="00D24820"/>
    <w:rsid w:val="00D24C9A"/>
    <w:rsid w:val="00D259F2"/>
    <w:rsid w:val="00D31167"/>
    <w:rsid w:val="00D31C87"/>
    <w:rsid w:val="00D32C3D"/>
    <w:rsid w:val="00D33C02"/>
    <w:rsid w:val="00D345AF"/>
    <w:rsid w:val="00D43829"/>
    <w:rsid w:val="00D44354"/>
    <w:rsid w:val="00D44534"/>
    <w:rsid w:val="00D468F8"/>
    <w:rsid w:val="00D5269A"/>
    <w:rsid w:val="00D53562"/>
    <w:rsid w:val="00D544AB"/>
    <w:rsid w:val="00D55264"/>
    <w:rsid w:val="00D56B1C"/>
    <w:rsid w:val="00D56D98"/>
    <w:rsid w:val="00D57539"/>
    <w:rsid w:val="00D5782A"/>
    <w:rsid w:val="00D617A5"/>
    <w:rsid w:val="00D628C0"/>
    <w:rsid w:val="00D662C4"/>
    <w:rsid w:val="00D66674"/>
    <w:rsid w:val="00D66DF5"/>
    <w:rsid w:val="00D675F4"/>
    <w:rsid w:val="00D724B8"/>
    <w:rsid w:val="00D728F5"/>
    <w:rsid w:val="00D72EF3"/>
    <w:rsid w:val="00D74383"/>
    <w:rsid w:val="00D74E78"/>
    <w:rsid w:val="00D754D5"/>
    <w:rsid w:val="00D75B37"/>
    <w:rsid w:val="00D75B65"/>
    <w:rsid w:val="00D76AFC"/>
    <w:rsid w:val="00D77B50"/>
    <w:rsid w:val="00D81DFA"/>
    <w:rsid w:val="00D823E2"/>
    <w:rsid w:val="00D82D8F"/>
    <w:rsid w:val="00D86E65"/>
    <w:rsid w:val="00D9246F"/>
    <w:rsid w:val="00D93B04"/>
    <w:rsid w:val="00D9711A"/>
    <w:rsid w:val="00D97CA3"/>
    <w:rsid w:val="00DA0A45"/>
    <w:rsid w:val="00DA226B"/>
    <w:rsid w:val="00DA2B31"/>
    <w:rsid w:val="00DA366D"/>
    <w:rsid w:val="00DA5447"/>
    <w:rsid w:val="00DA66A4"/>
    <w:rsid w:val="00DA7309"/>
    <w:rsid w:val="00DA7D3B"/>
    <w:rsid w:val="00DB0104"/>
    <w:rsid w:val="00DB054E"/>
    <w:rsid w:val="00DB1606"/>
    <w:rsid w:val="00DB2193"/>
    <w:rsid w:val="00DB220B"/>
    <w:rsid w:val="00DB3F85"/>
    <w:rsid w:val="00DB65FD"/>
    <w:rsid w:val="00DB7225"/>
    <w:rsid w:val="00DC2BF3"/>
    <w:rsid w:val="00DC2F6D"/>
    <w:rsid w:val="00DC4F0A"/>
    <w:rsid w:val="00DC5DCA"/>
    <w:rsid w:val="00DC7696"/>
    <w:rsid w:val="00DD0440"/>
    <w:rsid w:val="00DD4D3E"/>
    <w:rsid w:val="00DE1309"/>
    <w:rsid w:val="00DE193E"/>
    <w:rsid w:val="00DE1AA9"/>
    <w:rsid w:val="00DE241A"/>
    <w:rsid w:val="00DE33A8"/>
    <w:rsid w:val="00DE5269"/>
    <w:rsid w:val="00DE663D"/>
    <w:rsid w:val="00DF03EB"/>
    <w:rsid w:val="00DF15E7"/>
    <w:rsid w:val="00DF3C5D"/>
    <w:rsid w:val="00DF443E"/>
    <w:rsid w:val="00DF5DC8"/>
    <w:rsid w:val="00DF60C4"/>
    <w:rsid w:val="00DF6847"/>
    <w:rsid w:val="00E002B1"/>
    <w:rsid w:val="00E0073A"/>
    <w:rsid w:val="00E034B4"/>
    <w:rsid w:val="00E039E8"/>
    <w:rsid w:val="00E0458D"/>
    <w:rsid w:val="00E05184"/>
    <w:rsid w:val="00E052E3"/>
    <w:rsid w:val="00E060D7"/>
    <w:rsid w:val="00E06C24"/>
    <w:rsid w:val="00E06CA1"/>
    <w:rsid w:val="00E06F90"/>
    <w:rsid w:val="00E107B6"/>
    <w:rsid w:val="00E11281"/>
    <w:rsid w:val="00E130A9"/>
    <w:rsid w:val="00E1488C"/>
    <w:rsid w:val="00E15816"/>
    <w:rsid w:val="00E15E73"/>
    <w:rsid w:val="00E22E98"/>
    <w:rsid w:val="00E23573"/>
    <w:rsid w:val="00E24DA3"/>
    <w:rsid w:val="00E25474"/>
    <w:rsid w:val="00E26089"/>
    <w:rsid w:val="00E276D0"/>
    <w:rsid w:val="00E30598"/>
    <w:rsid w:val="00E31B2B"/>
    <w:rsid w:val="00E31C6E"/>
    <w:rsid w:val="00E33048"/>
    <w:rsid w:val="00E35B1E"/>
    <w:rsid w:val="00E36B08"/>
    <w:rsid w:val="00E4180A"/>
    <w:rsid w:val="00E42B72"/>
    <w:rsid w:val="00E43E92"/>
    <w:rsid w:val="00E44F31"/>
    <w:rsid w:val="00E471CF"/>
    <w:rsid w:val="00E477B1"/>
    <w:rsid w:val="00E47FC8"/>
    <w:rsid w:val="00E5209D"/>
    <w:rsid w:val="00E52C6A"/>
    <w:rsid w:val="00E61BA9"/>
    <w:rsid w:val="00E66D28"/>
    <w:rsid w:val="00E67383"/>
    <w:rsid w:val="00E675CC"/>
    <w:rsid w:val="00E7043B"/>
    <w:rsid w:val="00E77081"/>
    <w:rsid w:val="00E7742C"/>
    <w:rsid w:val="00E80429"/>
    <w:rsid w:val="00E80761"/>
    <w:rsid w:val="00E80FBA"/>
    <w:rsid w:val="00E830D8"/>
    <w:rsid w:val="00E838D7"/>
    <w:rsid w:val="00E83BF9"/>
    <w:rsid w:val="00E84FCF"/>
    <w:rsid w:val="00E85899"/>
    <w:rsid w:val="00E86DDD"/>
    <w:rsid w:val="00E873AD"/>
    <w:rsid w:val="00E8765B"/>
    <w:rsid w:val="00E9267B"/>
    <w:rsid w:val="00E93E8B"/>
    <w:rsid w:val="00E94510"/>
    <w:rsid w:val="00E9714C"/>
    <w:rsid w:val="00E9728B"/>
    <w:rsid w:val="00E972DF"/>
    <w:rsid w:val="00EA1A32"/>
    <w:rsid w:val="00EA3892"/>
    <w:rsid w:val="00EA39D1"/>
    <w:rsid w:val="00EA7286"/>
    <w:rsid w:val="00EA73B5"/>
    <w:rsid w:val="00EB0EDC"/>
    <w:rsid w:val="00EB4986"/>
    <w:rsid w:val="00EB5F9B"/>
    <w:rsid w:val="00EB6DAE"/>
    <w:rsid w:val="00EC03F1"/>
    <w:rsid w:val="00EC16E2"/>
    <w:rsid w:val="00EC32D1"/>
    <w:rsid w:val="00EC6E86"/>
    <w:rsid w:val="00ED0D9A"/>
    <w:rsid w:val="00ED2FE4"/>
    <w:rsid w:val="00ED5257"/>
    <w:rsid w:val="00ED671F"/>
    <w:rsid w:val="00EE0253"/>
    <w:rsid w:val="00EE09F1"/>
    <w:rsid w:val="00EE09F3"/>
    <w:rsid w:val="00EE4642"/>
    <w:rsid w:val="00EE4BFF"/>
    <w:rsid w:val="00EE52AC"/>
    <w:rsid w:val="00EE58F2"/>
    <w:rsid w:val="00EE5BBC"/>
    <w:rsid w:val="00EE6A76"/>
    <w:rsid w:val="00EF0090"/>
    <w:rsid w:val="00EF0934"/>
    <w:rsid w:val="00EF41B4"/>
    <w:rsid w:val="00EF5C46"/>
    <w:rsid w:val="00EF687D"/>
    <w:rsid w:val="00EF70E8"/>
    <w:rsid w:val="00F0001F"/>
    <w:rsid w:val="00F02B21"/>
    <w:rsid w:val="00F03CEA"/>
    <w:rsid w:val="00F04305"/>
    <w:rsid w:val="00F04919"/>
    <w:rsid w:val="00F0509E"/>
    <w:rsid w:val="00F0739A"/>
    <w:rsid w:val="00F07B6C"/>
    <w:rsid w:val="00F10DC1"/>
    <w:rsid w:val="00F11EB8"/>
    <w:rsid w:val="00F144B9"/>
    <w:rsid w:val="00F14BD6"/>
    <w:rsid w:val="00F17878"/>
    <w:rsid w:val="00F17BDA"/>
    <w:rsid w:val="00F201DF"/>
    <w:rsid w:val="00F2115E"/>
    <w:rsid w:val="00F2317F"/>
    <w:rsid w:val="00F24B00"/>
    <w:rsid w:val="00F24D9B"/>
    <w:rsid w:val="00F25120"/>
    <w:rsid w:val="00F25894"/>
    <w:rsid w:val="00F2678F"/>
    <w:rsid w:val="00F26971"/>
    <w:rsid w:val="00F26F29"/>
    <w:rsid w:val="00F305BC"/>
    <w:rsid w:val="00F3129F"/>
    <w:rsid w:val="00F336A5"/>
    <w:rsid w:val="00F34165"/>
    <w:rsid w:val="00F34F2A"/>
    <w:rsid w:val="00F364C5"/>
    <w:rsid w:val="00F409BE"/>
    <w:rsid w:val="00F40FC1"/>
    <w:rsid w:val="00F42DDB"/>
    <w:rsid w:val="00F43CD8"/>
    <w:rsid w:val="00F450E2"/>
    <w:rsid w:val="00F509C4"/>
    <w:rsid w:val="00F50B4D"/>
    <w:rsid w:val="00F51550"/>
    <w:rsid w:val="00F51AD7"/>
    <w:rsid w:val="00F53CCA"/>
    <w:rsid w:val="00F5785E"/>
    <w:rsid w:val="00F62DDC"/>
    <w:rsid w:val="00F64280"/>
    <w:rsid w:val="00F658F7"/>
    <w:rsid w:val="00F66E1C"/>
    <w:rsid w:val="00F7124F"/>
    <w:rsid w:val="00F71B81"/>
    <w:rsid w:val="00F739BC"/>
    <w:rsid w:val="00F741F2"/>
    <w:rsid w:val="00F7461A"/>
    <w:rsid w:val="00F77BB0"/>
    <w:rsid w:val="00F8151A"/>
    <w:rsid w:val="00F827E0"/>
    <w:rsid w:val="00F82858"/>
    <w:rsid w:val="00F82FA1"/>
    <w:rsid w:val="00F83107"/>
    <w:rsid w:val="00F83250"/>
    <w:rsid w:val="00F832F7"/>
    <w:rsid w:val="00F84934"/>
    <w:rsid w:val="00F85790"/>
    <w:rsid w:val="00F87A46"/>
    <w:rsid w:val="00F9056D"/>
    <w:rsid w:val="00F90D91"/>
    <w:rsid w:val="00F97ECC"/>
    <w:rsid w:val="00FA50AD"/>
    <w:rsid w:val="00FB0822"/>
    <w:rsid w:val="00FB7410"/>
    <w:rsid w:val="00FB7424"/>
    <w:rsid w:val="00FB7AE1"/>
    <w:rsid w:val="00FB7DDA"/>
    <w:rsid w:val="00FC00BE"/>
    <w:rsid w:val="00FC1788"/>
    <w:rsid w:val="00FC30B6"/>
    <w:rsid w:val="00FC4124"/>
    <w:rsid w:val="00FC448F"/>
    <w:rsid w:val="00FC55DF"/>
    <w:rsid w:val="00FC6479"/>
    <w:rsid w:val="00FC6B39"/>
    <w:rsid w:val="00FC75C8"/>
    <w:rsid w:val="00FC7BA1"/>
    <w:rsid w:val="00FD0728"/>
    <w:rsid w:val="00FD166C"/>
    <w:rsid w:val="00FD2A73"/>
    <w:rsid w:val="00FD5333"/>
    <w:rsid w:val="00FD637D"/>
    <w:rsid w:val="00FD65CA"/>
    <w:rsid w:val="00FD68C6"/>
    <w:rsid w:val="00FE0908"/>
    <w:rsid w:val="00FE1886"/>
    <w:rsid w:val="00FE347E"/>
    <w:rsid w:val="00FE4A8E"/>
    <w:rsid w:val="00FE6E2C"/>
    <w:rsid w:val="00FF046D"/>
    <w:rsid w:val="00FF0C09"/>
    <w:rsid w:val="00FF1C4D"/>
    <w:rsid w:val="00FF30DB"/>
    <w:rsid w:val="00FF4FD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 fill="f" fillcolor="white">
      <v:fill color="white" on="f"/>
      <v:stroke weight="1pt"/>
      <v:textbox inset="5.85pt,.7pt,5.85pt,.7pt"/>
      <o:colormru v:ext="edit" colors="#ddd"/>
    </o:shapedefaults>
    <o:shapelayout v:ext="edit">
      <o:idmap v:ext="edit" data="1"/>
    </o:shapelayout>
  </w:shapeDefaults>
  <w:decimalSymbol w:val="."/>
  <w:listSeparator w:val=","/>
  <w14:docId w14:val="3213AFEE"/>
  <w15:docId w15:val="{B025AC62-50D7-4289-BC85-B630B12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1">
    <w:name w:val="heading 1"/>
    <w:basedOn w:val="a1"/>
    <w:next w:val="a2"/>
    <w:qFormat/>
    <w:pPr>
      <w:keepNext/>
      <w:pageBreakBefore/>
      <w:numPr>
        <w:numId w:val="1"/>
      </w:numPr>
      <w:tabs>
        <w:tab w:val="left" w:pos="910"/>
      </w:tabs>
      <w:spacing w:after="120"/>
      <w:outlineLvl w:val="0"/>
    </w:pPr>
    <w:rPr>
      <w:rFonts w:ascii="ＭＳ ゴシック" w:eastAsia="ＭＳ ゴシック" w:hAnsi="Arial"/>
      <w:b/>
      <w:kern w:val="24"/>
      <w:sz w:val="24"/>
    </w:rPr>
  </w:style>
  <w:style w:type="paragraph" w:styleId="21">
    <w:name w:val="heading 2"/>
    <w:basedOn w:val="a1"/>
    <w:next w:val="a3"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ＭＳ ゴシック" w:eastAsia="ＭＳ ゴシック" w:hAnsi="Arial"/>
      <w:sz w:val="22"/>
    </w:rPr>
  </w:style>
  <w:style w:type="paragraph" w:styleId="31">
    <w:name w:val="heading 3"/>
    <w:basedOn w:val="a1"/>
    <w:next w:val="a4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5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1">
    <w:name w:val="heading 5"/>
    <w:basedOn w:val="a1"/>
    <w:next w:val="a5"/>
    <w:qFormat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5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1"/>
    <w:next w:val="a5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1"/>
    <w:next w:val="a5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1"/>
    <w:next w:val="a5"/>
    <w:qFormat/>
    <w:pPr>
      <w:keepNext/>
      <w:numPr>
        <w:ilvl w:val="8"/>
        <w:numId w:val="1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2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3">
    <w:name w:val="本文.節"/>
    <w:basedOn w:val="a1"/>
    <w:pPr>
      <w:ind w:left="454" w:firstLine="227"/>
    </w:pPr>
    <w:rPr>
      <w:rFonts w:ascii="ＭＳ 明朝" w:eastAsia="ＭＳ 明朝"/>
    </w:rPr>
  </w:style>
  <w:style w:type="paragraph" w:customStyle="1" w:styleId="a4">
    <w:name w:val="本文.項"/>
    <w:basedOn w:val="a3"/>
    <w:pPr>
      <w:ind w:left="1134"/>
    </w:pPr>
  </w:style>
  <w:style w:type="paragraph" w:styleId="a5">
    <w:name w:val="Normal Indent"/>
    <w:basedOn w:val="a1"/>
    <w:pPr>
      <w:ind w:left="851"/>
    </w:pPr>
  </w:style>
  <w:style w:type="paragraph" w:styleId="a9">
    <w:name w:val="head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aa">
    <w:name w:val="foot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ab">
    <w:name w:val="page number"/>
    <w:basedOn w:val="a6"/>
  </w:style>
  <w:style w:type="paragraph" w:customStyle="1" w:styleId="ac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ＭＳ 明朝" w:eastAsia="ＭＳ 明朝"/>
      <w:sz w:val="36"/>
    </w:rPr>
  </w:style>
  <w:style w:type="paragraph" w:customStyle="1" w:styleId="ad">
    <w:name w:val="前書き本文"/>
    <w:pPr>
      <w:widowControl w:val="0"/>
      <w:adjustRightInd w:val="0"/>
      <w:spacing w:line="240" w:lineRule="atLeast"/>
      <w:ind w:firstLine="227"/>
      <w:textAlignment w:val="baseline"/>
    </w:pPr>
    <w:rPr>
      <w:rFonts w:ascii="Mincho"/>
      <w:sz w:val="21"/>
    </w:rPr>
  </w:style>
  <w:style w:type="paragraph" w:styleId="32">
    <w:name w:val="toc 3"/>
    <w:basedOn w:val="a1"/>
    <w:next w:val="a1"/>
    <w:uiPriority w:val="39"/>
    <w:pPr>
      <w:ind w:left="400"/>
      <w:jc w:val="left"/>
    </w:pPr>
    <w:rPr>
      <w:i/>
      <w:iCs/>
      <w:szCs w:val="24"/>
    </w:rPr>
  </w:style>
  <w:style w:type="paragraph" w:styleId="22">
    <w:name w:val="toc 2"/>
    <w:basedOn w:val="a1"/>
    <w:next w:val="a1"/>
    <w:uiPriority w:val="39"/>
    <w:pPr>
      <w:ind w:left="200"/>
      <w:jc w:val="left"/>
    </w:pPr>
    <w:rPr>
      <w:smallCaps/>
      <w:szCs w:val="24"/>
    </w:rPr>
  </w:style>
  <w:style w:type="paragraph" w:styleId="10">
    <w:name w:val="toc 1"/>
    <w:basedOn w:val="a1"/>
    <w:next w:val="a1"/>
    <w:uiPriority w:val="39"/>
    <w:pPr>
      <w:spacing w:before="120" w:after="120"/>
      <w:jc w:val="left"/>
    </w:pPr>
    <w:rPr>
      <w:b/>
      <w:bCs/>
      <w:caps/>
      <w:szCs w:val="24"/>
    </w:rPr>
  </w:style>
  <w:style w:type="paragraph" w:customStyle="1" w:styleId="ae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42">
    <w:name w:val="toc 4"/>
    <w:basedOn w:val="a1"/>
    <w:next w:val="a1"/>
    <w:semiHidden/>
    <w:pPr>
      <w:ind w:left="600"/>
      <w:jc w:val="left"/>
    </w:pPr>
    <w:rPr>
      <w:szCs w:val="21"/>
    </w:rPr>
  </w:style>
  <w:style w:type="paragraph" w:styleId="52">
    <w:name w:val="toc 5"/>
    <w:basedOn w:val="a1"/>
    <w:next w:val="a1"/>
    <w:semiHidden/>
    <w:pPr>
      <w:ind w:left="800"/>
      <w:jc w:val="left"/>
    </w:pPr>
    <w:rPr>
      <w:szCs w:val="21"/>
    </w:rPr>
  </w:style>
  <w:style w:type="paragraph" w:styleId="60">
    <w:name w:val="toc 6"/>
    <w:basedOn w:val="a1"/>
    <w:next w:val="a1"/>
    <w:semiHidden/>
    <w:pPr>
      <w:ind w:left="1000"/>
      <w:jc w:val="left"/>
    </w:pPr>
    <w:rPr>
      <w:szCs w:val="21"/>
    </w:rPr>
  </w:style>
  <w:style w:type="paragraph" w:styleId="70">
    <w:name w:val="toc 7"/>
    <w:basedOn w:val="a1"/>
    <w:next w:val="a1"/>
    <w:semiHidden/>
    <w:pPr>
      <w:ind w:left="1200"/>
      <w:jc w:val="left"/>
    </w:pPr>
    <w:rPr>
      <w:szCs w:val="21"/>
    </w:rPr>
  </w:style>
  <w:style w:type="paragraph" w:styleId="80">
    <w:name w:val="toc 8"/>
    <w:basedOn w:val="a1"/>
    <w:next w:val="a1"/>
    <w:semiHidden/>
    <w:pPr>
      <w:ind w:left="1400"/>
      <w:jc w:val="left"/>
    </w:pPr>
    <w:rPr>
      <w:szCs w:val="21"/>
    </w:rPr>
  </w:style>
  <w:style w:type="paragraph" w:styleId="90">
    <w:name w:val="toc 9"/>
    <w:basedOn w:val="a1"/>
    <w:next w:val="a1"/>
    <w:semiHidden/>
    <w:pPr>
      <w:ind w:left="1600"/>
      <w:jc w:val="left"/>
    </w:pPr>
    <w:rPr>
      <w:szCs w:val="21"/>
    </w:rPr>
  </w:style>
  <w:style w:type="paragraph" w:customStyle="1" w:styleId="af">
    <w:name w:val="本文.節.説明"/>
    <w:basedOn w:val="a3"/>
    <w:pPr>
      <w:tabs>
        <w:tab w:val="left" w:leader="middleDot" w:pos="3094"/>
      </w:tabs>
      <w:ind w:left="907"/>
    </w:pPr>
  </w:style>
  <w:style w:type="paragraph" w:customStyle="1" w:styleId="af0">
    <w:name w:val="箇条"/>
    <w:basedOn w:val="a2"/>
    <w:pPr>
      <w:ind w:left="681" w:hanging="227"/>
    </w:pPr>
  </w:style>
  <w:style w:type="paragraph" w:customStyle="1" w:styleId="af1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f2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ＭＳ 明朝" w:eastAsia="ＭＳ 明朝"/>
      <w:sz w:val="21"/>
    </w:rPr>
  </w:style>
  <w:style w:type="paragraph" w:styleId="af3">
    <w:name w:val="Date"/>
    <w:basedOn w:val="a1"/>
    <w:next w:val="a1"/>
    <w:pPr>
      <w:jc w:val="right"/>
    </w:pPr>
    <w:rPr>
      <w:smallCaps/>
      <w:noProof/>
    </w:rPr>
  </w:style>
  <w:style w:type="paragraph" w:customStyle="1" w:styleId="af4">
    <w:name w:val="本文.項.説明"/>
    <w:basedOn w:val="a4"/>
    <w:pPr>
      <w:ind w:left="1588"/>
    </w:pPr>
  </w:style>
  <w:style w:type="paragraph" w:customStyle="1" w:styleId="af5">
    <w:name w:val="見出し１本文"/>
    <w:basedOn w:val="a1"/>
    <w:pPr>
      <w:spacing w:line="200" w:lineRule="atLeast"/>
      <w:ind w:left="567" w:firstLine="227"/>
    </w:pPr>
    <w:rPr>
      <w:rFonts w:ascii="Times New Roman" w:eastAsia="ＭＳ ゴシック"/>
      <w:spacing w:val="0"/>
    </w:rPr>
  </w:style>
  <w:style w:type="paragraph" w:customStyle="1" w:styleId="af6">
    <w:name w:val="見出し４本文"/>
    <w:basedOn w:val="41"/>
    <w:pPr>
      <w:spacing w:line="200" w:lineRule="atLeast"/>
      <w:ind w:left="2268" w:firstLine="227"/>
      <w:outlineLvl w:val="9"/>
    </w:pPr>
    <w:rPr>
      <w:rFonts w:ascii="Times New Roman" w:eastAsia="ＭＳ ゴシック"/>
      <w:b w:val="0"/>
      <w:spacing w:val="0"/>
    </w:rPr>
  </w:style>
  <w:style w:type="paragraph" w:customStyle="1" w:styleId="af7">
    <w:name w:val="操作項目"/>
    <w:basedOn w:val="af6"/>
    <w:pPr>
      <w:ind w:left="3005" w:hanging="737"/>
    </w:pPr>
  </w:style>
  <w:style w:type="paragraph" w:customStyle="1" w:styleId="af8">
    <w:name w:val="レビジョン番号"/>
    <w:basedOn w:val="a1"/>
    <w:pPr>
      <w:spacing w:line="100" w:lineRule="atLeast"/>
    </w:pPr>
    <w:rPr>
      <w:rFonts w:ascii="Times New Roman" w:eastAsia="ＭＳ ゴシック"/>
      <w:b/>
      <w:spacing w:val="0"/>
    </w:rPr>
  </w:style>
  <w:style w:type="paragraph" w:styleId="11">
    <w:name w:val="index 1"/>
    <w:basedOn w:val="a1"/>
    <w:next w:val="a1"/>
    <w:autoRedefine/>
    <w:semiHidden/>
    <w:rPr>
      <w:b/>
      <w:bCs/>
      <w:szCs w:val="26"/>
      <w:u w:val="single"/>
    </w:rPr>
  </w:style>
  <w:style w:type="paragraph" w:styleId="23">
    <w:name w:val="index 2"/>
    <w:basedOn w:val="a1"/>
    <w:next w:val="a1"/>
    <w:autoRedefine/>
    <w:semiHidden/>
    <w:pPr>
      <w:ind w:left="400" w:hanging="200"/>
    </w:pPr>
  </w:style>
  <w:style w:type="paragraph" w:styleId="33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9">
    <w:name w:val="index heading"/>
    <w:basedOn w:val="a1"/>
    <w:next w:val="11"/>
    <w:semiHidden/>
  </w:style>
  <w:style w:type="paragraph" w:styleId="afa">
    <w:name w:val="annotation text"/>
    <w:basedOn w:val="a1"/>
    <w:semiHidden/>
    <w:pPr>
      <w:jc w:val="left"/>
    </w:pPr>
  </w:style>
  <w:style w:type="paragraph" w:styleId="afb">
    <w:name w:val="Block Text"/>
    <w:basedOn w:val="a1"/>
    <w:pPr>
      <w:ind w:left="1440" w:right="1440"/>
    </w:pPr>
  </w:style>
  <w:style w:type="paragraph" w:styleId="afc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/>
      <w:spacing w:val="-9"/>
      <w:sz w:val="18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afe">
    <w:name w:val="Salutation"/>
    <w:basedOn w:val="a1"/>
    <w:next w:val="a1"/>
  </w:style>
  <w:style w:type="paragraph" w:styleId="aff">
    <w:name w:val="envelope address"/>
    <w:basedOn w:val="a1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aff0">
    <w:name w:val="List"/>
    <w:basedOn w:val="a1"/>
    <w:pPr>
      <w:ind w:left="425" w:hanging="425"/>
    </w:pPr>
  </w:style>
  <w:style w:type="paragraph" w:styleId="24">
    <w:name w:val="List 2"/>
    <w:basedOn w:val="a1"/>
    <w:pPr>
      <w:ind w:left="851" w:hanging="425"/>
    </w:pPr>
  </w:style>
  <w:style w:type="paragraph" w:styleId="34">
    <w:name w:val="List 3"/>
    <w:basedOn w:val="a1"/>
    <w:pPr>
      <w:ind w:left="1276" w:hanging="425"/>
    </w:pPr>
  </w:style>
  <w:style w:type="paragraph" w:styleId="44">
    <w:name w:val="List 4"/>
    <w:basedOn w:val="a1"/>
    <w:pPr>
      <w:ind w:left="1701" w:hanging="425"/>
    </w:pPr>
  </w:style>
  <w:style w:type="paragraph" w:styleId="54">
    <w:name w:val="List 5"/>
    <w:basedOn w:val="a1"/>
    <w:pPr>
      <w:ind w:left="2126" w:hanging="425"/>
    </w:pPr>
  </w:style>
  <w:style w:type="paragraph" w:styleId="a0">
    <w:name w:val="List Bullet"/>
    <w:basedOn w:val="a1"/>
    <w:autoRedefine/>
    <w:pPr>
      <w:numPr>
        <w:numId w:val="2"/>
      </w:numPr>
    </w:pPr>
  </w:style>
  <w:style w:type="paragraph" w:styleId="20">
    <w:name w:val="List Bullet 2"/>
    <w:basedOn w:val="a1"/>
    <w:autoRedefine/>
    <w:pPr>
      <w:numPr>
        <w:numId w:val="3"/>
      </w:numPr>
    </w:pPr>
  </w:style>
  <w:style w:type="paragraph" w:styleId="30">
    <w:name w:val="List Bullet 3"/>
    <w:basedOn w:val="a1"/>
    <w:autoRedefine/>
    <w:pPr>
      <w:numPr>
        <w:numId w:val="4"/>
      </w:numPr>
    </w:pPr>
  </w:style>
  <w:style w:type="paragraph" w:styleId="40">
    <w:name w:val="List Bullet 4"/>
    <w:basedOn w:val="a1"/>
    <w:autoRedefine/>
    <w:pPr>
      <w:numPr>
        <w:numId w:val="5"/>
      </w:numPr>
    </w:pPr>
  </w:style>
  <w:style w:type="paragraph" w:styleId="50">
    <w:name w:val="List Bullet 5"/>
    <w:basedOn w:val="a1"/>
    <w:autoRedefine/>
    <w:pPr>
      <w:numPr>
        <w:numId w:val="6"/>
      </w:numPr>
    </w:pPr>
  </w:style>
  <w:style w:type="paragraph" w:styleId="aff1">
    <w:name w:val="List Continue"/>
    <w:basedOn w:val="a1"/>
    <w:pPr>
      <w:spacing w:after="180"/>
      <w:ind w:left="425"/>
    </w:pPr>
  </w:style>
  <w:style w:type="paragraph" w:styleId="25">
    <w:name w:val="List Continue 2"/>
    <w:basedOn w:val="a1"/>
    <w:pPr>
      <w:spacing w:after="180"/>
      <w:ind w:left="850"/>
    </w:pPr>
  </w:style>
  <w:style w:type="paragraph" w:styleId="35">
    <w:name w:val="List Continue 3"/>
    <w:basedOn w:val="a1"/>
    <w:pPr>
      <w:spacing w:after="180"/>
      <w:ind w:left="1275"/>
    </w:pPr>
  </w:style>
  <w:style w:type="paragraph" w:styleId="45">
    <w:name w:val="List Continue 4"/>
    <w:basedOn w:val="a1"/>
    <w:pPr>
      <w:spacing w:after="180"/>
      <w:ind w:left="1700"/>
    </w:pPr>
  </w:style>
  <w:style w:type="paragraph" w:styleId="55">
    <w:name w:val="List Continue 5"/>
    <w:basedOn w:val="a1"/>
    <w:pPr>
      <w:spacing w:after="180"/>
      <w:ind w:left="2125"/>
    </w:pPr>
  </w:style>
  <w:style w:type="paragraph" w:styleId="aff2">
    <w:name w:val="Note Heading"/>
    <w:basedOn w:val="a1"/>
    <w:next w:val="a1"/>
    <w:pPr>
      <w:jc w:val="center"/>
    </w:pPr>
  </w:style>
  <w:style w:type="paragraph" w:styleId="aff3">
    <w:name w:val="footnote text"/>
    <w:basedOn w:val="a1"/>
    <w:semiHidden/>
    <w:pPr>
      <w:snapToGrid w:val="0"/>
      <w:jc w:val="left"/>
    </w:pPr>
  </w:style>
  <w:style w:type="paragraph" w:styleId="aff4">
    <w:name w:val="Closing"/>
    <w:basedOn w:val="a1"/>
    <w:next w:val="a1"/>
    <w:pPr>
      <w:jc w:val="right"/>
    </w:p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f6">
    <w:name w:val="envelope return"/>
    <w:basedOn w:val="a1"/>
    <w:pPr>
      <w:snapToGrid w:val="0"/>
    </w:pPr>
    <w:rPr>
      <w:rFonts w:ascii="Arial" w:hAnsi="Arial"/>
    </w:rPr>
  </w:style>
  <w:style w:type="paragraph" w:styleId="aff7">
    <w:name w:val="table of authorities"/>
    <w:basedOn w:val="a1"/>
    <w:next w:val="a1"/>
    <w:semiHidden/>
    <w:pPr>
      <w:ind w:left="200" w:hanging="200"/>
    </w:pPr>
  </w:style>
  <w:style w:type="paragraph" w:styleId="aff8">
    <w:name w:val="toa heading"/>
    <w:basedOn w:val="a1"/>
    <w:next w:val="a1"/>
    <w:semiHidden/>
    <w:pPr>
      <w:spacing w:before="180"/>
    </w:pPr>
    <w:rPr>
      <w:rFonts w:ascii="Arial" w:eastAsia="ＭＳ ゴシック" w:hAnsi="Arial"/>
      <w:sz w:val="24"/>
    </w:rPr>
  </w:style>
  <w:style w:type="paragraph" w:styleId="aff9">
    <w:name w:val="Signature"/>
    <w:basedOn w:val="a1"/>
    <w:pPr>
      <w:jc w:val="right"/>
    </w:pPr>
  </w:style>
  <w:style w:type="paragraph" w:styleId="affa">
    <w:name w:val="Plain Text"/>
    <w:basedOn w:val="a1"/>
    <w:rPr>
      <w:rFonts w:ascii="ＭＳ 明朝" w:eastAsia="ＭＳ 明朝" w:hAnsi="Courier New"/>
      <w:sz w:val="21"/>
    </w:rPr>
  </w:style>
  <w:style w:type="paragraph" w:styleId="affb">
    <w:name w:val="caption"/>
    <w:basedOn w:val="a1"/>
    <w:next w:val="a1"/>
    <w:qFormat/>
    <w:pPr>
      <w:spacing w:before="120" w:after="240"/>
    </w:pPr>
    <w:rPr>
      <w:b/>
    </w:rPr>
  </w:style>
  <w:style w:type="paragraph" w:styleId="affc">
    <w:name w:val="table of figures"/>
    <w:basedOn w:val="a1"/>
    <w:next w:val="a1"/>
    <w:uiPriority w:val="99"/>
    <w:pPr>
      <w:ind w:left="850" w:hanging="425"/>
    </w:pPr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">
    <w:name w:val="List Number 5"/>
    <w:basedOn w:val="a1"/>
    <w:pPr>
      <w:numPr>
        <w:numId w:val="11"/>
      </w:numPr>
    </w:pPr>
  </w:style>
  <w:style w:type="paragraph" w:styleId="affd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/>
      <w:sz w:val="32"/>
    </w:rPr>
  </w:style>
  <w:style w:type="paragraph" w:styleId="affe">
    <w:name w:val="Subtitle"/>
    <w:basedOn w:val="a1"/>
    <w:qFormat/>
    <w:pPr>
      <w:jc w:val="center"/>
      <w:outlineLvl w:val="1"/>
    </w:pPr>
    <w:rPr>
      <w:rFonts w:ascii="Arial" w:eastAsia="ＭＳ ゴシック" w:hAnsi="Arial"/>
      <w:sz w:val="24"/>
    </w:rPr>
  </w:style>
  <w:style w:type="paragraph" w:styleId="afff">
    <w:name w:val="endnote text"/>
    <w:basedOn w:val="a1"/>
    <w:semiHidden/>
    <w:pPr>
      <w:snapToGrid w:val="0"/>
      <w:jc w:val="left"/>
    </w:pPr>
  </w:style>
  <w:style w:type="paragraph" w:styleId="afff0">
    <w:name w:val="Body Text"/>
    <w:basedOn w:val="a1"/>
  </w:style>
  <w:style w:type="paragraph" w:styleId="26">
    <w:name w:val="Body Text 2"/>
    <w:basedOn w:val="a1"/>
    <w:pPr>
      <w:spacing w:line="480" w:lineRule="auto"/>
    </w:pPr>
  </w:style>
  <w:style w:type="paragraph" w:styleId="36">
    <w:name w:val="Body Text 3"/>
    <w:basedOn w:val="a1"/>
    <w:rPr>
      <w:sz w:val="16"/>
    </w:rPr>
  </w:style>
  <w:style w:type="paragraph" w:styleId="afff1">
    <w:name w:val="Body Text Indent"/>
    <w:basedOn w:val="a1"/>
    <w:pPr>
      <w:ind w:left="851"/>
    </w:pPr>
  </w:style>
  <w:style w:type="paragraph" w:styleId="27">
    <w:name w:val="Body Text Indent 2"/>
    <w:basedOn w:val="a1"/>
    <w:pPr>
      <w:spacing w:line="480" w:lineRule="auto"/>
      <w:ind w:left="851"/>
    </w:pPr>
  </w:style>
  <w:style w:type="paragraph" w:styleId="37">
    <w:name w:val="Body Text Indent 3"/>
    <w:basedOn w:val="a1"/>
    <w:pPr>
      <w:ind w:left="851"/>
    </w:pPr>
    <w:rPr>
      <w:sz w:val="16"/>
    </w:rPr>
  </w:style>
  <w:style w:type="paragraph" w:styleId="afff2">
    <w:name w:val="Body Text First Indent"/>
    <w:basedOn w:val="afff0"/>
    <w:pPr>
      <w:ind w:firstLine="210"/>
    </w:pPr>
  </w:style>
  <w:style w:type="paragraph" w:styleId="28">
    <w:name w:val="Body Text First Indent 2"/>
    <w:basedOn w:val="afff1"/>
    <w:pPr>
      <w:ind w:firstLine="210"/>
    </w:pPr>
  </w:style>
  <w:style w:type="character" w:styleId="afff3">
    <w:name w:val="Hyperlink"/>
    <w:uiPriority w:val="99"/>
    <w:rPr>
      <w:color w:val="0000FF"/>
      <w:u w:val="single"/>
    </w:rPr>
  </w:style>
  <w:style w:type="character" w:styleId="afff4">
    <w:name w:val="FollowedHyperlink"/>
    <w:rPr>
      <w:color w:val="800080"/>
      <w:u w:val="single"/>
    </w:rPr>
  </w:style>
  <w:style w:type="paragraph" w:customStyle="1" w:styleId="Ver6">
    <w:name w:val="一太郎Ver6"/>
    <w:pPr>
      <w:widowControl w:val="0"/>
      <w:autoSpaceDE w:val="0"/>
      <w:autoSpaceDN w:val="0"/>
      <w:adjustRightInd w:val="0"/>
      <w:spacing w:line="275" w:lineRule="atLeast"/>
      <w:textAlignment w:val="baseline"/>
    </w:pPr>
    <w:rPr>
      <w:rFonts w:ascii="Mincho"/>
      <w:spacing w:val="5"/>
    </w:rPr>
  </w:style>
  <w:style w:type="character" w:styleId="afff5">
    <w:name w:val="footnote reference"/>
    <w:semiHidden/>
    <w:rPr>
      <w:vertAlign w:val="superscript"/>
    </w:rPr>
  </w:style>
  <w:style w:type="paragraph" w:customStyle="1" w:styleId="xl27">
    <w:name w:val="xl27"/>
    <w:basedOn w:val="a1"/>
    <w:rsid w:val="00F144B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ＭＳ Ｐゴシック" w:eastAsia="ＭＳ Ｐゴシック" w:hAnsi="ＭＳ Ｐゴシック" w:hint="eastAsia"/>
      <w:spacing w:val="0"/>
      <w:sz w:val="18"/>
      <w:szCs w:val="18"/>
    </w:rPr>
  </w:style>
  <w:style w:type="table" w:styleId="afff6">
    <w:name w:val="Table Grid"/>
    <w:basedOn w:val="a7"/>
    <w:rsid w:val="003B6B44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unhideWhenUsed/>
    <w:rsid w:val="000707E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f7">
    <w:name w:val="Balloon Text"/>
    <w:basedOn w:val="a1"/>
    <w:link w:val="afff8"/>
    <w:rsid w:val="00D662C4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8">
    <w:name w:val="吹き出し (文字)"/>
    <w:link w:val="afff7"/>
    <w:rsid w:val="00D662C4"/>
    <w:rPr>
      <w:rFonts w:ascii="Arial" w:eastAsia="ＭＳ ゴシック" w:hAnsi="Arial" w:cs="Times New Roman"/>
      <w:spacing w:val="-9"/>
      <w:sz w:val="18"/>
      <w:szCs w:val="18"/>
    </w:rPr>
  </w:style>
  <w:style w:type="paragraph" w:styleId="afff9">
    <w:name w:val="List Paragraph"/>
    <w:basedOn w:val="a1"/>
    <w:uiPriority w:val="34"/>
    <w:qFormat/>
    <w:rsid w:val="00CE77A2"/>
    <w:pPr>
      <w:ind w:leftChars="400" w:left="840"/>
    </w:pPr>
  </w:style>
  <w:style w:type="paragraph" w:customStyle="1" w:styleId="afffa">
    <w:name w:val="規格用紙標準"/>
    <w:basedOn w:val="a1"/>
    <w:rsid w:val="005C7F15"/>
    <w:pPr>
      <w:spacing w:line="284" w:lineRule="atLeast"/>
      <w:ind w:leftChars="400" w:left="400"/>
    </w:pPr>
    <w:rPr>
      <w:rFonts w:eastAsia="ＭＳ 明朝"/>
      <w:spacing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workstation-computer-pc-screen-303940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DOC5.DOT</Template>
  <TotalTime>3</TotalTime>
  <Pages>14</Pages>
  <Words>1716</Words>
  <Characters>2570</Characters>
  <Application>Microsoft Office Word</Application>
  <DocSecurity>6</DocSecurity>
  <Lines>21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4278</CharactersWithSpaces>
  <SharedDoc>false</SharedDoc>
  <HLinks>
    <vt:vector size="126" baseType="variant"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_Toc529355571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_Toc529355570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_Toc529355569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_Toc529355568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_Toc529355567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_Toc529355566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_Toc529355565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_Toc529355564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_Toc529355563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_Toc529355499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_Toc529355498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_Toc529355497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_Toc529355496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_Toc529355495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_Toc529355494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_Toc529355493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_Toc529355492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_Toc529355491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_Toc529355490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_Toc529355489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_Toc529355488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kbsoft</dc:creator>
  <cp:lastModifiedBy>西田 隆寛</cp:lastModifiedBy>
  <cp:revision>2</cp:revision>
  <cp:lastPrinted>2018-11-06T01:17:00Z</cp:lastPrinted>
  <dcterms:created xsi:type="dcterms:W3CDTF">2020-12-15T05:20:00Z</dcterms:created>
  <dcterms:modified xsi:type="dcterms:W3CDTF">2020-12-15T05:20:00Z</dcterms:modified>
</cp:coreProperties>
</file>