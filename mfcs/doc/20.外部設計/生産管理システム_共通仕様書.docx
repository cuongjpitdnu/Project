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5142" w14:textId="77777777" w:rsidR="00B94B15" w:rsidRPr="007F0D21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59D17A2" w14:textId="77777777" w:rsidR="00B94B15" w:rsidRPr="007F0D21" w:rsidRDefault="00B94B15">
      <w:pPr>
        <w:autoSpaceDE w:val="0"/>
        <w:autoSpaceDN w:val="0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56A09235" w14:textId="77777777" w:rsidR="00B94B15" w:rsidRPr="007F0D21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915D012" w14:textId="77777777" w:rsidR="00B94B15" w:rsidRPr="007F0D21" w:rsidRDefault="00B94B15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4DC340F" w14:textId="77777777" w:rsidR="00F42DDB" w:rsidRPr="007F0D21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EC5DE0C" w14:textId="77777777" w:rsidR="003E27A4" w:rsidRPr="007F0D21" w:rsidRDefault="003E27A4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57E4277B" w14:textId="77777777" w:rsidR="0003692E" w:rsidRPr="007F0D21" w:rsidRDefault="00F42DDB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44"/>
          <w:szCs w:val="44"/>
        </w:rPr>
      </w:pPr>
      <w:r w:rsidRPr="007F0D21">
        <w:rPr>
          <w:rFonts w:ascii="Meiryo UI" w:eastAsia="Meiryo UI" w:hAnsi="Meiryo UI" w:hint="eastAsia"/>
          <w:b/>
          <w:sz w:val="44"/>
          <w:szCs w:val="44"/>
        </w:rPr>
        <w:t>生産管理システム</w:t>
      </w:r>
    </w:p>
    <w:p w14:paraId="66CB9191" w14:textId="77777777" w:rsidR="00B94B15" w:rsidRPr="007F0D21" w:rsidRDefault="00B94B15">
      <w:pPr>
        <w:autoSpaceDE w:val="0"/>
        <w:autoSpaceDN w:val="0"/>
        <w:spacing w:line="240" w:lineRule="atLeast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2A9C597E" w14:textId="659FA284" w:rsidR="00B94B15" w:rsidRPr="007F0D21" w:rsidRDefault="00D404D6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  <w:r w:rsidRPr="007F0D21">
        <w:rPr>
          <w:rFonts w:ascii="Meiryo UI" w:eastAsia="Meiryo UI" w:hAnsi="Meiryo UI" w:hint="eastAsia"/>
          <w:b/>
          <w:sz w:val="28"/>
          <w:szCs w:val="28"/>
        </w:rPr>
        <w:t>共通</w:t>
      </w:r>
      <w:r w:rsidR="004A31C1" w:rsidRPr="007F0D21">
        <w:rPr>
          <w:rFonts w:ascii="Meiryo UI" w:eastAsia="Meiryo UI" w:hAnsi="Meiryo UI" w:hint="eastAsia"/>
          <w:b/>
          <w:sz w:val="28"/>
          <w:szCs w:val="28"/>
        </w:rPr>
        <w:t>仕様</w:t>
      </w:r>
      <w:r w:rsidR="00F03CEA" w:rsidRPr="007F0D21">
        <w:rPr>
          <w:rFonts w:ascii="Meiryo UI" w:eastAsia="Meiryo UI" w:hAnsi="Meiryo UI" w:hint="eastAsia"/>
          <w:b/>
          <w:sz w:val="28"/>
          <w:szCs w:val="28"/>
        </w:rPr>
        <w:t>書</w:t>
      </w:r>
    </w:p>
    <w:p w14:paraId="4B220D3E" w14:textId="77777777" w:rsidR="00F42DDB" w:rsidRPr="007F0D21" w:rsidRDefault="00F42DDB">
      <w:pPr>
        <w:pBdr>
          <w:bottom w:val="single" w:sz="6" w:space="1" w:color="auto"/>
        </w:pBdr>
        <w:autoSpaceDE w:val="0"/>
        <w:autoSpaceDN w:val="0"/>
        <w:spacing w:line="240" w:lineRule="atLeast"/>
        <w:ind w:left="1418" w:right="1418"/>
        <w:jc w:val="center"/>
        <w:textAlignment w:val="bottom"/>
        <w:rPr>
          <w:rFonts w:ascii="Meiryo UI" w:eastAsia="Meiryo UI" w:hAnsi="Meiryo UI"/>
          <w:b/>
          <w:sz w:val="36"/>
          <w:szCs w:val="36"/>
        </w:rPr>
      </w:pPr>
    </w:p>
    <w:p w14:paraId="7462CE86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D99E411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3CF1D8A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1BAD2E45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5DD4DF90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4A9170A0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bCs/>
          <w:sz w:val="28"/>
          <w:szCs w:val="28"/>
        </w:rPr>
      </w:pPr>
    </w:p>
    <w:p w14:paraId="489A97BF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DBC4A42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6B79B7F1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37927D08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9D365B7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0DF1CDBD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106E7E3D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sz w:val="28"/>
          <w:szCs w:val="28"/>
        </w:rPr>
      </w:pPr>
    </w:p>
    <w:p w14:paraId="79EDB4EF" w14:textId="12C58C30" w:rsidR="00B94B15" w:rsidRPr="007F0D21" w:rsidRDefault="0003692E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</w:rPr>
      </w:pPr>
      <w:bookmarkStart w:id="0" w:name="_Toc529355488"/>
      <w:bookmarkStart w:id="1" w:name="_Toc529368373"/>
      <w:bookmarkStart w:id="2" w:name="_Toc6388584"/>
      <w:bookmarkStart w:id="3" w:name="_Toc6394283"/>
      <w:bookmarkStart w:id="4" w:name="_Toc15283155"/>
      <w:bookmarkStart w:id="5" w:name="_Toc29458114"/>
      <w:bookmarkStart w:id="6" w:name="_Toc43210243"/>
      <w:r w:rsidRPr="007F0D21">
        <w:rPr>
          <w:rFonts w:ascii="Meiryo UI" w:eastAsia="Meiryo UI" w:hAnsi="Meiryo UI" w:hint="eastAsia"/>
          <w:b/>
          <w:sz w:val="28"/>
        </w:rPr>
        <w:t>20</w:t>
      </w:r>
      <w:r w:rsidR="006434F2" w:rsidRPr="007F0D21">
        <w:rPr>
          <w:rFonts w:ascii="Meiryo UI" w:eastAsia="Meiryo UI" w:hAnsi="Meiryo UI" w:hint="eastAsia"/>
          <w:b/>
          <w:sz w:val="28"/>
        </w:rPr>
        <w:t>20</w:t>
      </w:r>
      <w:r w:rsidRPr="007F0D21">
        <w:rPr>
          <w:rFonts w:ascii="Meiryo UI" w:eastAsia="Meiryo UI" w:hAnsi="Meiryo UI" w:hint="eastAsia"/>
          <w:b/>
          <w:sz w:val="28"/>
        </w:rPr>
        <w:t xml:space="preserve">年　</w:t>
      </w:r>
      <w:r w:rsidR="00F176E1">
        <w:rPr>
          <w:rFonts w:ascii="Meiryo UI" w:eastAsia="Meiryo UI" w:hAnsi="Meiryo UI" w:hint="eastAsia"/>
          <w:b/>
          <w:sz w:val="28"/>
        </w:rPr>
        <w:t>７</w:t>
      </w:r>
      <w:r w:rsidRPr="007F0D21">
        <w:rPr>
          <w:rFonts w:ascii="Meiryo UI" w:eastAsia="Meiryo UI" w:hAnsi="Meiryo UI" w:hint="eastAsia"/>
          <w:b/>
          <w:sz w:val="28"/>
        </w:rPr>
        <w:t>月 (初版発行)</w:t>
      </w:r>
      <w:bookmarkEnd w:id="0"/>
      <w:bookmarkEnd w:id="1"/>
      <w:bookmarkEnd w:id="2"/>
      <w:bookmarkEnd w:id="3"/>
      <w:bookmarkEnd w:id="4"/>
      <w:bookmarkEnd w:id="5"/>
      <w:bookmarkEnd w:id="6"/>
      <w:r w:rsidR="00B94B15" w:rsidRPr="007F0D21">
        <w:rPr>
          <w:rFonts w:ascii="Meiryo UI" w:eastAsia="Meiryo UI" w:hAnsi="Meiryo UI" w:hint="eastAsia"/>
          <w:b/>
          <w:sz w:val="28"/>
        </w:rPr>
        <w:t xml:space="preserve"> </w:t>
      </w:r>
    </w:p>
    <w:p w14:paraId="2F433FAB" w14:textId="77777777" w:rsidR="00B94B15" w:rsidRPr="007F0D21" w:rsidRDefault="00B94B15" w:rsidP="00424045">
      <w:pPr>
        <w:autoSpaceDE w:val="0"/>
        <w:autoSpaceDN w:val="0"/>
        <w:spacing w:line="240" w:lineRule="auto"/>
        <w:jc w:val="center"/>
        <w:textAlignment w:val="bottom"/>
        <w:outlineLvl w:val="0"/>
        <w:rPr>
          <w:rFonts w:ascii="Meiryo UI" w:eastAsia="Meiryo UI" w:hAnsi="Meiryo UI"/>
          <w:b/>
          <w:sz w:val="28"/>
          <w:szCs w:val="28"/>
        </w:rPr>
      </w:pPr>
    </w:p>
    <w:p w14:paraId="41EE4CED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6E09F6B6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0F4AA36C" w14:textId="77777777" w:rsidR="00B94B15" w:rsidRPr="007F0D21" w:rsidRDefault="00B94B15">
      <w:pPr>
        <w:autoSpaceDE w:val="0"/>
        <w:autoSpaceDN w:val="0"/>
        <w:spacing w:line="240" w:lineRule="auto"/>
        <w:jc w:val="center"/>
        <w:textAlignment w:val="bottom"/>
        <w:rPr>
          <w:rFonts w:ascii="Meiryo UI" w:eastAsia="Meiryo UI" w:hAnsi="Meiryo UI"/>
          <w:b/>
          <w:sz w:val="28"/>
          <w:szCs w:val="28"/>
        </w:rPr>
      </w:pPr>
    </w:p>
    <w:p w14:paraId="3D6C3117" w14:textId="77777777" w:rsidR="00B94B15" w:rsidRPr="007F0D21" w:rsidRDefault="00B94B15">
      <w:pPr>
        <w:pStyle w:val="10"/>
        <w:jc w:val="center"/>
        <w:rPr>
          <w:rFonts w:ascii="Meiryo UI" w:eastAsia="Meiryo UI" w:hAnsi="Meiryo UI"/>
          <w:sz w:val="28"/>
          <w:szCs w:val="28"/>
        </w:rPr>
      </w:pPr>
    </w:p>
    <w:p w14:paraId="7AA40470" w14:textId="77777777" w:rsidR="00B94B15" w:rsidRPr="007F0D21" w:rsidRDefault="00B94B15">
      <w:pPr>
        <w:pStyle w:val="ac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lastRenderedPageBreak/>
        <w:t>はじめに</w:t>
      </w:r>
    </w:p>
    <w:p w14:paraId="014B28AA" w14:textId="7930AFD6" w:rsidR="00B94B15" w:rsidRPr="007F0D21" w:rsidRDefault="00B94B15">
      <w:pPr>
        <w:pStyle w:val="a2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本仕様書は、</w:t>
      </w:r>
      <w:r w:rsidR="00462D5E" w:rsidRPr="007F0D21">
        <w:rPr>
          <w:rFonts w:ascii="Meiryo UI" w:eastAsia="Meiryo UI" w:hAnsi="Meiryo UI" w:hint="eastAsia"/>
        </w:rPr>
        <w:t>ケービーソフトウェア（株）のパッケージソフトである</w:t>
      </w:r>
      <w:r w:rsidRPr="007F0D21">
        <w:rPr>
          <w:rFonts w:ascii="Meiryo UI" w:eastAsia="Meiryo UI" w:hAnsi="Meiryo UI" w:hint="eastAsia"/>
        </w:rPr>
        <w:t xml:space="preserve"> </w:t>
      </w:r>
      <w:r w:rsidR="00B4399E" w:rsidRPr="007F0D21">
        <w:rPr>
          <w:rFonts w:ascii="Meiryo UI" w:eastAsia="Meiryo UI" w:hAnsi="Meiryo UI" w:hint="eastAsia"/>
        </w:rPr>
        <w:t>『</w:t>
      </w:r>
      <w:r w:rsidR="00462D5E" w:rsidRPr="007F0D21">
        <w:rPr>
          <w:rFonts w:ascii="Meiryo UI" w:eastAsia="Meiryo UI" w:hAnsi="Meiryo UI" w:hint="eastAsia"/>
        </w:rPr>
        <w:t>生産管理</w:t>
      </w:r>
      <w:r w:rsidR="00AA770C" w:rsidRPr="007F0D21">
        <w:rPr>
          <w:rFonts w:ascii="Meiryo UI" w:eastAsia="Meiryo UI" w:hAnsi="Meiryo UI" w:hint="eastAsia"/>
        </w:rPr>
        <w:t>システム</w:t>
      </w:r>
      <w:r w:rsidRPr="007F0D21">
        <w:rPr>
          <w:rFonts w:ascii="Meiryo UI" w:eastAsia="Meiryo UI" w:hAnsi="Meiryo UI" w:hint="eastAsia"/>
        </w:rPr>
        <w:t>』の</w:t>
      </w:r>
      <w:r w:rsidR="00D404D6" w:rsidRPr="007F0D21">
        <w:rPr>
          <w:rFonts w:ascii="Meiryo UI" w:eastAsia="Meiryo UI" w:hAnsi="Meiryo UI" w:hint="eastAsia"/>
        </w:rPr>
        <w:t>共通の</w:t>
      </w:r>
      <w:r w:rsidRPr="007F0D21">
        <w:rPr>
          <w:rFonts w:ascii="Meiryo UI" w:eastAsia="Meiryo UI" w:hAnsi="Meiryo UI" w:hint="eastAsia"/>
        </w:rPr>
        <w:t>仕様について纏めたものである。</w:t>
      </w:r>
    </w:p>
    <w:p w14:paraId="3B63AB7E" w14:textId="77777777" w:rsidR="006640F9" w:rsidRPr="007F0D21" w:rsidRDefault="006640F9">
      <w:pPr>
        <w:pStyle w:val="a2"/>
        <w:rPr>
          <w:rFonts w:ascii="Meiryo UI" w:eastAsia="Meiryo UI" w:hAnsi="Meiryo UI"/>
        </w:rPr>
      </w:pPr>
    </w:p>
    <w:p w14:paraId="79B6E147" w14:textId="77777777" w:rsidR="006640F9" w:rsidRPr="007F0D21" w:rsidRDefault="006640F9">
      <w:pPr>
        <w:pStyle w:val="a2"/>
        <w:rPr>
          <w:rFonts w:ascii="Meiryo UI" w:eastAsia="Meiryo UI" w:hAnsi="Meiryo UI"/>
        </w:rPr>
      </w:pPr>
    </w:p>
    <w:p w14:paraId="77ED6AA8" w14:textId="77777777" w:rsidR="00D404D6" w:rsidRPr="007F0D21" w:rsidRDefault="00D404D6">
      <w:pPr>
        <w:pStyle w:val="a2"/>
        <w:rPr>
          <w:rFonts w:ascii="Meiryo UI" w:eastAsia="Meiryo UI" w:hAnsi="Meiryo UI"/>
        </w:rPr>
      </w:pPr>
    </w:p>
    <w:p w14:paraId="6A21B7A0" w14:textId="77777777" w:rsidR="00B94B15" w:rsidRPr="007F0D21" w:rsidRDefault="00B94B15">
      <w:pPr>
        <w:pStyle w:val="a2"/>
        <w:ind w:firstLine="0"/>
        <w:rPr>
          <w:rFonts w:ascii="Meiryo UI" w:eastAsia="Meiryo UI" w:hAnsi="Meiryo UI"/>
        </w:rPr>
      </w:pPr>
    </w:p>
    <w:p w14:paraId="2A8E5410" w14:textId="77777777" w:rsidR="00B94B15" w:rsidRPr="007F0D21" w:rsidRDefault="00B94B15">
      <w:pPr>
        <w:pStyle w:val="ac"/>
        <w:rPr>
          <w:rFonts w:ascii="Meiryo UI" w:eastAsia="Meiryo UI" w:hAnsi="Meiryo UI"/>
          <w:b/>
          <w:bCs/>
        </w:rPr>
      </w:pPr>
      <w:r w:rsidRPr="007F0D21">
        <w:rPr>
          <w:rFonts w:ascii="Meiryo UI" w:eastAsia="Meiryo UI" w:hAnsi="Meiryo UI" w:hint="eastAsia"/>
          <w:b/>
          <w:bCs/>
        </w:rPr>
        <w:lastRenderedPageBreak/>
        <w:t>目　次</w:t>
      </w:r>
    </w:p>
    <w:p w14:paraId="54444046" w14:textId="5C39039F" w:rsidR="007F0D21" w:rsidRPr="007F0D21" w:rsidRDefault="009F162D">
      <w:pPr>
        <w:pStyle w:val="10"/>
        <w:tabs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r w:rsidRPr="007F0D21">
        <w:rPr>
          <w:rFonts w:ascii="Meiryo UI" w:eastAsia="Meiryo UI" w:hAnsi="Meiryo UI"/>
          <w:caps w:val="0"/>
        </w:rPr>
        <w:fldChar w:fldCharType="begin"/>
      </w:r>
      <w:r w:rsidRPr="007F0D21">
        <w:rPr>
          <w:rFonts w:ascii="Meiryo UI" w:eastAsia="Meiryo UI" w:hAnsi="Meiryo UI"/>
          <w:caps w:val="0"/>
        </w:rPr>
        <w:instrText xml:space="preserve"> TOC \o "1-3" \h \z \u </w:instrText>
      </w:r>
      <w:r w:rsidRPr="007F0D21">
        <w:rPr>
          <w:rFonts w:ascii="Meiryo UI" w:eastAsia="Meiryo UI" w:hAnsi="Meiryo UI"/>
          <w:caps w:val="0"/>
        </w:rPr>
        <w:fldChar w:fldCharType="separate"/>
      </w:r>
      <w:hyperlink w:anchor="_Toc43210243" w:history="1">
        <w:r w:rsidR="007F0D21" w:rsidRPr="007F0D21">
          <w:rPr>
            <w:rStyle w:val="afff3"/>
            <w:rFonts w:ascii="Meiryo UI" w:eastAsia="Meiryo UI" w:hAnsi="Meiryo UI"/>
            <w:noProof/>
          </w:rPr>
          <w:t>2020年　6月 (初版発行)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_Toc43210243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0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96298FE" w14:textId="71456670" w:rsidR="007F0D21" w:rsidRPr="007F0D21" w:rsidRDefault="004A2DAC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44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サーバ構成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_Toc43210244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4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369420C4" w14:textId="722CFAE8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45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フォルダ構成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_Toc43210245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4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BB9C688" w14:textId="3CF27B5A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46" w:history="1">
        <w:r w:rsidR="007F0D21" w:rsidRPr="007F0D21">
          <w:rPr>
            <w:rStyle w:val="afff3"/>
            <w:rFonts w:ascii="Meiryo UI" w:eastAsia="Meiryo UI" w:hAnsi="Meiryo UI"/>
            <w:noProof/>
          </w:rPr>
          <w:t>第２節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フォルダ定義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_Toc43210246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5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1024C9C" w14:textId="5C66CCF8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47" w:history="1">
        <w:r w:rsidR="007F0D21" w:rsidRPr="007F0D21">
          <w:rPr>
            <w:rStyle w:val="afff3"/>
            <w:rFonts w:ascii="Meiryo UI" w:eastAsia="Meiryo UI" w:hAnsi="Meiryo UI"/>
            <w:noProof/>
          </w:rPr>
          <w:t>第３節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ファイル定義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_Toc43210247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5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041EA97" w14:textId="24434A7D" w:rsidR="007F0D21" w:rsidRPr="007F0D21" w:rsidRDefault="004A2DAC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48" w:history="1">
        <w:r w:rsidR="007F0D21" w:rsidRPr="007F0D21">
          <w:rPr>
            <w:rStyle w:val="afff3"/>
            <w:rFonts w:ascii="Meiryo UI" w:eastAsia="Meiryo UI" w:hAnsi="Meiryo UI"/>
            <w:noProof/>
          </w:rPr>
          <w:t>第２章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設定ファイル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_Toc43210248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6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BD18E9A" w14:textId="52645730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49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定義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_Toc43210249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6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11588B6E" w14:textId="4A0B5F40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50" w:history="1">
        <w:r w:rsidR="007F0D21" w:rsidRPr="007F0D21">
          <w:rPr>
            <w:rStyle w:val="afff3"/>
            <w:rFonts w:ascii="Meiryo UI" w:eastAsia="Meiryo UI" w:hAnsi="Meiryo UI"/>
            <w:noProof/>
          </w:rPr>
          <w:t>第２節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内容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_Toc43210250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6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0CE9BA81" w14:textId="513C967A" w:rsidR="007F0D21" w:rsidRPr="007F0D21" w:rsidRDefault="004A2DAC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51" w:history="1">
        <w:r w:rsidR="007F0D21" w:rsidRPr="007F0D21">
          <w:rPr>
            <w:rStyle w:val="afff3"/>
            <w:rFonts w:ascii="Meiryo UI" w:eastAsia="Meiryo UI" w:hAnsi="Meiryo UI"/>
            <w:noProof/>
          </w:rPr>
          <w:t>第３章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定義ファイル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_Toc43210251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7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DA49B89" w14:textId="239EED64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52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定義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_Toc43210252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7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EEFCB36" w14:textId="0D0E0874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53" w:history="1">
        <w:r w:rsidR="007F0D21" w:rsidRPr="007F0D21">
          <w:rPr>
            <w:rStyle w:val="afff3"/>
            <w:rFonts w:ascii="Meiryo UI" w:eastAsia="Meiryo UI" w:hAnsi="Meiryo UI"/>
            <w:noProof/>
          </w:rPr>
          <w:t>第２節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内容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_Toc43210253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7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0539495" w14:textId="107E90EA" w:rsidR="007F0D21" w:rsidRPr="007F0D21" w:rsidRDefault="004A2DAC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54" w:history="1">
        <w:r w:rsidR="007F0D21" w:rsidRPr="007F0D21">
          <w:rPr>
            <w:rStyle w:val="afff3"/>
            <w:rFonts w:ascii="Meiryo UI" w:eastAsia="Meiryo UI" w:hAnsi="Meiryo UI"/>
            <w:noProof/>
          </w:rPr>
          <w:t>第４章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共通処理ファイル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_Toc43210254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8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177FA49" w14:textId="1D60FCE1" w:rsidR="007F0D21" w:rsidRPr="007F0D21" w:rsidRDefault="004A2DAC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55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DB接続用クラス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_Toc43210255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8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2C99A69" w14:textId="492488E5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56" w:history="1">
        <w:r w:rsidR="007F0D21" w:rsidRPr="007F0D21">
          <w:rPr>
            <w:rStyle w:val="afff3"/>
            <w:rFonts w:ascii="Meiryo UI" w:eastAsia="Meiryo UI" w:hAnsi="Meiryo UI"/>
            <w:noProof/>
          </w:rPr>
          <w:t>第２節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職制マスタ用クラス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_Toc43210256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8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1B358A75" w14:textId="3742A0AE" w:rsidR="007F0D21" w:rsidRPr="007F0D21" w:rsidRDefault="004A2DAC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57" w:history="1">
        <w:r w:rsidR="007F0D21" w:rsidRPr="007F0D21">
          <w:rPr>
            <w:rStyle w:val="afff3"/>
            <w:rFonts w:ascii="Meiryo UI" w:eastAsia="Meiryo UI" w:hAnsi="Meiryo UI"/>
            <w:noProof/>
          </w:rPr>
          <w:t>第３節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DB共通処理用ファイル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_Toc43210257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9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00D7BF3" w14:textId="4B0CCF5A" w:rsidR="007F0D21" w:rsidRPr="007F0D21" w:rsidRDefault="004A2DAC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58" w:history="1">
        <w:r w:rsidR="007F0D21" w:rsidRPr="007F0D21">
          <w:rPr>
            <w:rStyle w:val="afff3"/>
            <w:rFonts w:ascii="Meiryo UI" w:eastAsia="Meiryo UI" w:hAnsi="Meiryo UI"/>
            <w:noProof/>
          </w:rPr>
          <w:t>第４節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DBマスタ処理用ファイル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_Toc43210258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9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0590420" w14:textId="4714C341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59" w:history="1">
        <w:r w:rsidR="007F0D21" w:rsidRPr="007F0D21">
          <w:rPr>
            <w:rStyle w:val="afff3"/>
            <w:rFonts w:ascii="Meiryo UI" w:eastAsia="Meiryo UI" w:hAnsi="Meiryo UI"/>
            <w:noProof/>
          </w:rPr>
          <w:t>第５節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共通処理用ファイル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_Toc43210259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10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02001A5E" w14:textId="06879B7F" w:rsidR="007F0D21" w:rsidRPr="007F0D21" w:rsidRDefault="004A2DAC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60" w:history="1">
        <w:r w:rsidR="007F0D21" w:rsidRPr="007F0D21">
          <w:rPr>
            <w:rStyle w:val="afff3"/>
            <w:rFonts w:ascii="Meiryo UI" w:eastAsia="Meiryo UI" w:hAnsi="Meiryo UI"/>
            <w:noProof/>
          </w:rPr>
          <w:t>第６節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TimeTrackerNX用WebAPI処理用ファイル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_Toc43210260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10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9003A59" w14:textId="577217A9" w:rsidR="007F0D21" w:rsidRPr="007F0D21" w:rsidRDefault="004A2DAC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61" w:history="1">
        <w:r w:rsidR="007F0D21" w:rsidRPr="007F0D21">
          <w:rPr>
            <w:rStyle w:val="afff3"/>
            <w:rFonts w:ascii="Meiryo UI" w:eastAsia="Meiryo UI" w:hAnsi="Meiryo UI"/>
            <w:noProof/>
          </w:rPr>
          <w:t>第５章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メッセージ定義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_Toc43210261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11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8CB5CFF" w14:textId="1519F090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62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メッセージファイルの定義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_Toc43210262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11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CBB8C5D" w14:textId="7D43071F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63" w:history="1">
        <w:r w:rsidR="007F0D21" w:rsidRPr="007F0D21">
          <w:rPr>
            <w:rStyle w:val="afff3"/>
            <w:rFonts w:ascii="Meiryo UI" w:eastAsia="Meiryo UI" w:hAnsi="Meiryo UI"/>
            <w:noProof/>
          </w:rPr>
          <w:t>第２節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共通メッセージ一覧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_Toc43210263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11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32048AA7" w14:textId="40A9B394" w:rsidR="007F0D21" w:rsidRPr="007F0D21" w:rsidRDefault="004A2DAC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64" w:history="1">
        <w:r w:rsidR="007F0D21" w:rsidRPr="007F0D21">
          <w:rPr>
            <w:rStyle w:val="afff3"/>
            <w:rFonts w:ascii="Meiryo UI" w:eastAsia="Meiryo UI" w:hAnsi="Meiryo UI"/>
            <w:noProof/>
          </w:rPr>
          <w:t>第６章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セッション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_Toc43210264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12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7347EB5A" w14:textId="45685AAD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65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ログインユーザ情報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_Toc43210265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12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91CCEDD" w14:textId="4E38E432" w:rsidR="007F0D21" w:rsidRPr="007F0D21" w:rsidRDefault="004A2DAC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66" w:history="1">
        <w:r w:rsidR="007F0D21" w:rsidRPr="007F0D21">
          <w:rPr>
            <w:rStyle w:val="afff3"/>
            <w:rFonts w:ascii="Meiryo UI" w:eastAsia="Meiryo UI" w:hAnsi="Meiryo UI"/>
            <w:noProof/>
          </w:rPr>
          <w:t>第７章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システムログ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_Toc43210266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13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138AECE" w14:textId="55DB8E99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67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操作ログ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_Toc43210267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13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0696E95C" w14:textId="4515F42C" w:rsidR="007F0D21" w:rsidRPr="007F0D21" w:rsidRDefault="004A2DAC">
      <w:pPr>
        <w:pStyle w:val="22"/>
        <w:tabs>
          <w:tab w:val="left" w:pos="12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68" w:history="1">
        <w:r w:rsidR="007F0D21" w:rsidRPr="007F0D21">
          <w:rPr>
            <w:rStyle w:val="afff3"/>
            <w:rFonts w:ascii="Meiryo UI" w:eastAsia="Meiryo UI" w:hAnsi="Meiryo UI"/>
            <w:noProof/>
          </w:rPr>
          <w:t>第２節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SQLログ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_Toc43210268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13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6831DB3" w14:textId="72C31D0B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69" w:history="1">
        <w:r w:rsidR="007F0D21" w:rsidRPr="007F0D21">
          <w:rPr>
            <w:rStyle w:val="afff3"/>
            <w:rFonts w:ascii="Meiryo UI" w:eastAsia="Meiryo UI" w:hAnsi="Meiryo UI"/>
            <w:noProof/>
          </w:rPr>
          <w:t>第３節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エラーログ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_Toc43210269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13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F174D78" w14:textId="5BA45CB9" w:rsidR="007F0D21" w:rsidRPr="007F0D21" w:rsidRDefault="004A2DAC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70" w:history="1">
        <w:r w:rsidR="007F0D21" w:rsidRPr="007F0D21">
          <w:rPr>
            <w:rStyle w:val="afff3"/>
            <w:rFonts w:ascii="Meiryo UI" w:eastAsia="Meiryo UI" w:hAnsi="Meiryo UI"/>
            <w:noProof/>
          </w:rPr>
          <w:t>第８章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画面仕様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_Toc43210270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14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C03CE95" w14:textId="5F426D48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71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共通フォント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_Toc43210271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14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491909BD" w14:textId="74F273CE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72" w:history="1">
        <w:r w:rsidR="007F0D21" w:rsidRPr="007F0D21">
          <w:rPr>
            <w:rStyle w:val="afff3"/>
            <w:rFonts w:ascii="Meiryo UI" w:eastAsia="Meiryo UI" w:hAnsi="Meiryo UI"/>
            <w:noProof/>
          </w:rPr>
          <w:t>第２節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共通カラー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_Toc43210272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14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609768CE" w14:textId="612B53F6" w:rsidR="007F0D21" w:rsidRPr="007F0D21" w:rsidRDefault="004A2DAC">
      <w:pPr>
        <w:pStyle w:val="10"/>
        <w:tabs>
          <w:tab w:val="left" w:pos="8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73" w:history="1">
        <w:r w:rsidR="007F0D21" w:rsidRPr="007F0D21">
          <w:rPr>
            <w:rStyle w:val="afff3"/>
            <w:rFonts w:ascii="Meiryo UI" w:eastAsia="Meiryo UI" w:hAnsi="Meiryo UI"/>
            <w:noProof/>
          </w:rPr>
          <w:t>第９章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ユーザ毎の機能制限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_Toc43210273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15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2B9C9C2D" w14:textId="12B91CE7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74" w:history="1">
        <w:r w:rsidR="007F0D21" w:rsidRPr="007F0D21">
          <w:rPr>
            <w:rStyle w:val="afff3"/>
            <w:rFonts w:ascii="Meiryo UI" w:eastAsia="Meiryo UI" w:hAnsi="Meiryo UI"/>
            <w:noProof/>
          </w:rPr>
          <w:t>第１節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セッションへの格納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_Toc43210274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15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32202F0F" w14:textId="443B2808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75" w:history="1">
        <w:r w:rsidR="007F0D21" w:rsidRPr="007F0D21">
          <w:rPr>
            <w:rStyle w:val="afff3"/>
            <w:rFonts w:ascii="Meiryo UI" w:eastAsia="Meiryo UI" w:hAnsi="Meiryo UI"/>
            <w:noProof/>
          </w:rPr>
          <w:t>第２節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メニュー画面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_Toc43210275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15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17BA1B95" w14:textId="15D1AF92" w:rsidR="007F0D21" w:rsidRPr="007F0D21" w:rsidRDefault="004A2DAC">
      <w:pPr>
        <w:pStyle w:val="22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smallCaps w:val="0"/>
          <w:noProof/>
          <w:spacing w:val="0"/>
          <w:kern w:val="2"/>
          <w:sz w:val="21"/>
          <w:szCs w:val="22"/>
        </w:rPr>
      </w:pPr>
      <w:hyperlink w:anchor="_Toc43210276" w:history="1">
        <w:r w:rsidR="007F0D21" w:rsidRPr="007F0D21">
          <w:rPr>
            <w:rStyle w:val="afff3"/>
            <w:rFonts w:ascii="Meiryo UI" w:eastAsia="Meiryo UI" w:hAnsi="Meiryo UI"/>
            <w:noProof/>
          </w:rPr>
          <w:t>第３節</w:t>
        </w:r>
        <w:r w:rsidR="007F0D21" w:rsidRPr="007F0D21">
          <w:rPr>
            <w:rFonts w:ascii="Meiryo UI" w:eastAsia="Meiryo UI" w:hAnsi="Meiryo UI" w:cstheme="minorBidi"/>
            <w:small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各画面での権限チェック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_Toc43210276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15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9C0E165" w14:textId="495B4FBE" w:rsidR="007F0D21" w:rsidRPr="007F0D21" w:rsidRDefault="004A2DAC">
      <w:pPr>
        <w:pStyle w:val="10"/>
        <w:tabs>
          <w:tab w:val="left" w:pos="1000"/>
          <w:tab w:val="right" w:leader="dot" w:pos="9175"/>
        </w:tabs>
        <w:rPr>
          <w:rFonts w:ascii="Meiryo UI" w:eastAsia="Meiryo UI" w:hAnsi="Meiryo UI" w:cstheme="minorBidi"/>
          <w:b w:val="0"/>
          <w:bCs w:val="0"/>
          <w:caps w:val="0"/>
          <w:noProof/>
          <w:spacing w:val="0"/>
          <w:kern w:val="2"/>
          <w:sz w:val="21"/>
          <w:szCs w:val="22"/>
        </w:rPr>
      </w:pPr>
      <w:hyperlink w:anchor="_Toc43210277" w:history="1">
        <w:r w:rsidR="007F0D21" w:rsidRPr="007F0D21">
          <w:rPr>
            <w:rStyle w:val="afff3"/>
            <w:rFonts w:ascii="Meiryo UI" w:eastAsia="Meiryo UI" w:hAnsi="Meiryo UI"/>
            <w:noProof/>
          </w:rPr>
          <w:t>第１０章</w:t>
        </w:r>
        <w:r w:rsidR="007F0D21" w:rsidRPr="007F0D21">
          <w:rPr>
            <w:rFonts w:ascii="Meiryo UI" w:eastAsia="Meiryo UI" w:hAnsi="Meiryo UI" w:cstheme="minorBidi"/>
            <w:b w:val="0"/>
            <w:bCs w:val="0"/>
            <w:caps w:val="0"/>
            <w:noProof/>
            <w:spacing w:val="0"/>
            <w:kern w:val="2"/>
            <w:sz w:val="21"/>
            <w:szCs w:val="22"/>
          </w:rPr>
          <w:tab/>
        </w:r>
        <w:r w:rsidR="007F0D21" w:rsidRPr="007F0D21">
          <w:rPr>
            <w:rStyle w:val="afff3"/>
            <w:rFonts w:ascii="Meiryo UI" w:eastAsia="Meiryo UI" w:hAnsi="Meiryo UI"/>
            <w:noProof/>
          </w:rPr>
          <w:t>改定履歴</w:t>
        </w:r>
        <w:r w:rsidR="007F0D21" w:rsidRPr="007F0D21">
          <w:rPr>
            <w:rFonts w:ascii="Meiryo UI" w:eastAsia="Meiryo UI" w:hAnsi="Meiryo UI"/>
            <w:noProof/>
            <w:webHidden/>
          </w:rPr>
          <w:tab/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begin"/>
        </w:r>
        <w:r w:rsidR="007F0D21" w:rsidRPr="007F0D21">
          <w:rPr>
            <w:rFonts w:ascii="Meiryo UI" w:eastAsia="Meiryo UI" w:hAnsi="Meiryo UI"/>
            <w:noProof/>
            <w:webHidden/>
          </w:rPr>
          <w:instrText xml:space="preserve"> PAGEREF _Toc43210277 \h </w:instrText>
        </w:r>
        <w:r w:rsidR="007F0D21" w:rsidRPr="007F0D21">
          <w:rPr>
            <w:rFonts w:ascii="Meiryo UI" w:eastAsia="Meiryo UI" w:hAnsi="Meiryo UI"/>
            <w:noProof/>
            <w:webHidden/>
          </w:rPr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separate"/>
        </w:r>
        <w:r w:rsidR="007F0D21" w:rsidRPr="007F0D21">
          <w:rPr>
            <w:rFonts w:ascii="Meiryo UI" w:eastAsia="Meiryo UI" w:hAnsi="Meiryo UI"/>
            <w:noProof/>
            <w:webHidden/>
          </w:rPr>
          <w:t>16</w:t>
        </w:r>
        <w:r w:rsidR="007F0D21" w:rsidRPr="007F0D21">
          <w:rPr>
            <w:rFonts w:ascii="Meiryo UI" w:eastAsia="Meiryo UI" w:hAnsi="Meiryo UI"/>
            <w:noProof/>
            <w:webHidden/>
          </w:rPr>
          <w:fldChar w:fldCharType="end"/>
        </w:r>
      </w:hyperlink>
    </w:p>
    <w:p w14:paraId="50ECAB88" w14:textId="5793B75B" w:rsidR="00B94B15" w:rsidRPr="007F0D21" w:rsidRDefault="009F162D">
      <w:pPr>
        <w:pStyle w:val="11"/>
        <w:rPr>
          <w:rFonts w:ascii="Meiryo UI" w:eastAsia="Meiryo UI" w:hAnsi="Meiryo UI"/>
        </w:rPr>
      </w:pPr>
      <w:r w:rsidRPr="007F0D21">
        <w:rPr>
          <w:rFonts w:ascii="Meiryo UI" w:eastAsia="Meiryo UI" w:hAnsi="Meiryo UI"/>
          <w:caps/>
          <w:szCs w:val="24"/>
          <w:u w:val="none"/>
        </w:rPr>
        <w:fldChar w:fldCharType="end"/>
      </w:r>
    </w:p>
    <w:p w14:paraId="3F1AB002" w14:textId="77777777" w:rsidR="003C44EB" w:rsidRPr="007F0D21" w:rsidRDefault="003C44EB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  <w:bookmarkStart w:id="7" w:name="_Ref82942635"/>
      <w:bookmarkStart w:id="8" w:name="_Ref82942654"/>
      <w:bookmarkStart w:id="9" w:name="_Ref82946182"/>
    </w:p>
    <w:p w14:paraId="6B5E3513" w14:textId="2CD678D1" w:rsidR="003D25BE" w:rsidRPr="007F0D21" w:rsidRDefault="003D25BE" w:rsidP="003D25BE">
      <w:pPr>
        <w:pStyle w:val="1"/>
        <w:rPr>
          <w:rFonts w:ascii="Meiryo UI" w:eastAsia="Meiryo UI" w:hAnsi="Meiryo UI"/>
        </w:rPr>
      </w:pPr>
      <w:bookmarkStart w:id="10" w:name="_Toc43210244"/>
      <w:r w:rsidRPr="007F0D21">
        <w:rPr>
          <w:rFonts w:ascii="Meiryo UI" w:eastAsia="Meiryo UI" w:hAnsi="Meiryo UI" w:hint="eastAsia"/>
        </w:rPr>
        <w:lastRenderedPageBreak/>
        <w:t>サーバ構成</w:t>
      </w:r>
      <w:bookmarkEnd w:id="10"/>
    </w:p>
    <w:p w14:paraId="182710AB" w14:textId="38B27294" w:rsidR="003D25BE" w:rsidRPr="007F0D21" w:rsidRDefault="00490A86" w:rsidP="003D25BE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1" w:name="_Toc43210245"/>
      <w:r w:rsidRPr="007F0D21">
        <w:rPr>
          <w:rFonts w:ascii="Meiryo UI" w:hAnsi="Meiryo UI" w:hint="eastAsia"/>
        </w:rPr>
        <w:t>フォルダ構成</w:t>
      </w:r>
      <w:bookmarkEnd w:id="11"/>
    </w:p>
    <w:p w14:paraId="2DB71FDA" w14:textId="0D9CED31" w:rsidR="003D25BE" w:rsidRPr="007F0D21" w:rsidRDefault="00490A86" w:rsidP="003D25BE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Webサーバの</w:t>
      </w:r>
      <w:r w:rsidR="005932C2" w:rsidRPr="007F0D21">
        <w:rPr>
          <w:rFonts w:ascii="Meiryo UI" w:eastAsia="Meiryo UI" w:hAnsi="Meiryo UI" w:hint="eastAsia"/>
        </w:rPr>
        <w:t>フォルダ</w:t>
      </w:r>
      <w:r w:rsidRPr="007F0D21">
        <w:rPr>
          <w:rFonts w:ascii="Meiryo UI" w:eastAsia="Meiryo UI" w:hAnsi="Meiryo UI" w:hint="eastAsia"/>
        </w:rPr>
        <w:t>構成は以下の通りとする。</w:t>
      </w:r>
    </w:p>
    <w:p w14:paraId="1F77C4D5" w14:textId="76A7B088" w:rsidR="003D25BE" w:rsidRPr="007F0D21" w:rsidRDefault="003D25BE" w:rsidP="003D25BE">
      <w:pPr>
        <w:pStyle w:val="a3"/>
        <w:ind w:left="0" w:firstLine="0"/>
        <w:rPr>
          <w:rFonts w:ascii="Meiryo UI" w:eastAsia="Meiryo UI" w:hAnsi="Meiryo UI"/>
        </w:rPr>
      </w:pPr>
    </w:p>
    <w:p w14:paraId="0D438F99" w14:textId="776404E5" w:rsidR="003D25BE" w:rsidRPr="007F0D21" w:rsidRDefault="002A7FAD" w:rsidP="003D25BE">
      <w:pPr>
        <w:pStyle w:val="a3"/>
        <w:ind w:left="0" w:firstLine="0"/>
        <w:rPr>
          <w:rFonts w:ascii="Meiryo UI" w:eastAsia="Meiryo UI" w:hAnsi="Meiryo UI"/>
        </w:rPr>
      </w:pP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03744" behindDoc="0" locked="0" layoutInCell="1" allowOverlap="1" wp14:anchorId="3CB0C1BE" wp14:editId="014AD7AE">
                <wp:simplePos x="0" y="0"/>
                <wp:positionH relativeFrom="column">
                  <wp:posOffset>2018665</wp:posOffset>
                </wp:positionH>
                <wp:positionV relativeFrom="paragraph">
                  <wp:posOffset>171450</wp:posOffset>
                </wp:positionV>
                <wp:extent cx="1447800" cy="790575"/>
                <wp:effectExtent l="0" t="0" r="0" b="508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DD86F" w14:textId="06226FF9" w:rsidR="00F42C33" w:rsidRPr="00252EAC" w:rsidRDefault="00F42C33" w:rsidP="00506D7E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0C1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9" o:spid="_x0000_s1026" type="#_x0000_t202" style="position:absolute;left:0;text-align:left;margin-left:158.95pt;margin-top:13.5pt;width:114pt;height:62.25pt;z-index:251103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" fillcolor="white [3212]" stroked="f" strokeweight=".5pt">
                <v:textbox style="mso-fit-shape-to-text:t">
                  <w:txbxContent>
                    <w:p w14:paraId="0A8DD86F" w14:textId="06226FF9" w:rsidR="00F42C33" w:rsidRPr="00252EAC" w:rsidRDefault="00F42C33" w:rsidP="00506D7E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09888" behindDoc="0" locked="0" layoutInCell="1" allowOverlap="1" wp14:anchorId="541DFEFE" wp14:editId="02DA06FD">
                <wp:simplePos x="0" y="0"/>
                <wp:positionH relativeFrom="column">
                  <wp:posOffset>2781935</wp:posOffset>
                </wp:positionH>
                <wp:positionV relativeFrom="paragraph">
                  <wp:posOffset>173355</wp:posOffset>
                </wp:positionV>
                <wp:extent cx="1447800" cy="790575"/>
                <wp:effectExtent l="0" t="0" r="3810" b="508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D78AC" w14:textId="05CF901D" w:rsidR="00F42C33" w:rsidRPr="00252EAC" w:rsidRDefault="00F42C33" w:rsidP="003E377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FEFE" id="テキスト ボックス 40" o:spid="_x0000_s1027" type="#_x0000_t202" style="position:absolute;left:0;text-align:left;margin-left:219.05pt;margin-top:13.65pt;width:114pt;height:62.25pt;z-index:251109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" fillcolor="white [3212]" stroked="f" strokeweight=".5pt">
                <v:textbox style="mso-fit-shape-to-text:t">
                  <w:txbxContent>
                    <w:p w14:paraId="513D78AC" w14:textId="05CF901D" w:rsidR="00F42C33" w:rsidRPr="00252EAC" w:rsidRDefault="00F42C33" w:rsidP="003E377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088384" behindDoc="0" locked="0" layoutInCell="1" allowOverlap="1" wp14:anchorId="5037D2CC" wp14:editId="23941443">
                <wp:simplePos x="0" y="0"/>
                <wp:positionH relativeFrom="column">
                  <wp:posOffset>233680</wp:posOffset>
                </wp:positionH>
                <wp:positionV relativeFrom="paragraph">
                  <wp:posOffset>170815</wp:posOffset>
                </wp:positionV>
                <wp:extent cx="1447800" cy="790575"/>
                <wp:effectExtent l="0" t="0" r="381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5D542" w14:textId="6B6CD568" w:rsidR="00F42C33" w:rsidRDefault="00F42C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Web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サーバ</w:t>
                            </w:r>
                          </w:p>
                          <w:p w14:paraId="4943D737" w14:textId="21777FA6" w:rsidR="00F42C33" w:rsidRPr="00252EAC" w:rsidRDefault="00F42C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ルート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7D2CC" id="テキスト ボックス 2" o:spid="_x0000_s1028" type="#_x0000_t202" style="position:absolute;left:0;text-align:left;margin-left:18.4pt;margin-top:13.45pt;width:114pt;height:62.25pt;z-index:251088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" fillcolor="white [3212]" stroked="f" strokeweight=".5pt">
                <v:textbox style="mso-fit-shape-to-text:t">
                  <w:txbxContent>
                    <w:p w14:paraId="2705D542" w14:textId="6B6CD568" w:rsidR="00F42C33" w:rsidRDefault="00F42C33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Web</w:t>
                      </w:r>
                      <w:r>
                        <w:rPr>
                          <w:rFonts w:ascii="Meiryo UI" w:eastAsia="Meiryo UI" w:hAnsi="Meiryo UI" w:hint="eastAsia"/>
                        </w:rPr>
                        <w:t>サーバ</w:t>
                      </w:r>
                    </w:p>
                    <w:p w14:paraId="4943D737" w14:textId="21777FA6" w:rsidR="00F42C33" w:rsidRPr="00252EAC" w:rsidRDefault="00F42C33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ルート</w:t>
                      </w:r>
                    </w:p>
                  </w:txbxContent>
                </v:textbox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16032" behindDoc="0" locked="0" layoutInCell="1" allowOverlap="1" wp14:anchorId="5B8ADEA6" wp14:editId="630DCD91">
                <wp:simplePos x="0" y="0"/>
                <wp:positionH relativeFrom="column">
                  <wp:posOffset>3371850</wp:posOffset>
                </wp:positionH>
                <wp:positionV relativeFrom="paragraph">
                  <wp:posOffset>173355</wp:posOffset>
                </wp:positionV>
                <wp:extent cx="1447800" cy="790575"/>
                <wp:effectExtent l="0" t="0" r="4445" b="508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FF354" w14:textId="552441E3" w:rsidR="00F42C33" w:rsidRPr="00252EAC" w:rsidRDefault="00F42C33" w:rsidP="003E377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ADEA6" id="テキスト ボックス 41" o:spid="_x0000_s1029" type="#_x0000_t202" style="position:absolute;left:0;text-align:left;margin-left:265.5pt;margin-top:13.65pt;width:114pt;height:62.25pt;z-index:251116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" fillcolor="white [3212]" stroked="f" strokeweight=".5pt">
                <v:textbox style="mso-fit-shape-to-text:t">
                  <w:txbxContent>
                    <w:p w14:paraId="1A1FF354" w14:textId="552441E3" w:rsidR="00F42C33" w:rsidRPr="00252EAC" w:rsidRDefault="00F42C33" w:rsidP="003E377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Controllers</w:t>
                      </w:r>
                    </w:p>
                  </w:txbxContent>
                </v:textbox>
              </v:shape>
            </w:pict>
          </mc:Fallback>
        </mc:AlternateContent>
      </w:r>
      <w:r w:rsidRPr="003B2E1B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4594463E" wp14:editId="15651CC7">
                <wp:simplePos x="0" y="0"/>
                <wp:positionH relativeFrom="column">
                  <wp:posOffset>4124325</wp:posOffset>
                </wp:positionH>
                <wp:positionV relativeFrom="paragraph">
                  <wp:posOffset>165100</wp:posOffset>
                </wp:positionV>
                <wp:extent cx="1447800" cy="790575"/>
                <wp:effectExtent l="0" t="0" r="0" b="1270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32CFA" w14:textId="77777777" w:rsidR="00F42C33" w:rsidRDefault="00F42C33" w:rsidP="003B2E1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Mst</w:t>
                            </w:r>
                          </w:p>
                          <w:p w14:paraId="439FDB27" w14:textId="4117877F" w:rsidR="00F42C33" w:rsidRDefault="00F42C33" w:rsidP="003B2E1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chet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、Schem</w:t>
                            </w:r>
                          </w:p>
                          <w:p w14:paraId="4B8AD9A4" w14:textId="1A8024A7" w:rsidR="00F42C33" w:rsidRPr="00252EAC" w:rsidRDefault="00F42C33" w:rsidP="003B2E1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ches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、R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4463E" id="テキスト ボックス 54" o:spid="_x0000_s1030" type="#_x0000_t202" style="position:absolute;left:0;text-align:left;margin-left:324.75pt;margin-top:13pt;width:114pt;height:62.25pt;z-index:251138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" fillcolor="white [3212]" stroked="f" strokeweight=".5pt">
                <v:textbox style="mso-fit-shape-to-text:t">
                  <w:txbxContent>
                    <w:p w14:paraId="49132CFA" w14:textId="77777777" w:rsidR="00F42C33" w:rsidRDefault="00F42C33" w:rsidP="003B2E1B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Mst</w:t>
                      </w:r>
                    </w:p>
                    <w:p w14:paraId="439FDB27" w14:textId="4117877F" w:rsidR="00F42C33" w:rsidRDefault="00F42C33" w:rsidP="003B2E1B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S</w:t>
                      </w:r>
                      <w:r>
                        <w:rPr>
                          <w:rFonts w:ascii="Meiryo UI" w:eastAsia="Meiryo UI" w:hAnsi="Meiryo UI"/>
                        </w:rPr>
                        <w:t>chet</w:t>
                      </w:r>
                      <w:r>
                        <w:rPr>
                          <w:rFonts w:ascii="Meiryo UI" w:eastAsia="Meiryo UI" w:hAnsi="Meiryo UI" w:hint="eastAsia"/>
                        </w:rPr>
                        <w:t>、Schem</w:t>
                      </w:r>
                    </w:p>
                    <w:p w14:paraId="4B8AD9A4" w14:textId="1A8024A7" w:rsidR="00F42C33" w:rsidRPr="00252EAC" w:rsidRDefault="00F42C33" w:rsidP="003B2E1B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S</w:t>
                      </w:r>
                      <w:r>
                        <w:rPr>
                          <w:rFonts w:ascii="Meiryo UI" w:eastAsia="Meiryo UI" w:hAnsi="Meiryo UI"/>
                        </w:rPr>
                        <w:t>ches</w:t>
                      </w:r>
                      <w:r>
                        <w:rPr>
                          <w:rFonts w:ascii="Meiryo UI" w:eastAsia="Meiryo UI" w:hAnsi="Meiryo UI" w:hint="eastAsia"/>
                        </w:rPr>
                        <w:t>、R</w:t>
                      </w:r>
                      <w:r>
                        <w:rPr>
                          <w:rFonts w:ascii="Meiryo UI" w:eastAsia="Meiryo UI" w:hAnsi="Meiryo UI"/>
                        </w:rPr>
                        <w:t>eport</w:t>
                      </w:r>
                    </w:p>
                  </w:txbxContent>
                </v:textbox>
              </v:shape>
            </w:pict>
          </mc:Fallback>
        </mc:AlternateContent>
      </w:r>
      <w:r w:rsidR="00B24044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4199D0CC" wp14:editId="46199035">
                <wp:simplePos x="0" y="0"/>
                <wp:positionH relativeFrom="column">
                  <wp:posOffset>1057275</wp:posOffset>
                </wp:positionH>
                <wp:positionV relativeFrom="paragraph">
                  <wp:posOffset>171450</wp:posOffset>
                </wp:positionV>
                <wp:extent cx="1447800" cy="790575"/>
                <wp:effectExtent l="0" t="0" r="1905" b="508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50234A" w14:textId="6BA78C7E" w:rsidR="00F42C33" w:rsidRPr="00252EAC" w:rsidRDefault="00F42C33" w:rsidP="00440691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9D0CC" id="テキスト ボックス 3" o:spid="_x0000_s1031" type="#_x0000_t202" style="position:absolute;left:0;text-align:left;margin-left:83.25pt;margin-top:13.5pt;width:114pt;height:62.25pt;z-index:251093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" fillcolor="white [3212]" stroked="f" strokeweight=".5pt">
                <v:textbox style="mso-fit-shape-to-text:t">
                  <w:txbxContent>
                    <w:p w14:paraId="6E50234A" w14:textId="6BA78C7E" w:rsidR="00F42C33" w:rsidRPr="00252EAC" w:rsidRDefault="00F42C33" w:rsidP="00440691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システム名</w:t>
                      </w:r>
                    </w:p>
                  </w:txbxContent>
                </v:textbox>
              </v:shape>
            </w:pict>
          </mc:Fallback>
        </mc:AlternateContent>
      </w:r>
      <w:r w:rsidR="00B24044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32416" behindDoc="0" locked="0" layoutInCell="1" allowOverlap="1" wp14:anchorId="030FCA17" wp14:editId="0EB48159">
                <wp:simplePos x="0" y="0"/>
                <wp:positionH relativeFrom="column">
                  <wp:posOffset>5064760</wp:posOffset>
                </wp:positionH>
                <wp:positionV relativeFrom="paragraph">
                  <wp:posOffset>137160</wp:posOffset>
                </wp:positionV>
                <wp:extent cx="1447800" cy="790575"/>
                <wp:effectExtent l="0" t="0" r="0" b="508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BF412" w14:textId="44CBF285" w:rsidR="00F42C33" w:rsidRPr="00252EAC" w:rsidRDefault="00F42C33" w:rsidP="00B40C8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ｺﾝﾄﾛｰﾗﾌｧｲﾙ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FCA17" id="テキスト ボックス 53" o:spid="_x0000_s1032" type="#_x0000_t202" style="position:absolute;left:0;text-align:left;margin-left:398.8pt;margin-top:10.8pt;width:114pt;height:62.25pt;z-index:251132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" fillcolor="white [3212]" stroked="f" strokeweight=".5pt">
                <v:textbox style="mso-fit-shape-to-text:t">
                  <w:txbxContent>
                    <w:p w14:paraId="55ABF412" w14:textId="44CBF285" w:rsidR="00F42C33" w:rsidRPr="00252EAC" w:rsidRDefault="00F42C33" w:rsidP="00B40C8B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ｺﾝﾄﾛｰﾗﾌｧｲﾙ</w:t>
                      </w:r>
                    </w:p>
                  </w:txbxContent>
                </v:textbox>
              </v:shape>
            </w:pict>
          </mc:Fallback>
        </mc:AlternateContent>
      </w:r>
      <w:r w:rsidR="005446D9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097AB14" wp14:editId="381DFAD8">
                <wp:simplePos x="0" y="0"/>
                <wp:positionH relativeFrom="column">
                  <wp:posOffset>2609850</wp:posOffset>
                </wp:positionH>
                <wp:positionV relativeFrom="paragraph">
                  <wp:posOffset>111760</wp:posOffset>
                </wp:positionV>
                <wp:extent cx="0" cy="2484000"/>
                <wp:effectExtent l="0" t="0" r="38100" b="31115"/>
                <wp:wrapNone/>
                <wp:docPr id="120" name="直線コネク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E337" id="直線コネクタ 120" o:spid="_x0000_s1026" style="position:absolute;left:0;text-align:left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8.8pt" to="205.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" strokecolor="black [3213]"/>
            </w:pict>
          </mc:Fallback>
        </mc:AlternateContent>
      </w:r>
      <w:r w:rsidR="00B45014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58FD3FC" wp14:editId="11E1D33B">
                <wp:simplePos x="0" y="0"/>
                <wp:positionH relativeFrom="column">
                  <wp:posOffset>3371850</wp:posOffset>
                </wp:positionH>
                <wp:positionV relativeFrom="paragraph">
                  <wp:posOffset>112395</wp:posOffset>
                </wp:positionV>
                <wp:extent cx="0" cy="900000"/>
                <wp:effectExtent l="0" t="0" r="38100" b="33655"/>
                <wp:wrapNone/>
                <wp:docPr id="116" name="直線コネクタ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1D4EC" id="直線コネクタ 116" o:spid="_x0000_s1026" style="position:absolute;left:0;text-align:left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8.85pt" to="265.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" strokecolor="black [3213]"/>
            </w:pict>
          </mc:Fallback>
        </mc:AlternateContent>
      </w:r>
      <w:r w:rsidR="00B45014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097600" behindDoc="0" locked="0" layoutInCell="1" allowOverlap="1" wp14:anchorId="56213D00" wp14:editId="4C87258A">
                <wp:simplePos x="0" y="0"/>
                <wp:positionH relativeFrom="column">
                  <wp:posOffset>1830070</wp:posOffset>
                </wp:positionH>
                <wp:positionV relativeFrom="paragraph">
                  <wp:posOffset>128270</wp:posOffset>
                </wp:positionV>
                <wp:extent cx="0" cy="7524000"/>
                <wp:effectExtent l="0" t="0" r="38100" b="2032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2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1F596" id="直線コネクタ 28" o:spid="_x0000_s1026" style="position:absolute;left:0;text-align:left;flip:x;z-index:2510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pt,10.1pt" to="144.1pt,6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" strokecolor="black [3213]"/>
            </w:pict>
          </mc:Fallback>
        </mc:AlternateContent>
      </w:r>
      <w:r w:rsidR="00AC0068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095552" behindDoc="0" locked="0" layoutInCell="1" allowOverlap="1" wp14:anchorId="087D4FF7" wp14:editId="77B7F2C0">
                <wp:simplePos x="0" y="0"/>
                <wp:positionH relativeFrom="column">
                  <wp:posOffset>796290</wp:posOffset>
                </wp:positionH>
                <wp:positionV relativeFrom="paragraph">
                  <wp:posOffset>127635</wp:posOffset>
                </wp:positionV>
                <wp:extent cx="467995" cy="0"/>
                <wp:effectExtent l="0" t="76200" r="27305" b="9525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CE3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" o:spid="_x0000_s1026" type="#_x0000_t32" style="position:absolute;left:0;text-align:left;margin-left:62.7pt;margin-top:10.05pt;width:36.85pt;height:0;z-index:25109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" strokecolor="black [3213]">
                <v:stroke endarrow="block"/>
              </v:shape>
            </w:pict>
          </mc:Fallback>
        </mc:AlternateContent>
      </w:r>
      <w:r w:rsidR="00B944AE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18080" behindDoc="0" locked="0" layoutInCell="1" allowOverlap="1" wp14:anchorId="45A878F8" wp14:editId="66E8A4DC">
                <wp:simplePos x="0" y="0"/>
                <wp:positionH relativeFrom="column">
                  <wp:posOffset>1572895</wp:posOffset>
                </wp:positionH>
                <wp:positionV relativeFrom="paragraph">
                  <wp:posOffset>113665</wp:posOffset>
                </wp:positionV>
                <wp:extent cx="467995" cy="0"/>
                <wp:effectExtent l="0" t="76200" r="27305" b="95250"/>
                <wp:wrapNone/>
                <wp:docPr id="43" name="直線矢印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6BAED" id="直線矢印コネクタ 43" o:spid="_x0000_s1026" type="#_x0000_t32" style="position:absolute;left:0;text-align:left;margin-left:123.85pt;margin-top:8.95pt;width:36.85pt;height:0;z-index:25111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" strokecolor="black [3213]">
                <v:stroke endarrow="block"/>
              </v:shape>
            </w:pict>
          </mc:Fallback>
        </mc:AlternateContent>
      </w:r>
      <w:r w:rsidR="00B944AE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20128" behindDoc="0" locked="0" layoutInCell="1" allowOverlap="1" wp14:anchorId="4E4B1F99" wp14:editId="06098888">
                <wp:simplePos x="0" y="0"/>
                <wp:positionH relativeFrom="column">
                  <wp:posOffset>2353310</wp:posOffset>
                </wp:positionH>
                <wp:positionV relativeFrom="paragraph">
                  <wp:posOffset>113665</wp:posOffset>
                </wp:positionV>
                <wp:extent cx="467995" cy="0"/>
                <wp:effectExtent l="0" t="76200" r="27305" b="95250"/>
                <wp:wrapNone/>
                <wp:docPr id="44" name="直線矢印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B8660" id="直線矢印コネクタ 44" o:spid="_x0000_s1026" type="#_x0000_t32" style="position:absolute;left:0;text-align:left;margin-left:185.3pt;margin-top:8.95pt;width:36.85pt;height:0;z-index:25112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" strokecolor="black [3213]">
                <v:stroke endarrow="block"/>
              </v:shape>
            </w:pict>
          </mc:Fallback>
        </mc:AlternateContent>
      </w:r>
      <w:r w:rsidR="00B944AE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22176" behindDoc="0" locked="0" layoutInCell="1" allowOverlap="1" wp14:anchorId="3881F283" wp14:editId="36C77F81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114300</wp:posOffset>
                </wp:positionV>
                <wp:extent cx="467995" cy="0"/>
                <wp:effectExtent l="0" t="76200" r="27305" b="95250"/>
                <wp:wrapNone/>
                <wp:docPr id="45" name="直線矢印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ED80B" id="直線矢印コネクタ 45" o:spid="_x0000_s1026" type="#_x0000_t32" style="position:absolute;left:0;text-align:left;margin-left:249pt;margin-top:9pt;width:36.85pt;height:0;z-index:25112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  <w:r w:rsidR="00B944AE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24224" behindDoc="0" locked="0" layoutInCell="1" allowOverlap="1" wp14:anchorId="5412456A" wp14:editId="1E735740">
                <wp:simplePos x="0" y="0"/>
                <wp:positionH relativeFrom="column">
                  <wp:posOffset>3974465</wp:posOffset>
                </wp:positionH>
                <wp:positionV relativeFrom="paragraph">
                  <wp:posOffset>123190</wp:posOffset>
                </wp:positionV>
                <wp:extent cx="467995" cy="0"/>
                <wp:effectExtent l="0" t="76200" r="27305" b="95250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6B259" id="直線矢印コネクタ 47" o:spid="_x0000_s1026" type="#_x0000_t32" style="position:absolute;left:0;text-align:left;margin-left:312.95pt;margin-top:9.7pt;width:36.85pt;height:0;z-index:25112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" strokecolor="black [3213]">
                <v:stroke endarrow="block"/>
              </v:shape>
            </w:pict>
          </mc:Fallback>
        </mc:AlternateContent>
      </w:r>
      <w:r w:rsidR="00B944AE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57F26354" wp14:editId="49E6EE7E">
                <wp:simplePos x="0" y="0"/>
                <wp:positionH relativeFrom="column">
                  <wp:posOffset>4781550</wp:posOffset>
                </wp:positionH>
                <wp:positionV relativeFrom="paragraph">
                  <wp:posOffset>118110</wp:posOffset>
                </wp:positionV>
                <wp:extent cx="467995" cy="0"/>
                <wp:effectExtent l="0" t="76200" r="27305" b="95250"/>
                <wp:wrapNone/>
                <wp:docPr id="5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8C730" id="直線矢印コネクタ 52" o:spid="_x0000_s1026" type="#_x0000_t32" style="position:absolute;left:0;text-align:left;margin-left:376.5pt;margin-top:9.3pt;width:36.85pt;height:0;z-index:25112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" strokecolor="black [3213]">
                <v:stroke endarrow="block"/>
              </v:shape>
            </w:pict>
          </mc:Fallback>
        </mc:AlternateContent>
      </w:r>
      <w:r w:rsidR="00540C4F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A1F95E3" wp14:editId="3B58331D">
                <wp:simplePos x="0" y="0"/>
                <wp:positionH relativeFrom="column">
                  <wp:posOffset>5379720</wp:posOffset>
                </wp:positionH>
                <wp:positionV relativeFrom="paragraph">
                  <wp:posOffset>27940</wp:posOffset>
                </wp:positionV>
                <wp:extent cx="108000" cy="144000"/>
                <wp:effectExtent l="0" t="0" r="25400" b="27940"/>
                <wp:wrapNone/>
                <wp:docPr id="50" name="四角形: メ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4400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D22E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四角形: メモ 50" o:spid="_x0000_s1026" type="#_x0000_t65" style="position:absolute;left:0;text-align:left;margin-left:423.6pt;margin-top:2.2pt;width:8.5pt;height:11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" adj="18000" filled="f" strokecolor="black [3213]"/>
            </w:pict>
          </mc:Fallback>
        </mc:AlternateContent>
      </w:r>
      <w:r w:rsidR="00C9219D" w:rsidRPr="007F0D21">
        <w:rPr>
          <w:rFonts w:ascii="Meiryo UI" w:eastAsia="Meiryo UI" w:hAnsi="Meiryo UI"/>
          <w:noProof/>
        </w:rPr>
        <w:drawing>
          <wp:anchor distT="0" distB="0" distL="114300" distR="114300" simplePos="0" relativeHeight="251684352" behindDoc="0" locked="0" layoutInCell="1" allowOverlap="1" wp14:anchorId="0FEFB36D" wp14:editId="41ADA31F">
            <wp:simplePos x="0" y="0"/>
            <wp:positionH relativeFrom="column">
              <wp:posOffset>4505325</wp:posOffset>
            </wp:positionH>
            <wp:positionV relativeFrom="paragraph">
              <wp:posOffset>7620</wp:posOffset>
            </wp:positionV>
            <wp:extent cx="220945" cy="252000"/>
            <wp:effectExtent l="0" t="0" r="8255" b="0"/>
            <wp:wrapNone/>
            <wp:docPr id="48" name="図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45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19D" w:rsidRPr="007F0D21">
        <w:rPr>
          <w:rFonts w:ascii="Meiryo UI" w:eastAsia="Meiryo UI" w:hAnsi="Meiryo UI"/>
          <w:noProof/>
        </w:rPr>
        <w:drawing>
          <wp:anchor distT="0" distB="0" distL="114300" distR="114300" simplePos="0" relativeHeight="251682304" behindDoc="0" locked="0" layoutInCell="1" allowOverlap="1" wp14:anchorId="187B7DD5" wp14:editId="3D57AFF5">
            <wp:simplePos x="0" y="0"/>
            <wp:positionH relativeFrom="column">
              <wp:posOffset>3687445</wp:posOffset>
            </wp:positionH>
            <wp:positionV relativeFrom="paragraph">
              <wp:posOffset>8890</wp:posOffset>
            </wp:positionV>
            <wp:extent cx="220945" cy="252000"/>
            <wp:effectExtent l="0" t="0" r="8255" b="0"/>
            <wp:wrapNone/>
            <wp:docPr id="46" name="図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45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19D" w:rsidRPr="007F0D21">
        <w:rPr>
          <w:rFonts w:ascii="Meiryo UI" w:eastAsia="Meiryo UI" w:hAnsi="Meiryo UI"/>
          <w:noProof/>
        </w:rPr>
        <w:drawing>
          <wp:anchor distT="0" distB="0" distL="114300" distR="114300" simplePos="0" relativeHeight="251680256" behindDoc="0" locked="0" layoutInCell="1" allowOverlap="1" wp14:anchorId="26353932" wp14:editId="68061FB8">
            <wp:simplePos x="0" y="0"/>
            <wp:positionH relativeFrom="column">
              <wp:posOffset>2877185</wp:posOffset>
            </wp:positionH>
            <wp:positionV relativeFrom="paragraph">
              <wp:posOffset>8890</wp:posOffset>
            </wp:positionV>
            <wp:extent cx="220945" cy="252000"/>
            <wp:effectExtent l="0" t="0" r="8255" b="0"/>
            <wp:wrapNone/>
            <wp:docPr id="4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45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19D" w:rsidRPr="007F0D21">
        <w:rPr>
          <w:rFonts w:ascii="Meiryo UI" w:eastAsia="Meiryo UI" w:hAnsi="Meiryo UI"/>
          <w:noProof/>
        </w:rPr>
        <w:drawing>
          <wp:anchor distT="0" distB="0" distL="114300" distR="114300" simplePos="0" relativeHeight="251516416" behindDoc="0" locked="0" layoutInCell="1" allowOverlap="1" wp14:anchorId="64994913" wp14:editId="4DFBCE41">
            <wp:simplePos x="0" y="0"/>
            <wp:positionH relativeFrom="column">
              <wp:posOffset>2085975</wp:posOffset>
            </wp:positionH>
            <wp:positionV relativeFrom="paragraph">
              <wp:posOffset>11430</wp:posOffset>
            </wp:positionV>
            <wp:extent cx="220945" cy="252000"/>
            <wp:effectExtent l="0" t="0" r="8255" b="0"/>
            <wp:wrapNone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45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19D" w:rsidRPr="007F0D21">
        <w:rPr>
          <w:rFonts w:ascii="Meiryo UI" w:eastAsia="Meiryo UI" w:hAnsi="Meiryo UI"/>
          <w:noProof/>
        </w:rPr>
        <w:drawing>
          <wp:anchor distT="0" distB="0" distL="114300" distR="114300" simplePos="0" relativeHeight="251359744" behindDoc="0" locked="0" layoutInCell="1" allowOverlap="1" wp14:anchorId="664D2376" wp14:editId="5024697B">
            <wp:simplePos x="0" y="0"/>
            <wp:positionH relativeFrom="column">
              <wp:posOffset>1295400</wp:posOffset>
            </wp:positionH>
            <wp:positionV relativeFrom="paragraph">
              <wp:posOffset>13335</wp:posOffset>
            </wp:positionV>
            <wp:extent cx="220945" cy="252000"/>
            <wp:effectExtent l="0" t="0" r="8255" b="0"/>
            <wp:wrapNone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45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143" w:rsidRPr="007F0D21">
        <w:rPr>
          <w:rFonts w:ascii="Meiryo UI" w:eastAsia="Meiryo UI" w:hAnsi="Meiryo UI"/>
          <w:noProof/>
        </w:rPr>
        <w:drawing>
          <wp:anchor distT="0" distB="0" distL="114300" distR="114300" simplePos="0" relativeHeight="251213312" behindDoc="0" locked="0" layoutInCell="1" allowOverlap="1" wp14:anchorId="79702B94" wp14:editId="1FEF73AB">
            <wp:simplePos x="0" y="0"/>
            <wp:positionH relativeFrom="column">
              <wp:posOffset>525145</wp:posOffset>
            </wp:positionH>
            <wp:positionV relativeFrom="paragraph">
              <wp:posOffset>8890</wp:posOffset>
            </wp:positionV>
            <wp:extent cx="220945" cy="252000"/>
            <wp:effectExtent l="0" t="0" r="825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45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EA367" w14:textId="0A068412" w:rsidR="003D25BE" w:rsidRPr="007F0D21" w:rsidRDefault="003D25BE" w:rsidP="003D25BE">
      <w:pPr>
        <w:pStyle w:val="a3"/>
        <w:ind w:left="0" w:firstLine="0"/>
        <w:rPr>
          <w:rFonts w:ascii="Meiryo UI" w:eastAsia="Meiryo UI" w:hAnsi="Meiryo UI"/>
        </w:rPr>
      </w:pPr>
    </w:p>
    <w:p w14:paraId="4D9AA38B" w14:textId="6D3456CC" w:rsidR="003D25BE" w:rsidRPr="007F0D21" w:rsidRDefault="003D25BE" w:rsidP="003D25BE">
      <w:pPr>
        <w:pStyle w:val="a3"/>
        <w:ind w:left="0" w:firstLine="0"/>
        <w:rPr>
          <w:rFonts w:ascii="Meiryo UI" w:eastAsia="Meiryo UI" w:hAnsi="Meiryo UI"/>
        </w:rPr>
      </w:pPr>
    </w:p>
    <w:p w14:paraId="6767B3BB" w14:textId="6880CAC1" w:rsidR="00E1145E" w:rsidRPr="007F0D21" w:rsidRDefault="00E1145E" w:rsidP="003D25BE">
      <w:pPr>
        <w:pStyle w:val="a3"/>
        <w:ind w:left="0" w:firstLine="0"/>
        <w:rPr>
          <w:rFonts w:ascii="Meiryo UI" w:eastAsia="Meiryo UI" w:hAnsi="Meiryo UI"/>
        </w:rPr>
      </w:pPr>
    </w:p>
    <w:p w14:paraId="5FD1EDAC" w14:textId="08329982" w:rsidR="00E1145E" w:rsidRPr="007F0D21" w:rsidRDefault="00B24044" w:rsidP="003D25BE">
      <w:pPr>
        <w:pStyle w:val="a3"/>
        <w:ind w:left="0" w:firstLine="0"/>
        <w:rPr>
          <w:rFonts w:ascii="Meiryo UI" w:eastAsia="Meiryo UI" w:hAnsi="Meiryo UI"/>
        </w:rPr>
      </w:pPr>
      <w:r w:rsidRPr="002F30D2">
        <w:rPr>
          <w:rFonts w:ascii="Meiryo UI" w:eastAsia="Meiryo UI" w:hAnsi="Meiryo UI"/>
          <w:noProof/>
        </w:rPr>
        <w:drawing>
          <wp:anchor distT="0" distB="0" distL="114300" distR="114300" simplePos="0" relativeHeight="251702784" behindDoc="0" locked="0" layoutInCell="1" allowOverlap="1" wp14:anchorId="23236D05" wp14:editId="5D1C71B8">
            <wp:simplePos x="0" y="0"/>
            <wp:positionH relativeFrom="column">
              <wp:posOffset>4514850</wp:posOffset>
            </wp:positionH>
            <wp:positionV relativeFrom="paragraph">
              <wp:posOffset>129540</wp:posOffset>
            </wp:positionV>
            <wp:extent cx="220345" cy="251460"/>
            <wp:effectExtent l="0" t="0" r="8255" b="0"/>
            <wp:wrapNone/>
            <wp:docPr id="61" name="図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D21">
        <w:rPr>
          <w:rFonts w:ascii="Meiryo UI" w:eastAsia="Meiryo UI" w:hAnsi="Meiryo UI"/>
          <w:noProof/>
        </w:rPr>
        <w:drawing>
          <wp:anchor distT="0" distB="0" distL="114300" distR="114300" simplePos="0" relativeHeight="251694592" behindDoc="0" locked="0" layoutInCell="1" allowOverlap="1" wp14:anchorId="43D2EBBA" wp14:editId="6AA1D2AF">
            <wp:simplePos x="0" y="0"/>
            <wp:positionH relativeFrom="column">
              <wp:posOffset>3735070</wp:posOffset>
            </wp:positionH>
            <wp:positionV relativeFrom="paragraph">
              <wp:posOffset>140335</wp:posOffset>
            </wp:positionV>
            <wp:extent cx="220345" cy="251460"/>
            <wp:effectExtent l="0" t="0" r="8255" b="0"/>
            <wp:wrapNone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30D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0A3DBEC" wp14:editId="347E4174">
                <wp:simplePos x="0" y="0"/>
                <wp:positionH relativeFrom="column">
                  <wp:posOffset>5389245</wp:posOffset>
                </wp:positionH>
                <wp:positionV relativeFrom="paragraph">
                  <wp:posOffset>159385</wp:posOffset>
                </wp:positionV>
                <wp:extent cx="107950" cy="143510"/>
                <wp:effectExtent l="0" t="0" r="25400" b="27940"/>
                <wp:wrapNone/>
                <wp:docPr id="58" name="四角形: メ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4A95" id="四角形: メモ 58" o:spid="_x0000_s1026" type="#_x0000_t65" style="position:absolute;left:0;text-align:left;margin-left:424.35pt;margin-top:12.55pt;width:8.5pt;height:11.3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" adj="18000" filled="f" strokecolor="black [3213]"/>
            </w:pict>
          </mc:Fallback>
        </mc:AlternateContent>
      </w:r>
      <w:r w:rsidRPr="002F30D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84640" behindDoc="0" locked="0" layoutInCell="1" allowOverlap="1" wp14:anchorId="5989F7D8" wp14:editId="27103998">
                <wp:simplePos x="0" y="0"/>
                <wp:positionH relativeFrom="column">
                  <wp:posOffset>4133850</wp:posOffset>
                </wp:positionH>
                <wp:positionV relativeFrom="paragraph">
                  <wp:posOffset>258445</wp:posOffset>
                </wp:positionV>
                <wp:extent cx="1447800" cy="790575"/>
                <wp:effectExtent l="0" t="0" r="0" b="127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43336" w14:textId="77777777" w:rsidR="00F42C33" w:rsidRDefault="00F42C33" w:rsidP="002F30D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Mst</w:t>
                            </w:r>
                          </w:p>
                          <w:p w14:paraId="03C2D739" w14:textId="373A8688" w:rsidR="00F42C33" w:rsidRDefault="00F42C33" w:rsidP="002F30D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chet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、Schem</w:t>
                            </w:r>
                          </w:p>
                          <w:p w14:paraId="4FBDA5D9" w14:textId="476A91F4" w:rsidR="00F42C33" w:rsidRPr="00252EAC" w:rsidRDefault="00F42C33" w:rsidP="002F30D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ches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、R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9F7D8" id="テキスト ボックス 60" o:spid="_x0000_s1033" type="#_x0000_t202" style="position:absolute;left:0;text-align:left;margin-left:325.5pt;margin-top:20.35pt;width:114pt;height:62.25pt;z-index:251184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" fillcolor="white [3212]" stroked="f" strokeweight=".5pt">
                <v:textbox style="mso-fit-shape-to-text:t">
                  <w:txbxContent>
                    <w:p w14:paraId="46C43336" w14:textId="77777777" w:rsidR="00F42C33" w:rsidRDefault="00F42C33" w:rsidP="002F30D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Mst</w:t>
                      </w:r>
                    </w:p>
                    <w:p w14:paraId="03C2D739" w14:textId="373A8688" w:rsidR="00F42C33" w:rsidRDefault="00F42C33" w:rsidP="002F30D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S</w:t>
                      </w:r>
                      <w:r>
                        <w:rPr>
                          <w:rFonts w:ascii="Meiryo UI" w:eastAsia="Meiryo UI" w:hAnsi="Meiryo UI"/>
                        </w:rPr>
                        <w:t>chet</w:t>
                      </w:r>
                      <w:r>
                        <w:rPr>
                          <w:rFonts w:ascii="Meiryo UI" w:eastAsia="Meiryo UI" w:hAnsi="Meiryo UI" w:hint="eastAsia"/>
                        </w:rPr>
                        <w:t>、Schem</w:t>
                      </w:r>
                    </w:p>
                    <w:p w14:paraId="4FBDA5D9" w14:textId="476A91F4" w:rsidR="00F42C33" w:rsidRPr="00252EAC" w:rsidRDefault="00F42C33" w:rsidP="002F30D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S</w:t>
                      </w:r>
                      <w:r>
                        <w:rPr>
                          <w:rFonts w:ascii="Meiryo UI" w:eastAsia="Meiryo UI" w:hAnsi="Meiryo UI"/>
                        </w:rPr>
                        <w:t>ches</w:t>
                      </w:r>
                      <w:r>
                        <w:rPr>
                          <w:rFonts w:ascii="Meiryo UI" w:eastAsia="Meiryo UI" w:hAnsi="Meiryo UI" w:hint="eastAsia"/>
                        </w:rPr>
                        <w:t>、R</w:t>
                      </w:r>
                      <w:r>
                        <w:rPr>
                          <w:rFonts w:ascii="Meiryo UI" w:eastAsia="Meiryo UI" w:hAnsi="Meiryo UI"/>
                        </w:rPr>
                        <w:t>eport</w:t>
                      </w:r>
                    </w:p>
                  </w:txbxContent>
                </v:textbox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53920" behindDoc="0" locked="0" layoutInCell="1" allowOverlap="1" wp14:anchorId="2AAC35A7" wp14:editId="575305BE">
                <wp:simplePos x="0" y="0"/>
                <wp:positionH relativeFrom="column">
                  <wp:posOffset>3438525</wp:posOffset>
                </wp:positionH>
                <wp:positionV relativeFrom="paragraph">
                  <wp:posOffset>268605</wp:posOffset>
                </wp:positionV>
                <wp:extent cx="1447800" cy="790575"/>
                <wp:effectExtent l="0" t="0" r="0" b="508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C2587" w14:textId="2ED11CDA" w:rsidR="00F42C33" w:rsidRPr="00252EAC" w:rsidRDefault="00F42C33" w:rsidP="002F30D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Repuests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C35A7" id="テキスト ボックス 57" o:spid="_x0000_s1034" type="#_x0000_t202" style="position:absolute;left:0;text-align:left;margin-left:270.75pt;margin-top:21.15pt;width:114pt;height:62.25pt;z-index:251153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" fillcolor="white [3212]" stroked="f" strokeweight=".5pt">
                <v:textbox style="mso-fit-shape-to-text:t">
                  <w:txbxContent>
                    <w:p w14:paraId="513C2587" w14:textId="2ED11CDA" w:rsidR="00F42C33" w:rsidRPr="00252EAC" w:rsidRDefault="00F42C33" w:rsidP="002F30D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Repuests</w:t>
                      </w:r>
                    </w:p>
                  </w:txbxContent>
                </v:textbox>
              </v:shape>
            </w:pict>
          </mc:Fallback>
        </mc:AlternateContent>
      </w:r>
    </w:p>
    <w:p w14:paraId="3FE6C8BA" w14:textId="1837CAD3" w:rsidR="00E1145E" w:rsidRPr="007F0D21" w:rsidRDefault="00011F81" w:rsidP="003D25BE">
      <w:pPr>
        <w:pStyle w:val="a3"/>
        <w:ind w:left="0" w:firstLine="0"/>
        <w:rPr>
          <w:rFonts w:ascii="Meiryo UI" w:eastAsia="Meiryo UI" w:hAnsi="Meiryo UI"/>
        </w:rPr>
      </w:pPr>
      <w:r w:rsidRPr="002F30D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70304" behindDoc="0" locked="0" layoutInCell="1" allowOverlap="1" wp14:anchorId="79AF6895" wp14:editId="530206A1">
                <wp:simplePos x="0" y="0"/>
                <wp:positionH relativeFrom="column">
                  <wp:posOffset>5026660</wp:posOffset>
                </wp:positionH>
                <wp:positionV relativeFrom="paragraph">
                  <wp:posOffset>76200</wp:posOffset>
                </wp:positionV>
                <wp:extent cx="1447800" cy="790575"/>
                <wp:effectExtent l="0" t="0" r="0" b="508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B0F49" w14:textId="1D9F87EA" w:rsidR="00F42C33" w:rsidRPr="00252EAC" w:rsidRDefault="00F42C33" w:rsidP="002F30D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ﾊﾞﾘﾃﾞｰｼｮﾝﾌｧｲﾙ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F6895" id="テキスト ボックス 59" o:spid="_x0000_s1035" type="#_x0000_t202" style="position:absolute;left:0;text-align:left;margin-left:395.8pt;margin-top:6pt;width:114pt;height:62.25pt;z-index:251170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" fillcolor="white [3212]" stroked="f" strokeweight=".5pt">
                <v:textbox style="mso-fit-shape-to-text:t">
                  <w:txbxContent>
                    <w:p w14:paraId="774B0F49" w14:textId="1D9F87EA" w:rsidR="00F42C33" w:rsidRPr="00252EAC" w:rsidRDefault="00F42C33" w:rsidP="002F30D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ﾊﾞﾘﾃﾞｰｼｮﾝﾌｧｲﾙ</w:t>
                      </w:r>
                    </w:p>
                  </w:txbxContent>
                </v:textbox>
              </v:shape>
            </w:pict>
          </mc:Fallback>
        </mc:AlternateContent>
      </w:r>
      <w:r w:rsidR="00FB14C4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192832" behindDoc="0" locked="0" layoutInCell="1" allowOverlap="1" wp14:anchorId="1856ACF5" wp14:editId="75258178">
                <wp:simplePos x="0" y="0"/>
                <wp:positionH relativeFrom="column">
                  <wp:posOffset>4027805</wp:posOffset>
                </wp:positionH>
                <wp:positionV relativeFrom="paragraph">
                  <wp:posOffset>89535</wp:posOffset>
                </wp:positionV>
                <wp:extent cx="467995" cy="0"/>
                <wp:effectExtent l="0" t="76200" r="27305" b="95250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4A963" id="直線矢印コネクタ 62" o:spid="_x0000_s1026" type="#_x0000_t32" style="position:absolute;left:0;text-align:left;margin-left:317.15pt;margin-top:7.05pt;width:36.85pt;height:0;z-index:25119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" strokecolor="black [3213]">
                <v:stroke endarrow="block"/>
              </v:shape>
            </w:pict>
          </mc:Fallback>
        </mc:AlternateContent>
      </w:r>
      <w:r w:rsidR="00FB14C4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167AF144" wp14:editId="79CE29C6">
                <wp:simplePos x="0" y="0"/>
                <wp:positionH relativeFrom="column">
                  <wp:posOffset>4830445</wp:posOffset>
                </wp:positionH>
                <wp:positionV relativeFrom="paragraph">
                  <wp:posOffset>90805</wp:posOffset>
                </wp:positionV>
                <wp:extent cx="467995" cy="0"/>
                <wp:effectExtent l="0" t="76200" r="27305" b="95250"/>
                <wp:wrapNone/>
                <wp:docPr id="63" name="直線矢印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E5C09" id="直線矢印コネクタ 63" o:spid="_x0000_s1026" type="#_x0000_t32" style="position:absolute;left:0;text-align:left;margin-left:380.35pt;margin-top:7.15pt;width:36.85pt;height:0;z-index:25120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" strokecolor="black [3213]">
                <v:stroke endarrow="block"/>
              </v:shape>
            </w:pict>
          </mc:Fallback>
        </mc:AlternateContent>
      </w:r>
      <w:r w:rsidR="00FB14C4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AC72113" wp14:editId="66919356">
                <wp:simplePos x="0" y="0"/>
                <wp:positionH relativeFrom="column">
                  <wp:posOffset>3370580</wp:posOffset>
                </wp:positionH>
                <wp:positionV relativeFrom="paragraph">
                  <wp:posOffset>95250</wp:posOffset>
                </wp:positionV>
                <wp:extent cx="323850" cy="0"/>
                <wp:effectExtent l="0" t="76200" r="19050" b="95250"/>
                <wp:wrapNone/>
                <wp:docPr id="117" name="直線矢印コネクタ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DC07A" id="直線矢印コネクタ 117" o:spid="_x0000_s1026" type="#_x0000_t32" style="position:absolute;left:0;text-align:left;margin-left:265.4pt;margin-top:7.5pt;width:25.5pt;height:0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" strokecolor="black [3213]">
                <v:stroke endarrow="block"/>
              </v:shape>
            </w:pict>
          </mc:Fallback>
        </mc:AlternateContent>
      </w:r>
      <w:r w:rsidR="00B24044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4970A0E" wp14:editId="645EE716">
                <wp:simplePos x="0" y="0"/>
                <wp:positionH relativeFrom="column">
                  <wp:posOffset>4185920</wp:posOffset>
                </wp:positionH>
                <wp:positionV relativeFrom="paragraph">
                  <wp:posOffset>82550</wp:posOffset>
                </wp:positionV>
                <wp:extent cx="0" cy="864000"/>
                <wp:effectExtent l="0" t="0" r="38100" b="31750"/>
                <wp:wrapNone/>
                <wp:docPr id="118" name="直線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E996E" id="直線コネクタ 118" o:spid="_x0000_s1026" style="position:absolute;left:0;text-align:left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6pt,6.5pt" to="329.6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" strokecolor="black [3213]"/>
            </w:pict>
          </mc:Fallback>
        </mc:AlternateContent>
      </w:r>
    </w:p>
    <w:p w14:paraId="4BD3D853" w14:textId="7726BBB3" w:rsidR="00E1145E" w:rsidRPr="007F0D21" w:rsidRDefault="00E1145E" w:rsidP="003D25BE">
      <w:pPr>
        <w:pStyle w:val="a3"/>
        <w:ind w:left="0" w:firstLine="0"/>
        <w:rPr>
          <w:rFonts w:ascii="Meiryo UI" w:eastAsia="Meiryo UI" w:hAnsi="Meiryo UI"/>
        </w:rPr>
      </w:pPr>
    </w:p>
    <w:p w14:paraId="2514FE74" w14:textId="695C6BF9" w:rsidR="0042428F" w:rsidRPr="007F0D21" w:rsidRDefault="00726E02" w:rsidP="003D25BE">
      <w:pPr>
        <w:pStyle w:val="a3"/>
        <w:ind w:left="0" w:firstLine="0"/>
        <w:rPr>
          <w:rFonts w:ascii="Meiryo UI" w:eastAsia="Meiryo UI" w:hAnsi="Meiryo UI"/>
        </w:rPr>
      </w:pPr>
      <w:r w:rsidRPr="003A45C5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287040" behindDoc="0" locked="0" layoutInCell="1" allowOverlap="1" wp14:anchorId="1084EC13" wp14:editId="5EEF352D">
                <wp:simplePos x="0" y="0"/>
                <wp:positionH relativeFrom="column">
                  <wp:posOffset>3556000</wp:posOffset>
                </wp:positionH>
                <wp:positionV relativeFrom="paragraph">
                  <wp:posOffset>244475</wp:posOffset>
                </wp:positionV>
                <wp:extent cx="1447800" cy="790575"/>
                <wp:effectExtent l="0" t="0" r="0" b="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689B6" w14:textId="77777777" w:rsidR="00726E02" w:rsidRDefault="00F42C33" w:rsidP="003A45C5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共通関数</w:t>
                            </w:r>
                          </w:p>
                          <w:p w14:paraId="58EE89E7" w14:textId="67C9B58B" w:rsidR="00F42C33" w:rsidRPr="00252EAC" w:rsidRDefault="00F42C33" w:rsidP="003A45C5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4EC13" id="テキスト ボックス 69" o:spid="_x0000_s1036" type="#_x0000_t202" style="position:absolute;left:0;text-align:left;margin-left:280pt;margin-top:19.25pt;width:114pt;height:62.25pt;z-index:25128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" fillcolor="white [3212]" stroked="f" strokeweight=".5pt">
                <v:textbox style="mso-fit-shape-to-text:t">
                  <w:txbxContent>
                    <w:p w14:paraId="404689B6" w14:textId="77777777" w:rsidR="00726E02" w:rsidRDefault="00F42C33" w:rsidP="003A45C5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共通関数</w:t>
                      </w:r>
                    </w:p>
                    <w:p w14:paraId="58EE89E7" w14:textId="67C9B58B" w:rsidR="00F42C33" w:rsidRPr="00252EAC" w:rsidRDefault="00F42C33" w:rsidP="003A45C5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ﾌｧｲﾙ</w:t>
                      </w:r>
                    </w:p>
                  </w:txbxContent>
                </v:textbox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C98F9C3" wp14:editId="4D7D6742">
                <wp:simplePos x="0" y="0"/>
                <wp:positionH relativeFrom="column">
                  <wp:posOffset>2600325</wp:posOffset>
                </wp:positionH>
                <wp:positionV relativeFrom="paragraph">
                  <wp:posOffset>251460</wp:posOffset>
                </wp:positionV>
                <wp:extent cx="323850" cy="0"/>
                <wp:effectExtent l="0" t="76200" r="19050" b="95250"/>
                <wp:wrapNone/>
                <wp:docPr id="121" name="直線矢印コネク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BA9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1" o:spid="_x0000_s1026" type="#_x0000_t32" style="position:absolute;left:0;text-align:left;margin-left:204.75pt;margin-top:19.8pt;width:25.5pt;height:0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" strokecolor="black [3213]">
                <v:stroke endarrow="block"/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320832" behindDoc="0" locked="0" layoutInCell="1" allowOverlap="1" wp14:anchorId="01F841D1" wp14:editId="0EBB9630">
                <wp:simplePos x="0" y="0"/>
                <wp:positionH relativeFrom="column">
                  <wp:posOffset>3237230</wp:posOffset>
                </wp:positionH>
                <wp:positionV relativeFrom="paragraph">
                  <wp:posOffset>236220</wp:posOffset>
                </wp:positionV>
                <wp:extent cx="467995" cy="0"/>
                <wp:effectExtent l="0" t="76200" r="27305" b="95250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E680E" id="直線矢印コネクタ 70" o:spid="_x0000_s1026" type="#_x0000_t32" style="position:absolute;left:0;text-align:left;margin-left:254.9pt;margin-top:18.6pt;width:36.85pt;height:0;z-index:25132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" strokecolor="black [3213]">
                <v:stroke endarrow="block"/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250176" behindDoc="0" locked="0" layoutInCell="1" allowOverlap="1" wp14:anchorId="1022C9DE" wp14:editId="1086641E">
                <wp:simplePos x="0" y="0"/>
                <wp:positionH relativeFrom="column">
                  <wp:posOffset>2764790</wp:posOffset>
                </wp:positionH>
                <wp:positionV relativeFrom="paragraph">
                  <wp:posOffset>259080</wp:posOffset>
                </wp:positionV>
                <wp:extent cx="1447800" cy="790575"/>
                <wp:effectExtent l="0" t="0" r="0" b="508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CAF54" w14:textId="32AAEE65" w:rsidR="00F42C33" w:rsidRPr="00252EAC" w:rsidRDefault="00F42C33" w:rsidP="003E377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Librarys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2C9DE" id="テキスト ボックス 66" o:spid="_x0000_s1037" type="#_x0000_t202" style="position:absolute;left:0;text-align:left;margin-left:217.7pt;margin-top:20.4pt;width:114pt;height:62.25pt;z-index:251250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" fillcolor="white [3212]" stroked="f" strokeweight=".5pt">
                <v:textbox style="mso-fit-shape-to-text:t">
                  <w:txbxContent>
                    <w:p w14:paraId="2BACAF54" w14:textId="32AAEE65" w:rsidR="00F42C33" w:rsidRPr="00252EAC" w:rsidRDefault="00F42C33" w:rsidP="003E377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Librarys</w:t>
                      </w:r>
                    </w:p>
                  </w:txbxContent>
                </v:textbox>
              </v:shape>
            </w:pict>
          </mc:Fallback>
        </mc:AlternateContent>
      </w:r>
      <w:r w:rsidRPr="003A45C5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3015A6E5" wp14:editId="07A2EDB8">
                <wp:simplePos x="0" y="0"/>
                <wp:positionH relativeFrom="column">
                  <wp:posOffset>3832860</wp:posOffset>
                </wp:positionH>
                <wp:positionV relativeFrom="paragraph">
                  <wp:posOffset>144780</wp:posOffset>
                </wp:positionV>
                <wp:extent cx="107950" cy="143510"/>
                <wp:effectExtent l="0" t="0" r="25400" b="27940"/>
                <wp:wrapNone/>
                <wp:docPr id="68" name="四角形: メ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2A4C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四角形: メモ 68" o:spid="_x0000_s1026" type="#_x0000_t65" style="position:absolute;left:0;text-align:left;margin-left:301.8pt;margin-top:11.4pt;width:8.5pt;height:11.3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" adj="18000" filled="f" strokecolor="black [3213]"/>
            </w:pict>
          </mc:Fallback>
        </mc:AlternateContent>
      </w:r>
      <w:r w:rsidRPr="007F0D21">
        <w:rPr>
          <w:rFonts w:ascii="Meiryo UI" w:eastAsia="Meiryo UI" w:hAnsi="Meiryo UI"/>
          <w:noProof/>
        </w:rPr>
        <w:drawing>
          <wp:anchor distT="0" distB="0" distL="114300" distR="114300" simplePos="0" relativeHeight="251482624" behindDoc="0" locked="0" layoutInCell="1" allowOverlap="1" wp14:anchorId="1E636523" wp14:editId="77659DE2">
            <wp:simplePos x="0" y="0"/>
            <wp:positionH relativeFrom="column">
              <wp:posOffset>2945765</wp:posOffset>
            </wp:positionH>
            <wp:positionV relativeFrom="paragraph">
              <wp:posOffset>113665</wp:posOffset>
            </wp:positionV>
            <wp:extent cx="220345" cy="251460"/>
            <wp:effectExtent l="0" t="0" r="8255" b="0"/>
            <wp:wrapNone/>
            <wp:docPr id="67" name="図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88723" w14:textId="68EC4B8C" w:rsidR="00DF14DF" w:rsidRPr="007F0D21" w:rsidRDefault="00AA4176" w:rsidP="003D25BE">
      <w:pPr>
        <w:pStyle w:val="a3"/>
        <w:ind w:left="0" w:firstLine="0"/>
        <w:rPr>
          <w:rFonts w:ascii="Meiryo UI" w:eastAsia="Meiryo UI" w:hAnsi="Meiryo UI"/>
        </w:rPr>
      </w:pPr>
      <w:r w:rsidRPr="001E412C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211264" behindDoc="0" locked="0" layoutInCell="1" allowOverlap="1" wp14:anchorId="0A06AA63" wp14:editId="717E0529">
                <wp:simplePos x="0" y="0"/>
                <wp:positionH relativeFrom="column">
                  <wp:posOffset>4789805</wp:posOffset>
                </wp:positionH>
                <wp:positionV relativeFrom="paragraph">
                  <wp:posOffset>189230</wp:posOffset>
                </wp:positionV>
                <wp:extent cx="1447800" cy="790575"/>
                <wp:effectExtent l="0" t="0" r="0" b="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D12B8" w14:textId="1E93AAF4" w:rsidR="00F42C33" w:rsidRDefault="00F42C33" w:rsidP="001E412C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ﾊﾞﾘﾃﾞｰｼｮﾝﾌｧｲﾙ</w:t>
                            </w:r>
                          </w:p>
                          <w:p w14:paraId="2212163A" w14:textId="036783F6" w:rsidR="00F42C33" w:rsidRPr="00252EAC" w:rsidRDefault="00F42C33" w:rsidP="001E412C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（共通利用）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6AA63" id="テキスト ボックス 65" o:spid="_x0000_s1038" type="#_x0000_t202" style="position:absolute;left:0;text-align:left;margin-left:377.15pt;margin-top:14.9pt;width:114pt;height:62.25pt;z-index:251211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" fillcolor="white [3212]" stroked="f" strokeweight=".5pt">
                <v:textbox style="mso-fit-shape-to-text:t">
                  <w:txbxContent>
                    <w:p w14:paraId="5D8D12B8" w14:textId="1E93AAF4" w:rsidR="00F42C33" w:rsidRDefault="00F42C33" w:rsidP="001E412C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ﾊﾞﾘﾃﾞｰｼｮﾝﾌｧｲﾙ</w:t>
                      </w:r>
                    </w:p>
                    <w:p w14:paraId="2212163A" w14:textId="036783F6" w:rsidR="00F42C33" w:rsidRPr="00252EAC" w:rsidRDefault="00F42C33" w:rsidP="001E412C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（共通利用）</w:t>
                      </w:r>
                    </w:p>
                  </w:txbxContent>
                </v:textbox>
              </v:shape>
            </w:pict>
          </mc:Fallback>
        </mc:AlternateContent>
      </w:r>
    </w:p>
    <w:p w14:paraId="0AF713A0" w14:textId="322880F2" w:rsidR="00DF14DF" w:rsidRPr="007F0D21" w:rsidRDefault="00AA4176" w:rsidP="003D25BE">
      <w:pPr>
        <w:pStyle w:val="a3"/>
        <w:ind w:left="0" w:firstLine="0"/>
        <w:rPr>
          <w:rFonts w:ascii="Meiryo UI" w:eastAsia="Meiryo UI" w:hAnsi="Meiryo UI"/>
        </w:rPr>
      </w:pPr>
      <w:r w:rsidRPr="001E412C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207168" behindDoc="0" locked="0" layoutInCell="1" allowOverlap="1" wp14:anchorId="05A592CE" wp14:editId="04B5087E">
                <wp:simplePos x="0" y="0"/>
                <wp:positionH relativeFrom="column">
                  <wp:posOffset>4600575</wp:posOffset>
                </wp:positionH>
                <wp:positionV relativeFrom="paragraph">
                  <wp:posOffset>144780</wp:posOffset>
                </wp:positionV>
                <wp:extent cx="107950" cy="143510"/>
                <wp:effectExtent l="0" t="0" r="25400" b="27940"/>
                <wp:wrapNone/>
                <wp:docPr id="64" name="四角形: メ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1DEA" id="四角形: メモ 64" o:spid="_x0000_s1026" type="#_x0000_t65" style="position:absolute;left:0;text-align:left;margin-left:362.25pt;margin-top:11.4pt;width:8.5pt;height:11.3pt;z-index:25120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" adj="18000" filled="f" strokecolor="black [3213]"/>
            </w:pict>
          </mc:Fallback>
        </mc:AlternateContent>
      </w:r>
    </w:p>
    <w:p w14:paraId="19E7B81B" w14:textId="2A80AC64" w:rsidR="00DF14DF" w:rsidRPr="007F0D21" w:rsidRDefault="00726E02" w:rsidP="003D25BE">
      <w:pPr>
        <w:pStyle w:val="a3"/>
        <w:ind w:left="0" w:firstLine="0"/>
        <w:rPr>
          <w:rFonts w:ascii="Meiryo UI" w:eastAsia="Meiryo UI" w:hAnsi="Meiryo UI"/>
        </w:rPr>
      </w:pPr>
      <w:r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5DB4D591" wp14:editId="7650B8CA">
                <wp:simplePos x="0" y="0"/>
                <wp:positionH relativeFrom="column">
                  <wp:posOffset>2809875</wp:posOffset>
                </wp:positionH>
                <wp:positionV relativeFrom="paragraph">
                  <wp:posOffset>288290</wp:posOffset>
                </wp:positionV>
                <wp:extent cx="1447800" cy="790575"/>
                <wp:effectExtent l="0" t="0" r="8255" b="5080"/>
                <wp:wrapNone/>
                <wp:docPr id="71" name="テキスト ボック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E03EB9" w14:textId="0DB1BA7D" w:rsidR="00F42C33" w:rsidRPr="00252EAC" w:rsidRDefault="00F42C33" w:rsidP="009F5B4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4D591" id="テキスト ボックス 71" o:spid="_x0000_s1039" type="#_x0000_t202" style="position:absolute;left:0;text-align:left;margin-left:221.25pt;margin-top:22.7pt;width:114pt;height:62.25pt;z-index:25135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" fillcolor="white [3212]" stroked="f" strokeweight=".5pt">
                <v:textbox style="mso-fit-shape-to-text:t">
                  <w:txbxContent>
                    <w:p w14:paraId="4EE03EB9" w14:textId="0DB1BA7D" w:rsidR="00F42C33" w:rsidRPr="00252EAC" w:rsidRDefault="00F42C33" w:rsidP="009F5B44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 w:rsidRPr="009F5B44">
        <w:rPr>
          <w:rFonts w:ascii="Meiryo UI" w:eastAsia="Meiryo UI" w:hAnsi="Meiryo UI"/>
          <w:noProof/>
        </w:rPr>
        <w:drawing>
          <wp:anchor distT="0" distB="0" distL="114300" distR="114300" simplePos="0" relativeHeight="251553280" behindDoc="0" locked="0" layoutInCell="1" allowOverlap="1" wp14:anchorId="1C962492" wp14:editId="3F27D630">
            <wp:simplePos x="0" y="0"/>
            <wp:positionH relativeFrom="column">
              <wp:posOffset>2952750</wp:posOffset>
            </wp:positionH>
            <wp:positionV relativeFrom="paragraph">
              <wp:posOffset>142875</wp:posOffset>
            </wp:positionV>
            <wp:extent cx="220345" cy="251460"/>
            <wp:effectExtent l="0" t="0" r="8255" b="0"/>
            <wp:wrapNone/>
            <wp:docPr id="75" name="図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F9D1BEF" wp14:editId="7961FCB0">
                <wp:simplePos x="0" y="0"/>
                <wp:positionH relativeFrom="column">
                  <wp:posOffset>3830320</wp:posOffset>
                </wp:positionH>
                <wp:positionV relativeFrom="paragraph">
                  <wp:posOffset>173990</wp:posOffset>
                </wp:positionV>
                <wp:extent cx="107950" cy="143510"/>
                <wp:effectExtent l="0" t="0" r="25400" b="27940"/>
                <wp:wrapNone/>
                <wp:docPr id="72" name="四角形: メ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7131" id="四角形: メモ 72" o:spid="_x0000_s1026" type="#_x0000_t65" style="position:absolute;left:0;text-align:left;margin-left:301.6pt;margin-top:13.7pt;width:8.5pt;height:11.3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" adj="18000" filled="f" strokecolor="black [3213]"/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69D139B" wp14:editId="500560DE">
                <wp:simplePos x="0" y="0"/>
                <wp:positionH relativeFrom="column">
                  <wp:posOffset>2609850</wp:posOffset>
                </wp:positionH>
                <wp:positionV relativeFrom="paragraph">
                  <wp:posOffset>274320</wp:posOffset>
                </wp:positionV>
                <wp:extent cx="323850" cy="0"/>
                <wp:effectExtent l="0" t="76200" r="19050" b="95250"/>
                <wp:wrapNone/>
                <wp:docPr id="122" name="直線矢印コネク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04539" id="直線矢印コネクタ 122" o:spid="_x0000_s1026" type="#_x0000_t32" style="position:absolute;left:0;text-align:left;margin-left:205.5pt;margin-top:21.6pt;width:25.5pt;height:0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  <w:r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44A56717" wp14:editId="5D7E440C">
                <wp:simplePos x="0" y="0"/>
                <wp:positionH relativeFrom="column">
                  <wp:posOffset>3253740</wp:posOffset>
                </wp:positionH>
                <wp:positionV relativeFrom="paragraph">
                  <wp:posOffset>250190</wp:posOffset>
                </wp:positionV>
                <wp:extent cx="467995" cy="0"/>
                <wp:effectExtent l="0" t="76200" r="27305" b="95250"/>
                <wp:wrapNone/>
                <wp:docPr id="74" name="直線矢印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10889" id="直線矢印コネクタ 74" o:spid="_x0000_s1026" type="#_x0000_t32" style="position:absolute;left:0;text-align:left;margin-left:256.2pt;margin-top:19.7pt;width:36.85pt;height:0;z-index:25144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" strokecolor="black [3213]">
                <v:stroke endarrow="block"/>
              </v:shape>
            </w:pict>
          </mc:Fallback>
        </mc:AlternateContent>
      </w:r>
      <w:r w:rsidR="005B0A64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DB67885" wp14:editId="301DE45A">
                <wp:simplePos x="0" y="0"/>
                <wp:positionH relativeFrom="column">
                  <wp:posOffset>4185920</wp:posOffset>
                </wp:positionH>
                <wp:positionV relativeFrom="paragraph">
                  <wp:posOffset>31115</wp:posOffset>
                </wp:positionV>
                <wp:extent cx="360000" cy="0"/>
                <wp:effectExtent l="0" t="76200" r="21590" b="95250"/>
                <wp:wrapNone/>
                <wp:docPr id="119" name="直線矢印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79115" id="直線矢印コネクタ 119" o:spid="_x0000_s1026" type="#_x0000_t32" style="position:absolute;left:0;text-align:left;margin-left:329.6pt;margin-top:2.45pt;width:28.35pt;height:0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" strokecolor="black [3213]">
                <v:stroke endarrow="block"/>
              </v:shape>
            </w:pict>
          </mc:Fallback>
        </mc:AlternateContent>
      </w:r>
    </w:p>
    <w:p w14:paraId="1E6B5BE7" w14:textId="52B54F04" w:rsidR="00DF14DF" w:rsidRPr="007F0D21" w:rsidRDefault="00726E02" w:rsidP="003D25BE">
      <w:pPr>
        <w:pStyle w:val="a3"/>
        <w:ind w:left="0" w:firstLine="0"/>
        <w:rPr>
          <w:rFonts w:ascii="Meiryo UI" w:eastAsia="Meiryo UI" w:hAnsi="Meiryo UI"/>
        </w:rPr>
      </w:pPr>
      <w:r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4ADA6F1A" wp14:editId="393FBE8F">
                <wp:simplePos x="0" y="0"/>
                <wp:positionH relativeFrom="column">
                  <wp:posOffset>3582035</wp:posOffset>
                </wp:positionH>
                <wp:positionV relativeFrom="paragraph">
                  <wp:posOffset>90805</wp:posOffset>
                </wp:positionV>
                <wp:extent cx="1447800" cy="790575"/>
                <wp:effectExtent l="0" t="0" r="0" b="5080"/>
                <wp:wrapNone/>
                <wp:docPr id="73" name="テキスト ボック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3294F" w14:textId="7139938C" w:rsidR="00F42C33" w:rsidRPr="00252EAC" w:rsidRDefault="00F42C33" w:rsidP="009F5B4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ﾓﾃﾞﾙﾌｧｲﾙ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DA6F1A" id="テキスト ボックス 73" o:spid="_x0000_s1040" type="#_x0000_t202" style="position:absolute;left:0;text-align:left;margin-left:282.05pt;margin-top:7.15pt;width:114pt;height:62.25pt;z-index:2513955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" fillcolor="white [3212]" stroked="f" strokeweight=".5pt">
                <v:textbox style="mso-fit-shape-to-text:t">
                  <w:txbxContent>
                    <w:p w14:paraId="0BD3294F" w14:textId="7139938C" w:rsidR="00F42C33" w:rsidRPr="00252EAC" w:rsidRDefault="00F42C33" w:rsidP="009F5B44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ﾓﾃﾞﾙﾌｧｲﾙ</w:t>
                      </w:r>
                    </w:p>
                  </w:txbxContent>
                </v:textbox>
              </v:shape>
            </w:pict>
          </mc:Fallback>
        </mc:AlternateContent>
      </w:r>
    </w:p>
    <w:p w14:paraId="7E143CA6" w14:textId="614E40B8" w:rsidR="00DF14DF" w:rsidRPr="007F0D21" w:rsidRDefault="00DF14DF" w:rsidP="003D25BE">
      <w:pPr>
        <w:pStyle w:val="a3"/>
        <w:ind w:left="0" w:firstLine="0"/>
        <w:rPr>
          <w:rFonts w:ascii="Meiryo UI" w:eastAsia="Meiryo UI" w:hAnsi="Meiryo UI"/>
        </w:rPr>
      </w:pPr>
    </w:p>
    <w:p w14:paraId="476EDEB3" w14:textId="6DAE3AEB" w:rsidR="00DF14DF" w:rsidRPr="007F0D21" w:rsidRDefault="003D621F" w:rsidP="003D25BE">
      <w:pPr>
        <w:pStyle w:val="a3"/>
        <w:ind w:left="0" w:firstLine="0"/>
        <w:rPr>
          <w:rFonts w:ascii="Meiryo UI" w:eastAsia="Meiryo UI" w:hAnsi="Meiryo UI"/>
        </w:rPr>
      </w:pPr>
      <w:r w:rsidRPr="00726E0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776384" behindDoc="0" locked="0" layoutInCell="1" allowOverlap="1" wp14:anchorId="4A3AC465" wp14:editId="3DAD4753">
                <wp:simplePos x="0" y="0"/>
                <wp:positionH relativeFrom="column">
                  <wp:posOffset>4632960</wp:posOffset>
                </wp:positionH>
                <wp:positionV relativeFrom="paragraph">
                  <wp:posOffset>120015</wp:posOffset>
                </wp:positionV>
                <wp:extent cx="107950" cy="143510"/>
                <wp:effectExtent l="0" t="0" r="25400" b="27940"/>
                <wp:wrapNone/>
                <wp:docPr id="18" name="四角形: メ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37CC" id="四角形: メモ 18" o:spid="_x0000_s1026" type="#_x0000_t65" style="position:absolute;left:0;text-align:left;margin-left:364.8pt;margin-top:9.45pt;width:8.5pt;height:11.3pt;z-index:2537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" adj="18000" filled="f" strokecolor="black [3213]"/>
            </w:pict>
          </mc:Fallback>
        </mc:AlternateContent>
      </w:r>
      <w:r w:rsidR="000B52C5" w:rsidRPr="000B52C5">
        <w:rPr>
          <w:rFonts w:ascii="Meiryo UI" w:eastAsia="Meiryo UI" w:hAnsi="Meiryo UI"/>
          <w:noProof/>
        </w:rPr>
        <w:drawing>
          <wp:anchor distT="0" distB="0" distL="114300" distR="114300" simplePos="0" relativeHeight="253780480" behindDoc="0" locked="0" layoutInCell="1" allowOverlap="1" wp14:anchorId="7C31A3AD" wp14:editId="18E600DD">
            <wp:simplePos x="0" y="0"/>
            <wp:positionH relativeFrom="column">
              <wp:posOffset>3819525</wp:posOffset>
            </wp:positionH>
            <wp:positionV relativeFrom="paragraph">
              <wp:posOffset>66675</wp:posOffset>
            </wp:positionV>
            <wp:extent cx="220345" cy="251460"/>
            <wp:effectExtent l="0" t="0" r="8255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E02" w:rsidRPr="00726E0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777408" behindDoc="0" locked="0" layoutInCell="1" allowOverlap="1" wp14:anchorId="00C297A5" wp14:editId="4ABBE23F">
                <wp:simplePos x="0" y="0"/>
                <wp:positionH relativeFrom="column">
                  <wp:posOffset>2614295</wp:posOffset>
                </wp:positionH>
                <wp:positionV relativeFrom="paragraph">
                  <wp:posOffset>215265</wp:posOffset>
                </wp:positionV>
                <wp:extent cx="323850" cy="0"/>
                <wp:effectExtent l="0" t="76200" r="19050" b="9525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632E2" id="直線矢印コネクタ 19" o:spid="_x0000_s1026" type="#_x0000_t32" style="position:absolute;left:0;text-align:left;margin-left:205.85pt;margin-top:16.95pt;width:25.5pt;height:0;z-index:25377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" strokecolor="black [3213]">
                <v:stroke endarrow="block"/>
              </v:shape>
            </w:pict>
          </mc:Fallback>
        </mc:AlternateContent>
      </w:r>
      <w:r w:rsidR="00726E02" w:rsidRPr="00726E02">
        <w:rPr>
          <w:rFonts w:ascii="Meiryo UI" w:eastAsia="Meiryo UI" w:hAnsi="Meiryo UI"/>
          <w:noProof/>
        </w:rPr>
        <w:drawing>
          <wp:anchor distT="0" distB="0" distL="114300" distR="114300" simplePos="0" relativeHeight="253775360" behindDoc="0" locked="0" layoutInCell="1" allowOverlap="1" wp14:anchorId="6472A403" wp14:editId="24E37211">
            <wp:simplePos x="0" y="0"/>
            <wp:positionH relativeFrom="column">
              <wp:posOffset>2957195</wp:posOffset>
            </wp:positionH>
            <wp:positionV relativeFrom="paragraph">
              <wp:posOffset>64770</wp:posOffset>
            </wp:positionV>
            <wp:extent cx="220345" cy="251460"/>
            <wp:effectExtent l="0" t="0" r="8255" b="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E02" w:rsidRPr="00726E0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781504" behindDoc="0" locked="0" layoutInCell="1" allowOverlap="1" wp14:anchorId="087D0432" wp14:editId="449BAE39">
                <wp:simplePos x="0" y="0"/>
                <wp:positionH relativeFrom="column">
                  <wp:posOffset>3258185</wp:posOffset>
                </wp:positionH>
                <wp:positionV relativeFrom="paragraph">
                  <wp:posOffset>191135</wp:posOffset>
                </wp:positionV>
                <wp:extent cx="467995" cy="0"/>
                <wp:effectExtent l="0" t="76200" r="27305" b="952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53B2F" id="直線矢印コネクタ 17" o:spid="_x0000_s1026" type="#_x0000_t32" style="position:absolute;left:0;text-align:left;margin-left:256.55pt;margin-top:15.05pt;width:36.85pt;height:0;z-index:2537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" strokecolor="black [3213]">
                <v:stroke endarrow="block"/>
              </v:shape>
            </w:pict>
          </mc:Fallback>
        </mc:AlternateContent>
      </w:r>
    </w:p>
    <w:p w14:paraId="6F50F1F6" w14:textId="5017465A" w:rsidR="00DF14DF" w:rsidRPr="007F0D21" w:rsidRDefault="003D621F" w:rsidP="003D25BE">
      <w:pPr>
        <w:pStyle w:val="a3"/>
        <w:ind w:left="0" w:firstLine="0"/>
        <w:rPr>
          <w:rFonts w:ascii="Meiryo UI" w:eastAsia="Meiryo UI" w:hAnsi="Meiryo UI"/>
        </w:rPr>
      </w:pPr>
      <w:r w:rsidRPr="00726E0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773312" behindDoc="0" locked="0" layoutInCell="1" allowOverlap="1" wp14:anchorId="07F4A200" wp14:editId="3B96203B">
                <wp:simplePos x="0" y="0"/>
                <wp:positionH relativeFrom="column">
                  <wp:posOffset>4289425</wp:posOffset>
                </wp:positionH>
                <wp:positionV relativeFrom="paragraph">
                  <wp:posOffset>55880</wp:posOffset>
                </wp:positionV>
                <wp:extent cx="1447800" cy="790575"/>
                <wp:effectExtent l="0" t="0" r="0" b="508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650F51" w14:textId="26D33978" w:rsidR="00726E02" w:rsidRPr="00252EAC" w:rsidRDefault="00726E02" w:rsidP="00726E0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ﾘﾎﾟｼﾞﾄﾘﾌｧｲﾙ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4A200" id="テキスト ボックス 16" o:spid="_x0000_s1041" type="#_x0000_t202" style="position:absolute;left:0;text-align:left;margin-left:337.75pt;margin-top:4.4pt;width:114pt;height:62.25pt;z-index:253773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" fillcolor="white [3212]" stroked="f" strokeweight=".5pt">
                <v:textbox style="mso-fit-shape-to-text:t">
                  <w:txbxContent>
                    <w:p w14:paraId="20650F51" w14:textId="26D33978" w:rsidR="00726E02" w:rsidRPr="00252EAC" w:rsidRDefault="00726E02" w:rsidP="00726E0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ﾘﾎﾟｼﾞﾄﾘﾌｧｲﾙ</w:t>
                      </w:r>
                    </w:p>
                  </w:txbxContent>
                </v:textbox>
              </v:shape>
            </w:pict>
          </mc:Fallback>
        </mc:AlternateContent>
      </w:r>
      <w:r w:rsidRPr="00726E0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783552" behindDoc="0" locked="0" layoutInCell="1" allowOverlap="1" wp14:anchorId="3C00BA7A" wp14:editId="7B7C10BF">
                <wp:simplePos x="0" y="0"/>
                <wp:positionH relativeFrom="column">
                  <wp:posOffset>4065905</wp:posOffset>
                </wp:positionH>
                <wp:positionV relativeFrom="paragraph">
                  <wp:posOffset>15240</wp:posOffset>
                </wp:positionV>
                <wp:extent cx="467995" cy="0"/>
                <wp:effectExtent l="0" t="76200" r="27305" b="9525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57AAE" id="直線矢印コネクタ 23" o:spid="_x0000_s1026" type="#_x0000_t32" style="position:absolute;left:0;text-align:left;margin-left:320.15pt;margin-top:1.2pt;width:36.85pt;height:0;z-index:25378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" strokecolor="black [3213]">
                <v:stroke endarrow="block"/>
              </v:shape>
            </w:pict>
          </mc:Fallback>
        </mc:AlternateContent>
      </w:r>
      <w:r w:rsidR="000B52C5" w:rsidRPr="000B52C5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779456" behindDoc="0" locked="0" layoutInCell="1" allowOverlap="1" wp14:anchorId="1E467746" wp14:editId="619B7715">
                <wp:simplePos x="0" y="0"/>
                <wp:positionH relativeFrom="column">
                  <wp:posOffset>3571875</wp:posOffset>
                </wp:positionH>
                <wp:positionV relativeFrom="paragraph">
                  <wp:posOffset>29210</wp:posOffset>
                </wp:positionV>
                <wp:extent cx="1447800" cy="790575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5CB25" w14:textId="627252C6" w:rsidR="000B52C5" w:rsidRPr="000B52C5" w:rsidRDefault="000B52C5" w:rsidP="000B52C5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ﾃｰﾌﾞﾙ毎</w:t>
                            </w:r>
                            <w:r w:rsidRPr="000B52C5">
                              <w:rPr>
                                <w:rFonts w:ascii="Meiryo UI" w:eastAsia="Meiryo UI" w:hAnsi="Meiryo UI" w:hint="eastAsia"/>
                              </w:rPr>
                              <w:t>の</w:t>
                            </w:r>
                          </w:p>
                          <w:p w14:paraId="5AB23522" w14:textId="2C29B917" w:rsidR="000B52C5" w:rsidRPr="000B52C5" w:rsidRDefault="000B52C5" w:rsidP="000B52C5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ﾌｫﾙﾀﾞ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7746" id="テキスト ボックス 21" o:spid="_x0000_s1042" type="#_x0000_t202" style="position:absolute;left:0;text-align:left;margin-left:281.25pt;margin-top:2.3pt;width:114pt;height:62.25pt;z-index:253779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" fillcolor="white [3212]" stroked="f" strokeweight=".5pt">
                <v:textbox style="mso-fit-shape-to-text:t">
                  <w:txbxContent>
                    <w:p w14:paraId="0E95CB25" w14:textId="627252C6" w:rsidR="000B52C5" w:rsidRPr="000B52C5" w:rsidRDefault="000B52C5" w:rsidP="000B52C5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ﾃｰﾌﾞﾙ毎</w:t>
                      </w:r>
                      <w:r w:rsidRPr="000B52C5">
                        <w:rPr>
                          <w:rFonts w:ascii="Meiryo UI" w:eastAsia="Meiryo UI" w:hAnsi="Meiryo UI" w:hint="eastAsia"/>
                        </w:rPr>
                        <w:t>の</w:t>
                      </w:r>
                    </w:p>
                    <w:p w14:paraId="5AB23522" w14:textId="2C29B917" w:rsidR="000B52C5" w:rsidRPr="000B52C5" w:rsidRDefault="000B52C5" w:rsidP="000B52C5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ﾌｫﾙﾀﾞ</w:t>
                      </w:r>
                    </w:p>
                  </w:txbxContent>
                </v:textbox>
              </v:shape>
            </w:pict>
          </mc:Fallback>
        </mc:AlternateContent>
      </w:r>
      <w:r w:rsidR="00726E02" w:rsidRPr="00726E0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772288" behindDoc="0" locked="0" layoutInCell="1" allowOverlap="1" wp14:anchorId="1B56B7D1" wp14:editId="243438AC">
                <wp:simplePos x="0" y="0"/>
                <wp:positionH relativeFrom="column">
                  <wp:posOffset>2623820</wp:posOffset>
                </wp:positionH>
                <wp:positionV relativeFrom="paragraph">
                  <wp:posOffset>27305</wp:posOffset>
                </wp:positionV>
                <wp:extent cx="1447800" cy="790575"/>
                <wp:effectExtent l="0" t="0" r="2540" b="508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3F81D7" w14:textId="20E36A6F" w:rsidR="00726E02" w:rsidRPr="00252EAC" w:rsidRDefault="00726E02" w:rsidP="00726E0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26E02">
                              <w:rPr>
                                <w:rFonts w:ascii="Meiryo UI" w:eastAsia="Meiryo UI" w:hAnsi="Meiryo UI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B7D1" id="テキスト ボックス 15" o:spid="_x0000_s1043" type="#_x0000_t202" style="position:absolute;left:0;text-align:left;margin-left:206.6pt;margin-top:2.15pt;width:114pt;height:62.25pt;z-index:253772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" fillcolor="white [3212]" stroked="f" strokeweight=".5pt">
                <v:textbox style="mso-fit-shape-to-text:t">
                  <w:txbxContent>
                    <w:p w14:paraId="753F81D7" w14:textId="20E36A6F" w:rsidR="00726E02" w:rsidRPr="00252EAC" w:rsidRDefault="00726E02" w:rsidP="00726E02">
                      <w:pPr>
                        <w:rPr>
                          <w:rFonts w:ascii="Meiryo UI" w:eastAsia="Meiryo UI" w:hAnsi="Meiryo UI"/>
                        </w:rPr>
                      </w:pPr>
                      <w:r w:rsidRPr="00726E02">
                        <w:rPr>
                          <w:rFonts w:ascii="Meiryo UI" w:eastAsia="Meiryo UI" w:hAnsi="Meiryo UI"/>
                        </w:rPr>
                        <w:t>Repositories</w:t>
                      </w:r>
                    </w:p>
                  </w:txbxContent>
                </v:textbox>
              </v:shape>
            </w:pict>
          </mc:Fallback>
        </mc:AlternateContent>
      </w:r>
    </w:p>
    <w:p w14:paraId="016255F5" w14:textId="0F4A80C2" w:rsidR="00DF14DF" w:rsidRPr="007F0D21" w:rsidRDefault="000E7A83" w:rsidP="003D25BE">
      <w:pPr>
        <w:pStyle w:val="a3"/>
        <w:ind w:left="0" w:firstLine="0"/>
        <w:rPr>
          <w:rFonts w:ascii="Meiryo UI" w:eastAsia="Meiryo UI" w:hAnsi="Meiryo UI"/>
        </w:rPr>
      </w:pPr>
      <w:r w:rsidRPr="00BB0DB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448832" behindDoc="0" locked="0" layoutInCell="1" allowOverlap="1" wp14:anchorId="0C3BEB94" wp14:editId="209389E8">
                <wp:simplePos x="0" y="0"/>
                <wp:positionH relativeFrom="column">
                  <wp:posOffset>1860550</wp:posOffset>
                </wp:positionH>
                <wp:positionV relativeFrom="paragraph">
                  <wp:posOffset>145415</wp:posOffset>
                </wp:positionV>
                <wp:extent cx="1447800" cy="790575"/>
                <wp:effectExtent l="0" t="0" r="0" b="5080"/>
                <wp:wrapNone/>
                <wp:docPr id="76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78CB6" w14:textId="77AB8E77" w:rsidR="00F42C33" w:rsidRPr="00252EAC" w:rsidRDefault="00F42C33" w:rsidP="00BB0DB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b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BEB94" id="テキスト ボックス 76" o:spid="_x0000_s1044" type="#_x0000_t202" style="position:absolute;left:0;text-align:left;margin-left:146.5pt;margin-top:11.45pt;width:114pt;height:62.25pt;z-index:2514488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" fillcolor="white [3212]" stroked="f" strokeweight=".5pt">
                <v:textbox style="mso-fit-shape-to-text:t">
                  <w:txbxContent>
                    <w:p w14:paraId="78C78CB6" w14:textId="77AB8E77" w:rsidR="00F42C33" w:rsidRPr="00252EAC" w:rsidRDefault="00F42C33" w:rsidP="00BB0DB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b</w:t>
                      </w:r>
                      <w:r>
                        <w:rPr>
                          <w:rFonts w:ascii="Meiryo UI" w:eastAsia="Meiryo UI" w:hAnsi="Meiryo UI"/>
                        </w:rPr>
                        <w:t>ootstrap</w:t>
                      </w:r>
                    </w:p>
                  </w:txbxContent>
                </v:textbox>
              </v:shape>
            </w:pict>
          </mc:Fallback>
        </mc:AlternateContent>
      </w:r>
      <w:r w:rsidRPr="00BB0DB2">
        <w:rPr>
          <w:rFonts w:ascii="Meiryo UI" w:eastAsia="Meiryo UI" w:hAnsi="Meiryo UI"/>
          <w:noProof/>
        </w:rPr>
        <w:drawing>
          <wp:anchor distT="0" distB="0" distL="114300" distR="114300" simplePos="0" relativeHeight="251450880" behindDoc="0" locked="0" layoutInCell="1" allowOverlap="1" wp14:anchorId="52C06487" wp14:editId="0E0D26E7">
            <wp:simplePos x="0" y="0"/>
            <wp:positionH relativeFrom="column">
              <wp:posOffset>2127250</wp:posOffset>
            </wp:positionH>
            <wp:positionV relativeFrom="paragraph">
              <wp:posOffset>5715</wp:posOffset>
            </wp:positionV>
            <wp:extent cx="220345" cy="251460"/>
            <wp:effectExtent l="0" t="0" r="8255" b="0"/>
            <wp:wrapNone/>
            <wp:docPr id="77" name="図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D02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793209" wp14:editId="5E1D3852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" cy="0"/>
                <wp:effectExtent l="0" t="76200" r="15240" b="95250"/>
                <wp:wrapNone/>
                <wp:docPr id="124" name="直線矢印コネク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7387F" id="直線矢印コネクタ 124" o:spid="_x0000_s1026" type="#_x0000_t32" style="position:absolute;left:0;text-align:left;margin-left:2in;margin-top:9.6pt;width:19.8pt;height:0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</w:p>
    <w:p w14:paraId="4436E8BF" w14:textId="1258C9DD" w:rsidR="00DF14DF" w:rsidRPr="007F0D21" w:rsidRDefault="00DF14DF" w:rsidP="003D25BE">
      <w:pPr>
        <w:pStyle w:val="a3"/>
        <w:ind w:left="0" w:firstLine="0"/>
        <w:rPr>
          <w:rFonts w:ascii="Meiryo UI" w:eastAsia="Meiryo UI" w:hAnsi="Meiryo UI"/>
        </w:rPr>
      </w:pPr>
    </w:p>
    <w:p w14:paraId="510DB34D" w14:textId="3C5F5756" w:rsidR="00DF14DF" w:rsidRPr="007F0D21" w:rsidRDefault="004C764E" w:rsidP="003D25BE">
      <w:pPr>
        <w:pStyle w:val="a3"/>
        <w:ind w:left="0" w:firstLine="0"/>
        <w:rPr>
          <w:rFonts w:ascii="Meiryo UI" w:eastAsia="Meiryo UI" w:hAnsi="Meiryo UI"/>
        </w:rPr>
      </w:pPr>
      <w:r w:rsidRPr="00FE01A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18A1B80F" wp14:editId="447854B1">
                <wp:simplePos x="0" y="0"/>
                <wp:positionH relativeFrom="column">
                  <wp:posOffset>3658235</wp:posOffset>
                </wp:positionH>
                <wp:positionV relativeFrom="paragraph">
                  <wp:posOffset>123825</wp:posOffset>
                </wp:positionV>
                <wp:extent cx="107950" cy="143510"/>
                <wp:effectExtent l="0" t="0" r="25400" b="27940"/>
                <wp:wrapNone/>
                <wp:docPr id="84" name="四角形: メ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EC8B" id="四角形: メモ 84" o:spid="_x0000_s1026" type="#_x0000_t65" style="position:absolute;left:0;text-align:left;margin-left:288.05pt;margin-top:9.75pt;width:8.5pt;height:11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" adj="18000" filled="f" strokecolor="black [3213]"/>
            </w:pict>
          </mc:Fallback>
        </mc:AlternateContent>
      </w:r>
      <w:r w:rsidRPr="00306745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AC7A2D0" wp14:editId="6188497E">
                <wp:simplePos x="0" y="0"/>
                <wp:positionH relativeFrom="column">
                  <wp:posOffset>3001010</wp:posOffset>
                </wp:positionH>
                <wp:positionV relativeFrom="paragraph">
                  <wp:posOffset>127635</wp:posOffset>
                </wp:positionV>
                <wp:extent cx="107950" cy="143510"/>
                <wp:effectExtent l="0" t="0" r="25400" b="27940"/>
                <wp:wrapNone/>
                <wp:docPr id="82" name="四角形: メ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C819" id="四角形: メモ 82" o:spid="_x0000_s1026" type="#_x0000_t65" style="position:absolute;left:0;text-align:left;margin-left:236.3pt;margin-top:10.05pt;width:8.5pt;height:11.3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" adj="18000" filled="f" strokecolor="black [3213]"/>
            </w:pict>
          </mc:Fallback>
        </mc:AlternateContent>
      </w:r>
      <w:r w:rsidRPr="00306745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57D8CB6" wp14:editId="6FE5E4D2">
                <wp:simplePos x="0" y="0"/>
                <wp:positionH relativeFrom="column">
                  <wp:posOffset>2724150</wp:posOffset>
                </wp:positionH>
                <wp:positionV relativeFrom="paragraph">
                  <wp:posOffset>265430</wp:posOffset>
                </wp:positionV>
                <wp:extent cx="1447800" cy="790575"/>
                <wp:effectExtent l="0" t="0" r="0" b="5080"/>
                <wp:wrapNone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53FD2" w14:textId="2B0C0B36" w:rsidR="00F42C33" w:rsidRPr="00252EAC" w:rsidRDefault="00F42C33" w:rsidP="00306745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定義ﾌｧｲﾙ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D8CB6" id="テキスト ボックス 81" o:spid="_x0000_s1045" type="#_x0000_t202" style="position:absolute;left:0;text-align:left;margin-left:214.5pt;margin-top:20.9pt;width:114pt;height:62.25pt;z-index:2517642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" fillcolor="white [3212]" stroked="f" strokeweight=".5pt">
                <v:textbox style="mso-fit-shape-to-text:t">
                  <w:txbxContent>
                    <w:p w14:paraId="0F053FD2" w14:textId="2B0C0B36" w:rsidR="00F42C33" w:rsidRPr="00252EAC" w:rsidRDefault="00F42C33" w:rsidP="00306745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定義ﾌｧｲﾙ</w:t>
                      </w:r>
                    </w:p>
                  </w:txbxContent>
                </v:textbox>
              </v:shape>
            </w:pict>
          </mc:Fallback>
        </mc:AlternateContent>
      </w:r>
      <w:r w:rsidRPr="00FE01A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764D470" wp14:editId="67FCFF95">
                <wp:simplePos x="0" y="0"/>
                <wp:positionH relativeFrom="column">
                  <wp:posOffset>3381375</wp:posOffset>
                </wp:positionH>
                <wp:positionV relativeFrom="paragraph">
                  <wp:posOffset>261620</wp:posOffset>
                </wp:positionV>
                <wp:extent cx="1447800" cy="790575"/>
                <wp:effectExtent l="0" t="0" r="0" b="508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9516E" w14:textId="46BE66DF" w:rsidR="00F42C33" w:rsidRPr="00252EAC" w:rsidRDefault="00F42C33" w:rsidP="00FE01A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定数ﾌｧｲﾙ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4D470" id="テキスト ボックス 83" o:spid="_x0000_s1046" type="#_x0000_t202" style="position:absolute;left:0;text-align:left;margin-left:266.25pt;margin-top:20.6pt;width:114pt;height:62.25pt;z-index:251782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" fillcolor="white [3212]" stroked="f" strokeweight=".5pt">
                <v:textbox style="mso-fit-shape-to-text:t">
                  <w:txbxContent>
                    <w:p w14:paraId="4049516E" w14:textId="46BE66DF" w:rsidR="00F42C33" w:rsidRPr="00252EAC" w:rsidRDefault="00F42C33" w:rsidP="00FE01A4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定数ﾌｧｲﾙ</w:t>
                      </w:r>
                    </w:p>
                  </w:txbxContent>
                </v:textbox>
              </v:shape>
            </w:pict>
          </mc:Fallback>
        </mc:AlternateContent>
      </w:r>
      <w:r w:rsidRPr="009877AD">
        <w:rPr>
          <w:rFonts w:ascii="Meiryo UI" w:eastAsia="Meiryo UI" w:hAnsi="Meiryo UI"/>
          <w:noProof/>
        </w:rPr>
        <w:drawing>
          <wp:anchor distT="0" distB="0" distL="114300" distR="114300" simplePos="0" relativeHeight="251744768" behindDoc="0" locked="0" layoutInCell="1" allowOverlap="1" wp14:anchorId="4D9DDFA3" wp14:editId="48B5BF44">
            <wp:simplePos x="0" y="0"/>
            <wp:positionH relativeFrom="column">
              <wp:posOffset>2124075</wp:posOffset>
            </wp:positionH>
            <wp:positionV relativeFrom="paragraph">
              <wp:posOffset>81915</wp:posOffset>
            </wp:positionV>
            <wp:extent cx="220345" cy="251460"/>
            <wp:effectExtent l="0" t="0" r="8255" b="0"/>
            <wp:wrapNone/>
            <wp:docPr id="79" name="図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E34A1" w14:textId="34A68F8E" w:rsidR="00DF14DF" w:rsidRPr="007F0D21" w:rsidRDefault="004C764E" w:rsidP="003D25BE">
      <w:pPr>
        <w:pStyle w:val="a3"/>
        <w:ind w:left="0" w:firstLine="0"/>
        <w:rPr>
          <w:rFonts w:ascii="Meiryo UI" w:eastAsia="Meiryo UI" w:hAnsi="Meiryo UI"/>
        </w:rPr>
      </w:pPr>
      <w:r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F647906" wp14:editId="091A01EF">
                <wp:simplePos x="0" y="0"/>
                <wp:positionH relativeFrom="column">
                  <wp:posOffset>2352675</wp:posOffset>
                </wp:positionH>
                <wp:positionV relativeFrom="paragraph">
                  <wp:posOffset>20955</wp:posOffset>
                </wp:positionV>
                <wp:extent cx="467995" cy="0"/>
                <wp:effectExtent l="0" t="76200" r="27305" b="95250"/>
                <wp:wrapNone/>
                <wp:docPr id="80" name="直線矢印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C68A9" id="直線矢印コネクタ 80" o:spid="_x0000_s1026" type="#_x0000_t32" style="position:absolute;left:0;text-align:left;margin-left:185.25pt;margin-top:1.65pt;width:36.85pt;height:0;z-index:25175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" strokecolor="black [3213]">
                <v:stroke endarrow="block"/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0D0822F" wp14:editId="5FEFCDAC">
                <wp:simplePos x="0" y="0"/>
                <wp:positionH relativeFrom="column">
                  <wp:posOffset>1828800</wp:posOffset>
                </wp:positionH>
                <wp:positionV relativeFrom="paragraph">
                  <wp:posOffset>26670</wp:posOffset>
                </wp:positionV>
                <wp:extent cx="251460" cy="0"/>
                <wp:effectExtent l="0" t="76200" r="15240" b="95250"/>
                <wp:wrapNone/>
                <wp:docPr id="125" name="直線矢印コネクタ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5AAD1" id="直線矢印コネクタ 125" o:spid="_x0000_s1026" type="#_x0000_t32" style="position:absolute;left:0;text-align:left;margin-left:2in;margin-top:2.1pt;width:19.8pt;height:0;z-index:25179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" strokecolor="black [3213]">
                <v:stroke endarrow="block"/>
              </v:shape>
            </w:pict>
          </mc:Fallback>
        </mc:AlternateContent>
      </w:r>
      <w:r w:rsidRPr="009877AD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FEC1638" wp14:editId="4AA958E9">
                <wp:simplePos x="0" y="0"/>
                <wp:positionH relativeFrom="column">
                  <wp:posOffset>1971675</wp:posOffset>
                </wp:positionH>
                <wp:positionV relativeFrom="paragraph">
                  <wp:posOffset>67310</wp:posOffset>
                </wp:positionV>
                <wp:extent cx="1447800" cy="790575"/>
                <wp:effectExtent l="0" t="0" r="7620" b="5080"/>
                <wp:wrapNone/>
                <wp:docPr id="78" name="テキスト ボック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EE26E" w14:textId="5906AC36" w:rsidR="00F42C33" w:rsidRPr="00252EAC" w:rsidRDefault="00F42C33" w:rsidP="009877A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c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C1638" id="テキスト ボックス 78" o:spid="_x0000_s1047" type="#_x0000_t202" style="position:absolute;left:0;text-align:left;margin-left:155.25pt;margin-top:5.3pt;width:114pt;height:62.25pt;z-index:2517406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" fillcolor="white [3212]" stroked="f" strokeweight=".5pt">
                <v:textbox style="mso-fit-shape-to-text:t">
                  <w:txbxContent>
                    <w:p w14:paraId="6A1EE26E" w14:textId="5906AC36" w:rsidR="00F42C33" w:rsidRPr="00252EAC" w:rsidRDefault="00F42C33" w:rsidP="009877A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c</w:t>
                      </w:r>
                      <w:r>
                        <w:rPr>
                          <w:rFonts w:ascii="Meiryo UI" w:eastAsia="Meiryo UI" w:hAnsi="Meiryo UI"/>
                        </w:rPr>
                        <w:t>onfig</w:t>
                      </w:r>
                    </w:p>
                  </w:txbxContent>
                </v:textbox>
              </v:shape>
            </w:pict>
          </mc:Fallback>
        </mc:AlternateContent>
      </w:r>
    </w:p>
    <w:p w14:paraId="0DB7824B" w14:textId="199C041E" w:rsidR="00DF14DF" w:rsidRPr="007F0D21" w:rsidRDefault="00DF14DF" w:rsidP="003D25BE">
      <w:pPr>
        <w:pStyle w:val="a3"/>
        <w:ind w:left="0" w:firstLine="0"/>
        <w:rPr>
          <w:rFonts w:ascii="Meiryo UI" w:eastAsia="Meiryo UI" w:hAnsi="Meiryo UI"/>
        </w:rPr>
      </w:pPr>
    </w:p>
    <w:p w14:paraId="3F2505E5" w14:textId="5E8506E2" w:rsidR="00DF14DF" w:rsidRPr="007F0D21" w:rsidRDefault="00071226" w:rsidP="003D25BE">
      <w:pPr>
        <w:pStyle w:val="a3"/>
        <w:ind w:left="0" w:firstLine="0"/>
        <w:rPr>
          <w:rFonts w:ascii="Meiryo UI" w:eastAsia="Meiryo UI" w:hAnsi="Meiryo UI"/>
        </w:rPr>
      </w:pPr>
      <w:r w:rsidRPr="00AC12A3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750C466C" wp14:editId="5E52D006">
                <wp:simplePos x="0" y="0"/>
                <wp:positionH relativeFrom="column">
                  <wp:posOffset>1885950</wp:posOffset>
                </wp:positionH>
                <wp:positionV relativeFrom="paragraph">
                  <wp:posOffset>162560</wp:posOffset>
                </wp:positionV>
                <wp:extent cx="1447800" cy="790575"/>
                <wp:effectExtent l="0" t="0" r="635" b="5080"/>
                <wp:wrapNone/>
                <wp:docPr id="85" name="テキスト ボック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75FCD" w14:textId="37D59FD0" w:rsidR="00F42C33" w:rsidRPr="00252EAC" w:rsidRDefault="00F42C33" w:rsidP="00AC12A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d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C466C" id="テキスト ボックス 85" o:spid="_x0000_s1048" type="#_x0000_t202" style="position:absolute;left:0;text-align:left;margin-left:148.5pt;margin-top:12.8pt;width:114pt;height:62.25pt;z-index:2518041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" fillcolor="white [3212]" stroked="f" strokeweight=".5pt">
                <v:textbox style="mso-fit-shape-to-text:t">
                  <w:txbxContent>
                    <w:p w14:paraId="31D75FCD" w14:textId="37D59FD0" w:rsidR="00F42C33" w:rsidRPr="00252EAC" w:rsidRDefault="00F42C33" w:rsidP="00AC12A3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d</w:t>
                      </w:r>
                      <w:r>
                        <w:rPr>
                          <w:rFonts w:ascii="Meiryo UI" w:eastAsia="Meiryo UI" w:hAnsi="Meiryo UI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13496CB" wp14:editId="012DC3DA">
                <wp:simplePos x="0" y="0"/>
                <wp:positionH relativeFrom="column">
                  <wp:posOffset>1834515</wp:posOffset>
                </wp:positionH>
                <wp:positionV relativeFrom="paragraph">
                  <wp:posOffset>120015</wp:posOffset>
                </wp:positionV>
                <wp:extent cx="251460" cy="0"/>
                <wp:effectExtent l="0" t="76200" r="15240" b="95250"/>
                <wp:wrapNone/>
                <wp:docPr id="126" name="直線矢印コネク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E08B3" id="直線矢印コネクタ 126" o:spid="_x0000_s1026" type="#_x0000_t32" style="position:absolute;left:0;text-align:left;margin-left:144.45pt;margin-top:9.45pt;width:19.8pt;height:0;z-index:25181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" strokecolor="black [3213]">
                <v:stroke endarrow="block"/>
              </v:shape>
            </w:pict>
          </mc:Fallback>
        </mc:AlternateContent>
      </w:r>
      <w:r w:rsidRPr="00AC12A3">
        <w:rPr>
          <w:rFonts w:ascii="Meiryo UI" w:eastAsia="Meiryo UI" w:hAnsi="Meiryo UI"/>
          <w:noProof/>
        </w:rPr>
        <w:drawing>
          <wp:anchor distT="0" distB="0" distL="114300" distR="114300" simplePos="0" relativeHeight="251810304" behindDoc="0" locked="0" layoutInCell="1" allowOverlap="1" wp14:anchorId="77848024" wp14:editId="000CABF7">
            <wp:simplePos x="0" y="0"/>
            <wp:positionH relativeFrom="column">
              <wp:posOffset>2133600</wp:posOffset>
            </wp:positionH>
            <wp:positionV relativeFrom="paragraph">
              <wp:posOffset>13335</wp:posOffset>
            </wp:positionV>
            <wp:extent cx="220345" cy="251460"/>
            <wp:effectExtent l="0" t="0" r="8255" b="0"/>
            <wp:wrapNone/>
            <wp:docPr id="86" name="図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8842A" w14:textId="2DBEB700" w:rsidR="00DF14DF" w:rsidRPr="007F0D21" w:rsidRDefault="00DF14DF" w:rsidP="003D25BE">
      <w:pPr>
        <w:pStyle w:val="a3"/>
        <w:ind w:left="0" w:firstLine="0"/>
        <w:rPr>
          <w:rFonts w:ascii="Meiryo UI" w:eastAsia="Meiryo UI" w:hAnsi="Meiryo UI"/>
        </w:rPr>
      </w:pPr>
    </w:p>
    <w:p w14:paraId="5E297B38" w14:textId="3FD8AD17" w:rsidR="00DF14DF" w:rsidRDefault="00C83A38" w:rsidP="003D25BE">
      <w:pPr>
        <w:pStyle w:val="a3"/>
        <w:ind w:left="0" w:firstLine="0"/>
        <w:rPr>
          <w:rFonts w:ascii="Meiryo UI" w:eastAsia="Meiryo UI" w:hAnsi="Meiryo UI"/>
        </w:rPr>
      </w:pPr>
      <w:r w:rsidRPr="007152ED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15DEA41A" wp14:editId="143908B8">
                <wp:simplePos x="0" y="0"/>
                <wp:positionH relativeFrom="column">
                  <wp:posOffset>3867785</wp:posOffset>
                </wp:positionH>
                <wp:positionV relativeFrom="paragraph">
                  <wp:posOffset>108585</wp:posOffset>
                </wp:positionV>
                <wp:extent cx="107950" cy="143510"/>
                <wp:effectExtent l="0" t="0" r="25400" b="27940"/>
                <wp:wrapNone/>
                <wp:docPr id="137" name="四角形: メ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F29A" id="四角形: メモ 137" o:spid="_x0000_s1026" type="#_x0000_t65" style="position:absolute;left:0;text-align:left;margin-left:304.55pt;margin-top:8.55pt;width:8.5pt;height:11.3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" adj="18000" filled="f" strokecolor="black [3213]"/>
            </w:pict>
          </mc:Fallback>
        </mc:AlternateContent>
      </w:r>
      <w:r w:rsidRPr="00500E2B">
        <w:rPr>
          <w:rFonts w:ascii="Meiryo UI" w:eastAsia="Meiryo UI" w:hAnsi="Meiryo UI"/>
          <w:noProof/>
        </w:rPr>
        <w:drawing>
          <wp:anchor distT="0" distB="0" distL="114300" distR="114300" simplePos="0" relativeHeight="251851264" behindDoc="0" locked="0" layoutInCell="1" allowOverlap="1" wp14:anchorId="70D532CC" wp14:editId="5DAE8F02">
            <wp:simplePos x="0" y="0"/>
            <wp:positionH relativeFrom="column">
              <wp:posOffset>2943225</wp:posOffset>
            </wp:positionH>
            <wp:positionV relativeFrom="paragraph">
              <wp:posOffset>74295</wp:posOffset>
            </wp:positionV>
            <wp:extent cx="220345" cy="251460"/>
            <wp:effectExtent l="0" t="0" r="8255" b="0"/>
            <wp:wrapNone/>
            <wp:docPr id="90" name="図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E2B">
        <w:rPr>
          <w:rFonts w:ascii="Meiryo UI" w:eastAsia="Meiryo UI" w:hAnsi="Meiryo UI"/>
          <w:noProof/>
        </w:rPr>
        <w:drawing>
          <wp:anchor distT="0" distB="0" distL="114300" distR="114300" simplePos="0" relativeHeight="251822592" behindDoc="0" locked="0" layoutInCell="1" allowOverlap="1" wp14:anchorId="53F48979" wp14:editId="0CB12329">
            <wp:simplePos x="0" y="0"/>
            <wp:positionH relativeFrom="column">
              <wp:posOffset>2143125</wp:posOffset>
            </wp:positionH>
            <wp:positionV relativeFrom="paragraph">
              <wp:posOffset>91440</wp:posOffset>
            </wp:positionV>
            <wp:extent cx="220345" cy="251460"/>
            <wp:effectExtent l="0" t="0" r="8255" b="0"/>
            <wp:wrapNone/>
            <wp:docPr id="88" name="図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AA0AF" w14:textId="35166BDF" w:rsidR="002F30D2" w:rsidRPr="007F0D21" w:rsidRDefault="004F7323" w:rsidP="003D25BE">
      <w:pPr>
        <w:pStyle w:val="a3"/>
        <w:ind w:left="0" w:firstLine="0"/>
        <w:rPr>
          <w:rFonts w:ascii="Meiryo UI" w:eastAsia="Meiryo UI" w:hAnsi="Meiryo UI"/>
        </w:rPr>
      </w:pPr>
      <w:r w:rsidRPr="007152ED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325A7CDA" wp14:editId="65C27D7C">
                <wp:simplePos x="0" y="0"/>
                <wp:positionH relativeFrom="column">
                  <wp:posOffset>3505200</wp:posOffset>
                </wp:positionH>
                <wp:positionV relativeFrom="paragraph">
                  <wp:posOffset>34925</wp:posOffset>
                </wp:positionV>
                <wp:extent cx="1447800" cy="790575"/>
                <wp:effectExtent l="0" t="0" r="0" b="5080"/>
                <wp:wrapNone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4095C" w14:textId="57B480E3" w:rsidR="00F42C33" w:rsidRPr="00252EAC" w:rsidRDefault="00F42C33" w:rsidP="007152E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ｽﾀｲﾙｼｰﾄﾌｧｲﾙ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A7CDA" id="テキスト ボックス 136" o:spid="_x0000_s1049" type="#_x0000_t202" style="position:absolute;left:0;text-align:left;margin-left:276pt;margin-top:2.75pt;width:114pt;height:62.25pt;z-index:2519321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" fillcolor="white [3212]" stroked="f" strokeweight=".5pt">
                <v:textbox style="mso-fit-shape-to-text:t">
                  <w:txbxContent>
                    <w:p w14:paraId="47F4095C" w14:textId="57B480E3" w:rsidR="00F42C33" w:rsidRPr="00252EAC" w:rsidRDefault="00F42C33" w:rsidP="007152E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ｽﾀｲﾙｼｰﾄﾌｧｲﾙ</w:t>
                      </w:r>
                    </w:p>
                  </w:txbxContent>
                </v:textbox>
              </v:shape>
            </w:pict>
          </mc:Fallback>
        </mc:AlternateContent>
      </w:r>
      <w:r w:rsidR="00C83A38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03BC8B6B" wp14:editId="783D06EB">
                <wp:simplePos x="0" y="0"/>
                <wp:positionH relativeFrom="column">
                  <wp:posOffset>2638425</wp:posOffset>
                </wp:positionH>
                <wp:positionV relativeFrom="paragraph">
                  <wp:posOffset>22225</wp:posOffset>
                </wp:positionV>
                <wp:extent cx="0" cy="864000"/>
                <wp:effectExtent l="0" t="0" r="38100" b="31750"/>
                <wp:wrapNone/>
                <wp:docPr id="141" name="直線コネクタ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A6B00" id="直線コネクタ 141" o:spid="_x0000_s1026" style="position:absolute;left:0;text-align:left;flip:x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.75pt" to="207.7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" strokecolor="black [3213]"/>
            </w:pict>
          </mc:Fallback>
        </mc:AlternateContent>
      </w:r>
      <w:r w:rsidR="00C83A38" w:rsidRPr="00500E2B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73D739D2" wp14:editId="76471D63">
                <wp:simplePos x="0" y="0"/>
                <wp:positionH relativeFrom="column">
                  <wp:posOffset>2867025</wp:posOffset>
                </wp:positionH>
                <wp:positionV relativeFrom="paragraph">
                  <wp:posOffset>31115</wp:posOffset>
                </wp:positionV>
                <wp:extent cx="1447800" cy="790575"/>
                <wp:effectExtent l="0" t="0" r="0" b="5080"/>
                <wp:wrapNone/>
                <wp:docPr id="89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1C7EA" w14:textId="2513CAC2" w:rsidR="00F42C33" w:rsidRPr="00252EAC" w:rsidRDefault="00F42C33" w:rsidP="00500E2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739D2" id="テキスト ボックス 89" o:spid="_x0000_s1050" type="#_x0000_t202" style="position:absolute;left:0;text-align:left;margin-left:225.75pt;margin-top:2.45pt;width:114pt;height:62.25pt;z-index:25184307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" fillcolor="white [3212]" stroked="f" strokeweight=".5pt">
                <v:textbox style="mso-fit-shape-to-text:t">
                  <w:txbxContent>
                    <w:p w14:paraId="7321C7EA" w14:textId="2513CAC2" w:rsidR="00F42C33" w:rsidRPr="00252EAC" w:rsidRDefault="00F42C33" w:rsidP="00500E2B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C83A38" w:rsidRPr="00500E2B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9CB12DD" wp14:editId="013B964C">
                <wp:simplePos x="0" y="0"/>
                <wp:positionH relativeFrom="column">
                  <wp:posOffset>1990725</wp:posOffset>
                </wp:positionH>
                <wp:positionV relativeFrom="paragraph">
                  <wp:posOffset>57785</wp:posOffset>
                </wp:positionV>
                <wp:extent cx="1447800" cy="790575"/>
                <wp:effectExtent l="0" t="0" r="0" b="5080"/>
                <wp:wrapNone/>
                <wp:docPr id="87" name="テキスト ボック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DFBC8" w14:textId="3878AE6F" w:rsidR="00F42C33" w:rsidRPr="00252EAC" w:rsidRDefault="00F42C33" w:rsidP="00500E2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p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B12DD" id="テキスト ボックス 87" o:spid="_x0000_s1051" type="#_x0000_t202" style="position:absolute;left:0;text-align:left;margin-left:156.75pt;margin-top:4.55pt;width:114pt;height:62.25pt;z-index:2518205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" fillcolor="white [3212]" stroked="f" strokeweight=".5pt">
                <v:textbox style="mso-fit-shape-to-text:t">
                  <w:txbxContent>
                    <w:p w14:paraId="082DFBC8" w14:textId="3878AE6F" w:rsidR="00F42C33" w:rsidRPr="00252EAC" w:rsidRDefault="00F42C33" w:rsidP="00500E2B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p</w:t>
                      </w:r>
                      <w:r>
                        <w:rPr>
                          <w:rFonts w:ascii="Meiryo UI" w:eastAsia="Meiryo UI" w:hAnsi="Meiryo UI"/>
                        </w:rPr>
                        <w:t>ublic</w:t>
                      </w:r>
                    </w:p>
                  </w:txbxContent>
                </v:textbox>
              </v:shape>
            </w:pict>
          </mc:Fallback>
        </mc:AlternateContent>
      </w:r>
      <w:r w:rsidR="00C83A38"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11E18D54" wp14:editId="6601A2F2">
                <wp:simplePos x="0" y="0"/>
                <wp:positionH relativeFrom="column">
                  <wp:posOffset>2420620</wp:posOffset>
                </wp:positionH>
                <wp:positionV relativeFrom="paragraph">
                  <wp:posOffset>20320</wp:posOffset>
                </wp:positionV>
                <wp:extent cx="467995" cy="0"/>
                <wp:effectExtent l="0" t="76200" r="27305" b="95250"/>
                <wp:wrapNone/>
                <wp:docPr id="101" name="直線矢印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2413C" id="直線矢印コネクタ 101" o:spid="_x0000_s1026" type="#_x0000_t32" style="position:absolute;left:0;text-align:left;margin-left:190.6pt;margin-top:1.6pt;width:36.85pt;height:0;z-index:25190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" strokecolor="black [3213]">
                <v:stroke endarrow="block"/>
              </v:shape>
            </w:pict>
          </mc:Fallback>
        </mc:AlternateContent>
      </w:r>
      <w:r w:rsidR="00C83A38"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9336363" wp14:editId="67D506BD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</wp:posOffset>
                </wp:positionV>
                <wp:extent cx="251460" cy="0"/>
                <wp:effectExtent l="0" t="76200" r="15240" b="95250"/>
                <wp:wrapNone/>
                <wp:docPr id="127" name="直線矢印コネクタ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A328C" id="直線矢印コネクタ 127" o:spid="_x0000_s1026" type="#_x0000_t32" style="position:absolute;left:0;text-align:left;margin-left:2in;margin-top:2.7pt;width:19.8pt;height:0;z-index:25191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  <w:r w:rsidR="00C83A38" w:rsidRPr="007152ED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21420CE1" wp14:editId="69D6CB2F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</wp:posOffset>
                </wp:positionV>
                <wp:extent cx="467995" cy="0"/>
                <wp:effectExtent l="0" t="76200" r="27305" b="95250"/>
                <wp:wrapNone/>
                <wp:docPr id="135" name="直線矢印コネク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487FD" id="直線矢印コネクタ 135" o:spid="_x0000_s1026" type="#_x0000_t32" style="position:absolute;left:0;text-align:left;margin-left:255pt;margin-top:.9pt;width:36.85pt;height:0;z-index:25220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" strokecolor="black [3213]">
                <v:stroke endarrow="block"/>
              </v:shape>
            </w:pict>
          </mc:Fallback>
        </mc:AlternateContent>
      </w:r>
    </w:p>
    <w:p w14:paraId="71173F6D" w14:textId="3DCE4A96" w:rsidR="00DF14DF" w:rsidRPr="007F0D21" w:rsidRDefault="004F7323" w:rsidP="003D25BE">
      <w:pPr>
        <w:pStyle w:val="a3"/>
        <w:ind w:left="0" w:firstLine="0"/>
        <w:rPr>
          <w:rFonts w:ascii="Meiryo UI" w:eastAsia="Meiryo UI" w:hAnsi="Meiryo UI"/>
        </w:rPr>
      </w:pPr>
      <w:r w:rsidRPr="00500E2B">
        <w:rPr>
          <w:rFonts w:ascii="Meiryo UI" w:eastAsia="Meiryo UI" w:hAnsi="Meiryo UI"/>
          <w:noProof/>
        </w:rPr>
        <w:drawing>
          <wp:anchor distT="0" distB="0" distL="114300" distR="114300" simplePos="0" relativeHeight="251893248" behindDoc="0" locked="0" layoutInCell="1" allowOverlap="1" wp14:anchorId="24EF13A2" wp14:editId="3F1DEB42">
            <wp:simplePos x="0" y="0"/>
            <wp:positionH relativeFrom="column">
              <wp:posOffset>2952750</wp:posOffset>
            </wp:positionH>
            <wp:positionV relativeFrom="paragraph">
              <wp:posOffset>158115</wp:posOffset>
            </wp:positionV>
            <wp:extent cx="220345" cy="251460"/>
            <wp:effectExtent l="0" t="0" r="8255" b="0"/>
            <wp:wrapNone/>
            <wp:docPr id="92" name="図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CEA7F" w14:textId="59579400" w:rsidR="00DF14DF" w:rsidRPr="007F0D21" w:rsidRDefault="00F125B7" w:rsidP="003D25BE">
      <w:pPr>
        <w:pStyle w:val="a3"/>
        <w:ind w:left="0" w:firstLine="0"/>
        <w:rPr>
          <w:rFonts w:ascii="Meiryo UI" w:eastAsia="Meiryo UI" w:hAnsi="Meiryo UI"/>
        </w:rPr>
      </w:pPr>
      <w:r w:rsidRPr="007152ED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797BA645" wp14:editId="6D235802">
                <wp:simplePos x="0" y="0"/>
                <wp:positionH relativeFrom="column">
                  <wp:posOffset>3244215</wp:posOffset>
                </wp:positionH>
                <wp:positionV relativeFrom="paragraph">
                  <wp:posOffset>110490</wp:posOffset>
                </wp:positionV>
                <wp:extent cx="467995" cy="0"/>
                <wp:effectExtent l="0" t="76200" r="27305" b="95250"/>
                <wp:wrapNone/>
                <wp:docPr id="138" name="直線矢印コネク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E4FA1" id="直線矢印コネクタ 138" o:spid="_x0000_s1026" type="#_x0000_t32" style="position:absolute;left:0;text-align:left;margin-left:255.45pt;margin-top:8.7pt;width:36.85pt;height:0;z-index:25222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" strokecolor="black [3213]">
                <v:stroke endarrow="block"/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6ACF0A95" wp14:editId="4649488F">
                <wp:simplePos x="0" y="0"/>
                <wp:positionH relativeFrom="column">
                  <wp:posOffset>2638425</wp:posOffset>
                </wp:positionH>
                <wp:positionV relativeFrom="paragraph">
                  <wp:posOffset>99060</wp:posOffset>
                </wp:positionV>
                <wp:extent cx="251460" cy="0"/>
                <wp:effectExtent l="0" t="76200" r="15240" b="95250"/>
                <wp:wrapNone/>
                <wp:docPr id="142" name="直線矢印コネクタ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DCD42" id="直線矢印コネクタ 142" o:spid="_x0000_s1026" type="#_x0000_t32" style="position:absolute;left:0;text-align:left;margin-left:207.75pt;margin-top:7.8pt;width:19.8pt;height:0;z-index:25200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  <w:r w:rsidR="00061062" w:rsidRPr="000100F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2FC3C764" wp14:editId="3558A4E8">
                <wp:simplePos x="0" y="0"/>
                <wp:positionH relativeFrom="column">
                  <wp:posOffset>3867785</wp:posOffset>
                </wp:positionH>
                <wp:positionV relativeFrom="paragraph">
                  <wp:posOffset>7620</wp:posOffset>
                </wp:positionV>
                <wp:extent cx="107950" cy="143510"/>
                <wp:effectExtent l="0" t="0" r="25400" b="27940"/>
                <wp:wrapNone/>
                <wp:docPr id="140" name="四角形: メ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2517" id="四角形: メモ 140" o:spid="_x0000_s1026" type="#_x0000_t65" style="position:absolute;left:0;text-align:left;margin-left:304.55pt;margin-top:.6pt;width:8.5pt;height:11.3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" adj="18000" filled="f" strokecolor="black [3213]"/>
            </w:pict>
          </mc:Fallback>
        </mc:AlternateContent>
      </w:r>
      <w:r w:rsidR="00206A67" w:rsidRPr="000100F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0CD00EEA" wp14:editId="24BB3771">
                <wp:simplePos x="0" y="0"/>
                <wp:positionH relativeFrom="column">
                  <wp:posOffset>3571875</wp:posOffset>
                </wp:positionH>
                <wp:positionV relativeFrom="paragraph">
                  <wp:posOffset>126365</wp:posOffset>
                </wp:positionV>
                <wp:extent cx="1447800" cy="790575"/>
                <wp:effectExtent l="0" t="0" r="0" b="5080"/>
                <wp:wrapNone/>
                <wp:docPr id="139" name="テキスト ボック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E67B9" w14:textId="017A6527" w:rsidR="00F42C33" w:rsidRPr="00252EAC" w:rsidRDefault="00F42C33" w:rsidP="000100F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ｲﾒｰｼﾞﾌｧｲﾙ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00EEA" id="テキスト ボックス 139" o:spid="_x0000_s1052" type="#_x0000_t202" style="position:absolute;left:0;text-align:left;margin-left:281.25pt;margin-top:9.95pt;width:114pt;height:62.25pt;z-index:2519649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" fillcolor="white [3212]" stroked="f" strokeweight=".5pt">
                <v:textbox style="mso-fit-shape-to-text:t">
                  <w:txbxContent>
                    <w:p w14:paraId="176E67B9" w14:textId="017A6527" w:rsidR="00F42C33" w:rsidRPr="00252EAC" w:rsidRDefault="00F42C33" w:rsidP="000100F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ｲﾒｰｼﾞﾌｧｲﾙ</w:t>
                      </w:r>
                    </w:p>
                  </w:txbxContent>
                </v:textbox>
              </v:shape>
            </w:pict>
          </mc:Fallback>
        </mc:AlternateContent>
      </w:r>
      <w:r w:rsidR="004F7323" w:rsidRPr="00500E2B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5DC84A6" wp14:editId="3D4AB7C0">
                <wp:simplePos x="0" y="0"/>
                <wp:positionH relativeFrom="column">
                  <wp:posOffset>2876550</wp:posOffset>
                </wp:positionH>
                <wp:positionV relativeFrom="paragraph">
                  <wp:posOffset>105410</wp:posOffset>
                </wp:positionV>
                <wp:extent cx="1447800" cy="790575"/>
                <wp:effectExtent l="0" t="0" r="0" b="5080"/>
                <wp:wrapNone/>
                <wp:docPr id="91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CA2FD" w14:textId="0E6A8CEC" w:rsidR="00F42C33" w:rsidRPr="00252EAC" w:rsidRDefault="00F42C33" w:rsidP="00500E2B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i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C84A6" id="テキスト ボックス 91" o:spid="_x0000_s1053" type="#_x0000_t202" style="position:absolute;left:0;text-align:left;margin-left:226.5pt;margin-top:8.3pt;width:114pt;height:62.25pt;z-index:2518758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" fillcolor="white [3212]" stroked="f" strokeweight=".5pt">
                <v:textbox style="mso-fit-shape-to-text:t">
                  <w:txbxContent>
                    <w:p w14:paraId="1C2CA2FD" w14:textId="0E6A8CEC" w:rsidR="00F42C33" w:rsidRPr="00252EAC" w:rsidRDefault="00F42C33" w:rsidP="00500E2B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i</w:t>
                      </w:r>
                      <w:r>
                        <w:rPr>
                          <w:rFonts w:ascii="Meiryo UI" w:eastAsia="Meiryo UI" w:hAnsi="Meiryo UI"/>
                        </w:rP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</w:p>
    <w:p w14:paraId="4644DC85" w14:textId="5A1B3C61" w:rsidR="00DF14DF" w:rsidRPr="007F0D21" w:rsidRDefault="00DF14DF" w:rsidP="003D25BE">
      <w:pPr>
        <w:pStyle w:val="a3"/>
        <w:ind w:left="0" w:firstLine="0"/>
        <w:rPr>
          <w:rFonts w:ascii="Meiryo UI" w:eastAsia="Meiryo UI" w:hAnsi="Meiryo UI"/>
        </w:rPr>
      </w:pPr>
    </w:p>
    <w:p w14:paraId="7A5B70E9" w14:textId="327C5E91" w:rsidR="00B24044" w:rsidRDefault="00B47F62" w:rsidP="003D25BE">
      <w:pPr>
        <w:pStyle w:val="a3"/>
        <w:ind w:left="0" w:firstLine="0"/>
        <w:rPr>
          <w:rFonts w:ascii="Meiryo UI" w:eastAsia="Meiryo UI" w:hAnsi="Meiryo UI"/>
        </w:rPr>
      </w:pPr>
      <w:r w:rsidRPr="007152ED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230144" behindDoc="0" locked="0" layoutInCell="1" allowOverlap="1" wp14:anchorId="04740740" wp14:editId="677BFDDA">
                <wp:simplePos x="0" y="0"/>
                <wp:positionH relativeFrom="column">
                  <wp:posOffset>3246755</wp:posOffset>
                </wp:positionH>
                <wp:positionV relativeFrom="paragraph">
                  <wp:posOffset>150495</wp:posOffset>
                </wp:positionV>
                <wp:extent cx="467995" cy="0"/>
                <wp:effectExtent l="0" t="76200" r="27305" b="952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25136" id="直線矢印コネクタ 10" o:spid="_x0000_s1026" type="#_x0000_t32" style="position:absolute;left:0;text-align:left;margin-left:255.65pt;margin-top:11.85pt;width:36.85pt;height:0;z-index:25223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181C66E2" wp14:editId="68449DF7">
                <wp:simplePos x="0" y="0"/>
                <wp:positionH relativeFrom="column">
                  <wp:posOffset>2638425</wp:posOffset>
                </wp:positionH>
                <wp:positionV relativeFrom="paragraph">
                  <wp:posOffset>156210</wp:posOffset>
                </wp:positionV>
                <wp:extent cx="251460" cy="0"/>
                <wp:effectExtent l="0" t="76200" r="15240" b="9525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945B5" id="直線矢印コネクタ 8" o:spid="_x0000_s1026" type="#_x0000_t32" style="position:absolute;left:0;text-align:left;margin-left:207.75pt;margin-top:12.3pt;width:19.8pt;height:0;z-index:25222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" strokecolor="black [3213]">
                <v:stroke endarrow="block"/>
              </v:shape>
            </w:pict>
          </mc:Fallback>
        </mc:AlternateContent>
      </w:r>
      <w:r w:rsidR="00F125B7" w:rsidRPr="00F42C33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080AC348" wp14:editId="6867EB23">
                <wp:simplePos x="0" y="0"/>
                <wp:positionH relativeFrom="column">
                  <wp:posOffset>3434715</wp:posOffset>
                </wp:positionH>
                <wp:positionV relativeFrom="paragraph">
                  <wp:posOffset>169545</wp:posOffset>
                </wp:positionV>
                <wp:extent cx="1447800" cy="790575"/>
                <wp:effectExtent l="0" t="0" r="5715" b="508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CAE0AF" w14:textId="19171589" w:rsidR="00F42C33" w:rsidRPr="00252EAC" w:rsidRDefault="00F125B7" w:rsidP="00F42C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F125B7">
                              <w:rPr>
                                <w:rFonts w:ascii="Meiryo UI" w:eastAsia="Meiryo UI" w:hAnsi="Meiryo UI"/>
                              </w:rPr>
                              <w:t>JavaScript</w:t>
                            </w:r>
                            <w:r w:rsidR="00F42C33">
                              <w:rPr>
                                <w:rFonts w:ascii="Meiryo UI" w:eastAsia="Meiryo UI" w:hAnsi="Meiryo UI" w:hint="eastAsia"/>
                              </w:rPr>
                              <w:t>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AC348" id="テキスト ボックス 5" o:spid="_x0000_s1054" type="#_x0000_t202" style="position:absolute;left:0;text-align:left;margin-left:270.45pt;margin-top:13.35pt;width:114pt;height:62.25pt;z-index:2521461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" fillcolor="white [3212]" stroked="f" strokeweight=".5pt">
                <v:textbox style="mso-fit-shape-to-text:t">
                  <w:txbxContent>
                    <w:p w14:paraId="18CAE0AF" w14:textId="19171589" w:rsidR="00F42C33" w:rsidRPr="00252EAC" w:rsidRDefault="00F125B7" w:rsidP="00F42C33">
                      <w:pPr>
                        <w:rPr>
                          <w:rFonts w:ascii="Meiryo UI" w:eastAsia="Meiryo UI" w:hAnsi="Meiryo UI"/>
                        </w:rPr>
                      </w:pPr>
                      <w:r w:rsidRPr="00F125B7">
                        <w:rPr>
                          <w:rFonts w:ascii="Meiryo UI" w:eastAsia="Meiryo UI" w:hAnsi="Meiryo UI"/>
                        </w:rPr>
                        <w:t>JavaScript</w:t>
                      </w:r>
                      <w:r w:rsidR="00F42C33">
                        <w:rPr>
                          <w:rFonts w:ascii="Meiryo UI" w:eastAsia="Meiryo UI" w:hAnsi="Meiryo UI" w:hint="eastAsia"/>
                        </w:rPr>
                        <w:t>ﾌｧｲﾙ</w:t>
                      </w:r>
                    </w:p>
                  </w:txbxContent>
                </v:textbox>
              </v:shape>
            </w:pict>
          </mc:Fallback>
        </mc:AlternateContent>
      </w:r>
      <w:r w:rsidR="00F125B7" w:rsidRPr="00F42C33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2C7DB55B" wp14:editId="7A7185FE">
                <wp:simplePos x="0" y="0"/>
                <wp:positionH relativeFrom="column">
                  <wp:posOffset>3873500</wp:posOffset>
                </wp:positionH>
                <wp:positionV relativeFrom="paragraph">
                  <wp:posOffset>31750</wp:posOffset>
                </wp:positionV>
                <wp:extent cx="107950" cy="143510"/>
                <wp:effectExtent l="0" t="0" r="25400" b="27940"/>
                <wp:wrapNone/>
                <wp:docPr id="6" name="四角形: メ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1D663" id="四角形: メモ 6" o:spid="_x0000_s1026" type="#_x0000_t65" style="position:absolute;left:0;text-align:left;margin-left:305pt;margin-top:2.5pt;width:8.5pt;height:11.3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" adj="18000" filled="f" strokecolor="black [3213]"/>
            </w:pict>
          </mc:Fallback>
        </mc:AlternateContent>
      </w:r>
      <w:r w:rsidR="00F125B7" w:rsidRPr="00F42C33">
        <w:rPr>
          <w:rFonts w:ascii="Meiryo UI" w:eastAsia="Meiryo UI" w:hAnsi="Meiryo UI"/>
          <w:noProof/>
        </w:rPr>
        <w:drawing>
          <wp:anchor distT="0" distB="0" distL="114300" distR="114300" simplePos="0" relativeHeight="252097024" behindDoc="0" locked="0" layoutInCell="1" allowOverlap="1" wp14:anchorId="2E75AB22" wp14:editId="6038500E">
            <wp:simplePos x="0" y="0"/>
            <wp:positionH relativeFrom="column">
              <wp:posOffset>2958465</wp:posOffset>
            </wp:positionH>
            <wp:positionV relativeFrom="paragraph">
              <wp:posOffset>27940</wp:posOffset>
            </wp:positionV>
            <wp:extent cx="220345" cy="251460"/>
            <wp:effectExtent l="0" t="0" r="825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5B7" w:rsidRPr="00F42C33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22871710" wp14:editId="464FD4CE">
                <wp:simplePos x="0" y="0"/>
                <wp:positionH relativeFrom="column">
                  <wp:posOffset>2882265</wp:posOffset>
                </wp:positionH>
                <wp:positionV relativeFrom="paragraph">
                  <wp:posOffset>158115</wp:posOffset>
                </wp:positionV>
                <wp:extent cx="1447800" cy="790575"/>
                <wp:effectExtent l="0" t="0" r="0" b="508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6FAEE0" w14:textId="30097D62" w:rsidR="00F42C33" w:rsidRPr="00252EAC" w:rsidRDefault="00F125B7" w:rsidP="00F42C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71710" id="テキスト ボックス 4" o:spid="_x0000_s1055" type="#_x0000_t202" style="position:absolute;left:0;text-align:left;margin-left:226.95pt;margin-top:12.45pt;width:114pt;height:62.25pt;z-index:2520488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" fillcolor="white [3212]" stroked="f" strokeweight=".5pt">
                <v:textbox style="mso-fit-shape-to-text:t">
                  <w:txbxContent>
                    <w:p w14:paraId="516FAEE0" w14:textId="30097D62" w:rsidR="00F42C33" w:rsidRPr="00252EAC" w:rsidRDefault="00F125B7" w:rsidP="00F42C33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</w:p>
    <w:p w14:paraId="01A8D5AA" w14:textId="494DD130" w:rsidR="002A7FAD" w:rsidRDefault="002A7FAD" w:rsidP="003D25BE">
      <w:pPr>
        <w:pStyle w:val="a3"/>
        <w:ind w:left="0" w:firstLine="0"/>
        <w:rPr>
          <w:rFonts w:ascii="Meiryo UI" w:eastAsia="Meiryo UI" w:hAnsi="Meiryo UI"/>
        </w:rPr>
      </w:pPr>
    </w:p>
    <w:p w14:paraId="77623425" w14:textId="1C9C1A21" w:rsidR="00DF14DF" w:rsidRPr="007F0D21" w:rsidRDefault="000100F2" w:rsidP="003D25BE">
      <w:pPr>
        <w:pStyle w:val="a3"/>
        <w:ind w:left="0" w:firstLine="0"/>
        <w:rPr>
          <w:rFonts w:ascii="Meiryo UI" w:eastAsia="Meiryo UI" w:hAnsi="Meiryo UI"/>
        </w:rPr>
      </w:pPr>
      <w:r w:rsidRPr="00F07778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652480" behindDoc="0" locked="0" layoutInCell="1" allowOverlap="1" wp14:anchorId="7CA77655" wp14:editId="63C1B541">
                <wp:simplePos x="0" y="0"/>
                <wp:positionH relativeFrom="column">
                  <wp:posOffset>5114925</wp:posOffset>
                </wp:positionH>
                <wp:positionV relativeFrom="paragraph">
                  <wp:posOffset>357505</wp:posOffset>
                </wp:positionV>
                <wp:extent cx="1447800" cy="790575"/>
                <wp:effectExtent l="0" t="0" r="0" b="5080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706B2" w14:textId="0D349657" w:rsidR="00F42C33" w:rsidRPr="00252EAC" w:rsidRDefault="00F42C33" w:rsidP="00F0777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ﾋﾞｭｰﾌｧｲﾙ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77655" id="テキスト ボックス 132" o:spid="_x0000_s1056" type="#_x0000_t202" style="position:absolute;left:0;text-align:left;margin-left:402.75pt;margin-top:28.15pt;width:114pt;height:62.25pt;z-index:253652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" fillcolor="white [3212]" stroked="f" strokeweight=".5pt">
                <v:textbox style="mso-fit-shape-to-text:t">
                  <w:txbxContent>
                    <w:p w14:paraId="3D7706B2" w14:textId="0D349657" w:rsidR="00F42C33" w:rsidRPr="00252EAC" w:rsidRDefault="00F42C33" w:rsidP="00F07778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ﾋﾞｭｰﾌｧｲﾙ</w:t>
                      </w:r>
                    </w:p>
                  </w:txbxContent>
                </v:textbox>
              </v:shape>
            </w:pict>
          </mc:Fallback>
        </mc:AlternateContent>
      </w:r>
      <w:r w:rsidRPr="009B4EF6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884480" behindDoc="0" locked="0" layoutInCell="1" allowOverlap="1" wp14:anchorId="61EF40AD" wp14:editId="195364D1">
                <wp:simplePos x="0" y="0"/>
                <wp:positionH relativeFrom="column">
                  <wp:posOffset>1913890</wp:posOffset>
                </wp:positionH>
                <wp:positionV relativeFrom="paragraph">
                  <wp:posOffset>384810</wp:posOffset>
                </wp:positionV>
                <wp:extent cx="1447800" cy="790575"/>
                <wp:effectExtent l="0" t="0" r="8255" b="5080"/>
                <wp:wrapNone/>
                <wp:docPr id="93" name="テキスト ボック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90358" w14:textId="1A4218DE" w:rsidR="00F42C33" w:rsidRPr="00252EAC" w:rsidRDefault="00F42C33" w:rsidP="009B4EF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F40AD" id="テキスト ボックス 93" o:spid="_x0000_s1057" type="#_x0000_t202" style="position:absolute;left:0;text-align:left;margin-left:150.7pt;margin-top:30.3pt;width:114pt;height:62.25pt;z-index:252884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" fillcolor="white [3212]" stroked="f" strokeweight=".5pt">
                <v:textbox style="mso-fit-shape-to-text:t">
                  <w:txbxContent>
                    <w:p w14:paraId="55190358" w14:textId="1A4218DE" w:rsidR="00F42C33" w:rsidRPr="00252EAC" w:rsidRDefault="00F42C33" w:rsidP="009B4EF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r</w:t>
                      </w:r>
                      <w:r>
                        <w:rPr>
                          <w:rFonts w:ascii="Meiryo UI" w:eastAsia="Meiryo UI" w:hAnsi="Meiryo UI"/>
                        </w:rPr>
                        <w:t>esources</w:t>
                      </w:r>
                    </w:p>
                  </w:txbxContent>
                </v:textbox>
              </v:shape>
            </w:pict>
          </mc:Fallback>
        </mc:AlternateContent>
      </w:r>
      <w:r w:rsidRPr="00057125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995072" behindDoc="0" locked="0" layoutInCell="1" allowOverlap="1" wp14:anchorId="39C1F903" wp14:editId="2F4F767A">
                <wp:simplePos x="0" y="0"/>
                <wp:positionH relativeFrom="column">
                  <wp:posOffset>3448050</wp:posOffset>
                </wp:positionH>
                <wp:positionV relativeFrom="paragraph">
                  <wp:posOffset>386080</wp:posOffset>
                </wp:positionV>
                <wp:extent cx="1447800" cy="790575"/>
                <wp:effectExtent l="0" t="0" r="0" b="1270"/>
                <wp:wrapNone/>
                <wp:docPr id="97" name="テキスト ボック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07341" w14:textId="23DD60F0" w:rsidR="00F42C33" w:rsidRDefault="00F42C33" w:rsidP="00057125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Layouts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、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Mst</w:t>
                            </w:r>
                          </w:p>
                          <w:p w14:paraId="15423937" w14:textId="77777777" w:rsidR="00F42C33" w:rsidRDefault="00F42C33" w:rsidP="00057125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chet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、Schem</w:t>
                            </w:r>
                          </w:p>
                          <w:p w14:paraId="2899BA17" w14:textId="77777777" w:rsidR="00F42C33" w:rsidRPr="00252EAC" w:rsidRDefault="00F42C33" w:rsidP="00057125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ches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、R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1F903" id="テキスト ボックス 97" o:spid="_x0000_s1058" type="#_x0000_t202" style="position:absolute;left:0;text-align:left;margin-left:271.5pt;margin-top:30.4pt;width:114pt;height:62.25pt;z-index:252995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" fillcolor="white [3212]" stroked="f" strokeweight=".5pt">
                <v:textbox style="mso-fit-shape-to-text:t">
                  <w:txbxContent>
                    <w:p w14:paraId="1DB07341" w14:textId="23DD60F0" w:rsidR="00F42C33" w:rsidRDefault="00F42C33" w:rsidP="00057125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Layouts</w:t>
                      </w:r>
                      <w:r>
                        <w:rPr>
                          <w:rFonts w:ascii="Meiryo UI" w:eastAsia="Meiryo UI" w:hAnsi="Meiryo UI" w:hint="eastAsia"/>
                        </w:rPr>
                        <w:t>、</w:t>
                      </w:r>
                      <w:r>
                        <w:rPr>
                          <w:rFonts w:ascii="Meiryo UI" w:eastAsia="Meiryo UI" w:hAnsi="Meiryo UI"/>
                        </w:rPr>
                        <w:t>Mst</w:t>
                      </w:r>
                    </w:p>
                    <w:p w14:paraId="15423937" w14:textId="77777777" w:rsidR="00F42C33" w:rsidRDefault="00F42C33" w:rsidP="00057125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S</w:t>
                      </w:r>
                      <w:r>
                        <w:rPr>
                          <w:rFonts w:ascii="Meiryo UI" w:eastAsia="Meiryo UI" w:hAnsi="Meiryo UI"/>
                        </w:rPr>
                        <w:t>chet</w:t>
                      </w:r>
                      <w:r>
                        <w:rPr>
                          <w:rFonts w:ascii="Meiryo UI" w:eastAsia="Meiryo UI" w:hAnsi="Meiryo UI" w:hint="eastAsia"/>
                        </w:rPr>
                        <w:t>、Schem</w:t>
                      </w:r>
                    </w:p>
                    <w:p w14:paraId="2899BA17" w14:textId="77777777" w:rsidR="00F42C33" w:rsidRPr="00252EAC" w:rsidRDefault="00F42C33" w:rsidP="00057125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S</w:t>
                      </w:r>
                      <w:r>
                        <w:rPr>
                          <w:rFonts w:ascii="Meiryo UI" w:eastAsia="Meiryo UI" w:hAnsi="Meiryo UI"/>
                        </w:rPr>
                        <w:t>ches</w:t>
                      </w:r>
                      <w:r>
                        <w:rPr>
                          <w:rFonts w:ascii="Meiryo UI" w:eastAsia="Meiryo UI" w:hAnsi="Meiryo UI" w:hint="eastAsia"/>
                        </w:rPr>
                        <w:t>、R</w:t>
                      </w:r>
                      <w:r>
                        <w:rPr>
                          <w:rFonts w:ascii="Meiryo UI" w:eastAsia="Meiryo UI" w:hAnsi="Meiryo UI"/>
                        </w:rPr>
                        <w:t>eport</w:t>
                      </w:r>
                    </w:p>
                  </w:txbxContent>
                </v:textbox>
              </v:shape>
            </w:pict>
          </mc:Fallback>
        </mc:AlternateContent>
      </w:r>
      <w:r w:rsidRPr="00721B46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063680" behindDoc="0" locked="0" layoutInCell="1" allowOverlap="1" wp14:anchorId="16FDD8D1" wp14:editId="1680E3EA">
                <wp:simplePos x="0" y="0"/>
                <wp:positionH relativeFrom="column">
                  <wp:posOffset>4359910</wp:posOffset>
                </wp:positionH>
                <wp:positionV relativeFrom="paragraph">
                  <wp:posOffset>387350</wp:posOffset>
                </wp:positionV>
                <wp:extent cx="1447800" cy="790575"/>
                <wp:effectExtent l="0" t="0" r="0" b="0"/>
                <wp:wrapNone/>
                <wp:docPr id="99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C11AE" w14:textId="17AE9AD9" w:rsidR="00F42C33" w:rsidRDefault="00F42C33" w:rsidP="00721B4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機能毎の</w:t>
                            </w:r>
                          </w:p>
                          <w:p w14:paraId="20773181" w14:textId="1DC8A690" w:rsidR="00F42C33" w:rsidRPr="00252EAC" w:rsidRDefault="000B52C5" w:rsidP="00721B4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ﾌｫﾙﾀﾞ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DD8D1" id="テキスト ボックス 99" o:spid="_x0000_s1059" type="#_x0000_t202" style="position:absolute;left:0;text-align:left;margin-left:343.3pt;margin-top:30.5pt;width:114pt;height:62.25pt;z-index:2530636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" fillcolor="white [3212]" stroked="f" strokeweight=".5pt">
                <v:textbox style="mso-fit-shape-to-text:t">
                  <w:txbxContent>
                    <w:p w14:paraId="5C8C11AE" w14:textId="17AE9AD9" w:rsidR="00F42C33" w:rsidRDefault="00F42C33" w:rsidP="00721B4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機能毎の</w:t>
                      </w:r>
                    </w:p>
                    <w:p w14:paraId="20773181" w14:textId="1DC8A690" w:rsidR="00F42C33" w:rsidRPr="00252EAC" w:rsidRDefault="000B52C5" w:rsidP="00721B4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ﾌｫﾙﾀﾞ</w:t>
                      </w:r>
                    </w:p>
                  </w:txbxContent>
                </v:textbox>
              </v:shape>
            </w:pict>
          </mc:Fallback>
        </mc:AlternateContent>
      </w:r>
      <w:r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144576" behindDoc="0" locked="0" layoutInCell="1" allowOverlap="1" wp14:anchorId="1EC3C0AC" wp14:editId="5B7E571E">
                <wp:simplePos x="0" y="0"/>
                <wp:positionH relativeFrom="column">
                  <wp:posOffset>2428875</wp:posOffset>
                </wp:positionH>
                <wp:positionV relativeFrom="paragraph">
                  <wp:posOffset>323850</wp:posOffset>
                </wp:positionV>
                <wp:extent cx="467995" cy="0"/>
                <wp:effectExtent l="0" t="76200" r="27305" b="95250"/>
                <wp:wrapNone/>
                <wp:docPr id="102" name="直線矢印コネク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F6CAFC" id="直線矢印コネクタ 102" o:spid="_x0000_s1026" type="#_x0000_t32" style="position:absolute;left:0;text-align:left;margin-left:191.25pt;margin-top:25.5pt;width:36.85pt;height:0;z-index:25314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" strokecolor="black [3213]">
                <v:stroke endarrow="block"/>
              </v:shape>
            </w:pict>
          </mc:Fallback>
        </mc:AlternateContent>
      </w:r>
      <w:r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156864" behindDoc="0" locked="0" layoutInCell="1" allowOverlap="1" wp14:anchorId="4C7F5E5F" wp14:editId="18E10BCB">
                <wp:simplePos x="0" y="0"/>
                <wp:positionH relativeFrom="column">
                  <wp:posOffset>3248025</wp:posOffset>
                </wp:positionH>
                <wp:positionV relativeFrom="paragraph">
                  <wp:posOffset>321945</wp:posOffset>
                </wp:positionV>
                <wp:extent cx="467995" cy="0"/>
                <wp:effectExtent l="0" t="76200" r="27305" b="95250"/>
                <wp:wrapNone/>
                <wp:docPr id="103" name="直線矢印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E9C42" id="直線矢印コネクタ 103" o:spid="_x0000_s1026" type="#_x0000_t32" style="position:absolute;left:0;text-align:left;margin-left:255.75pt;margin-top:25.35pt;width:36.85pt;height:0;z-index:2531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" strokecolor="black [3213]">
                <v:stroke endarrow="block"/>
              </v:shape>
            </w:pict>
          </mc:Fallback>
        </mc:AlternateContent>
      </w:r>
      <w:r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168128" behindDoc="0" locked="0" layoutInCell="1" allowOverlap="1" wp14:anchorId="58F41119" wp14:editId="0C8E21D2">
                <wp:simplePos x="0" y="0"/>
                <wp:positionH relativeFrom="column">
                  <wp:posOffset>4037330</wp:posOffset>
                </wp:positionH>
                <wp:positionV relativeFrom="paragraph">
                  <wp:posOffset>321945</wp:posOffset>
                </wp:positionV>
                <wp:extent cx="467995" cy="0"/>
                <wp:effectExtent l="0" t="76200" r="27305" b="95250"/>
                <wp:wrapNone/>
                <wp:docPr id="104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2EB99" id="直線矢印コネクタ 104" o:spid="_x0000_s1026" type="#_x0000_t32" style="position:absolute;left:0;text-align:left;margin-left:317.9pt;margin-top:25.35pt;width:36.85pt;height:0;z-index:2531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" strokecolor="black [3213]">
                <v:stroke endarrow="block"/>
              </v:shape>
            </w:pict>
          </mc:Fallback>
        </mc:AlternateContent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588992" behindDoc="0" locked="0" layoutInCell="1" allowOverlap="1" wp14:anchorId="09964B5C" wp14:editId="43B43C2C">
                <wp:simplePos x="0" y="0"/>
                <wp:positionH relativeFrom="column">
                  <wp:posOffset>1826895</wp:posOffset>
                </wp:positionH>
                <wp:positionV relativeFrom="paragraph">
                  <wp:posOffset>325755</wp:posOffset>
                </wp:positionV>
                <wp:extent cx="251460" cy="0"/>
                <wp:effectExtent l="0" t="76200" r="15240" b="95250"/>
                <wp:wrapNone/>
                <wp:docPr id="128" name="直線矢印コネクタ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3945D" id="直線矢印コネクタ 128" o:spid="_x0000_s1026" type="#_x0000_t32" style="position:absolute;left:0;text-align:left;margin-left:143.85pt;margin-top:25.65pt;width:19.8pt;height:0;z-index:2535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  <w:r w:rsidRPr="009B4EF6">
        <w:rPr>
          <w:rFonts w:ascii="Meiryo UI" w:eastAsia="Meiryo UI" w:hAnsi="Meiryo UI"/>
          <w:noProof/>
        </w:rPr>
        <w:drawing>
          <wp:anchor distT="0" distB="0" distL="114300" distR="114300" simplePos="0" relativeHeight="252965376" behindDoc="0" locked="0" layoutInCell="1" allowOverlap="1" wp14:anchorId="2AC1DEB3" wp14:editId="69B44752">
            <wp:simplePos x="0" y="0"/>
            <wp:positionH relativeFrom="column">
              <wp:posOffset>2952750</wp:posOffset>
            </wp:positionH>
            <wp:positionV relativeFrom="paragraph">
              <wp:posOffset>215265</wp:posOffset>
            </wp:positionV>
            <wp:extent cx="220345" cy="251460"/>
            <wp:effectExtent l="0" t="0" r="8255" b="0"/>
            <wp:wrapNone/>
            <wp:docPr id="96" name="図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125">
        <w:rPr>
          <w:rFonts w:ascii="Meiryo UI" w:eastAsia="Meiryo UI" w:hAnsi="Meiryo UI"/>
          <w:noProof/>
        </w:rPr>
        <w:drawing>
          <wp:anchor distT="0" distB="0" distL="114300" distR="114300" simplePos="0" relativeHeight="253020672" behindDoc="0" locked="0" layoutInCell="1" allowOverlap="1" wp14:anchorId="3B0D348D" wp14:editId="44210149">
            <wp:simplePos x="0" y="0"/>
            <wp:positionH relativeFrom="column">
              <wp:posOffset>3810000</wp:posOffset>
            </wp:positionH>
            <wp:positionV relativeFrom="paragraph">
              <wp:posOffset>200025</wp:posOffset>
            </wp:positionV>
            <wp:extent cx="220345" cy="251460"/>
            <wp:effectExtent l="0" t="0" r="8255" b="0"/>
            <wp:wrapNone/>
            <wp:docPr id="98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B46">
        <w:rPr>
          <w:rFonts w:ascii="Meiryo UI" w:eastAsia="Meiryo UI" w:hAnsi="Meiryo UI"/>
          <w:noProof/>
        </w:rPr>
        <w:drawing>
          <wp:anchor distT="0" distB="0" distL="114300" distR="114300" simplePos="0" relativeHeight="253110784" behindDoc="0" locked="0" layoutInCell="1" allowOverlap="1" wp14:anchorId="24E01914" wp14:editId="413B27F5">
            <wp:simplePos x="0" y="0"/>
            <wp:positionH relativeFrom="column">
              <wp:posOffset>4531360</wp:posOffset>
            </wp:positionH>
            <wp:positionV relativeFrom="paragraph">
              <wp:posOffset>180975</wp:posOffset>
            </wp:positionV>
            <wp:extent cx="220345" cy="251460"/>
            <wp:effectExtent l="0" t="0" r="8255" b="0"/>
            <wp:wrapNone/>
            <wp:docPr id="100" name="図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EF6">
        <w:rPr>
          <w:rFonts w:ascii="Meiryo UI" w:eastAsia="Meiryo UI" w:hAnsi="Meiryo UI"/>
          <w:noProof/>
        </w:rPr>
        <w:drawing>
          <wp:anchor distT="0" distB="0" distL="114300" distR="114300" simplePos="0" relativeHeight="252916224" behindDoc="0" locked="0" layoutInCell="1" allowOverlap="1" wp14:anchorId="05354C03" wp14:editId="1578C510">
            <wp:simplePos x="0" y="0"/>
            <wp:positionH relativeFrom="column">
              <wp:posOffset>2142490</wp:posOffset>
            </wp:positionH>
            <wp:positionV relativeFrom="paragraph">
              <wp:posOffset>216535</wp:posOffset>
            </wp:positionV>
            <wp:extent cx="220345" cy="251460"/>
            <wp:effectExtent l="0" t="0" r="8255" b="0"/>
            <wp:wrapNone/>
            <wp:docPr id="94" name="図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778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770240" behindDoc="0" locked="0" layoutInCell="1" allowOverlap="1" wp14:anchorId="69E73206" wp14:editId="74753760">
                <wp:simplePos x="0" y="0"/>
                <wp:positionH relativeFrom="column">
                  <wp:posOffset>4802505</wp:posOffset>
                </wp:positionH>
                <wp:positionV relativeFrom="paragraph">
                  <wp:posOffset>308610</wp:posOffset>
                </wp:positionV>
                <wp:extent cx="467995" cy="0"/>
                <wp:effectExtent l="0" t="76200" r="27305" b="95250"/>
                <wp:wrapNone/>
                <wp:docPr id="134" name="直線矢印コネク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C27A6" id="直線矢印コネクタ 134" o:spid="_x0000_s1026" type="#_x0000_t32" style="position:absolute;left:0;text-align:left;margin-left:378.15pt;margin-top:24.3pt;width:36.85pt;height:0;z-index:25377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" strokecolor="black [3213]">
                <v:stroke endarrow="block"/>
              </v:shape>
            </w:pict>
          </mc:Fallback>
        </mc:AlternateContent>
      </w:r>
    </w:p>
    <w:p w14:paraId="37429E73" w14:textId="01700D29" w:rsidR="00DF14DF" w:rsidRPr="007F0D21" w:rsidRDefault="000100F2" w:rsidP="003D25BE">
      <w:pPr>
        <w:pStyle w:val="a3"/>
        <w:ind w:left="0" w:firstLine="0"/>
        <w:rPr>
          <w:rFonts w:ascii="Meiryo UI" w:eastAsia="Meiryo UI" w:hAnsi="Meiryo UI"/>
        </w:rPr>
      </w:pPr>
      <w:r w:rsidRPr="00F07778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712896" behindDoc="0" locked="0" layoutInCell="1" allowOverlap="1" wp14:anchorId="4F22DC9E" wp14:editId="44AC3AAC">
                <wp:simplePos x="0" y="0"/>
                <wp:positionH relativeFrom="column">
                  <wp:posOffset>5382260</wp:posOffset>
                </wp:positionH>
                <wp:positionV relativeFrom="paragraph">
                  <wp:posOffset>36830</wp:posOffset>
                </wp:positionV>
                <wp:extent cx="107950" cy="143510"/>
                <wp:effectExtent l="0" t="0" r="25400" b="27940"/>
                <wp:wrapNone/>
                <wp:docPr id="133" name="四角形: メ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86E6" id="四角形: メモ 133" o:spid="_x0000_s1026" type="#_x0000_t65" style="position:absolute;left:0;text-align:left;margin-left:423.8pt;margin-top:2.9pt;width:8.5pt;height:11.3pt;z-index:2537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" adj="18000" filled="f" strokecolor="black [3213]"/>
            </w:pict>
          </mc:Fallback>
        </mc:AlternateContent>
      </w:r>
      <w:r w:rsidR="009B4EF6" w:rsidRPr="009B4EF6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2936704" behindDoc="0" locked="0" layoutInCell="1" allowOverlap="1" wp14:anchorId="56EC4DE6" wp14:editId="552CAF3C">
                <wp:simplePos x="0" y="0"/>
                <wp:positionH relativeFrom="column">
                  <wp:posOffset>2809875</wp:posOffset>
                </wp:positionH>
                <wp:positionV relativeFrom="paragraph">
                  <wp:posOffset>153035</wp:posOffset>
                </wp:positionV>
                <wp:extent cx="1447800" cy="790575"/>
                <wp:effectExtent l="0" t="0" r="6985" b="5080"/>
                <wp:wrapNone/>
                <wp:docPr id="95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97EF6" w14:textId="4933F6CB" w:rsidR="00F42C33" w:rsidRPr="00252EAC" w:rsidRDefault="00F42C33" w:rsidP="009B4EF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v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C4DE6" id="テキスト ボックス 95" o:spid="_x0000_s1060" type="#_x0000_t202" style="position:absolute;left:0;text-align:left;margin-left:221.25pt;margin-top:12.05pt;width:114pt;height:62.25pt;z-index:2529367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" fillcolor="white [3212]" stroked="f" strokeweight=".5pt">
                <v:textbox style="mso-fit-shape-to-text:t">
                  <w:txbxContent>
                    <w:p w14:paraId="58697EF6" w14:textId="4933F6CB" w:rsidR="00F42C33" w:rsidRPr="00252EAC" w:rsidRDefault="00F42C33" w:rsidP="009B4EF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v</w:t>
                      </w:r>
                      <w:r>
                        <w:rPr>
                          <w:rFonts w:ascii="Meiryo UI" w:eastAsia="Meiryo UI" w:hAnsi="Meiryo UI"/>
                        </w:rPr>
                        <w:t>iews</w:t>
                      </w:r>
                    </w:p>
                  </w:txbxContent>
                </v:textbox>
              </v:shape>
            </w:pict>
          </mc:Fallback>
        </mc:AlternateContent>
      </w:r>
    </w:p>
    <w:p w14:paraId="5E3E63ED" w14:textId="0113F15A" w:rsidR="00DF14DF" w:rsidRPr="007F0D21" w:rsidRDefault="00DF14DF" w:rsidP="003D25BE">
      <w:pPr>
        <w:pStyle w:val="a3"/>
        <w:ind w:left="0" w:firstLine="0"/>
        <w:rPr>
          <w:rFonts w:ascii="Meiryo UI" w:eastAsia="Meiryo UI" w:hAnsi="Meiryo UI"/>
        </w:rPr>
      </w:pPr>
    </w:p>
    <w:p w14:paraId="1575236C" w14:textId="512B6D0A" w:rsidR="00DF14DF" w:rsidRPr="007F0D21" w:rsidRDefault="00DF14DF" w:rsidP="003D25BE">
      <w:pPr>
        <w:pStyle w:val="a3"/>
        <w:ind w:left="0" w:firstLine="0"/>
        <w:rPr>
          <w:rFonts w:ascii="Meiryo UI" w:eastAsia="Meiryo UI" w:hAnsi="Meiryo UI"/>
        </w:rPr>
      </w:pPr>
    </w:p>
    <w:p w14:paraId="24238FEC" w14:textId="56814A4C" w:rsidR="005D18FC" w:rsidRDefault="005D18FC" w:rsidP="003D25BE">
      <w:pPr>
        <w:pStyle w:val="a3"/>
        <w:ind w:left="0" w:firstLine="0"/>
        <w:rPr>
          <w:rFonts w:ascii="Meiryo UI" w:eastAsia="Meiryo UI" w:hAnsi="Meiryo UI"/>
        </w:rPr>
      </w:pPr>
    </w:p>
    <w:p w14:paraId="6F83DDCE" w14:textId="40806DB8" w:rsidR="005D18FC" w:rsidRDefault="00EC2DDE" w:rsidP="003D25BE">
      <w:pPr>
        <w:pStyle w:val="a3"/>
        <w:ind w:left="0" w:firstLine="0"/>
        <w:rPr>
          <w:rFonts w:ascii="Meiryo UI" w:eastAsia="Meiryo UI" w:hAnsi="Meiryo UI"/>
        </w:rPr>
      </w:pPr>
      <w:r w:rsidRPr="001156C1">
        <w:rPr>
          <w:rFonts w:ascii="Meiryo UI" w:eastAsia="Meiryo UI" w:hAnsi="Meiryo UI"/>
          <w:noProof/>
        </w:rPr>
        <w:drawing>
          <wp:anchor distT="0" distB="0" distL="114300" distR="114300" simplePos="0" relativeHeight="253275648" behindDoc="0" locked="0" layoutInCell="1" allowOverlap="1" wp14:anchorId="754441DE" wp14:editId="4260CB63">
            <wp:simplePos x="0" y="0"/>
            <wp:positionH relativeFrom="column">
              <wp:posOffset>2152650</wp:posOffset>
            </wp:positionH>
            <wp:positionV relativeFrom="paragraph">
              <wp:posOffset>53340</wp:posOffset>
            </wp:positionV>
            <wp:extent cx="220345" cy="251460"/>
            <wp:effectExtent l="0" t="0" r="8255" b="0"/>
            <wp:wrapNone/>
            <wp:docPr id="106" name="図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594112" behindDoc="0" locked="0" layoutInCell="1" allowOverlap="1" wp14:anchorId="03AF837A" wp14:editId="4FDA6472">
                <wp:simplePos x="0" y="0"/>
                <wp:positionH relativeFrom="column">
                  <wp:posOffset>1828800</wp:posOffset>
                </wp:positionH>
                <wp:positionV relativeFrom="paragraph">
                  <wp:posOffset>175895</wp:posOffset>
                </wp:positionV>
                <wp:extent cx="251460" cy="0"/>
                <wp:effectExtent l="0" t="76200" r="15240" b="95250"/>
                <wp:wrapNone/>
                <wp:docPr id="129" name="直線矢印コネクタ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D5C7E" id="直線矢印コネクタ 129" o:spid="_x0000_s1026" type="#_x0000_t32" style="position:absolute;left:0;text-align:left;margin-left:2in;margin-top:13.85pt;width:19.8pt;height:0;z-index:2535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" strokecolor="black [3213]">
                <v:stroke endarrow="block"/>
              </v:shape>
            </w:pict>
          </mc:Fallback>
        </mc:AlternateContent>
      </w:r>
      <w:r w:rsidR="00AB419C"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365A3F0F" wp14:editId="084C4BF3">
                <wp:simplePos x="0" y="0"/>
                <wp:positionH relativeFrom="column">
                  <wp:posOffset>2427605</wp:posOffset>
                </wp:positionH>
                <wp:positionV relativeFrom="paragraph">
                  <wp:posOffset>156210</wp:posOffset>
                </wp:positionV>
                <wp:extent cx="467995" cy="0"/>
                <wp:effectExtent l="0" t="76200" r="27305" b="95250"/>
                <wp:wrapNone/>
                <wp:docPr id="123" name="直線矢印コネク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1572F" id="直線矢印コネクタ 123" o:spid="_x0000_s1026" type="#_x0000_t32" style="position:absolute;left:0;text-align:left;margin-left:191.15pt;margin-top:12.3pt;width:36.85pt;height:0;z-index:2535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" strokecolor="black [3213]">
                <v:stroke endarrow="block"/>
              </v:shape>
            </w:pict>
          </mc:Fallback>
        </mc:AlternateContent>
      </w:r>
      <w:r w:rsidR="005D18FC" w:rsidRPr="00CD2B8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413888" behindDoc="0" locked="0" layoutInCell="1" allowOverlap="1" wp14:anchorId="07865A9A" wp14:editId="2E4B6205">
                <wp:simplePos x="0" y="0"/>
                <wp:positionH relativeFrom="column">
                  <wp:posOffset>3007360</wp:posOffset>
                </wp:positionH>
                <wp:positionV relativeFrom="paragraph">
                  <wp:posOffset>67310</wp:posOffset>
                </wp:positionV>
                <wp:extent cx="107950" cy="143510"/>
                <wp:effectExtent l="0" t="0" r="25400" b="27940"/>
                <wp:wrapNone/>
                <wp:docPr id="108" name="四角形: メ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43510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1E60" id="四角形: メモ 108" o:spid="_x0000_s1026" type="#_x0000_t65" style="position:absolute;left:0;text-align:left;margin-left:236.8pt;margin-top:5.3pt;width:8.5pt;height:11.3pt;z-index:2534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" adj="18000" filled="f" strokecolor="black [3213]"/>
            </w:pict>
          </mc:Fallback>
        </mc:AlternateContent>
      </w:r>
    </w:p>
    <w:p w14:paraId="457156D9" w14:textId="76495F81" w:rsidR="005D18FC" w:rsidRDefault="00EC2DDE" w:rsidP="003D25BE">
      <w:pPr>
        <w:pStyle w:val="a3"/>
        <w:ind w:left="0" w:firstLine="0"/>
        <w:rPr>
          <w:rFonts w:ascii="Meiryo UI" w:eastAsia="Meiryo UI" w:hAnsi="Meiryo UI"/>
        </w:rPr>
      </w:pPr>
      <w:r w:rsidRPr="001156C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221376" behindDoc="0" locked="0" layoutInCell="1" allowOverlap="1" wp14:anchorId="7A46C8B7" wp14:editId="7B2D4B4B">
                <wp:simplePos x="0" y="0"/>
                <wp:positionH relativeFrom="column">
                  <wp:posOffset>2000250</wp:posOffset>
                </wp:positionH>
                <wp:positionV relativeFrom="paragraph">
                  <wp:posOffset>38735</wp:posOffset>
                </wp:positionV>
                <wp:extent cx="1447800" cy="790575"/>
                <wp:effectExtent l="0" t="0" r="6350" b="5080"/>
                <wp:wrapNone/>
                <wp:docPr id="105" name="テキスト ボック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C7B43" w14:textId="2A381E2E" w:rsidR="00F42C33" w:rsidRPr="00252EAC" w:rsidRDefault="00F42C33" w:rsidP="001156C1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r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6C8B7" id="テキスト ボックス 105" o:spid="_x0000_s1061" type="#_x0000_t202" style="position:absolute;left:0;text-align:left;margin-left:157.5pt;margin-top:3.05pt;width:114pt;height:62.25pt;z-index:2532213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" fillcolor="white [3212]" stroked="f" strokeweight=".5pt">
                <v:textbox style="mso-fit-shape-to-text:t">
                  <w:txbxContent>
                    <w:p w14:paraId="38BC7B43" w14:textId="2A381E2E" w:rsidR="00F42C33" w:rsidRPr="00252EAC" w:rsidRDefault="00F42C33" w:rsidP="001156C1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r</w:t>
                      </w:r>
                      <w:r>
                        <w:rPr>
                          <w:rFonts w:ascii="Meiryo UI" w:eastAsia="Meiryo UI" w:hAnsi="Meiryo UI"/>
                        </w:rPr>
                        <w:t>outes</w:t>
                      </w:r>
                    </w:p>
                  </w:txbxContent>
                </v:textbox>
              </v:shape>
            </w:pict>
          </mc:Fallback>
        </mc:AlternateContent>
      </w:r>
      <w:r w:rsidR="005D18FC" w:rsidRPr="00CD2B82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340160" behindDoc="0" locked="0" layoutInCell="1" allowOverlap="1" wp14:anchorId="6DDE094F" wp14:editId="1CFC2FC3">
                <wp:simplePos x="0" y="0"/>
                <wp:positionH relativeFrom="column">
                  <wp:posOffset>2654300</wp:posOffset>
                </wp:positionH>
                <wp:positionV relativeFrom="paragraph">
                  <wp:posOffset>22225</wp:posOffset>
                </wp:positionV>
                <wp:extent cx="1447800" cy="790575"/>
                <wp:effectExtent l="0" t="0" r="0" b="5080"/>
                <wp:wrapNone/>
                <wp:docPr id="107" name="テキスト ボック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05918" w14:textId="05872CB8" w:rsidR="00F42C33" w:rsidRPr="00252EAC" w:rsidRDefault="00F42C33" w:rsidP="00CD2B82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ﾙｰﾃｨﾝｸﾞﾌｧｲﾙ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E094F" id="テキスト ボックス 107" o:spid="_x0000_s1062" type="#_x0000_t202" style="position:absolute;left:0;text-align:left;margin-left:209pt;margin-top:1.75pt;width:114pt;height:62.25pt;z-index:2533401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" fillcolor="white [3212]" stroked="f" strokeweight=".5pt">
                <v:textbox style="mso-fit-shape-to-text:t">
                  <w:txbxContent>
                    <w:p w14:paraId="35505918" w14:textId="05872CB8" w:rsidR="00F42C33" w:rsidRPr="00252EAC" w:rsidRDefault="00F42C33" w:rsidP="00CD2B82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ﾙｰﾃｨﾝｸﾞﾌｧｲﾙ</w:t>
                      </w:r>
                    </w:p>
                  </w:txbxContent>
                </v:textbox>
              </v:shape>
            </w:pict>
          </mc:Fallback>
        </mc:AlternateContent>
      </w:r>
    </w:p>
    <w:p w14:paraId="11B473CF" w14:textId="247C3CBB" w:rsidR="005D18FC" w:rsidRDefault="001B0E19" w:rsidP="003D25BE">
      <w:pPr>
        <w:pStyle w:val="a3"/>
        <w:ind w:left="0" w:firstLine="0"/>
        <w:rPr>
          <w:rFonts w:ascii="Meiryo UI" w:eastAsia="Meiryo UI" w:hAnsi="Meiryo UI"/>
        </w:rPr>
      </w:pPr>
      <w:r w:rsidRPr="001B0E19">
        <w:rPr>
          <w:rFonts w:ascii="Meiryo UI" w:eastAsia="Meiryo UI" w:hAnsi="Meiryo UI"/>
          <w:noProof/>
        </w:rPr>
        <w:drawing>
          <wp:anchor distT="0" distB="0" distL="114300" distR="114300" simplePos="0" relativeHeight="253439488" behindDoc="0" locked="0" layoutInCell="1" allowOverlap="1" wp14:anchorId="78FF73C9" wp14:editId="5468A857">
            <wp:simplePos x="0" y="0"/>
            <wp:positionH relativeFrom="column">
              <wp:posOffset>2162175</wp:posOffset>
            </wp:positionH>
            <wp:positionV relativeFrom="paragraph">
              <wp:posOffset>116205</wp:posOffset>
            </wp:positionV>
            <wp:extent cx="220345" cy="251460"/>
            <wp:effectExtent l="0" t="0" r="8255" b="0"/>
            <wp:wrapNone/>
            <wp:docPr id="110" name="図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94317" w14:textId="31D1E531" w:rsidR="00DF14DF" w:rsidRDefault="00EC2DDE" w:rsidP="003D25BE">
      <w:pPr>
        <w:pStyle w:val="a3"/>
        <w:ind w:left="0" w:firstLine="0"/>
        <w:rPr>
          <w:rFonts w:ascii="Meiryo UI" w:eastAsia="Meiryo UI" w:hAnsi="Meiryo UI"/>
        </w:rPr>
      </w:pP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596160" behindDoc="0" locked="0" layoutInCell="1" allowOverlap="1" wp14:anchorId="1EDF7704" wp14:editId="720A5748">
                <wp:simplePos x="0" y="0"/>
                <wp:positionH relativeFrom="column">
                  <wp:posOffset>1838325</wp:posOffset>
                </wp:positionH>
                <wp:positionV relativeFrom="paragraph">
                  <wp:posOffset>68580</wp:posOffset>
                </wp:positionV>
                <wp:extent cx="251460" cy="0"/>
                <wp:effectExtent l="0" t="76200" r="15240" b="95250"/>
                <wp:wrapNone/>
                <wp:docPr id="130" name="直線矢印コネクタ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63821" id="直線矢印コネクタ 130" o:spid="_x0000_s1026" type="#_x0000_t32" style="position:absolute;left:0;text-align:left;margin-left:144.75pt;margin-top:5.4pt;width:19.8pt;height:0;z-index:2535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" strokecolor="black [3213]">
                <v:stroke endarrow="block"/>
              </v:shape>
            </w:pict>
          </mc:Fallback>
        </mc:AlternateContent>
      </w:r>
      <w:r w:rsidR="001B0E19" w:rsidRPr="001B0E19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427200" behindDoc="0" locked="0" layoutInCell="1" allowOverlap="1" wp14:anchorId="6215408D" wp14:editId="11C10C6E">
                <wp:simplePos x="0" y="0"/>
                <wp:positionH relativeFrom="column">
                  <wp:posOffset>1971675</wp:posOffset>
                </wp:positionH>
                <wp:positionV relativeFrom="paragraph">
                  <wp:posOffset>101600</wp:posOffset>
                </wp:positionV>
                <wp:extent cx="1447800" cy="790575"/>
                <wp:effectExtent l="0" t="0" r="0" b="5080"/>
                <wp:wrapNone/>
                <wp:docPr id="109" name="テキスト ボック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3C581" w14:textId="0C694B8A" w:rsidR="00F42C33" w:rsidRPr="00252EAC" w:rsidRDefault="00F42C33" w:rsidP="001B0E19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5408D" id="テキスト ボックス 109" o:spid="_x0000_s1063" type="#_x0000_t202" style="position:absolute;left:0;text-align:left;margin-left:155.25pt;margin-top:8pt;width:114pt;height:62.25pt;z-index:2534272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" fillcolor="white [3212]" stroked="f" strokeweight=".5pt">
                <v:textbox style="mso-fit-shape-to-text:t">
                  <w:txbxContent>
                    <w:p w14:paraId="2FF3C581" w14:textId="0C694B8A" w:rsidR="00F42C33" w:rsidRPr="00252EAC" w:rsidRDefault="00F42C33" w:rsidP="001B0E19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s</w:t>
                      </w:r>
                      <w:r>
                        <w:rPr>
                          <w:rFonts w:ascii="Meiryo UI" w:eastAsia="Meiryo UI" w:hAnsi="Meiryo UI"/>
                        </w:rPr>
                        <w:t>torage</w:t>
                      </w:r>
                    </w:p>
                  </w:txbxContent>
                </v:textbox>
              </v:shape>
            </w:pict>
          </mc:Fallback>
        </mc:AlternateContent>
      </w:r>
    </w:p>
    <w:p w14:paraId="21B9C9DD" w14:textId="30A6F724" w:rsidR="005D18FC" w:rsidRDefault="001B0E19" w:rsidP="003D25BE">
      <w:pPr>
        <w:pStyle w:val="a3"/>
        <w:ind w:left="0" w:firstLine="0"/>
        <w:rPr>
          <w:rFonts w:ascii="Meiryo UI" w:eastAsia="Meiryo UI" w:hAnsi="Meiryo UI"/>
        </w:rPr>
      </w:pPr>
      <w:r w:rsidRPr="001B0E19">
        <w:rPr>
          <w:rFonts w:ascii="Meiryo UI" w:eastAsia="Meiryo UI" w:hAnsi="Meiryo UI"/>
          <w:noProof/>
        </w:rPr>
        <w:drawing>
          <wp:anchor distT="0" distB="0" distL="114300" distR="114300" simplePos="0" relativeHeight="253475328" behindDoc="0" locked="0" layoutInCell="1" allowOverlap="1" wp14:anchorId="14524B67" wp14:editId="579725EC">
            <wp:simplePos x="0" y="0"/>
            <wp:positionH relativeFrom="column">
              <wp:posOffset>2171700</wp:posOffset>
            </wp:positionH>
            <wp:positionV relativeFrom="paragraph">
              <wp:posOffset>156210</wp:posOffset>
            </wp:positionV>
            <wp:extent cx="220345" cy="251460"/>
            <wp:effectExtent l="0" t="0" r="8255" b="0"/>
            <wp:wrapNone/>
            <wp:docPr id="112" name="図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91696" w14:textId="7016F38C" w:rsidR="005D18FC" w:rsidRDefault="00EC2DDE" w:rsidP="003D25BE">
      <w:pPr>
        <w:pStyle w:val="a3"/>
        <w:ind w:left="0" w:firstLine="0"/>
        <w:rPr>
          <w:rFonts w:ascii="Meiryo UI" w:eastAsia="Meiryo UI" w:hAnsi="Meiryo UI"/>
        </w:rPr>
      </w:pPr>
      <w:r w:rsidRPr="007F0D21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597184" behindDoc="0" locked="0" layoutInCell="1" allowOverlap="1" wp14:anchorId="1E10C757" wp14:editId="11C3533B">
                <wp:simplePos x="0" y="0"/>
                <wp:positionH relativeFrom="column">
                  <wp:posOffset>1828800</wp:posOffset>
                </wp:positionH>
                <wp:positionV relativeFrom="paragraph">
                  <wp:posOffset>112395</wp:posOffset>
                </wp:positionV>
                <wp:extent cx="251460" cy="0"/>
                <wp:effectExtent l="0" t="76200" r="15240" b="95250"/>
                <wp:wrapNone/>
                <wp:docPr id="131" name="直線矢印コネクタ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EA484E" id="直線矢印コネクタ 131" o:spid="_x0000_s1026" type="#_x0000_t32" style="position:absolute;left:0;text-align:left;margin-left:2in;margin-top:8.85pt;width:19.8pt;height:0;z-index:2535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" strokecolor="black [3213]">
                <v:stroke endarrow="block"/>
              </v:shape>
            </w:pict>
          </mc:Fallback>
        </mc:AlternateContent>
      </w:r>
      <w:r w:rsidR="001B0E19" w:rsidRPr="001B0E19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456896" behindDoc="0" locked="0" layoutInCell="1" allowOverlap="1" wp14:anchorId="4EA021E6" wp14:editId="3606A177">
                <wp:simplePos x="0" y="0"/>
                <wp:positionH relativeFrom="column">
                  <wp:posOffset>2038350</wp:posOffset>
                </wp:positionH>
                <wp:positionV relativeFrom="paragraph">
                  <wp:posOffset>141605</wp:posOffset>
                </wp:positionV>
                <wp:extent cx="1447800" cy="790575"/>
                <wp:effectExtent l="0" t="0" r="0" b="5080"/>
                <wp:wrapNone/>
                <wp:docPr id="111" name="テキスト ボック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D1542" w14:textId="0B6A0E0C" w:rsidR="00F42C33" w:rsidRPr="00252EAC" w:rsidRDefault="00F42C33" w:rsidP="001B0E19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t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021E6" id="テキスト ボックス 111" o:spid="_x0000_s1064" type="#_x0000_t202" style="position:absolute;left:0;text-align:left;margin-left:160.5pt;margin-top:11.15pt;width:114pt;height:62.25pt;z-index:2534568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" fillcolor="white [3212]" stroked="f" strokeweight=".5pt">
                <v:textbox style="mso-fit-shape-to-text:t">
                  <w:txbxContent>
                    <w:p w14:paraId="01AD1542" w14:textId="0B6A0E0C" w:rsidR="00F42C33" w:rsidRPr="00252EAC" w:rsidRDefault="00F42C33" w:rsidP="001B0E19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t</w:t>
                      </w:r>
                      <w:r>
                        <w:rPr>
                          <w:rFonts w:ascii="Meiryo UI" w:eastAsia="Meiryo UI" w:hAnsi="Meiryo UI"/>
                        </w:rPr>
                        <w:t>ests</w:t>
                      </w:r>
                    </w:p>
                  </w:txbxContent>
                </v:textbox>
              </v:shape>
            </w:pict>
          </mc:Fallback>
        </mc:AlternateContent>
      </w:r>
    </w:p>
    <w:p w14:paraId="323680FA" w14:textId="7BBE196C" w:rsidR="005D18FC" w:rsidRDefault="005D18FC" w:rsidP="003D25BE">
      <w:pPr>
        <w:pStyle w:val="a3"/>
        <w:ind w:left="0" w:firstLine="0"/>
        <w:rPr>
          <w:rFonts w:ascii="Meiryo UI" w:eastAsia="Meiryo UI" w:hAnsi="Meiryo UI"/>
        </w:rPr>
      </w:pPr>
    </w:p>
    <w:p w14:paraId="21A27156" w14:textId="69071F49" w:rsidR="005D18FC" w:rsidRDefault="00EC2DDE" w:rsidP="003D25BE">
      <w:pPr>
        <w:pStyle w:val="a3"/>
        <w:ind w:left="0" w:firstLine="0"/>
        <w:rPr>
          <w:rFonts w:ascii="Meiryo UI" w:eastAsia="Meiryo UI" w:hAnsi="Meiryo UI"/>
        </w:rPr>
      </w:pPr>
      <w:r w:rsidRPr="001B0E19">
        <w:rPr>
          <w:rFonts w:ascii="Meiryo UI" w:eastAsia="Meiryo UI" w:hAnsi="Meiryo UI"/>
          <w:noProof/>
        </w:rPr>
        <w:drawing>
          <wp:anchor distT="0" distB="0" distL="114300" distR="114300" simplePos="0" relativeHeight="253485568" behindDoc="0" locked="0" layoutInCell="1" allowOverlap="1" wp14:anchorId="0B9762BB" wp14:editId="19CB9EEB">
            <wp:simplePos x="0" y="0"/>
            <wp:positionH relativeFrom="column">
              <wp:posOffset>2183765</wp:posOffset>
            </wp:positionH>
            <wp:positionV relativeFrom="paragraph">
              <wp:posOffset>41910</wp:posOffset>
            </wp:positionV>
            <wp:extent cx="220345" cy="251460"/>
            <wp:effectExtent l="0" t="0" r="8255" b="0"/>
            <wp:wrapNone/>
            <wp:docPr id="114" name="図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014" w:rsidRPr="009F5B44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487616" behindDoc="0" locked="0" layoutInCell="1" allowOverlap="1" wp14:anchorId="78EFD455" wp14:editId="0D5CAB78">
                <wp:simplePos x="0" y="0"/>
                <wp:positionH relativeFrom="column">
                  <wp:posOffset>1828800</wp:posOffset>
                </wp:positionH>
                <wp:positionV relativeFrom="paragraph">
                  <wp:posOffset>150495</wp:posOffset>
                </wp:positionV>
                <wp:extent cx="288000" cy="0"/>
                <wp:effectExtent l="0" t="76200" r="17145" b="9525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FE1A8D" id="直線矢印コネクタ 115" o:spid="_x0000_s1026" type="#_x0000_t32" style="position:absolute;left:0;text-align:left;margin-left:2in;margin-top:11.85pt;width:22.7pt;height:0;z-index:2534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" strokecolor="black [3213]">
                <v:stroke endarrow="block"/>
              </v:shape>
            </w:pict>
          </mc:Fallback>
        </mc:AlternateContent>
      </w:r>
    </w:p>
    <w:p w14:paraId="2F43AE3B" w14:textId="7A8F50F3" w:rsidR="005D18FC" w:rsidRDefault="001B0E19" w:rsidP="003D25BE">
      <w:pPr>
        <w:pStyle w:val="a3"/>
        <w:ind w:left="0" w:firstLine="0"/>
        <w:rPr>
          <w:rFonts w:ascii="Meiryo UI" w:eastAsia="Meiryo UI" w:hAnsi="Meiryo UI"/>
        </w:rPr>
      </w:pPr>
      <w:r w:rsidRPr="001B0E19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3480448" behindDoc="0" locked="0" layoutInCell="1" allowOverlap="1" wp14:anchorId="53270B97" wp14:editId="0F8E5E3B">
                <wp:simplePos x="0" y="0"/>
                <wp:positionH relativeFrom="column">
                  <wp:posOffset>1993265</wp:posOffset>
                </wp:positionH>
                <wp:positionV relativeFrom="paragraph">
                  <wp:posOffset>36830</wp:posOffset>
                </wp:positionV>
                <wp:extent cx="1447800" cy="790575"/>
                <wp:effectExtent l="0" t="0" r="6350" b="5080"/>
                <wp:wrapNone/>
                <wp:docPr id="11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51E9F" w14:textId="60DAF600" w:rsidR="00F42C33" w:rsidRPr="00252EAC" w:rsidRDefault="00F42C33" w:rsidP="001B0E19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v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70B97" id="テキスト ボックス 113" o:spid="_x0000_s1065" type="#_x0000_t202" style="position:absolute;left:0;text-align:left;margin-left:156.95pt;margin-top:2.9pt;width:114pt;height:62.25pt;z-index:2534804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" fillcolor="white [3212]" stroked="f" strokeweight=".5pt">
                <v:textbox style="mso-fit-shape-to-text:t">
                  <w:txbxContent>
                    <w:p w14:paraId="03B51E9F" w14:textId="60DAF600" w:rsidR="00F42C33" w:rsidRPr="00252EAC" w:rsidRDefault="00F42C33" w:rsidP="001B0E19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v</w:t>
                      </w:r>
                      <w:r>
                        <w:rPr>
                          <w:rFonts w:ascii="Meiryo UI" w:eastAsia="Meiryo UI" w:hAnsi="Meiryo UI"/>
                        </w:rPr>
                        <w:t>endor</w:t>
                      </w:r>
                    </w:p>
                  </w:txbxContent>
                </v:textbox>
              </v:shape>
            </w:pict>
          </mc:Fallback>
        </mc:AlternateContent>
      </w:r>
    </w:p>
    <w:p w14:paraId="0F788969" w14:textId="77777777" w:rsidR="005D18FC" w:rsidRPr="007F0D21" w:rsidRDefault="005D18FC" w:rsidP="003D25BE">
      <w:pPr>
        <w:pStyle w:val="a3"/>
        <w:ind w:left="0" w:firstLine="0"/>
        <w:rPr>
          <w:rFonts w:ascii="Meiryo UI" w:eastAsia="Meiryo UI" w:hAnsi="Meiryo UI"/>
        </w:rPr>
      </w:pPr>
    </w:p>
    <w:p w14:paraId="1C38700D" w14:textId="369D244B" w:rsidR="004C707E" w:rsidRPr="007F0D21" w:rsidRDefault="00720452" w:rsidP="004C707E">
      <w:pPr>
        <w:pStyle w:val="21"/>
        <w:pageBreakBefore/>
        <w:tabs>
          <w:tab w:val="num" w:pos="902"/>
        </w:tabs>
        <w:ind w:left="992" w:hanging="697"/>
        <w:rPr>
          <w:rFonts w:ascii="Meiryo UI" w:hAnsi="Meiryo UI"/>
        </w:rPr>
      </w:pPr>
      <w:bookmarkStart w:id="12" w:name="_Toc43210246"/>
      <w:r w:rsidRPr="007F0D21">
        <w:rPr>
          <w:rFonts w:ascii="Meiryo UI" w:hAnsi="Meiryo UI" w:hint="eastAsia"/>
        </w:rPr>
        <w:lastRenderedPageBreak/>
        <w:t>フォルダ定義</w:t>
      </w:r>
      <w:bookmarkEnd w:id="12"/>
    </w:p>
    <w:tbl>
      <w:tblPr>
        <w:tblpPr w:leftFromText="142" w:rightFromText="142" w:vertAnchor="text" w:horzAnchor="margin" w:tblpXSpec="center" w:tblpY="5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51"/>
        <w:gridCol w:w="5386"/>
      </w:tblGrid>
      <w:tr w:rsidR="00FF23AA" w:rsidRPr="007F0D21" w14:paraId="4AA7CF1A" w14:textId="77777777" w:rsidTr="00EA4751">
        <w:tc>
          <w:tcPr>
            <w:tcW w:w="265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F8391EB" w14:textId="77777777" w:rsidR="00FF23AA" w:rsidRPr="007F0D21" w:rsidRDefault="00FF23AA" w:rsidP="00EA475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フォルダ名</w:t>
            </w:r>
          </w:p>
        </w:tc>
        <w:tc>
          <w:tcPr>
            <w:tcW w:w="538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581ABC7" w14:textId="19E903E5" w:rsidR="00FF23AA" w:rsidRPr="007F0D21" w:rsidRDefault="001A2FB0" w:rsidP="00EA4751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内容</w:t>
            </w:r>
          </w:p>
        </w:tc>
      </w:tr>
      <w:tr w:rsidR="00FF23AA" w:rsidRPr="007F0D21" w14:paraId="15F95E04" w14:textId="77777777" w:rsidTr="00EA4751">
        <w:tc>
          <w:tcPr>
            <w:tcW w:w="2651" w:type="dxa"/>
            <w:tcBorders>
              <w:top w:val="double" w:sz="4" w:space="0" w:color="auto"/>
              <w:left w:val="single" w:sz="12" w:space="0" w:color="auto"/>
            </w:tcBorders>
          </w:tcPr>
          <w:p w14:paraId="22C1022C" w14:textId="4AE9F493" w:rsidR="00FF23AA" w:rsidRPr="007F0D21" w:rsidRDefault="008A5558" w:rsidP="00EA475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システム名</w:t>
            </w:r>
          </w:p>
        </w:tc>
        <w:tc>
          <w:tcPr>
            <w:tcW w:w="5386" w:type="dxa"/>
            <w:tcBorders>
              <w:top w:val="double" w:sz="4" w:space="0" w:color="auto"/>
              <w:right w:val="single" w:sz="12" w:space="0" w:color="auto"/>
            </w:tcBorders>
          </w:tcPr>
          <w:p w14:paraId="617D10C6" w14:textId="4121392D" w:rsidR="008D296E" w:rsidRPr="007F0D21" w:rsidRDefault="008D296E" w:rsidP="00A6087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システムのルートフォルダ</w:t>
            </w:r>
          </w:p>
        </w:tc>
      </w:tr>
      <w:tr w:rsidR="00FF23AA" w:rsidRPr="007F0D21" w14:paraId="673746C0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1A986A04" w14:textId="6BE89825" w:rsidR="00FF23AA" w:rsidRPr="007F0D21" w:rsidRDefault="00B35046" w:rsidP="00B35046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Controllers</w:t>
            </w:r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584E3F48" w14:textId="77777777" w:rsidR="00FF23AA" w:rsidRDefault="00FF73EA" w:rsidP="00EA475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通常はこのフォルダの直下にコントローラファイルを配置するが</w:t>
            </w:r>
          </w:p>
          <w:p w14:paraId="6427D585" w14:textId="1AB3A74A" w:rsidR="00FF73EA" w:rsidRPr="007F0D21" w:rsidRDefault="00FF73EA" w:rsidP="00EA475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各システムのフォルダを作成し、</w:t>
            </w:r>
            <w:r w:rsidR="00CC0562">
              <w:rPr>
                <w:rFonts w:ascii="Meiryo UI" w:eastAsia="Meiryo UI" w:hAnsi="Meiryo UI" w:hint="eastAsia"/>
              </w:rPr>
              <w:t>その中にコントローラファイルを格納する</w:t>
            </w:r>
          </w:p>
        </w:tc>
      </w:tr>
      <w:tr w:rsidR="00FF23AA" w:rsidRPr="007F0D21" w14:paraId="55200979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4EA2221E" w14:textId="787CD6DA" w:rsidR="00FF23AA" w:rsidRPr="007F0D21" w:rsidRDefault="001D010B" w:rsidP="001D010B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Repuests</w:t>
            </w:r>
            <w:proofErr w:type="spellEnd"/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54F92D09" w14:textId="770C600D" w:rsidR="00BA651E" w:rsidRDefault="00BA651E" w:rsidP="00BA65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通常はこのフォルダの直下にバリデーションファイルを配置するが</w:t>
            </w:r>
          </w:p>
          <w:p w14:paraId="4DDF6B82" w14:textId="77777777" w:rsidR="00FF23AA" w:rsidRDefault="00BA651E" w:rsidP="00BA65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各システムのフォルダを作成し、その中にバリデーションファイルを格納する</w:t>
            </w:r>
          </w:p>
          <w:p w14:paraId="3D03C818" w14:textId="1979A851" w:rsidR="004811C5" w:rsidRPr="007F0D21" w:rsidRDefault="004811C5" w:rsidP="00BA651E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直下には共通で使用する、バリデーションファイルを格納する</w:t>
            </w:r>
          </w:p>
        </w:tc>
      </w:tr>
      <w:tr w:rsidR="00FF23AA" w:rsidRPr="007F0D21" w14:paraId="3C730A2A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49184F1B" w14:textId="5128B05B" w:rsidR="00FF23AA" w:rsidRPr="007F0D21" w:rsidRDefault="00B85664" w:rsidP="00B85664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Librarys</w:t>
            </w:r>
            <w:proofErr w:type="spellEnd"/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449FAB14" w14:textId="1AFD4B09" w:rsidR="00FF23AA" w:rsidRPr="007F0D21" w:rsidRDefault="00FB11ED" w:rsidP="00EA475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共通関数ファイルを格納する</w:t>
            </w:r>
          </w:p>
        </w:tc>
      </w:tr>
      <w:tr w:rsidR="00FF23AA" w:rsidRPr="007F0D21" w14:paraId="3359ACFF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2459B651" w14:textId="31347C0B" w:rsidR="00FF23AA" w:rsidRPr="007F0D21" w:rsidRDefault="00F72845" w:rsidP="00F7284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Models</w:t>
            </w:r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044D742E" w14:textId="249A6C56" w:rsidR="00F72845" w:rsidRDefault="00F72845" w:rsidP="00F7284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通常はa</w:t>
            </w:r>
            <w:r>
              <w:rPr>
                <w:rFonts w:ascii="Meiryo UI" w:eastAsia="Meiryo UI" w:hAnsi="Meiryo UI"/>
              </w:rPr>
              <w:t>pp</w:t>
            </w:r>
            <w:r>
              <w:rPr>
                <w:rFonts w:ascii="Meiryo UI" w:eastAsia="Meiryo UI" w:hAnsi="Meiryo UI" w:hint="eastAsia"/>
              </w:rPr>
              <w:t>フォルダの直下にモデルファイルを配置するが</w:t>
            </w:r>
          </w:p>
          <w:p w14:paraId="20B3F8BA" w14:textId="003AAE91" w:rsidR="00FF23AA" w:rsidRPr="007F0D21" w:rsidRDefault="00F72845" w:rsidP="00F7284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このフォルダを作成し、その中に</w:t>
            </w:r>
            <w:r w:rsidR="00314FCB">
              <w:rPr>
                <w:rFonts w:ascii="Meiryo UI" w:eastAsia="Meiryo UI" w:hAnsi="Meiryo UI" w:hint="eastAsia"/>
              </w:rPr>
              <w:t>モデル</w:t>
            </w:r>
            <w:r>
              <w:rPr>
                <w:rFonts w:ascii="Meiryo UI" w:eastAsia="Meiryo UI" w:hAnsi="Meiryo UI" w:hint="eastAsia"/>
              </w:rPr>
              <w:t>ファイルを格納する</w:t>
            </w:r>
          </w:p>
        </w:tc>
      </w:tr>
      <w:tr w:rsidR="00AA7CA6" w:rsidRPr="007F0D21" w14:paraId="15A5A823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2A2941D1" w14:textId="4349CD2C" w:rsidR="00AA7CA6" w:rsidRDefault="00AA7CA6" w:rsidP="00F72845">
            <w:pPr>
              <w:rPr>
                <w:rFonts w:ascii="Meiryo UI" w:eastAsia="Meiryo UI" w:hAnsi="Meiryo UI"/>
              </w:rPr>
            </w:pPr>
            <w:r w:rsidRPr="00AA7CA6">
              <w:rPr>
                <w:rFonts w:ascii="Meiryo UI" w:eastAsia="Meiryo UI" w:hAnsi="Meiryo UI"/>
              </w:rPr>
              <w:t>Repositories</w:t>
            </w:r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0835560D" w14:textId="77777777" w:rsidR="00AA7CA6" w:rsidRDefault="00AA7CA6" w:rsidP="00F7284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リポジトリファイルを格納する</w:t>
            </w:r>
          </w:p>
          <w:p w14:paraId="0BCEBFED" w14:textId="4E59C5BE" w:rsidR="00AA7CA6" w:rsidRDefault="00AA7CA6" w:rsidP="00F7284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このフォルダの下にテーブル名のフォルダを作成</w:t>
            </w:r>
          </w:p>
        </w:tc>
      </w:tr>
      <w:tr w:rsidR="008D296E" w:rsidRPr="007F0D21" w14:paraId="4533181B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124E79AC" w14:textId="708AFC71" w:rsidR="008D296E" w:rsidRPr="007F0D21" w:rsidRDefault="008E43D4" w:rsidP="008E43D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c</w:t>
            </w:r>
            <w:r>
              <w:rPr>
                <w:rFonts w:ascii="Meiryo UI" w:eastAsia="Meiryo UI" w:hAnsi="Meiryo UI"/>
              </w:rPr>
              <w:t>onfig</w:t>
            </w:r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679E7673" w14:textId="7B093295" w:rsidR="008D296E" w:rsidRPr="007F0D21" w:rsidRDefault="008E43D4" w:rsidP="00EA475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定義ファイルと、定数ファイルを格納する</w:t>
            </w:r>
          </w:p>
        </w:tc>
      </w:tr>
      <w:tr w:rsidR="008D296E" w:rsidRPr="007F0D21" w14:paraId="77E6006E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5430A716" w14:textId="44C1ADC5" w:rsidR="008D296E" w:rsidRPr="007F0D21" w:rsidRDefault="00D754CD" w:rsidP="00D754CD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css</w:t>
            </w:r>
            <w:proofErr w:type="spellEnd"/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6986EAAE" w14:textId="1614EF2D" w:rsidR="008D296E" w:rsidRPr="007F0D21" w:rsidRDefault="00D754CD" w:rsidP="00EA475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スタイルシートファイルを格納する</w:t>
            </w:r>
          </w:p>
        </w:tc>
      </w:tr>
      <w:tr w:rsidR="008D296E" w:rsidRPr="007F0D21" w14:paraId="71527DA2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4DAB7964" w14:textId="71BED754" w:rsidR="008D296E" w:rsidRPr="007F0D21" w:rsidRDefault="00003786" w:rsidP="00003786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i</w:t>
            </w:r>
            <w:r>
              <w:rPr>
                <w:rFonts w:ascii="Meiryo UI" w:eastAsia="Meiryo UI" w:hAnsi="Meiryo UI"/>
              </w:rPr>
              <w:t>mg</w:t>
            </w:r>
            <w:proofErr w:type="spellEnd"/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465CCDDD" w14:textId="19A745E0" w:rsidR="008D296E" w:rsidRPr="007F0D21" w:rsidRDefault="00AE0EDD" w:rsidP="00EA475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イメージファイルを格納する</w:t>
            </w:r>
          </w:p>
        </w:tc>
      </w:tr>
      <w:tr w:rsidR="0085226B" w:rsidRPr="007F0D21" w14:paraId="3A9BCA31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2926153A" w14:textId="2B6C17D6" w:rsidR="0085226B" w:rsidRDefault="0085226B" w:rsidP="00003786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j</w:t>
            </w:r>
            <w:r>
              <w:rPr>
                <w:rFonts w:ascii="Meiryo UI" w:eastAsia="Meiryo UI" w:hAnsi="Meiryo UI"/>
              </w:rPr>
              <w:t>s</w:t>
            </w:r>
            <w:proofErr w:type="spellEnd"/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3509234B" w14:textId="0A57252C" w:rsidR="0085226B" w:rsidRDefault="0085226B" w:rsidP="00EA4751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J</w:t>
            </w:r>
            <w:r>
              <w:rPr>
                <w:rFonts w:ascii="Meiryo UI" w:eastAsia="Meiryo UI" w:hAnsi="Meiryo UI"/>
              </w:rPr>
              <w:t>avaScript</w:t>
            </w:r>
            <w:r>
              <w:rPr>
                <w:rFonts w:ascii="Meiryo UI" w:eastAsia="Meiryo UI" w:hAnsi="Meiryo UI" w:hint="eastAsia"/>
              </w:rPr>
              <w:t>ファイルを格納する</w:t>
            </w:r>
          </w:p>
        </w:tc>
      </w:tr>
      <w:tr w:rsidR="008D296E" w:rsidRPr="007F0D21" w14:paraId="5955A2F5" w14:textId="77777777" w:rsidTr="00EA4751">
        <w:tc>
          <w:tcPr>
            <w:tcW w:w="2651" w:type="dxa"/>
            <w:tcBorders>
              <w:left w:val="single" w:sz="12" w:space="0" w:color="auto"/>
            </w:tcBorders>
          </w:tcPr>
          <w:p w14:paraId="04AAB4B4" w14:textId="42EAF38D" w:rsidR="008D296E" w:rsidRPr="007F0D21" w:rsidRDefault="00782A0A" w:rsidP="00782A0A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v</w:t>
            </w:r>
            <w:r>
              <w:rPr>
                <w:rFonts w:ascii="Meiryo UI" w:eastAsia="Meiryo UI" w:hAnsi="Meiryo UI"/>
              </w:rPr>
              <w:t>iews</w:t>
            </w:r>
          </w:p>
        </w:tc>
        <w:tc>
          <w:tcPr>
            <w:tcW w:w="5386" w:type="dxa"/>
            <w:tcBorders>
              <w:right w:val="single" w:sz="12" w:space="0" w:color="auto"/>
            </w:tcBorders>
          </w:tcPr>
          <w:p w14:paraId="23E312D1" w14:textId="6B75244D" w:rsidR="008D296E" w:rsidRPr="007F0D21" w:rsidRDefault="00446774" w:rsidP="00E90307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通常はこのフォルダに</w:t>
            </w:r>
            <w:r w:rsidR="00E90307">
              <w:rPr>
                <w:rFonts w:ascii="Meiryo UI" w:eastAsia="Meiryo UI" w:hAnsi="Meiryo UI" w:hint="eastAsia"/>
              </w:rPr>
              <w:t>機能フォルダを作成し、その下にビュー</w:t>
            </w:r>
            <w:r>
              <w:rPr>
                <w:rFonts w:ascii="Meiryo UI" w:eastAsia="Meiryo UI" w:hAnsi="Meiryo UI" w:hint="eastAsia"/>
              </w:rPr>
              <w:t>ファイルを配置するが</w:t>
            </w:r>
            <w:r w:rsidR="00E90307">
              <w:rPr>
                <w:rFonts w:ascii="Meiryo UI" w:eastAsia="Meiryo UI" w:hAnsi="Meiryo UI" w:hint="eastAsia"/>
              </w:rPr>
              <w:t>、</w:t>
            </w:r>
            <w:r>
              <w:rPr>
                <w:rFonts w:ascii="Meiryo UI" w:eastAsia="Meiryo UI" w:hAnsi="Meiryo UI" w:hint="eastAsia"/>
              </w:rPr>
              <w:t>各システムのフォルダを作成し、その中に</w:t>
            </w:r>
            <w:r w:rsidR="00BE02AC">
              <w:rPr>
                <w:rFonts w:ascii="Meiryo UI" w:eastAsia="Meiryo UI" w:hAnsi="Meiryo UI" w:hint="eastAsia"/>
              </w:rPr>
              <w:t>機能フォルダを作成し、その下にビュー</w:t>
            </w:r>
            <w:r>
              <w:rPr>
                <w:rFonts w:ascii="Meiryo UI" w:eastAsia="Meiryo UI" w:hAnsi="Meiryo UI" w:hint="eastAsia"/>
              </w:rPr>
              <w:t>ファイルを格納する</w:t>
            </w:r>
          </w:p>
        </w:tc>
      </w:tr>
      <w:tr w:rsidR="00DD17D6" w:rsidRPr="007F0D21" w14:paraId="3EB5CFA0" w14:textId="77777777" w:rsidTr="00EA4751">
        <w:trPr>
          <w:trHeight w:val="260"/>
        </w:trPr>
        <w:tc>
          <w:tcPr>
            <w:tcW w:w="2651" w:type="dxa"/>
            <w:tcBorders>
              <w:left w:val="single" w:sz="12" w:space="0" w:color="auto"/>
              <w:bottom w:val="single" w:sz="12" w:space="0" w:color="auto"/>
            </w:tcBorders>
          </w:tcPr>
          <w:p w14:paraId="611E5168" w14:textId="50956D29" w:rsidR="00DD17D6" w:rsidRPr="007F0D21" w:rsidRDefault="00DD17D6" w:rsidP="00DD17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r</w:t>
            </w:r>
            <w:r>
              <w:rPr>
                <w:rFonts w:ascii="Meiryo UI" w:eastAsia="Meiryo UI" w:hAnsi="Meiryo UI"/>
              </w:rPr>
              <w:t>outes</w:t>
            </w:r>
          </w:p>
        </w:tc>
        <w:tc>
          <w:tcPr>
            <w:tcW w:w="5386" w:type="dxa"/>
            <w:tcBorders>
              <w:bottom w:val="single" w:sz="12" w:space="0" w:color="auto"/>
              <w:right w:val="single" w:sz="12" w:space="0" w:color="auto"/>
            </w:tcBorders>
          </w:tcPr>
          <w:p w14:paraId="6325DDAB" w14:textId="0F8998A3" w:rsidR="00DD17D6" w:rsidRPr="007F0D21" w:rsidRDefault="00DD17D6" w:rsidP="00DD17D6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ルーティングファイルを格納する</w:t>
            </w:r>
          </w:p>
        </w:tc>
      </w:tr>
    </w:tbl>
    <w:p w14:paraId="51C20783" w14:textId="173DEF74" w:rsidR="00EA4751" w:rsidRPr="007F0D21" w:rsidRDefault="00EA4751" w:rsidP="00EA4751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Laravelの構成を基準とする。以下の表は開発で使用するフォルダである。</w:t>
      </w:r>
    </w:p>
    <w:p w14:paraId="05D9E611" w14:textId="40501B34" w:rsidR="004C707E" w:rsidRPr="00EA4751" w:rsidRDefault="004C707E" w:rsidP="004C707E">
      <w:pPr>
        <w:pStyle w:val="a3"/>
        <w:ind w:left="0" w:firstLine="0"/>
        <w:rPr>
          <w:rFonts w:ascii="Meiryo UI" w:eastAsia="Meiryo UI" w:hAnsi="Meiryo UI"/>
        </w:rPr>
      </w:pPr>
    </w:p>
    <w:p w14:paraId="5C306844" w14:textId="2C0EA73B" w:rsidR="00EA4751" w:rsidRDefault="00EA4751" w:rsidP="004C707E">
      <w:pPr>
        <w:pStyle w:val="a3"/>
        <w:ind w:left="0" w:firstLine="0"/>
        <w:rPr>
          <w:rFonts w:ascii="Meiryo UI" w:eastAsia="Meiryo UI" w:hAnsi="Meiryo UI"/>
        </w:rPr>
      </w:pPr>
    </w:p>
    <w:p w14:paraId="49324FE9" w14:textId="77777777" w:rsidR="00EA4751" w:rsidRPr="007F0D21" w:rsidRDefault="00EA4751" w:rsidP="004C707E">
      <w:pPr>
        <w:pStyle w:val="a3"/>
        <w:ind w:left="0" w:firstLine="0"/>
        <w:rPr>
          <w:rFonts w:ascii="Meiryo UI" w:eastAsia="Meiryo UI" w:hAnsi="Meiryo UI"/>
        </w:rPr>
      </w:pPr>
    </w:p>
    <w:p w14:paraId="7F5B87A6" w14:textId="756FDBEB" w:rsidR="00FF2C95" w:rsidRPr="007F0D21" w:rsidRDefault="00FF2C95" w:rsidP="004C707E">
      <w:pPr>
        <w:pStyle w:val="a3"/>
        <w:ind w:left="0" w:firstLine="0"/>
        <w:rPr>
          <w:rFonts w:ascii="Meiryo UI" w:eastAsia="Meiryo UI" w:hAnsi="Meiryo UI"/>
        </w:rPr>
      </w:pPr>
    </w:p>
    <w:p w14:paraId="5F54C6DF" w14:textId="525E46A2" w:rsidR="00FF2C95" w:rsidRPr="007F0D21" w:rsidRDefault="00FF2C95" w:rsidP="004C707E">
      <w:pPr>
        <w:pStyle w:val="a3"/>
        <w:ind w:left="0" w:firstLine="0"/>
        <w:rPr>
          <w:rFonts w:ascii="Meiryo UI" w:eastAsia="Meiryo UI" w:hAnsi="Meiryo UI"/>
        </w:rPr>
      </w:pPr>
    </w:p>
    <w:p w14:paraId="05C884BB" w14:textId="78989F2B" w:rsidR="00FF2C95" w:rsidRPr="007F0D21" w:rsidRDefault="00FF2C95" w:rsidP="004C707E">
      <w:pPr>
        <w:pStyle w:val="a3"/>
        <w:ind w:left="0" w:firstLine="0"/>
        <w:rPr>
          <w:rFonts w:ascii="Meiryo UI" w:eastAsia="Meiryo UI" w:hAnsi="Meiryo UI"/>
        </w:rPr>
      </w:pPr>
    </w:p>
    <w:p w14:paraId="121F3F64" w14:textId="14ABBB92" w:rsidR="00FF2C95" w:rsidRPr="007F0D21" w:rsidRDefault="00FF2C95" w:rsidP="004C707E">
      <w:pPr>
        <w:pStyle w:val="a3"/>
        <w:ind w:left="0" w:firstLine="0"/>
        <w:rPr>
          <w:rFonts w:ascii="Meiryo UI" w:eastAsia="Meiryo UI" w:hAnsi="Meiryo UI"/>
        </w:rPr>
      </w:pPr>
    </w:p>
    <w:p w14:paraId="1B478B50" w14:textId="22B83A2E" w:rsidR="00FF23AA" w:rsidRPr="007F0D21" w:rsidRDefault="00FF23AA" w:rsidP="004C707E">
      <w:pPr>
        <w:pStyle w:val="a3"/>
        <w:ind w:left="0" w:firstLine="0"/>
        <w:rPr>
          <w:rFonts w:ascii="Meiryo UI" w:eastAsia="Meiryo UI" w:hAnsi="Meiryo UI"/>
        </w:rPr>
      </w:pPr>
    </w:p>
    <w:p w14:paraId="109CC072" w14:textId="688F7EB3" w:rsidR="00FF23AA" w:rsidRPr="007F0D21" w:rsidRDefault="00FF23AA" w:rsidP="004C707E">
      <w:pPr>
        <w:pStyle w:val="a3"/>
        <w:ind w:left="0" w:firstLine="0"/>
        <w:rPr>
          <w:rFonts w:ascii="Meiryo UI" w:eastAsia="Meiryo UI" w:hAnsi="Meiryo UI"/>
        </w:rPr>
      </w:pPr>
    </w:p>
    <w:p w14:paraId="63FC7616" w14:textId="674B1AC2" w:rsidR="00FF23AA" w:rsidRPr="007F0D21" w:rsidRDefault="00FF23AA" w:rsidP="004C707E">
      <w:pPr>
        <w:pStyle w:val="a3"/>
        <w:ind w:left="0" w:firstLine="0"/>
        <w:rPr>
          <w:rFonts w:ascii="Meiryo UI" w:eastAsia="Meiryo UI" w:hAnsi="Meiryo UI"/>
        </w:rPr>
      </w:pPr>
    </w:p>
    <w:p w14:paraId="474E6C7A" w14:textId="26A462A8" w:rsidR="00FF23AA" w:rsidRPr="007F0D21" w:rsidRDefault="00FF23AA" w:rsidP="004C707E">
      <w:pPr>
        <w:pStyle w:val="a3"/>
        <w:ind w:left="0" w:firstLine="0"/>
        <w:rPr>
          <w:rFonts w:ascii="Meiryo UI" w:eastAsia="Meiryo UI" w:hAnsi="Meiryo UI"/>
        </w:rPr>
      </w:pPr>
    </w:p>
    <w:p w14:paraId="0B6994CF" w14:textId="6C7E9181" w:rsidR="00FF23AA" w:rsidRPr="007F0D21" w:rsidRDefault="00FF23AA" w:rsidP="004C707E">
      <w:pPr>
        <w:pStyle w:val="a3"/>
        <w:ind w:left="0" w:firstLine="0"/>
        <w:rPr>
          <w:rFonts w:ascii="Meiryo UI" w:eastAsia="Meiryo UI" w:hAnsi="Meiryo UI"/>
        </w:rPr>
      </w:pPr>
    </w:p>
    <w:p w14:paraId="4EA0E691" w14:textId="0DBA2750" w:rsidR="00FF23AA" w:rsidRPr="007F0D21" w:rsidRDefault="00FF23AA" w:rsidP="004C707E">
      <w:pPr>
        <w:pStyle w:val="a3"/>
        <w:ind w:left="0" w:firstLine="0"/>
        <w:rPr>
          <w:rFonts w:ascii="Meiryo UI" w:eastAsia="Meiryo UI" w:hAnsi="Meiryo UI"/>
        </w:rPr>
      </w:pPr>
    </w:p>
    <w:p w14:paraId="3982EB59" w14:textId="6E8B9384" w:rsidR="00FF23AA" w:rsidRPr="007F0D21" w:rsidRDefault="00FF23AA" w:rsidP="004C707E">
      <w:pPr>
        <w:pStyle w:val="a3"/>
        <w:ind w:left="0" w:firstLine="0"/>
        <w:rPr>
          <w:rFonts w:ascii="Meiryo UI" w:eastAsia="Meiryo UI" w:hAnsi="Meiryo UI"/>
        </w:rPr>
      </w:pPr>
    </w:p>
    <w:p w14:paraId="7BA71527" w14:textId="53E37014" w:rsidR="00FF23AA" w:rsidRPr="007F0D21" w:rsidRDefault="00FF23AA" w:rsidP="004C707E">
      <w:pPr>
        <w:pStyle w:val="a3"/>
        <w:ind w:left="0" w:firstLine="0"/>
        <w:rPr>
          <w:rFonts w:ascii="Meiryo UI" w:eastAsia="Meiryo UI" w:hAnsi="Meiryo UI"/>
        </w:rPr>
      </w:pPr>
    </w:p>
    <w:p w14:paraId="26BF84EE" w14:textId="69BC5A14" w:rsidR="00FF23AA" w:rsidRPr="007F0D21" w:rsidRDefault="00FF23AA" w:rsidP="004C707E">
      <w:pPr>
        <w:pStyle w:val="a3"/>
        <w:ind w:left="0" w:firstLine="0"/>
        <w:rPr>
          <w:rFonts w:ascii="Meiryo UI" w:eastAsia="Meiryo UI" w:hAnsi="Meiryo UI"/>
        </w:rPr>
      </w:pPr>
    </w:p>
    <w:p w14:paraId="79D89046" w14:textId="77777777" w:rsidR="004F0E9F" w:rsidRPr="007F0D21" w:rsidRDefault="004F0E9F" w:rsidP="004C707E">
      <w:pPr>
        <w:pStyle w:val="a3"/>
        <w:ind w:left="0" w:firstLine="0"/>
        <w:rPr>
          <w:rFonts w:ascii="Meiryo UI" w:eastAsia="Meiryo UI" w:hAnsi="Meiryo UI"/>
        </w:rPr>
      </w:pPr>
    </w:p>
    <w:p w14:paraId="135BC4D0" w14:textId="2CB1576B" w:rsidR="004C707E" w:rsidRDefault="004C707E" w:rsidP="004C707E">
      <w:pPr>
        <w:pStyle w:val="a3"/>
        <w:ind w:left="0" w:firstLine="0"/>
        <w:rPr>
          <w:rFonts w:ascii="Meiryo UI" w:eastAsia="Meiryo UI" w:hAnsi="Meiryo UI"/>
        </w:rPr>
      </w:pPr>
    </w:p>
    <w:p w14:paraId="2A73722C" w14:textId="29EFD4B5" w:rsidR="00DD17D6" w:rsidRDefault="00DD17D6" w:rsidP="004C707E">
      <w:pPr>
        <w:pStyle w:val="a3"/>
        <w:ind w:left="0" w:firstLine="0"/>
        <w:rPr>
          <w:rFonts w:ascii="Meiryo UI" w:eastAsia="Meiryo UI" w:hAnsi="Meiryo UI"/>
        </w:rPr>
      </w:pPr>
    </w:p>
    <w:p w14:paraId="70BFEB9C" w14:textId="14CE7EA6" w:rsidR="00DD17D6" w:rsidRDefault="00DD17D6" w:rsidP="004C707E">
      <w:pPr>
        <w:pStyle w:val="a3"/>
        <w:ind w:left="0" w:firstLine="0"/>
        <w:rPr>
          <w:rFonts w:ascii="Meiryo UI" w:eastAsia="Meiryo UI" w:hAnsi="Meiryo UI"/>
        </w:rPr>
      </w:pPr>
    </w:p>
    <w:p w14:paraId="50DD6B03" w14:textId="77777777" w:rsidR="00DD17D6" w:rsidRPr="007F0D21" w:rsidRDefault="00DD17D6" w:rsidP="004C707E">
      <w:pPr>
        <w:pStyle w:val="a3"/>
        <w:ind w:left="0" w:firstLine="0"/>
        <w:rPr>
          <w:rFonts w:ascii="Meiryo UI" w:eastAsia="Meiryo UI" w:hAnsi="Meiryo UI"/>
        </w:rPr>
      </w:pPr>
    </w:p>
    <w:p w14:paraId="429A209A" w14:textId="4550352F" w:rsidR="004C707E" w:rsidRPr="007F0D21" w:rsidRDefault="00E24540" w:rsidP="004C707E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3" w:name="_Toc43210247"/>
      <w:r w:rsidRPr="007F0D21">
        <w:rPr>
          <w:rFonts w:ascii="Meiryo UI" w:hAnsi="Meiryo UI" w:hint="eastAsia"/>
        </w:rPr>
        <w:t>ファイル定義</w:t>
      </w:r>
      <w:bookmarkEnd w:id="13"/>
    </w:p>
    <w:p w14:paraId="72C9D357" w14:textId="4369B462" w:rsidR="002C30A5" w:rsidRPr="007F0D21" w:rsidRDefault="002C30A5" w:rsidP="002C30A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ファイル名は</w:t>
      </w:r>
      <w:r w:rsidR="007C5508" w:rsidRPr="007F0D21">
        <w:rPr>
          <w:rFonts w:ascii="Meiryo UI" w:eastAsia="Meiryo UI" w:hAnsi="Meiryo UI" w:hint="eastAsia"/>
        </w:rPr>
        <w:t>英単語を使用し、</w:t>
      </w:r>
      <w:r w:rsidRPr="007F0D21">
        <w:rPr>
          <w:rFonts w:ascii="Meiryo UI" w:eastAsia="Meiryo UI" w:hAnsi="Meiryo UI" w:hint="eastAsia"/>
        </w:rPr>
        <w:t>和製英語</w:t>
      </w:r>
      <w:r w:rsidR="007C5508" w:rsidRPr="007F0D21">
        <w:rPr>
          <w:rFonts w:ascii="Meiryo UI" w:eastAsia="Meiryo UI" w:hAnsi="Meiryo UI" w:hint="eastAsia"/>
        </w:rPr>
        <w:t>や、ローマ字による日本語</w:t>
      </w:r>
      <w:r w:rsidRPr="007F0D21">
        <w:rPr>
          <w:rFonts w:ascii="Meiryo UI" w:eastAsia="Meiryo UI" w:hAnsi="Meiryo UI" w:hint="eastAsia"/>
        </w:rPr>
        <w:t>を極力さけること。</w:t>
      </w:r>
    </w:p>
    <w:p w14:paraId="4939E041" w14:textId="1E1F7451" w:rsidR="007C5508" w:rsidRDefault="007C5508" w:rsidP="007C5508">
      <w:pPr>
        <w:pStyle w:val="a3"/>
        <w:ind w:left="615" w:firstLine="0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ただし専門用語など、英語表記が難しいものは、ローマ字による日本語でも</w:t>
      </w:r>
      <w:r w:rsidR="00B82E0C" w:rsidRPr="007F0D21">
        <w:rPr>
          <w:rFonts w:ascii="Meiryo UI" w:eastAsia="Meiryo UI" w:hAnsi="Meiryo UI" w:hint="eastAsia"/>
        </w:rPr>
        <w:t>可能とする</w:t>
      </w:r>
      <w:r w:rsidRPr="007F0D21">
        <w:rPr>
          <w:rFonts w:ascii="Meiryo UI" w:eastAsia="Meiryo UI" w:hAnsi="Meiryo UI" w:hint="eastAsia"/>
        </w:rPr>
        <w:t>。</w:t>
      </w:r>
    </w:p>
    <w:p w14:paraId="37BDFBF4" w14:textId="7E0FEFF2" w:rsidR="00DA64A7" w:rsidRDefault="00DA64A7" w:rsidP="00DA64A7">
      <w:pPr>
        <w:pStyle w:val="a3"/>
        <w:ind w:left="0" w:firstLine="0"/>
        <w:rPr>
          <w:rFonts w:ascii="Meiryo UI" w:eastAsia="Meiryo UI" w:hAnsi="Meiryo UI"/>
        </w:rPr>
      </w:pPr>
    </w:p>
    <w:p w14:paraId="4475043C" w14:textId="4C02BF2C" w:rsidR="00DA64A7" w:rsidRDefault="008200EB" w:rsidP="00DA64A7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・URL定義</w:t>
      </w:r>
    </w:p>
    <w:p w14:paraId="0A44734B" w14:textId="55C11BB8" w:rsidR="008200EB" w:rsidRDefault="001D0841" w:rsidP="008200EB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第一階層は、システム名（</w:t>
      </w:r>
      <w:proofErr w:type="spellStart"/>
      <w:r>
        <w:rPr>
          <w:rFonts w:ascii="Meiryo UI" w:eastAsia="Meiryo UI" w:hAnsi="Meiryo UI" w:hint="eastAsia"/>
        </w:rPr>
        <w:t>m</w:t>
      </w:r>
      <w:r>
        <w:rPr>
          <w:rFonts w:ascii="Meiryo UI" w:eastAsia="Meiryo UI" w:hAnsi="Meiryo UI"/>
        </w:rPr>
        <w:t>st,schet,schem,sches,report</w:t>
      </w:r>
      <w:proofErr w:type="spellEnd"/>
      <w:r>
        <w:rPr>
          <w:rFonts w:ascii="Meiryo UI" w:eastAsia="Meiryo UI" w:hAnsi="Meiryo UI" w:hint="eastAsia"/>
        </w:rPr>
        <w:t>）</w:t>
      </w:r>
      <w:r w:rsidR="00AE6996">
        <w:rPr>
          <w:rFonts w:ascii="Meiryo UI" w:eastAsia="Meiryo UI" w:hAnsi="Meiryo UI" w:hint="eastAsia"/>
        </w:rPr>
        <w:t>とする。</w:t>
      </w:r>
    </w:p>
    <w:p w14:paraId="6C5144AC" w14:textId="04A25507" w:rsidR="00AE6996" w:rsidRDefault="00AE6996" w:rsidP="008200EB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第二階層は、サブシステムとする。</w:t>
      </w:r>
    </w:p>
    <w:p w14:paraId="62A4AD15" w14:textId="7AFC47C8" w:rsidR="00AE6996" w:rsidRPr="006130BE" w:rsidRDefault="00AE6996" w:rsidP="008200EB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第三階層は、画面名とする。</w:t>
      </w:r>
    </w:p>
    <w:p w14:paraId="4FE97CDA" w14:textId="4B6795FB" w:rsidR="00DA64A7" w:rsidRDefault="00DA64A7" w:rsidP="00DA64A7">
      <w:pPr>
        <w:pStyle w:val="a3"/>
        <w:ind w:left="0" w:firstLine="0"/>
        <w:rPr>
          <w:rFonts w:ascii="Meiryo UI" w:eastAsia="Meiryo UI" w:hAnsi="Meiryo UI"/>
        </w:rPr>
      </w:pPr>
    </w:p>
    <w:p w14:paraId="0093B87E" w14:textId="62CFC048" w:rsidR="00063C75" w:rsidRDefault="00063C75" w:rsidP="00063C75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</w:t>
      </w:r>
      <w:r w:rsidR="00B766FF">
        <w:rPr>
          <w:rFonts w:ascii="Meiryo UI" w:eastAsia="Meiryo UI" w:hAnsi="Meiryo UI" w:hint="eastAsia"/>
        </w:rPr>
        <w:t>コントローラ</w:t>
      </w:r>
    </w:p>
    <w:p w14:paraId="3E196FDF" w14:textId="01CCA313" w:rsidR="00063C75" w:rsidRDefault="002A2DE3" w:rsidP="00063C7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コントローラ名は、</w:t>
      </w:r>
      <w:r w:rsidR="00E35BAE">
        <w:rPr>
          <w:rFonts w:ascii="Meiryo UI" w:eastAsia="Meiryo UI" w:hAnsi="Meiryo UI" w:hint="eastAsia"/>
        </w:rPr>
        <w:t xml:space="preserve">URLの第三階層 </w:t>
      </w:r>
      <w:r w:rsidR="00E35BAE">
        <w:rPr>
          <w:rFonts w:ascii="Meiryo UI" w:eastAsia="Meiryo UI" w:hAnsi="Meiryo UI"/>
        </w:rPr>
        <w:t xml:space="preserve">+ </w:t>
      </w:r>
      <w:r w:rsidR="00E35BAE">
        <w:rPr>
          <w:rFonts w:ascii="Meiryo UI" w:eastAsia="Meiryo UI" w:hAnsi="Meiryo UI" w:hint="eastAsia"/>
        </w:rPr>
        <w:t>Controller　とする。</w:t>
      </w:r>
    </w:p>
    <w:p w14:paraId="637BC441" w14:textId="77777777" w:rsidR="00155DEC" w:rsidRPr="006130BE" w:rsidRDefault="00155DEC" w:rsidP="00155DEC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 w:hint="eastAsia"/>
        </w:rPr>
        <w:t>UpperCamelCase</w:t>
      </w:r>
      <w:proofErr w:type="spellEnd"/>
      <w:r>
        <w:rPr>
          <w:rFonts w:ascii="Meiryo UI" w:eastAsia="Meiryo UI" w:hAnsi="Meiryo UI" w:hint="eastAsia"/>
        </w:rPr>
        <w:t>とする。</w:t>
      </w:r>
    </w:p>
    <w:p w14:paraId="5FF18F67" w14:textId="77777777" w:rsidR="00DA64A7" w:rsidRDefault="00DA64A7" w:rsidP="00DA64A7">
      <w:pPr>
        <w:pStyle w:val="a3"/>
        <w:ind w:left="0" w:firstLine="0"/>
        <w:rPr>
          <w:rFonts w:ascii="Meiryo UI" w:eastAsia="Meiryo UI" w:hAnsi="Meiryo UI"/>
        </w:rPr>
      </w:pPr>
    </w:p>
    <w:p w14:paraId="37A62900" w14:textId="45519BF3" w:rsidR="00D2166B" w:rsidRDefault="00D2166B" w:rsidP="00D2166B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・バリデーション</w:t>
      </w:r>
    </w:p>
    <w:p w14:paraId="7C7FBC37" w14:textId="0804B52E" w:rsidR="00D2166B" w:rsidRDefault="00D2166B" w:rsidP="00D2166B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バリデーション名は、URLの第三階層 </w:t>
      </w:r>
      <w:r>
        <w:rPr>
          <w:rFonts w:ascii="Meiryo UI" w:eastAsia="Meiryo UI" w:hAnsi="Meiryo UI"/>
        </w:rPr>
        <w:t xml:space="preserve">+ </w:t>
      </w:r>
      <w:r>
        <w:rPr>
          <w:rFonts w:ascii="Meiryo UI" w:eastAsia="Meiryo UI" w:hAnsi="Meiryo UI" w:hint="eastAsia"/>
        </w:rPr>
        <w:t xml:space="preserve">ビュー名 </w:t>
      </w:r>
      <w:r>
        <w:rPr>
          <w:rFonts w:ascii="Meiryo UI" w:eastAsia="Meiryo UI" w:hAnsi="Meiryo UI"/>
        </w:rPr>
        <w:t xml:space="preserve">+ </w:t>
      </w:r>
      <w:r w:rsidR="004F3607" w:rsidRPr="004F3607">
        <w:rPr>
          <w:rFonts w:ascii="Meiryo UI" w:eastAsia="Meiryo UI" w:hAnsi="Meiryo UI"/>
        </w:rPr>
        <w:t>Request</w:t>
      </w:r>
      <w:r>
        <w:rPr>
          <w:rFonts w:ascii="Meiryo UI" w:eastAsia="Meiryo UI" w:hAnsi="Meiryo UI" w:hint="eastAsia"/>
        </w:rPr>
        <w:t xml:space="preserve">　とする。</w:t>
      </w:r>
    </w:p>
    <w:p w14:paraId="422E64D3" w14:textId="77777777" w:rsidR="00E721D4" w:rsidRPr="006130BE" w:rsidRDefault="00E721D4" w:rsidP="00E721D4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 w:hint="eastAsia"/>
        </w:rPr>
        <w:t>UpperCamelCase</w:t>
      </w:r>
      <w:proofErr w:type="spellEnd"/>
      <w:r>
        <w:rPr>
          <w:rFonts w:ascii="Meiryo UI" w:eastAsia="Meiryo UI" w:hAnsi="Meiryo UI" w:hint="eastAsia"/>
        </w:rPr>
        <w:t>とする。</w:t>
      </w:r>
    </w:p>
    <w:p w14:paraId="678CDD74" w14:textId="4BF01E86" w:rsidR="00DA64A7" w:rsidRPr="00D2166B" w:rsidRDefault="00DA64A7" w:rsidP="00DA64A7">
      <w:pPr>
        <w:pStyle w:val="a3"/>
        <w:ind w:left="0" w:firstLine="0"/>
        <w:rPr>
          <w:rFonts w:ascii="Meiryo UI" w:eastAsia="Meiryo UI" w:hAnsi="Meiryo UI"/>
        </w:rPr>
      </w:pPr>
    </w:p>
    <w:p w14:paraId="06D069AE" w14:textId="6445F0AC" w:rsidR="00A75943" w:rsidRDefault="00A75943" w:rsidP="00A75943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・共通関数（</w:t>
      </w:r>
      <w:proofErr w:type="spellStart"/>
      <w:r>
        <w:rPr>
          <w:rFonts w:ascii="Meiryo UI" w:eastAsia="Meiryo UI" w:hAnsi="Meiryo UI"/>
        </w:rPr>
        <w:t>Librarys</w:t>
      </w:r>
      <w:proofErr w:type="spellEnd"/>
      <w:r>
        <w:rPr>
          <w:rFonts w:ascii="Meiryo UI" w:eastAsia="Meiryo UI" w:hAnsi="Meiryo UI" w:hint="eastAsia"/>
        </w:rPr>
        <w:t>）フォルダ</w:t>
      </w:r>
    </w:p>
    <w:p w14:paraId="0472DFA1" w14:textId="0A4F70CF" w:rsidR="00A75943" w:rsidRDefault="002C309D" w:rsidP="00A75943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 w:hint="eastAsia"/>
        </w:rPr>
        <w:t>UpperCamelCase</w:t>
      </w:r>
      <w:proofErr w:type="spellEnd"/>
      <w:r>
        <w:rPr>
          <w:rFonts w:ascii="Meiryo UI" w:eastAsia="Meiryo UI" w:hAnsi="Meiryo UI" w:hint="eastAsia"/>
        </w:rPr>
        <w:t>とする。</w:t>
      </w:r>
    </w:p>
    <w:p w14:paraId="55CFD9FD" w14:textId="77777777" w:rsidR="00D2166B" w:rsidRPr="00A75943" w:rsidRDefault="00D2166B" w:rsidP="00DA64A7">
      <w:pPr>
        <w:pStyle w:val="a3"/>
        <w:ind w:left="0" w:firstLine="0"/>
        <w:rPr>
          <w:rFonts w:ascii="Meiryo UI" w:eastAsia="Meiryo UI" w:hAnsi="Meiryo UI"/>
        </w:rPr>
      </w:pPr>
    </w:p>
    <w:p w14:paraId="6EFBA06A" w14:textId="44A95956" w:rsidR="000E5FE2" w:rsidRDefault="000E5FE2" w:rsidP="000E5FE2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・モデル</w:t>
      </w:r>
    </w:p>
    <w:p w14:paraId="53A7B048" w14:textId="77777777" w:rsidR="00674744" w:rsidRDefault="00674744" w:rsidP="000E5FE2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モデル名は、テーブル名をそのまま使用する。</w:t>
      </w:r>
    </w:p>
    <w:p w14:paraId="4645F3CD" w14:textId="3FD531A3" w:rsidR="000E5FE2" w:rsidRDefault="003729A0" w:rsidP="000E5FE2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 w:hint="eastAsia"/>
        </w:rPr>
        <w:t>UpperCamelCase</w:t>
      </w:r>
      <w:proofErr w:type="spellEnd"/>
      <w:r w:rsidR="00674744">
        <w:rPr>
          <w:rFonts w:ascii="Meiryo UI" w:eastAsia="Meiryo UI" w:hAnsi="Meiryo UI" w:hint="eastAsia"/>
        </w:rPr>
        <w:t>とする。</w:t>
      </w:r>
    </w:p>
    <w:p w14:paraId="2261BAF8" w14:textId="0DDABB89" w:rsidR="00DA64A7" w:rsidRDefault="00DA64A7" w:rsidP="00DA64A7">
      <w:pPr>
        <w:pStyle w:val="a3"/>
        <w:ind w:left="0" w:firstLine="0"/>
        <w:rPr>
          <w:rFonts w:ascii="Meiryo UI" w:eastAsia="Meiryo UI" w:hAnsi="Meiryo UI"/>
        </w:rPr>
      </w:pPr>
    </w:p>
    <w:p w14:paraId="36AD80A7" w14:textId="77777777" w:rsidR="000A6FBB" w:rsidRDefault="000A6FBB" w:rsidP="00DA64A7">
      <w:pPr>
        <w:pStyle w:val="a3"/>
        <w:ind w:left="0" w:firstLine="0"/>
        <w:rPr>
          <w:rFonts w:ascii="Meiryo UI" w:eastAsia="Meiryo UI" w:hAnsi="Meiryo UI"/>
        </w:rPr>
      </w:pPr>
    </w:p>
    <w:p w14:paraId="392D53EB" w14:textId="77777777" w:rsidR="000A6FBB" w:rsidRDefault="000A6FBB" w:rsidP="00DA64A7">
      <w:pPr>
        <w:pStyle w:val="a3"/>
        <w:ind w:left="0" w:firstLine="0"/>
        <w:rPr>
          <w:rFonts w:ascii="Meiryo UI" w:eastAsia="Meiryo UI" w:hAnsi="Meiryo UI"/>
        </w:rPr>
      </w:pPr>
    </w:p>
    <w:p w14:paraId="43557A94" w14:textId="486E4B91" w:rsidR="00EC1C6C" w:rsidRDefault="00EC1C6C" w:rsidP="00EC1C6C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・定義ファイル、定数ファイル</w:t>
      </w:r>
    </w:p>
    <w:p w14:paraId="414C58EE" w14:textId="1090765E" w:rsidR="00EC1C6C" w:rsidRDefault="00EC1C6C" w:rsidP="00EC1C6C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全て小文字とし、アンダーバーで区切る。</w:t>
      </w:r>
    </w:p>
    <w:p w14:paraId="1B5920CF" w14:textId="454C54DB" w:rsidR="000E5FE2" w:rsidRPr="00EC1C6C" w:rsidRDefault="000E5FE2" w:rsidP="00DA64A7">
      <w:pPr>
        <w:pStyle w:val="a3"/>
        <w:ind w:left="0" w:firstLine="0"/>
        <w:rPr>
          <w:rFonts w:ascii="Meiryo UI" w:eastAsia="Meiryo UI" w:hAnsi="Meiryo UI"/>
        </w:rPr>
      </w:pPr>
    </w:p>
    <w:p w14:paraId="418C7EBC" w14:textId="29BC93D4" w:rsidR="00061B5B" w:rsidRDefault="00061B5B" w:rsidP="00061B5B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</w:t>
      </w:r>
      <w:r w:rsidR="00E84096">
        <w:rPr>
          <w:rFonts w:ascii="Meiryo UI" w:eastAsia="Meiryo UI" w:hAnsi="Meiryo UI" w:hint="eastAsia"/>
        </w:rPr>
        <w:t>スタイルシート</w:t>
      </w:r>
    </w:p>
    <w:p w14:paraId="45E6C35F" w14:textId="2FBDDE05" w:rsidR="00061B5B" w:rsidRDefault="00061B5B" w:rsidP="00061B5B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全て小文字と</w:t>
      </w:r>
      <w:r w:rsidR="00CD7974">
        <w:rPr>
          <w:rFonts w:ascii="Meiryo UI" w:eastAsia="Meiryo UI" w:hAnsi="Meiryo UI" w:hint="eastAsia"/>
        </w:rPr>
        <w:t>す</w:t>
      </w:r>
      <w:r>
        <w:rPr>
          <w:rFonts w:ascii="Meiryo UI" w:eastAsia="Meiryo UI" w:hAnsi="Meiryo UI" w:hint="eastAsia"/>
        </w:rPr>
        <w:t>る。</w:t>
      </w:r>
    </w:p>
    <w:p w14:paraId="1C601D1E" w14:textId="2E49CD49" w:rsidR="000E5FE2" w:rsidRPr="00061B5B" w:rsidRDefault="000E5FE2" w:rsidP="00DA64A7">
      <w:pPr>
        <w:pStyle w:val="a3"/>
        <w:ind w:left="0" w:firstLine="0"/>
        <w:rPr>
          <w:rFonts w:ascii="Meiryo UI" w:eastAsia="Meiryo UI" w:hAnsi="Meiryo UI"/>
        </w:rPr>
      </w:pPr>
    </w:p>
    <w:p w14:paraId="366E1472" w14:textId="19404165" w:rsidR="00C3599B" w:rsidRDefault="00C3599B" w:rsidP="00C3599B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・イメージファイル</w:t>
      </w:r>
    </w:p>
    <w:p w14:paraId="38132072" w14:textId="77777777" w:rsidR="00C3599B" w:rsidRDefault="00C3599B" w:rsidP="00C3599B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全て小文字とし、アンダーバーで区切る。</w:t>
      </w:r>
    </w:p>
    <w:p w14:paraId="605524A3" w14:textId="3D6B671E" w:rsidR="000E5FE2" w:rsidRPr="00C3599B" w:rsidRDefault="000E5FE2" w:rsidP="00DA64A7">
      <w:pPr>
        <w:pStyle w:val="a3"/>
        <w:ind w:left="0" w:firstLine="0"/>
        <w:rPr>
          <w:rFonts w:ascii="Meiryo UI" w:eastAsia="Meiryo UI" w:hAnsi="Meiryo UI"/>
        </w:rPr>
      </w:pPr>
    </w:p>
    <w:p w14:paraId="35A50CFE" w14:textId="3196F7F5" w:rsidR="00185CCA" w:rsidRDefault="00185CCA" w:rsidP="00185CCA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・ビュー</w:t>
      </w:r>
    </w:p>
    <w:p w14:paraId="17F044EB" w14:textId="1729C554" w:rsidR="00185CCA" w:rsidRDefault="00AD6A42" w:rsidP="00185CCA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全て小文字とする。</w:t>
      </w:r>
    </w:p>
    <w:p w14:paraId="77909A46" w14:textId="23BFEA29" w:rsidR="00185CCA" w:rsidRPr="006130BE" w:rsidRDefault="00AD6A42" w:rsidP="00185CCA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ビュー名は以下の通りとし、</w:t>
      </w:r>
      <w:r w:rsidR="00BE5832">
        <w:rPr>
          <w:rFonts w:ascii="Meiryo UI" w:eastAsia="Meiryo UI" w:hAnsi="Meiryo UI" w:hint="eastAsia"/>
        </w:rPr>
        <w:t>当てはまらない</w:t>
      </w:r>
      <w:r w:rsidR="001C6A38">
        <w:rPr>
          <w:rFonts w:ascii="Meiryo UI" w:eastAsia="Meiryo UI" w:hAnsi="Meiryo UI" w:hint="eastAsia"/>
        </w:rPr>
        <w:t>画面は別の名称でもよいが、画面の内容がわかるような名称とする。</w:t>
      </w:r>
    </w:p>
    <w:p w14:paraId="5C5FC4EF" w14:textId="6112F943" w:rsidR="000E5FE2" w:rsidRPr="001C6A38" w:rsidRDefault="000E5FE2" w:rsidP="00DA64A7">
      <w:pPr>
        <w:pStyle w:val="a3"/>
        <w:ind w:left="0" w:firstLine="0"/>
        <w:rPr>
          <w:rFonts w:ascii="Meiryo UI" w:eastAsia="Meiryo UI" w:hAnsi="Meiryo UI"/>
        </w:rPr>
      </w:pP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6095"/>
      </w:tblGrid>
      <w:tr w:rsidR="00AD6A42" w:rsidRPr="007F0D21" w14:paraId="795A60F0" w14:textId="77777777" w:rsidTr="00F42C33">
        <w:tc>
          <w:tcPr>
            <w:tcW w:w="194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A7AE808" w14:textId="2DFF4E2F" w:rsidR="00AD6A42" w:rsidRPr="007F0D21" w:rsidRDefault="003225F7" w:rsidP="00F42C33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ビュー名</w:t>
            </w:r>
          </w:p>
        </w:tc>
        <w:tc>
          <w:tcPr>
            <w:tcW w:w="6095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82472F2" w14:textId="77777777" w:rsidR="00AD6A42" w:rsidRPr="007F0D21" w:rsidRDefault="00AD6A42" w:rsidP="00F42C33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画面の種類</w:t>
            </w:r>
          </w:p>
        </w:tc>
      </w:tr>
      <w:tr w:rsidR="00AD6A42" w:rsidRPr="007F0D21" w14:paraId="32A96156" w14:textId="77777777" w:rsidTr="00F42C33">
        <w:tc>
          <w:tcPr>
            <w:tcW w:w="1942" w:type="dxa"/>
            <w:tcBorders>
              <w:top w:val="double" w:sz="4" w:space="0" w:color="auto"/>
              <w:left w:val="single" w:sz="12" w:space="0" w:color="auto"/>
            </w:tcBorders>
          </w:tcPr>
          <w:p w14:paraId="1B45CBC7" w14:textId="7E1145C6" w:rsidR="00AD6A42" w:rsidRPr="007F0D21" w:rsidRDefault="004D01BE" w:rsidP="00F42C3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index</w:t>
            </w:r>
          </w:p>
        </w:tc>
        <w:tc>
          <w:tcPr>
            <w:tcW w:w="6095" w:type="dxa"/>
            <w:tcBorders>
              <w:top w:val="double" w:sz="4" w:space="0" w:color="auto"/>
              <w:right w:val="single" w:sz="12" w:space="0" w:color="auto"/>
            </w:tcBorders>
          </w:tcPr>
          <w:p w14:paraId="5FA75D0B" w14:textId="52418360" w:rsidR="00AD6A42" w:rsidRPr="007F0D21" w:rsidRDefault="003225F7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一覧画面</w:t>
            </w:r>
          </w:p>
        </w:tc>
      </w:tr>
      <w:tr w:rsidR="00AD6A42" w:rsidRPr="007F0D21" w14:paraId="5B3F4A15" w14:textId="77777777" w:rsidTr="00F42C33">
        <w:tc>
          <w:tcPr>
            <w:tcW w:w="1942" w:type="dxa"/>
            <w:tcBorders>
              <w:left w:val="single" w:sz="12" w:space="0" w:color="auto"/>
            </w:tcBorders>
          </w:tcPr>
          <w:p w14:paraId="27080120" w14:textId="5AA3DE0E" w:rsidR="00AD6A42" w:rsidRPr="007F0D21" w:rsidRDefault="004D01BE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show</w:t>
            </w:r>
          </w:p>
        </w:tc>
        <w:tc>
          <w:tcPr>
            <w:tcW w:w="6095" w:type="dxa"/>
            <w:tcBorders>
              <w:right w:val="single" w:sz="12" w:space="0" w:color="auto"/>
            </w:tcBorders>
          </w:tcPr>
          <w:p w14:paraId="791FFD24" w14:textId="79575F1D" w:rsidR="00AD6A42" w:rsidRPr="007F0D21" w:rsidRDefault="003225F7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詳細画面</w:t>
            </w:r>
          </w:p>
        </w:tc>
      </w:tr>
      <w:tr w:rsidR="00AD6A42" w:rsidRPr="007F0D21" w14:paraId="2E7EE18B" w14:textId="77777777" w:rsidTr="00F42C33">
        <w:tc>
          <w:tcPr>
            <w:tcW w:w="1942" w:type="dxa"/>
            <w:tcBorders>
              <w:left w:val="single" w:sz="12" w:space="0" w:color="auto"/>
            </w:tcBorders>
          </w:tcPr>
          <w:p w14:paraId="2609F926" w14:textId="273055F0" w:rsidR="00AD6A42" w:rsidRPr="007F0D21" w:rsidRDefault="004D01BE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create</w:t>
            </w:r>
          </w:p>
        </w:tc>
        <w:tc>
          <w:tcPr>
            <w:tcW w:w="6095" w:type="dxa"/>
            <w:tcBorders>
              <w:right w:val="single" w:sz="12" w:space="0" w:color="auto"/>
            </w:tcBorders>
          </w:tcPr>
          <w:p w14:paraId="67A7E166" w14:textId="34438743" w:rsidR="00AD6A42" w:rsidRPr="007F0D21" w:rsidRDefault="003225F7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登録画面</w:t>
            </w:r>
          </w:p>
        </w:tc>
      </w:tr>
      <w:tr w:rsidR="00AD6A42" w:rsidRPr="007F0D21" w14:paraId="6BE06788" w14:textId="77777777" w:rsidTr="00F42C33">
        <w:tc>
          <w:tcPr>
            <w:tcW w:w="1942" w:type="dxa"/>
            <w:tcBorders>
              <w:left w:val="single" w:sz="12" w:space="0" w:color="auto"/>
              <w:bottom w:val="single" w:sz="4" w:space="0" w:color="auto"/>
            </w:tcBorders>
          </w:tcPr>
          <w:p w14:paraId="549F6304" w14:textId="4C3FB322" w:rsidR="00AD6A42" w:rsidRPr="007F0D21" w:rsidRDefault="003225F7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e</w:t>
            </w:r>
            <w:r>
              <w:rPr>
                <w:rFonts w:ascii="Meiryo UI" w:eastAsia="Meiryo UI" w:hAnsi="Meiryo UI"/>
              </w:rPr>
              <w:t>dit</w:t>
            </w:r>
          </w:p>
        </w:tc>
        <w:tc>
          <w:tcPr>
            <w:tcW w:w="6095" w:type="dxa"/>
            <w:tcBorders>
              <w:bottom w:val="single" w:sz="4" w:space="0" w:color="auto"/>
              <w:right w:val="single" w:sz="12" w:space="0" w:color="auto"/>
            </w:tcBorders>
          </w:tcPr>
          <w:p w14:paraId="01A68246" w14:textId="01784A17" w:rsidR="00AD6A42" w:rsidRPr="007F0D21" w:rsidRDefault="003225F7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編集画面</w:t>
            </w:r>
          </w:p>
        </w:tc>
      </w:tr>
      <w:tr w:rsidR="008A2D8D" w:rsidRPr="007F0D21" w14:paraId="3532D1C1" w14:textId="77777777" w:rsidTr="00F42C33">
        <w:tc>
          <w:tcPr>
            <w:tcW w:w="1942" w:type="dxa"/>
            <w:tcBorders>
              <w:left w:val="single" w:sz="12" w:space="0" w:color="auto"/>
              <w:bottom w:val="single" w:sz="4" w:space="0" w:color="auto"/>
            </w:tcBorders>
          </w:tcPr>
          <w:p w14:paraId="79F732EB" w14:textId="4338D4B3" w:rsidR="008A2D8D" w:rsidRDefault="00E60C35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60C35">
              <w:rPr>
                <w:rFonts w:ascii="Meiryo UI" w:eastAsia="Meiryo UI" w:hAnsi="Meiryo UI"/>
              </w:rPr>
              <w:t>contents</w:t>
            </w:r>
          </w:p>
        </w:tc>
        <w:tc>
          <w:tcPr>
            <w:tcW w:w="6095" w:type="dxa"/>
            <w:tcBorders>
              <w:bottom w:val="single" w:sz="4" w:space="0" w:color="auto"/>
              <w:right w:val="single" w:sz="12" w:space="0" w:color="auto"/>
            </w:tcBorders>
          </w:tcPr>
          <w:p w14:paraId="1B696420" w14:textId="7291DFBB" w:rsidR="008A2D8D" w:rsidRDefault="00E60C35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各画面を共通化して使用したい場合</w:t>
            </w:r>
          </w:p>
        </w:tc>
      </w:tr>
      <w:tr w:rsidR="00AD6A42" w:rsidRPr="007F0D21" w14:paraId="56DE9825" w14:textId="77777777" w:rsidTr="00F42C33">
        <w:tc>
          <w:tcPr>
            <w:tcW w:w="1942" w:type="dxa"/>
            <w:tcBorders>
              <w:left w:val="single" w:sz="12" w:space="0" w:color="auto"/>
              <w:bottom w:val="single" w:sz="12" w:space="0" w:color="auto"/>
            </w:tcBorders>
          </w:tcPr>
          <w:p w14:paraId="28EB2F8E" w14:textId="2A1C4D94" w:rsidR="00AD6A42" w:rsidRPr="007F0D21" w:rsidRDefault="003225F7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dialog</w:t>
            </w:r>
          </w:p>
        </w:tc>
        <w:tc>
          <w:tcPr>
            <w:tcW w:w="6095" w:type="dxa"/>
            <w:tcBorders>
              <w:bottom w:val="single" w:sz="12" w:space="0" w:color="auto"/>
              <w:right w:val="single" w:sz="12" w:space="0" w:color="auto"/>
            </w:tcBorders>
          </w:tcPr>
          <w:p w14:paraId="618C1A6C" w14:textId="4ADFF28E" w:rsidR="00AD6A42" w:rsidRPr="007F0D21" w:rsidRDefault="003225F7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ダイアログ</w:t>
            </w:r>
          </w:p>
        </w:tc>
      </w:tr>
    </w:tbl>
    <w:p w14:paraId="2FF16385" w14:textId="0B00D7B9" w:rsidR="000E5FE2" w:rsidRPr="00AD6A42" w:rsidRDefault="000E5FE2" w:rsidP="00DA64A7">
      <w:pPr>
        <w:pStyle w:val="a3"/>
        <w:ind w:left="0" w:firstLine="0"/>
        <w:rPr>
          <w:rFonts w:ascii="Meiryo UI" w:eastAsia="Meiryo UI" w:hAnsi="Meiryo UI"/>
        </w:rPr>
      </w:pPr>
    </w:p>
    <w:p w14:paraId="3A6093E6" w14:textId="2616A12B" w:rsidR="008738FD" w:rsidRDefault="008738FD" w:rsidP="00DA64A7">
      <w:pPr>
        <w:pStyle w:val="a3"/>
        <w:ind w:left="0" w:firstLine="0"/>
        <w:rPr>
          <w:rFonts w:ascii="Meiryo UI" w:eastAsia="Meiryo UI" w:hAnsi="Meiryo UI"/>
        </w:rPr>
      </w:pPr>
    </w:p>
    <w:p w14:paraId="4D31B474" w14:textId="06E4AB13" w:rsidR="008738FD" w:rsidRDefault="008738FD" w:rsidP="00DA64A7">
      <w:pPr>
        <w:pStyle w:val="a3"/>
        <w:ind w:left="0" w:firstLine="0"/>
        <w:rPr>
          <w:rFonts w:ascii="Meiryo UI" w:eastAsia="Meiryo UI" w:hAnsi="Meiryo UI"/>
        </w:rPr>
      </w:pPr>
    </w:p>
    <w:p w14:paraId="0D839EB8" w14:textId="0D6CAFC5" w:rsidR="008738FD" w:rsidRDefault="008738FD" w:rsidP="00DA64A7">
      <w:pPr>
        <w:pStyle w:val="a3"/>
        <w:ind w:left="0" w:firstLine="0"/>
        <w:rPr>
          <w:rFonts w:ascii="Meiryo UI" w:eastAsia="Meiryo UI" w:hAnsi="Meiryo UI"/>
        </w:rPr>
      </w:pPr>
    </w:p>
    <w:p w14:paraId="1D9FD184" w14:textId="1D38413E" w:rsidR="008738FD" w:rsidRDefault="008738FD" w:rsidP="00DA64A7">
      <w:pPr>
        <w:pStyle w:val="a3"/>
        <w:ind w:left="0" w:firstLine="0"/>
        <w:rPr>
          <w:rFonts w:ascii="Meiryo UI" w:eastAsia="Meiryo UI" w:hAnsi="Meiryo UI"/>
        </w:rPr>
      </w:pPr>
    </w:p>
    <w:p w14:paraId="122BB8D3" w14:textId="325E2D34" w:rsidR="00807F58" w:rsidRDefault="00807F58" w:rsidP="00DA64A7">
      <w:pPr>
        <w:pStyle w:val="a3"/>
        <w:ind w:left="0" w:firstLine="0"/>
        <w:rPr>
          <w:rFonts w:ascii="Meiryo UI" w:eastAsia="Meiryo UI" w:hAnsi="Meiryo UI"/>
        </w:rPr>
      </w:pPr>
    </w:p>
    <w:p w14:paraId="61F8E05B" w14:textId="23C3F34E" w:rsidR="00807F58" w:rsidRDefault="00807F58" w:rsidP="00DA64A7">
      <w:pPr>
        <w:pStyle w:val="a3"/>
        <w:ind w:left="0" w:firstLine="0"/>
        <w:rPr>
          <w:rFonts w:ascii="Meiryo UI" w:eastAsia="Meiryo UI" w:hAnsi="Meiryo UI"/>
        </w:rPr>
      </w:pPr>
    </w:p>
    <w:p w14:paraId="2F59AE8F" w14:textId="1E8A78C5" w:rsidR="00807F58" w:rsidRDefault="00807F58" w:rsidP="00DA64A7">
      <w:pPr>
        <w:pStyle w:val="a3"/>
        <w:ind w:left="0" w:firstLine="0"/>
        <w:rPr>
          <w:rFonts w:ascii="Meiryo UI" w:eastAsia="Meiryo UI" w:hAnsi="Meiryo UI"/>
        </w:rPr>
      </w:pPr>
    </w:p>
    <w:p w14:paraId="2E79BBBD" w14:textId="2E487553" w:rsidR="00747E29" w:rsidRDefault="00747E29" w:rsidP="003D25BE">
      <w:pPr>
        <w:pStyle w:val="a3"/>
        <w:ind w:left="0" w:firstLine="0"/>
        <w:rPr>
          <w:rFonts w:ascii="Meiryo UI" w:eastAsia="Meiryo UI" w:hAnsi="Meiryo UI"/>
        </w:rPr>
      </w:pPr>
    </w:p>
    <w:p w14:paraId="2CC9C2E7" w14:textId="77777777" w:rsidR="006A785E" w:rsidRDefault="006A785E" w:rsidP="003D25BE">
      <w:pPr>
        <w:pStyle w:val="a3"/>
        <w:ind w:left="0" w:firstLine="0"/>
        <w:rPr>
          <w:rFonts w:ascii="Meiryo UI" w:eastAsia="Meiryo UI" w:hAnsi="Meiryo UI"/>
        </w:rPr>
      </w:pPr>
    </w:p>
    <w:p w14:paraId="6290D642" w14:textId="041F3524" w:rsidR="006A785E" w:rsidRDefault="006A785E" w:rsidP="006A785E">
      <w:pPr>
        <w:pStyle w:val="a3"/>
        <w:ind w:left="0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・ルーティング</w:t>
      </w:r>
    </w:p>
    <w:p w14:paraId="510A11E1" w14:textId="31B30407" w:rsidR="006A785E" w:rsidRPr="006130BE" w:rsidRDefault="006A785E" w:rsidP="006A785E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ルーティングファイルは以下の通りとする。</w:t>
      </w:r>
    </w:p>
    <w:p w14:paraId="0A5CB750" w14:textId="77777777" w:rsidR="006A785E" w:rsidRPr="001C6A38" w:rsidRDefault="006A785E" w:rsidP="006A785E">
      <w:pPr>
        <w:pStyle w:val="a3"/>
        <w:ind w:left="0" w:firstLine="0"/>
        <w:rPr>
          <w:rFonts w:ascii="Meiryo UI" w:eastAsia="Meiryo UI" w:hAnsi="Meiryo UI"/>
        </w:rPr>
      </w:pP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4"/>
        <w:gridCol w:w="5953"/>
      </w:tblGrid>
      <w:tr w:rsidR="006A785E" w:rsidRPr="007F0D21" w14:paraId="42F230D3" w14:textId="77777777" w:rsidTr="006A785E">
        <w:tc>
          <w:tcPr>
            <w:tcW w:w="20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1F131FC" w14:textId="177A99CC" w:rsidR="006A785E" w:rsidRPr="007F0D21" w:rsidRDefault="006A785E" w:rsidP="00F42C33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ルーティングファイル名</w:t>
            </w:r>
          </w:p>
        </w:tc>
        <w:tc>
          <w:tcPr>
            <w:tcW w:w="5953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D1753AF" w14:textId="3164472E" w:rsidR="006A785E" w:rsidRPr="007F0D21" w:rsidRDefault="006A785E" w:rsidP="00F42C33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ルーティング</w:t>
            </w:r>
            <w:r w:rsidRPr="007F0D21">
              <w:rPr>
                <w:rFonts w:ascii="Meiryo UI" w:eastAsia="Meiryo UI" w:hAnsi="Meiryo UI" w:hint="eastAsia"/>
              </w:rPr>
              <w:t>の種類</w:t>
            </w:r>
          </w:p>
        </w:tc>
      </w:tr>
      <w:tr w:rsidR="006A785E" w:rsidRPr="007F0D21" w14:paraId="59C115B7" w14:textId="77777777" w:rsidTr="006A785E">
        <w:tc>
          <w:tcPr>
            <w:tcW w:w="2084" w:type="dxa"/>
            <w:tcBorders>
              <w:top w:val="double" w:sz="4" w:space="0" w:color="auto"/>
              <w:left w:val="single" w:sz="12" w:space="0" w:color="auto"/>
            </w:tcBorders>
          </w:tcPr>
          <w:p w14:paraId="6047D6BB" w14:textId="58DFD960" w:rsidR="006A785E" w:rsidRPr="007F0D21" w:rsidRDefault="006A785E" w:rsidP="00F42C33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m</w:t>
            </w:r>
            <w:r>
              <w:rPr>
                <w:rFonts w:ascii="Meiryo UI" w:eastAsia="Meiryo UI" w:hAnsi="Meiryo UI"/>
              </w:rPr>
              <w:t>st</w:t>
            </w:r>
            <w:proofErr w:type="spellEnd"/>
          </w:p>
        </w:tc>
        <w:tc>
          <w:tcPr>
            <w:tcW w:w="5953" w:type="dxa"/>
            <w:tcBorders>
              <w:top w:val="double" w:sz="4" w:space="0" w:color="auto"/>
              <w:right w:val="single" w:sz="12" w:space="0" w:color="auto"/>
            </w:tcBorders>
          </w:tcPr>
          <w:p w14:paraId="3F05BA19" w14:textId="5F47D85F" w:rsidR="006A785E" w:rsidRPr="007F0D21" w:rsidRDefault="006A785E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マスタ関係の</w:t>
            </w:r>
            <w:r w:rsidR="006A654A">
              <w:rPr>
                <w:rFonts w:ascii="Meiryo UI" w:eastAsia="Meiryo UI" w:hAnsi="Meiryo UI" w:hint="eastAsia"/>
              </w:rPr>
              <w:t>処理へルーティングする</w:t>
            </w:r>
          </w:p>
        </w:tc>
      </w:tr>
      <w:tr w:rsidR="006A785E" w:rsidRPr="007F0D21" w14:paraId="4BA2C8D4" w14:textId="77777777" w:rsidTr="006A785E">
        <w:tc>
          <w:tcPr>
            <w:tcW w:w="2084" w:type="dxa"/>
            <w:tcBorders>
              <w:left w:val="single" w:sz="12" w:space="0" w:color="auto"/>
            </w:tcBorders>
          </w:tcPr>
          <w:p w14:paraId="5F6AF601" w14:textId="147CA373" w:rsidR="006A785E" w:rsidRPr="007F0D21" w:rsidRDefault="006A785E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s</w:t>
            </w:r>
            <w:r>
              <w:rPr>
                <w:rFonts w:ascii="Meiryo UI" w:eastAsia="Meiryo UI" w:hAnsi="Meiryo UI"/>
              </w:rPr>
              <w:t>chet</w:t>
            </w:r>
            <w:proofErr w:type="spellEnd"/>
          </w:p>
        </w:tc>
        <w:tc>
          <w:tcPr>
            <w:tcW w:w="5953" w:type="dxa"/>
            <w:tcBorders>
              <w:right w:val="single" w:sz="12" w:space="0" w:color="auto"/>
            </w:tcBorders>
          </w:tcPr>
          <w:p w14:paraId="256C6D1D" w14:textId="25F6AA59" w:rsidR="006A785E" w:rsidRPr="007F0D21" w:rsidRDefault="006A654A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搭載日程関係の処理へルーティングする</w:t>
            </w:r>
          </w:p>
        </w:tc>
      </w:tr>
      <w:tr w:rsidR="006A785E" w:rsidRPr="007F0D21" w14:paraId="2F3B8D95" w14:textId="77777777" w:rsidTr="006A785E">
        <w:tc>
          <w:tcPr>
            <w:tcW w:w="2084" w:type="dxa"/>
            <w:tcBorders>
              <w:left w:val="single" w:sz="12" w:space="0" w:color="auto"/>
            </w:tcBorders>
          </w:tcPr>
          <w:p w14:paraId="3EFF37F2" w14:textId="4BE39516" w:rsidR="006A785E" w:rsidRPr="007F0D21" w:rsidRDefault="006A785E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s</w:t>
            </w:r>
            <w:r>
              <w:rPr>
                <w:rFonts w:ascii="Meiryo UI" w:eastAsia="Meiryo UI" w:hAnsi="Meiryo UI"/>
              </w:rPr>
              <w:t>chem</w:t>
            </w:r>
            <w:proofErr w:type="spellEnd"/>
          </w:p>
        </w:tc>
        <w:tc>
          <w:tcPr>
            <w:tcW w:w="5953" w:type="dxa"/>
            <w:tcBorders>
              <w:right w:val="single" w:sz="12" w:space="0" w:color="auto"/>
            </w:tcBorders>
          </w:tcPr>
          <w:p w14:paraId="60120AF7" w14:textId="2FF19189" w:rsidR="006A785E" w:rsidRPr="007F0D21" w:rsidRDefault="006A654A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中日程関係の処理へルーティングする</w:t>
            </w:r>
          </w:p>
        </w:tc>
      </w:tr>
      <w:tr w:rsidR="006A785E" w:rsidRPr="007F0D21" w14:paraId="24155F5F" w14:textId="77777777" w:rsidTr="006A785E">
        <w:tc>
          <w:tcPr>
            <w:tcW w:w="2084" w:type="dxa"/>
            <w:tcBorders>
              <w:left w:val="single" w:sz="12" w:space="0" w:color="auto"/>
              <w:bottom w:val="single" w:sz="4" w:space="0" w:color="auto"/>
            </w:tcBorders>
          </w:tcPr>
          <w:p w14:paraId="1AB35D88" w14:textId="43BC917C" w:rsidR="006A785E" w:rsidRPr="007F0D21" w:rsidRDefault="006A785E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s</w:t>
            </w:r>
            <w:r>
              <w:rPr>
                <w:rFonts w:ascii="Meiryo UI" w:eastAsia="Meiryo UI" w:hAnsi="Meiryo UI"/>
              </w:rPr>
              <w:t>ches</w:t>
            </w:r>
            <w:proofErr w:type="spellEnd"/>
          </w:p>
        </w:tc>
        <w:tc>
          <w:tcPr>
            <w:tcW w:w="5953" w:type="dxa"/>
            <w:tcBorders>
              <w:bottom w:val="single" w:sz="4" w:space="0" w:color="auto"/>
              <w:right w:val="single" w:sz="12" w:space="0" w:color="auto"/>
            </w:tcBorders>
          </w:tcPr>
          <w:p w14:paraId="6E17DA0F" w14:textId="6D46E3DA" w:rsidR="006A785E" w:rsidRPr="007F0D21" w:rsidRDefault="006A654A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小日程関係の処理へルーティングする</w:t>
            </w:r>
          </w:p>
        </w:tc>
      </w:tr>
      <w:tr w:rsidR="006A785E" w:rsidRPr="007F0D21" w14:paraId="1591E448" w14:textId="77777777" w:rsidTr="006A785E">
        <w:tc>
          <w:tcPr>
            <w:tcW w:w="2084" w:type="dxa"/>
            <w:tcBorders>
              <w:left w:val="single" w:sz="12" w:space="0" w:color="auto"/>
              <w:bottom w:val="single" w:sz="4" w:space="0" w:color="auto"/>
            </w:tcBorders>
          </w:tcPr>
          <w:p w14:paraId="62F884F8" w14:textId="7B267125" w:rsidR="006A785E" w:rsidRPr="007F0D21" w:rsidRDefault="006A785E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r</w:t>
            </w:r>
            <w:r>
              <w:rPr>
                <w:rFonts w:ascii="Meiryo UI" w:eastAsia="Meiryo UI" w:hAnsi="Meiryo UI"/>
              </w:rPr>
              <w:t>eport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12" w:space="0" w:color="auto"/>
            </w:tcBorders>
          </w:tcPr>
          <w:p w14:paraId="7312068A" w14:textId="656C2690" w:rsidR="006A785E" w:rsidRPr="007F0D21" w:rsidRDefault="006A654A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帳票関係の処理へルーティングする</w:t>
            </w:r>
          </w:p>
        </w:tc>
      </w:tr>
      <w:tr w:rsidR="006A785E" w:rsidRPr="007F0D21" w14:paraId="24EB58AA" w14:textId="77777777" w:rsidTr="006A785E">
        <w:tc>
          <w:tcPr>
            <w:tcW w:w="2084" w:type="dxa"/>
            <w:tcBorders>
              <w:left w:val="single" w:sz="12" w:space="0" w:color="auto"/>
              <w:bottom w:val="single" w:sz="12" w:space="0" w:color="auto"/>
            </w:tcBorders>
          </w:tcPr>
          <w:p w14:paraId="18EF5348" w14:textId="22FB679A" w:rsidR="006A785E" w:rsidRPr="007F0D21" w:rsidRDefault="006A785E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w</w:t>
            </w:r>
            <w:r>
              <w:rPr>
                <w:rFonts w:ascii="Meiryo UI" w:eastAsia="Meiryo UI" w:hAnsi="Meiryo UI"/>
              </w:rPr>
              <w:t>eb</w:t>
            </w:r>
          </w:p>
        </w:tc>
        <w:tc>
          <w:tcPr>
            <w:tcW w:w="5953" w:type="dxa"/>
            <w:tcBorders>
              <w:bottom w:val="single" w:sz="12" w:space="0" w:color="auto"/>
              <w:right w:val="single" w:sz="12" w:space="0" w:color="auto"/>
            </w:tcBorders>
          </w:tcPr>
          <w:p w14:paraId="305AC2AE" w14:textId="1656CACF" w:rsidR="006A785E" w:rsidRPr="007F0D21" w:rsidRDefault="006A654A" w:rsidP="00F42C3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その他の処理へルーティングする</w:t>
            </w:r>
          </w:p>
        </w:tc>
      </w:tr>
    </w:tbl>
    <w:p w14:paraId="73B54839" w14:textId="77777777" w:rsidR="006A785E" w:rsidRPr="00AD6A42" w:rsidRDefault="006A785E" w:rsidP="006A785E">
      <w:pPr>
        <w:pStyle w:val="a3"/>
        <w:ind w:left="0" w:firstLine="0"/>
        <w:rPr>
          <w:rFonts w:ascii="Meiryo UI" w:eastAsia="Meiryo UI" w:hAnsi="Meiryo UI"/>
        </w:rPr>
      </w:pPr>
    </w:p>
    <w:p w14:paraId="0CA0A414" w14:textId="77777777" w:rsidR="006A785E" w:rsidRDefault="006A785E" w:rsidP="006A785E">
      <w:pPr>
        <w:pStyle w:val="a3"/>
        <w:ind w:left="0" w:firstLine="0"/>
        <w:rPr>
          <w:rFonts w:ascii="Meiryo UI" w:eastAsia="Meiryo UI" w:hAnsi="Meiryo UI"/>
        </w:rPr>
      </w:pPr>
    </w:p>
    <w:p w14:paraId="09C34000" w14:textId="77777777" w:rsidR="006A785E" w:rsidRDefault="006A785E" w:rsidP="006A785E">
      <w:pPr>
        <w:pStyle w:val="a3"/>
        <w:ind w:left="0" w:firstLine="0"/>
        <w:rPr>
          <w:rFonts w:ascii="Meiryo UI" w:eastAsia="Meiryo UI" w:hAnsi="Meiryo UI"/>
        </w:rPr>
      </w:pPr>
    </w:p>
    <w:p w14:paraId="227B0456" w14:textId="77777777" w:rsidR="006A785E" w:rsidRDefault="006A785E" w:rsidP="006A785E">
      <w:pPr>
        <w:pStyle w:val="a3"/>
        <w:ind w:left="0" w:firstLine="0"/>
        <w:rPr>
          <w:rFonts w:ascii="Meiryo UI" w:eastAsia="Meiryo UI" w:hAnsi="Meiryo UI"/>
        </w:rPr>
      </w:pPr>
    </w:p>
    <w:p w14:paraId="646223E4" w14:textId="77777777" w:rsidR="006A785E" w:rsidRDefault="006A785E" w:rsidP="006A785E">
      <w:pPr>
        <w:pStyle w:val="a3"/>
        <w:ind w:left="0" w:firstLine="0"/>
        <w:rPr>
          <w:rFonts w:ascii="Meiryo UI" w:eastAsia="Meiryo UI" w:hAnsi="Meiryo UI"/>
        </w:rPr>
      </w:pPr>
    </w:p>
    <w:p w14:paraId="2407DB10" w14:textId="77777777" w:rsidR="006A785E" w:rsidRDefault="006A785E" w:rsidP="006A785E">
      <w:pPr>
        <w:pStyle w:val="a3"/>
        <w:ind w:left="0" w:firstLine="0"/>
        <w:rPr>
          <w:rFonts w:ascii="Meiryo UI" w:eastAsia="Meiryo UI" w:hAnsi="Meiryo UI"/>
        </w:rPr>
      </w:pPr>
    </w:p>
    <w:p w14:paraId="5C6BCA9B" w14:textId="77777777" w:rsidR="006A785E" w:rsidRDefault="006A785E" w:rsidP="006A785E">
      <w:pPr>
        <w:pStyle w:val="a3"/>
        <w:ind w:left="0" w:firstLine="0"/>
        <w:rPr>
          <w:rFonts w:ascii="Meiryo UI" w:eastAsia="Meiryo UI" w:hAnsi="Meiryo UI"/>
        </w:rPr>
      </w:pPr>
    </w:p>
    <w:p w14:paraId="7611FCC0" w14:textId="7BE6EC73" w:rsidR="00747E29" w:rsidRDefault="00747E29" w:rsidP="003D25BE">
      <w:pPr>
        <w:pStyle w:val="a3"/>
        <w:ind w:left="0" w:firstLine="0"/>
        <w:rPr>
          <w:rFonts w:ascii="Meiryo UI" w:eastAsia="Meiryo UI" w:hAnsi="Meiryo UI"/>
        </w:rPr>
      </w:pPr>
    </w:p>
    <w:p w14:paraId="6509F954" w14:textId="5FF5E79E" w:rsidR="00747E29" w:rsidRDefault="00747E29" w:rsidP="003D25BE">
      <w:pPr>
        <w:pStyle w:val="a3"/>
        <w:ind w:left="0" w:firstLine="0"/>
        <w:rPr>
          <w:rFonts w:ascii="Meiryo UI" w:eastAsia="Meiryo UI" w:hAnsi="Meiryo UI"/>
        </w:rPr>
      </w:pPr>
    </w:p>
    <w:p w14:paraId="77C38D49" w14:textId="77777777" w:rsidR="005F53D5" w:rsidRPr="007F0D21" w:rsidRDefault="005F53D5" w:rsidP="003D25BE">
      <w:pPr>
        <w:pStyle w:val="a3"/>
        <w:ind w:left="0" w:firstLine="0"/>
        <w:rPr>
          <w:rFonts w:ascii="Meiryo UI" w:eastAsia="Meiryo UI" w:hAnsi="Meiryo UI"/>
        </w:rPr>
      </w:pPr>
    </w:p>
    <w:p w14:paraId="7DDF1A75" w14:textId="654DBCB8" w:rsidR="007624A5" w:rsidRPr="007F0D21" w:rsidRDefault="003D25BE" w:rsidP="007624A5">
      <w:pPr>
        <w:pStyle w:val="1"/>
        <w:rPr>
          <w:rFonts w:ascii="Meiryo UI" w:eastAsia="Meiryo UI" w:hAnsi="Meiryo UI"/>
        </w:rPr>
      </w:pPr>
      <w:bookmarkStart w:id="14" w:name="_Toc43210248"/>
      <w:r w:rsidRPr="007F0D21">
        <w:rPr>
          <w:rFonts w:ascii="Meiryo UI" w:eastAsia="Meiryo UI" w:hAnsi="Meiryo UI" w:hint="eastAsia"/>
        </w:rPr>
        <w:lastRenderedPageBreak/>
        <w:t>設定ファイル</w:t>
      </w:r>
      <w:bookmarkEnd w:id="14"/>
    </w:p>
    <w:p w14:paraId="7307039F" w14:textId="77777777" w:rsidR="007624A5" w:rsidRPr="007F0D21" w:rsidRDefault="00DA2942" w:rsidP="007624A5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5" w:name="_Toc43210249"/>
      <w:r w:rsidRPr="007F0D21">
        <w:rPr>
          <w:rFonts w:ascii="Meiryo UI" w:hAnsi="Meiryo UI" w:hint="eastAsia"/>
        </w:rPr>
        <w:t>定義</w:t>
      </w:r>
      <w:bookmarkEnd w:id="15"/>
    </w:p>
    <w:p w14:paraId="3E431787" w14:textId="4B65CF30" w:rsidR="003E79C1" w:rsidRPr="007F0D21" w:rsidRDefault="003E79C1" w:rsidP="0091350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設定ファイル</w:t>
      </w:r>
      <w:r w:rsidR="009F5489" w:rsidRPr="007F0D21">
        <w:rPr>
          <w:rFonts w:ascii="Meiryo UI" w:eastAsia="Meiryo UI" w:hAnsi="Meiryo UI" w:hint="eastAsia"/>
        </w:rPr>
        <w:t>は連想配列で記載する。各画面</w:t>
      </w:r>
      <w:r w:rsidR="00DE27AC" w:rsidRPr="007F0D21">
        <w:rPr>
          <w:rFonts w:ascii="Meiryo UI" w:eastAsia="Meiryo UI" w:hAnsi="Meiryo UI" w:hint="eastAsia"/>
        </w:rPr>
        <w:t>や処理</w:t>
      </w:r>
      <w:r w:rsidR="009F5489" w:rsidRPr="007F0D21">
        <w:rPr>
          <w:rFonts w:ascii="Meiryo UI" w:eastAsia="Meiryo UI" w:hAnsi="Meiryo UI" w:hint="eastAsia"/>
        </w:rPr>
        <w:t>にて利用時は</w:t>
      </w:r>
      <w:r w:rsidR="00981695" w:rsidRPr="007F0D21">
        <w:rPr>
          <w:rFonts w:ascii="Meiryo UI" w:eastAsia="Meiryo UI" w:hAnsi="Meiryo UI" w:hint="eastAsia"/>
        </w:rPr>
        <w:t>、</w:t>
      </w:r>
      <w:r w:rsidR="001F4A11">
        <w:rPr>
          <w:rFonts w:ascii="Meiryo UI" w:eastAsia="Meiryo UI" w:hAnsi="Meiryo UI" w:hint="eastAsia"/>
        </w:rPr>
        <w:t>L</w:t>
      </w:r>
      <w:r w:rsidR="001F4A11">
        <w:rPr>
          <w:rFonts w:ascii="Meiryo UI" w:eastAsia="Meiryo UI" w:hAnsi="Meiryo UI"/>
        </w:rPr>
        <w:t>aravel</w:t>
      </w:r>
      <w:r w:rsidR="001F4A11">
        <w:rPr>
          <w:rFonts w:ascii="Meiryo UI" w:eastAsia="Meiryo UI" w:hAnsi="Meiryo UI" w:hint="eastAsia"/>
        </w:rPr>
        <w:t>のc</w:t>
      </w:r>
      <w:r w:rsidR="001F4A11">
        <w:rPr>
          <w:rFonts w:ascii="Meiryo UI" w:eastAsia="Meiryo UI" w:hAnsi="Meiryo UI"/>
        </w:rPr>
        <w:t>onfig</w:t>
      </w:r>
      <w:r w:rsidR="001F4A11">
        <w:rPr>
          <w:rFonts w:ascii="Meiryo UI" w:eastAsia="Meiryo UI" w:hAnsi="Meiryo UI" w:hint="eastAsia"/>
        </w:rPr>
        <w:t>メソッドを利用する</w:t>
      </w:r>
      <w:r w:rsidR="009F5489" w:rsidRPr="007F0D21">
        <w:rPr>
          <w:rFonts w:ascii="Meiryo UI" w:eastAsia="Meiryo UI" w:hAnsi="Meiryo UI" w:hint="eastAsia"/>
        </w:rPr>
        <w:t>。</w:t>
      </w:r>
    </w:p>
    <w:p w14:paraId="5AF5E840" w14:textId="77777777" w:rsidR="00981695" w:rsidRPr="007F0D21" w:rsidRDefault="00981695" w:rsidP="007624A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0AABD68C" w14:textId="05B6BED9" w:rsidR="00913507" w:rsidRPr="007F0D21" w:rsidRDefault="005942AA" w:rsidP="005942AA">
      <w:pPr>
        <w:pStyle w:val="a3"/>
        <w:ind w:left="0" w:firstLineChars="300" w:firstLine="546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使用</w:t>
      </w:r>
      <w:r w:rsidR="00307F78" w:rsidRPr="007F0D21">
        <w:rPr>
          <w:rFonts w:ascii="Meiryo UI" w:eastAsia="Meiryo UI" w:hAnsi="Meiryo UI" w:hint="eastAsia"/>
        </w:rPr>
        <w:t>例：</w:t>
      </w:r>
    </w:p>
    <w:p w14:paraId="508FB60B" w14:textId="77777777" w:rsidR="005942AA" w:rsidRPr="007F0D21" w:rsidRDefault="0011449F" w:rsidP="007624A5">
      <w:pPr>
        <w:pStyle w:val="a3"/>
        <w:ind w:left="546" w:hangingChars="300" w:hanging="546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 xml:space="preserve">　　　　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3"/>
      </w:tblGrid>
      <w:tr w:rsidR="005942AA" w:rsidRPr="007F0D21" w14:paraId="76E90192" w14:textId="77777777" w:rsidTr="003F1A4F">
        <w:tc>
          <w:tcPr>
            <w:tcW w:w="82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639F7218" w14:textId="3A91AD86" w:rsidR="005942AA" w:rsidRPr="007F0D21" w:rsidRDefault="00491103" w:rsidP="003F1A4F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system_</w:t>
            </w:r>
            <w:r w:rsidR="00921385" w:rsidRPr="007F0D21">
              <w:rPr>
                <w:rFonts w:ascii="Meiryo UI" w:eastAsia="Meiryo UI" w:hAnsi="Meiryo UI"/>
              </w:rPr>
              <w:t>config.php</w:t>
            </w:r>
            <w:proofErr w:type="spellEnd"/>
          </w:p>
        </w:tc>
      </w:tr>
      <w:tr w:rsidR="005942AA" w:rsidRPr="007F0D21" w14:paraId="70ED80BA" w14:textId="77777777" w:rsidTr="003F1A4F">
        <w:tc>
          <w:tcPr>
            <w:tcW w:w="82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0AC9249C" w14:textId="0AA710A1" w:rsidR="005942AA" w:rsidRPr="007F0D21" w:rsidRDefault="0087018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&lt;</w:t>
            </w:r>
            <w:r w:rsidRPr="007F0D21">
              <w:rPr>
                <w:rFonts w:ascii="Meiryo UI" w:eastAsia="Meiryo UI" w:hAnsi="Meiryo UI"/>
              </w:rPr>
              <w:t>?php</w:t>
            </w:r>
          </w:p>
          <w:p w14:paraId="4635B652" w14:textId="77777777" w:rsidR="000F0CD3" w:rsidRPr="007F0D21" w:rsidRDefault="000F0CD3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  <w:p w14:paraId="7CA256A4" w14:textId="77777777" w:rsidR="00870184" w:rsidRPr="007F0D21" w:rsidRDefault="00870184" w:rsidP="00870184">
            <w:pPr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return [</w:t>
            </w:r>
          </w:p>
          <w:p w14:paraId="7AE2D274" w14:textId="50977D33" w:rsidR="00870184" w:rsidRPr="007F0D21" w:rsidRDefault="00870184" w:rsidP="00870184">
            <w:pPr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 xml:space="preserve">    //</w:t>
            </w:r>
            <w:proofErr w:type="spellStart"/>
            <w:r w:rsidR="00A45F69">
              <w:rPr>
                <w:rFonts w:ascii="Meiryo UI" w:eastAsia="Meiryo UI" w:hAnsi="Meiryo UI" w:hint="eastAsia"/>
              </w:rPr>
              <w:t>WebAPI</w:t>
            </w:r>
            <w:proofErr w:type="spellEnd"/>
            <w:r w:rsidR="00A45F69">
              <w:rPr>
                <w:rFonts w:ascii="Meiryo UI" w:eastAsia="Meiryo UI" w:hAnsi="Meiryo UI" w:hint="eastAsia"/>
              </w:rPr>
              <w:t>のURL</w:t>
            </w:r>
          </w:p>
          <w:p w14:paraId="6AB09629" w14:textId="1BA0E3A6" w:rsidR="00870184" w:rsidRPr="007F0D21" w:rsidRDefault="00870184" w:rsidP="00870184">
            <w:pPr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 xml:space="preserve">    </w:t>
            </w:r>
            <w:r w:rsidR="005D106F" w:rsidRPr="007F0D21">
              <w:rPr>
                <w:rFonts w:ascii="Meiryo UI" w:eastAsia="Meiryo UI" w:hAnsi="Meiryo UI"/>
              </w:rPr>
              <w:t>‘</w:t>
            </w:r>
            <w:proofErr w:type="spellStart"/>
            <w:r w:rsidR="00A45F69" w:rsidRPr="007F0D21">
              <w:rPr>
                <w:rFonts w:ascii="Meiryo UI" w:eastAsia="Meiryo UI" w:hAnsi="Meiryo UI"/>
              </w:rPr>
              <w:t>webapi_baseurl</w:t>
            </w:r>
            <w:proofErr w:type="spellEnd"/>
            <w:r w:rsidR="005D106F" w:rsidRPr="007F0D21">
              <w:rPr>
                <w:rFonts w:ascii="Meiryo UI" w:eastAsia="Meiryo UI" w:hAnsi="Meiryo UI"/>
              </w:rPr>
              <w:t>’</w:t>
            </w:r>
            <w:r w:rsidRPr="007F0D21">
              <w:rPr>
                <w:rFonts w:ascii="Meiryo UI" w:eastAsia="Meiryo UI" w:hAnsi="Meiryo UI"/>
              </w:rPr>
              <w:t xml:space="preserve"> =&gt; </w:t>
            </w:r>
            <w:r w:rsidR="005D106F" w:rsidRPr="007F0D21">
              <w:rPr>
                <w:rFonts w:ascii="Meiryo UI" w:eastAsia="Meiryo UI" w:hAnsi="Meiryo UI"/>
              </w:rPr>
              <w:t>‘</w:t>
            </w:r>
            <w:r w:rsidR="00A45F69">
              <w:rPr>
                <w:rFonts w:ascii="Meiryo UI" w:eastAsia="Meiryo UI" w:hAnsi="Meiryo UI"/>
              </w:rPr>
              <w:t>http://testsvr/webapi/</w:t>
            </w:r>
            <w:r w:rsidRPr="007F0D21">
              <w:rPr>
                <w:rFonts w:ascii="Meiryo UI" w:eastAsia="Meiryo UI" w:hAnsi="Meiryo UI"/>
              </w:rPr>
              <w:t>,</w:t>
            </w:r>
          </w:p>
          <w:p w14:paraId="137DA400" w14:textId="7A9FEBD0" w:rsidR="00870184" w:rsidRPr="007F0D21" w:rsidRDefault="006F7C46" w:rsidP="00870184">
            <w:pPr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 xml:space="preserve"> </w:t>
            </w:r>
            <w:r w:rsidRPr="007F0D21">
              <w:rPr>
                <w:rFonts w:ascii="Meiryo UI" w:eastAsia="Meiryo UI" w:hAnsi="Meiryo UI"/>
              </w:rPr>
              <w:t xml:space="preserve">   </w:t>
            </w:r>
          </w:p>
          <w:p w14:paraId="56094633" w14:textId="4746F864" w:rsidR="00870184" w:rsidRPr="007F0D21" w:rsidRDefault="00870184" w:rsidP="00870184">
            <w:pPr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 xml:space="preserve">    //</w:t>
            </w:r>
            <w:r w:rsidR="00A45F69">
              <w:rPr>
                <w:rFonts w:ascii="Meiryo UI" w:eastAsia="Meiryo UI" w:hAnsi="Meiryo UI" w:hint="eastAsia"/>
              </w:rPr>
              <w:t>ログを出力するか</w:t>
            </w:r>
          </w:p>
          <w:p w14:paraId="3CD70731" w14:textId="64E7E5A8" w:rsidR="00870184" w:rsidRPr="007F0D21" w:rsidRDefault="00870184" w:rsidP="00870184">
            <w:pPr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 xml:space="preserve">    </w:t>
            </w:r>
            <w:r w:rsidR="005D106F" w:rsidRPr="007F0D21">
              <w:rPr>
                <w:rFonts w:ascii="Meiryo UI" w:eastAsia="Meiryo UI" w:hAnsi="Meiryo UI"/>
              </w:rPr>
              <w:t>‘</w:t>
            </w:r>
            <w:proofErr w:type="spellStart"/>
            <w:r w:rsidR="00A45F69" w:rsidRPr="007F0D21">
              <w:rPr>
                <w:rFonts w:ascii="Meiryo UI" w:eastAsia="Meiryo UI" w:hAnsi="Meiryo UI"/>
              </w:rPr>
              <w:t>log_system_flag</w:t>
            </w:r>
            <w:proofErr w:type="spellEnd"/>
            <w:r w:rsidR="005D106F" w:rsidRPr="007F0D21">
              <w:rPr>
                <w:rFonts w:ascii="Meiryo UI" w:eastAsia="Meiryo UI" w:hAnsi="Meiryo UI"/>
              </w:rPr>
              <w:t>’</w:t>
            </w:r>
            <w:r w:rsidRPr="007F0D21">
              <w:rPr>
                <w:rFonts w:ascii="Meiryo UI" w:eastAsia="Meiryo UI" w:hAnsi="Meiryo UI"/>
              </w:rPr>
              <w:t xml:space="preserve"> =&gt; </w:t>
            </w:r>
            <w:r w:rsidR="00A45F69">
              <w:rPr>
                <w:rFonts w:ascii="Meiryo UI" w:eastAsia="Meiryo UI" w:hAnsi="Meiryo UI" w:hint="eastAsia"/>
              </w:rPr>
              <w:t>1</w:t>
            </w:r>
          </w:p>
          <w:p w14:paraId="203BB586" w14:textId="15A04CB8" w:rsidR="00870184" w:rsidRPr="007F0D21" w:rsidRDefault="00870184" w:rsidP="00870184">
            <w:pPr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];</w:t>
            </w:r>
          </w:p>
          <w:p w14:paraId="41ABFC05" w14:textId="77777777" w:rsidR="000F0CD3" w:rsidRPr="007F0D21" w:rsidRDefault="000F0CD3" w:rsidP="00870184">
            <w:pPr>
              <w:rPr>
                <w:rFonts w:ascii="Meiryo UI" w:eastAsia="Meiryo UI" w:hAnsi="Meiryo UI"/>
              </w:rPr>
            </w:pPr>
          </w:p>
          <w:p w14:paraId="7029068F" w14:textId="453B7207" w:rsidR="005942AA" w:rsidRPr="007F0D21" w:rsidRDefault="0087018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?</w:t>
            </w:r>
            <w:r w:rsidRPr="007F0D21">
              <w:rPr>
                <w:rFonts w:ascii="Meiryo UI" w:eastAsia="Meiryo UI" w:hAnsi="Meiryo UI"/>
              </w:rPr>
              <w:t>&gt;</w:t>
            </w:r>
          </w:p>
        </w:tc>
      </w:tr>
    </w:tbl>
    <w:p w14:paraId="595DB0F5" w14:textId="3F9BA181" w:rsidR="005942AA" w:rsidRPr="007F0D21" w:rsidRDefault="005942AA" w:rsidP="007624A5">
      <w:pPr>
        <w:pStyle w:val="a3"/>
        <w:ind w:left="546" w:hangingChars="300" w:hanging="546"/>
        <w:rPr>
          <w:rFonts w:ascii="Meiryo UI" w:eastAsia="Meiryo UI" w:hAnsi="Meiryo UI"/>
        </w:rPr>
      </w:pP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3"/>
      </w:tblGrid>
      <w:tr w:rsidR="001D06B8" w:rsidRPr="007F0D21" w14:paraId="25BA0945" w14:textId="77777777" w:rsidTr="005703D8">
        <w:tc>
          <w:tcPr>
            <w:tcW w:w="82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13D32188" w14:textId="63C32BB5" w:rsidR="001D06B8" w:rsidRPr="007F0D21" w:rsidRDefault="000E43F6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利用時（</w:t>
            </w:r>
            <w:r w:rsidR="004C5777" w:rsidRPr="007F0D21">
              <w:rPr>
                <w:rFonts w:ascii="Meiryo UI" w:eastAsia="Meiryo UI" w:hAnsi="Meiryo UI" w:hint="eastAsia"/>
              </w:rPr>
              <w:t>各画面</w:t>
            </w:r>
            <w:r w:rsidRPr="007F0D21">
              <w:rPr>
                <w:rFonts w:ascii="Meiryo UI" w:eastAsia="Meiryo UI" w:hAnsi="Meiryo UI" w:hint="eastAsia"/>
              </w:rPr>
              <w:t>）</w:t>
            </w:r>
          </w:p>
        </w:tc>
      </w:tr>
      <w:tr w:rsidR="001D06B8" w:rsidRPr="007F0D21" w14:paraId="7801AA41" w14:textId="77777777" w:rsidTr="005703D8">
        <w:tc>
          <w:tcPr>
            <w:tcW w:w="8283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</w:tcPr>
          <w:p w14:paraId="37913A3C" w14:textId="7A2E264E" w:rsidR="001D06B8" w:rsidRPr="007F0D21" w:rsidRDefault="001D06B8" w:rsidP="001D06B8">
            <w:pPr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//</w:t>
            </w:r>
            <w:r w:rsidR="00414FD3">
              <w:rPr>
                <w:rFonts w:ascii="Meiryo UI" w:eastAsia="Meiryo UI" w:hAnsi="Meiryo UI"/>
              </w:rPr>
              <w:t>URL</w:t>
            </w:r>
          </w:p>
          <w:p w14:paraId="033A8B61" w14:textId="4D0A3505" w:rsidR="001D06B8" w:rsidRPr="007F0D21" w:rsidRDefault="001D06B8" w:rsidP="001D06B8">
            <w:pPr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$</w:t>
            </w:r>
            <w:proofErr w:type="spellStart"/>
            <w:r w:rsidRPr="007F0D21">
              <w:rPr>
                <w:rFonts w:ascii="Meiryo UI" w:eastAsia="Meiryo UI" w:hAnsi="Meiryo UI"/>
              </w:rPr>
              <w:t>dbname</w:t>
            </w:r>
            <w:proofErr w:type="spellEnd"/>
            <w:r w:rsidRPr="007F0D21">
              <w:rPr>
                <w:rFonts w:ascii="Meiryo UI" w:eastAsia="Meiryo UI" w:hAnsi="Meiryo UI"/>
              </w:rPr>
              <w:t xml:space="preserve"> = config</w:t>
            </w:r>
            <w:r w:rsidR="00DC7B46">
              <w:rPr>
                <w:rFonts w:ascii="Meiryo UI" w:eastAsia="Meiryo UI" w:hAnsi="Meiryo UI" w:hint="eastAsia"/>
              </w:rPr>
              <w:t>(</w:t>
            </w:r>
            <w:r w:rsidR="00DC7B46">
              <w:rPr>
                <w:rFonts w:ascii="Meiryo UI" w:eastAsia="Meiryo UI" w:hAnsi="Meiryo UI"/>
              </w:rPr>
              <w:t>‘</w:t>
            </w:r>
            <w:proofErr w:type="spellStart"/>
            <w:r w:rsidR="00491103">
              <w:rPr>
                <w:rFonts w:ascii="Meiryo UI" w:eastAsia="Meiryo UI" w:hAnsi="Meiryo UI"/>
              </w:rPr>
              <w:t>system_</w:t>
            </w:r>
            <w:r w:rsidR="00DC7B46">
              <w:rPr>
                <w:rFonts w:ascii="Meiryo UI" w:eastAsia="Meiryo UI" w:hAnsi="Meiryo UI"/>
              </w:rPr>
              <w:t>config.</w:t>
            </w:r>
            <w:r w:rsidR="00414FD3" w:rsidRPr="007F0D21">
              <w:rPr>
                <w:rFonts w:ascii="Meiryo UI" w:eastAsia="Meiryo UI" w:hAnsi="Meiryo UI"/>
              </w:rPr>
              <w:t>webapi_baseurl</w:t>
            </w:r>
            <w:proofErr w:type="spellEnd"/>
            <w:r w:rsidR="00414FD3">
              <w:rPr>
                <w:rFonts w:ascii="Meiryo UI" w:eastAsia="Meiryo UI" w:hAnsi="Meiryo UI"/>
              </w:rPr>
              <w:t xml:space="preserve"> </w:t>
            </w:r>
            <w:r w:rsidR="00DC7B46">
              <w:rPr>
                <w:rFonts w:ascii="Meiryo UI" w:eastAsia="Meiryo UI" w:hAnsi="Meiryo UI"/>
              </w:rPr>
              <w:t>’)</w:t>
            </w:r>
            <w:r w:rsidRPr="007F0D21">
              <w:rPr>
                <w:rFonts w:ascii="Meiryo UI" w:eastAsia="Meiryo UI" w:hAnsi="Meiryo UI"/>
              </w:rPr>
              <w:t>;</w:t>
            </w:r>
          </w:p>
        </w:tc>
      </w:tr>
    </w:tbl>
    <w:p w14:paraId="7DD6E716" w14:textId="77777777" w:rsidR="005942AA" w:rsidRPr="007F0D21" w:rsidRDefault="005942AA" w:rsidP="007624A5">
      <w:pPr>
        <w:pStyle w:val="a3"/>
        <w:ind w:left="546" w:hangingChars="300" w:hanging="546"/>
        <w:rPr>
          <w:rFonts w:ascii="Meiryo UI" w:eastAsia="Meiryo UI" w:hAnsi="Meiryo UI"/>
        </w:rPr>
      </w:pPr>
    </w:p>
    <w:p w14:paraId="27806E17" w14:textId="77777777" w:rsidR="005942AA" w:rsidRPr="00DC7B46" w:rsidRDefault="005942AA" w:rsidP="007624A5">
      <w:pPr>
        <w:pStyle w:val="a3"/>
        <w:ind w:left="546" w:hangingChars="300" w:hanging="546"/>
        <w:rPr>
          <w:rFonts w:ascii="Meiryo UI" w:eastAsia="Meiryo UI" w:hAnsi="Meiryo UI"/>
        </w:rPr>
      </w:pPr>
    </w:p>
    <w:p w14:paraId="653718BF" w14:textId="77777777" w:rsidR="00C1441C" w:rsidRPr="007F0D21" w:rsidRDefault="00C21AC1" w:rsidP="009757A8">
      <w:pPr>
        <w:pStyle w:val="21"/>
        <w:tabs>
          <w:tab w:val="left" w:pos="2977"/>
        </w:tabs>
        <w:ind w:hanging="709"/>
        <w:rPr>
          <w:rFonts w:ascii="Meiryo UI" w:hAnsi="Meiryo UI"/>
        </w:rPr>
      </w:pPr>
      <w:bookmarkStart w:id="16" w:name="_Toc43210250"/>
      <w:r w:rsidRPr="007F0D21">
        <w:rPr>
          <w:rFonts w:ascii="Meiryo UI" w:hAnsi="Meiryo UI" w:hint="eastAsia"/>
        </w:rPr>
        <w:t>内容</w:t>
      </w:r>
      <w:bookmarkEnd w:id="16"/>
    </w:p>
    <w:p w14:paraId="0DBD478F" w14:textId="77777777" w:rsidR="0016525A" w:rsidRPr="007F0D21" w:rsidRDefault="0016525A" w:rsidP="007624A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16EE934" w14:textId="76A1DE98" w:rsidR="009757A8" w:rsidRPr="007F0D21" w:rsidRDefault="009757A8" w:rsidP="009757A8">
      <w:pPr>
        <w:pStyle w:val="a3"/>
        <w:ind w:left="546" w:hangingChars="300" w:hanging="546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 xml:space="preserve">　　　ファイル名：</w:t>
      </w:r>
      <w:proofErr w:type="spellStart"/>
      <w:r w:rsidR="000C06E2">
        <w:rPr>
          <w:rFonts w:ascii="Meiryo UI" w:eastAsia="Meiryo UI" w:hAnsi="Meiryo UI" w:hint="eastAsia"/>
        </w:rPr>
        <w:t>s</w:t>
      </w:r>
      <w:r w:rsidR="000C06E2">
        <w:rPr>
          <w:rFonts w:ascii="Meiryo UI" w:eastAsia="Meiryo UI" w:hAnsi="Meiryo UI"/>
        </w:rPr>
        <w:t>ystem_</w:t>
      </w:r>
      <w:r w:rsidRPr="007F0D21">
        <w:rPr>
          <w:rFonts w:ascii="Meiryo UI" w:eastAsia="Meiryo UI" w:hAnsi="Meiryo UI"/>
        </w:rPr>
        <w:t>config.php</w:t>
      </w:r>
      <w:proofErr w:type="spellEnd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6"/>
        <w:gridCol w:w="3969"/>
        <w:gridCol w:w="2329"/>
      </w:tblGrid>
      <w:tr w:rsidR="009757A8" w:rsidRPr="007F0D21" w14:paraId="7C1F01D1" w14:textId="77777777" w:rsidTr="00D04DD9">
        <w:tc>
          <w:tcPr>
            <w:tcW w:w="222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6F548D6" w14:textId="77777777" w:rsidR="009757A8" w:rsidRPr="007F0D21" w:rsidRDefault="009757A8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項目名</w:t>
            </w:r>
          </w:p>
        </w:tc>
        <w:tc>
          <w:tcPr>
            <w:tcW w:w="3969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AF7DE29" w14:textId="77777777" w:rsidR="009757A8" w:rsidRPr="007F0D21" w:rsidRDefault="009757A8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内容</w:t>
            </w:r>
          </w:p>
        </w:tc>
        <w:tc>
          <w:tcPr>
            <w:tcW w:w="232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62128902" w14:textId="77777777" w:rsidR="009757A8" w:rsidRPr="007F0D21" w:rsidRDefault="009757A8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備考</w:t>
            </w:r>
          </w:p>
        </w:tc>
      </w:tr>
      <w:tr w:rsidR="00242878" w:rsidRPr="007F0D21" w14:paraId="14DA0DF6" w14:textId="77777777" w:rsidTr="00D04DD9">
        <w:tc>
          <w:tcPr>
            <w:tcW w:w="2226" w:type="dxa"/>
            <w:tcBorders>
              <w:left w:val="single" w:sz="12" w:space="0" w:color="auto"/>
            </w:tcBorders>
          </w:tcPr>
          <w:p w14:paraId="21CE69B4" w14:textId="093AC377" w:rsidR="00242878" w:rsidRPr="007F0D21" w:rsidRDefault="00242878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7F0D21">
              <w:rPr>
                <w:rFonts w:ascii="Meiryo UI" w:eastAsia="Meiryo UI" w:hAnsi="Meiryo UI"/>
              </w:rPr>
              <w:t>webapi_baseurl</w:t>
            </w:r>
            <w:proofErr w:type="spellEnd"/>
          </w:p>
        </w:tc>
        <w:tc>
          <w:tcPr>
            <w:tcW w:w="3969" w:type="dxa"/>
          </w:tcPr>
          <w:p w14:paraId="06B9D205" w14:textId="2E696494" w:rsidR="00242878" w:rsidRPr="007F0D21" w:rsidRDefault="00242878" w:rsidP="0024287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7F0D21">
              <w:rPr>
                <w:rFonts w:ascii="Meiryo UI" w:eastAsia="Meiryo UI" w:hAnsi="Meiryo UI" w:hint="eastAsia"/>
              </w:rPr>
              <w:t>TimeTrackerNX</w:t>
            </w:r>
            <w:proofErr w:type="spellEnd"/>
            <w:r w:rsidRPr="007F0D21">
              <w:rPr>
                <w:rFonts w:ascii="Meiryo UI" w:eastAsia="Meiryo UI" w:hAnsi="Meiryo UI" w:hint="eastAsia"/>
              </w:rPr>
              <w:t>の</w:t>
            </w:r>
            <w:proofErr w:type="spellStart"/>
            <w:r w:rsidRPr="007F0D21">
              <w:rPr>
                <w:rFonts w:ascii="Meiryo UI" w:eastAsia="Meiryo UI" w:hAnsi="Meiryo UI" w:hint="eastAsia"/>
              </w:rPr>
              <w:t>WebAPI</w:t>
            </w:r>
            <w:proofErr w:type="spellEnd"/>
            <w:r w:rsidRPr="007F0D21">
              <w:rPr>
                <w:rFonts w:ascii="Meiryo UI" w:eastAsia="Meiryo UI" w:hAnsi="Meiryo UI" w:hint="eastAsia"/>
              </w:rPr>
              <w:t>のURL</w:t>
            </w:r>
          </w:p>
        </w:tc>
        <w:tc>
          <w:tcPr>
            <w:tcW w:w="2329" w:type="dxa"/>
            <w:tcBorders>
              <w:right w:val="single" w:sz="12" w:space="0" w:color="auto"/>
            </w:tcBorders>
          </w:tcPr>
          <w:p w14:paraId="21BAC310" w14:textId="77777777" w:rsidR="00242878" w:rsidRPr="007F0D21" w:rsidRDefault="00242878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D0DCE" w:rsidRPr="007F0D21" w14:paraId="3B40D96D" w14:textId="77777777" w:rsidTr="00D04DD9">
        <w:tc>
          <w:tcPr>
            <w:tcW w:w="2226" w:type="dxa"/>
            <w:tcBorders>
              <w:left w:val="single" w:sz="12" w:space="0" w:color="auto"/>
            </w:tcBorders>
          </w:tcPr>
          <w:p w14:paraId="5B75DBA0" w14:textId="5CE66EE6" w:rsidR="002D0DCE" w:rsidRPr="007F0D21" w:rsidRDefault="002D0DCE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w</w:t>
            </w:r>
            <w:r>
              <w:rPr>
                <w:rFonts w:ascii="Meiryo UI" w:eastAsia="Meiryo UI" w:hAnsi="Meiryo UI"/>
              </w:rPr>
              <w:t>ebapi_user</w:t>
            </w:r>
            <w:r w:rsidR="004A2DAC">
              <w:rPr>
                <w:rFonts w:ascii="Meiryo UI" w:eastAsia="Meiryo UI" w:hAnsi="Meiryo UI" w:hint="eastAsia"/>
              </w:rPr>
              <w:t>n</w:t>
            </w:r>
            <w:r w:rsidR="004A2DAC">
              <w:rPr>
                <w:rFonts w:ascii="Meiryo UI" w:eastAsia="Meiryo UI" w:hAnsi="Meiryo UI"/>
              </w:rPr>
              <w:t>ame</w:t>
            </w:r>
            <w:proofErr w:type="spellEnd"/>
          </w:p>
        </w:tc>
        <w:tc>
          <w:tcPr>
            <w:tcW w:w="3969" w:type="dxa"/>
          </w:tcPr>
          <w:p w14:paraId="537773AC" w14:textId="3DC7D1AC" w:rsidR="002D0DCE" w:rsidRPr="007F0D21" w:rsidRDefault="002D0DCE" w:rsidP="0024287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7F0D21">
              <w:rPr>
                <w:rFonts w:ascii="Meiryo UI" w:eastAsia="Meiryo UI" w:hAnsi="Meiryo UI" w:hint="eastAsia"/>
              </w:rPr>
              <w:t>TimeTrackerNX</w:t>
            </w:r>
            <w:proofErr w:type="spellEnd"/>
            <w:r w:rsidRPr="007F0D21">
              <w:rPr>
                <w:rFonts w:ascii="Meiryo UI" w:eastAsia="Meiryo UI" w:hAnsi="Meiryo UI" w:hint="eastAsia"/>
              </w:rPr>
              <w:t>の</w:t>
            </w:r>
            <w:proofErr w:type="spellStart"/>
            <w:r w:rsidRPr="007F0D21">
              <w:rPr>
                <w:rFonts w:ascii="Meiryo UI" w:eastAsia="Meiryo UI" w:hAnsi="Meiryo UI" w:hint="eastAsia"/>
              </w:rPr>
              <w:t>WebAPI</w:t>
            </w:r>
            <w:proofErr w:type="spellEnd"/>
            <w:r>
              <w:rPr>
                <w:rFonts w:ascii="Meiryo UI" w:eastAsia="Meiryo UI" w:hAnsi="Meiryo UI" w:hint="eastAsia"/>
              </w:rPr>
              <w:t>用ユーザ</w:t>
            </w:r>
            <w:r w:rsidR="004A2DAC">
              <w:rPr>
                <w:rFonts w:ascii="Meiryo UI" w:eastAsia="Meiryo UI" w:hAnsi="Meiryo UI" w:hint="eastAsia"/>
              </w:rPr>
              <w:t>名</w:t>
            </w:r>
          </w:p>
        </w:tc>
        <w:tc>
          <w:tcPr>
            <w:tcW w:w="2329" w:type="dxa"/>
            <w:tcBorders>
              <w:right w:val="single" w:sz="12" w:space="0" w:color="auto"/>
            </w:tcBorders>
          </w:tcPr>
          <w:p w14:paraId="289D7290" w14:textId="77777777" w:rsidR="002D0DCE" w:rsidRPr="007F0D21" w:rsidRDefault="002D0DCE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D0DCE" w:rsidRPr="007F0D21" w14:paraId="40E35F41" w14:textId="77777777" w:rsidTr="00D04DD9">
        <w:tc>
          <w:tcPr>
            <w:tcW w:w="2226" w:type="dxa"/>
            <w:tcBorders>
              <w:left w:val="single" w:sz="12" w:space="0" w:color="auto"/>
            </w:tcBorders>
          </w:tcPr>
          <w:p w14:paraId="7DCCCA99" w14:textId="63724CA6" w:rsidR="002D0DCE" w:rsidRPr="007F0D21" w:rsidRDefault="002D0DCE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w</w:t>
            </w:r>
            <w:r>
              <w:rPr>
                <w:rFonts w:ascii="Meiryo UI" w:eastAsia="Meiryo UI" w:hAnsi="Meiryo UI"/>
              </w:rPr>
              <w:t>ebapi_password</w:t>
            </w:r>
            <w:proofErr w:type="spellEnd"/>
          </w:p>
        </w:tc>
        <w:tc>
          <w:tcPr>
            <w:tcW w:w="3969" w:type="dxa"/>
          </w:tcPr>
          <w:p w14:paraId="34855A46" w14:textId="10AC8BB2" w:rsidR="002D0DCE" w:rsidRPr="007F0D21" w:rsidRDefault="002D0DCE" w:rsidP="0024287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7F0D21">
              <w:rPr>
                <w:rFonts w:ascii="Meiryo UI" w:eastAsia="Meiryo UI" w:hAnsi="Meiryo UI" w:hint="eastAsia"/>
              </w:rPr>
              <w:t>TimeTrackerNX</w:t>
            </w:r>
            <w:proofErr w:type="spellEnd"/>
            <w:r w:rsidRPr="007F0D21">
              <w:rPr>
                <w:rFonts w:ascii="Meiryo UI" w:eastAsia="Meiryo UI" w:hAnsi="Meiryo UI" w:hint="eastAsia"/>
              </w:rPr>
              <w:t>の</w:t>
            </w:r>
            <w:proofErr w:type="spellStart"/>
            <w:r w:rsidRPr="007F0D21">
              <w:rPr>
                <w:rFonts w:ascii="Meiryo UI" w:eastAsia="Meiryo UI" w:hAnsi="Meiryo UI" w:hint="eastAsia"/>
              </w:rPr>
              <w:t>WebAPI</w:t>
            </w:r>
            <w:proofErr w:type="spellEnd"/>
            <w:r>
              <w:rPr>
                <w:rFonts w:ascii="Meiryo UI" w:eastAsia="Meiryo UI" w:hAnsi="Meiryo UI" w:hint="eastAsia"/>
              </w:rPr>
              <w:t>用パスワード</w:t>
            </w:r>
          </w:p>
        </w:tc>
        <w:tc>
          <w:tcPr>
            <w:tcW w:w="2329" w:type="dxa"/>
            <w:tcBorders>
              <w:right w:val="single" w:sz="12" w:space="0" w:color="auto"/>
            </w:tcBorders>
          </w:tcPr>
          <w:p w14:paraId="7AE511A8" w14:textId="77777777" w:rsidR="002D0DCE" w:rsidRPr="007F0D21" w:rsidRDefault="002D0DCE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DB76AA" w:rsidRPr="007F0D21" w14:paraId="3BA53AE9" w14:textId="77777777" w:rsidTr="00D04DD9">
        <w:tc>
          <w:tcPr>
            <w:tcW w:w="2226" w:type="dxa"/>
            <w:tcBorders>
              <w:left w:val="single" w:sz="12" w:space="0" w:color="auto"/>
            </w:tcBorders>
          </w:tcPr>
          <w:p w14:paraId="3CB699C2" w14:textId="07FB7C06" w:rsidR="00DB76AA" w:rsidRPr="007F0D21" w:rsidRDefault="00DB76AA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7F0D21">
              <w:rPr>
                <w:rFonts w:ascii="Meiryo UI" w:eastAsia="Meiryo UI" w:hAnsi="Meiryo UI"/>
              </w:rPr>
              <w:t>log_system_flag</w:t>
            </w:r>
            <w:proofErr w:type="spellEnd"/>
          </w:p>
        </w:tc>
        <w:tc>
          <w:tcPr>
            <w:tcW w:w="3969" w:type="dxa"/>
          </w:tcPr>
          <w:p w14:paraId="44358104" w14:textId="2659F725" w:rsidR="00DB76AA" w:rsidRPr="007F0D21" w:rsidRDefault="00DB76AA" w:rsidP="0024287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システムログを出力するか</w:t>
            </w:r>
          </w:p>
        </w:tc>
        <w:tc>
          <w:tcPr>
            <w:tcW w:w="2329" w:type="dxa"/>
            <w:tcBorders>
              <w:right w:val="single" w:sz="12" w:space="0" w:color="auto"/>
            </w:tcBorders>
          </w:tcPr>
          <w:p w14:paraId="53A3529D" w14:textId="7C0F4DF6" w:rsidR="00DB76AA" w:rsidRPr="007F0D21" w:rsidRDefault="008958B0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0</w:t>
            </w:r>
            <w:r w:rsidRPr="007F0D21">
              <w:rPr>
                <w:rFonts w:ascii="Meiryo UI" w:eastAsia="Meiryo UI" w:hAnsi="Meiryo UI"/>
              </w:rPr>
              <w:t>:</w:t>
            </w:r>
            <w:r w:rsidRPr="007F0D21">
              <w:rPr>
                <w:rFonts w:ascii="Meiryo UI" w:eastAsia="Meiryo UI" w:hAnsi="Meiryo UI" w:hint="eastAsia"/>
              </w:rPr>
              <w:t>出力しない、1</w:t>
            </w:r>
            <w:r w:rsidRPr="007F0D21">
              <w:rPr>
                <w:rFonts w:ascii="Meiryo UI" w:eastAsia="Meiryo UI" w:hAnsi="Meiryo UI"/>
              </w:rPr>
              <w:t>:</w:t>
            </w:r>
            <w:r w:rsidRPr="007F0D21">
              <w:rPr>
                <w:rFonts w:ascii="Meiryo UI" w:eastAsia="Meiryo UI" w:hAnsi="Meiryo UI" w:hint="eastAsia"/>
              </w:rPr>
              <w:t>出力する</w:t>
            </w:r>
          </w:p>
        </w:tc>
      </w:tr>
      <w:tr w:rsidR="00242878" w:rsidRPr="007F0D21" w14:paraId="34FC673C" w14:textId="77777777" w:rsidTr="00D04DD9">
        <w:trPr>
          <w:trHeight w:val="260"/>
        </w:trPr>
        <w:tc>
          <w:tcPr>
            <w:tcW w:w="2226" w:type="dxa"/>
            <w:tcBorders>
              <w:left w:val="single" w:sz="12" w:space="0" w:color="auto"/>
              <w:bottom w:val="single" w:sz="12" w:space="0" w:color="auto"/>
            </w:tcBorders>
          </w:tcPr>
          <w:p w14:paraId="0C566558" w14:textId="77777777" w:rsidR="00242878" w:rsidRPr="007F0D21" w:rsidRDefault="00242878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3969" w:type="dxa"/>
            <w:tcBorders>
              <w:bottom w:val="single" w:sz="12" w:space="0" w:color="auto"/>
            </w:tcBorders>
          </w:tcPr>
          <w:p w14:paraId="697AA5AD" w14:textId="77777777" w:rsidR="00242878" w:rsidRPr="007F0D21" w:rsidRDefault="00242878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329" w:type="dxa"/>
            <w:tcBorders>
              <w:bottom w:val="single" w:sz="12" w:space="0" w:color="auto"/>
              <w:right w:val="single" w:sz="12" w:space="0" w:color="auto"/>
            </w:tcBorders>
          </w:tcPr>
          <w:p w14:paraId="2132CD58" w14:textId="77777777" w:rsidR="00242878" w:rsidRPr="007F0D21" w:rsidRDefault="00242878" w:rsidP="0024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52114076" w14:textId="77777777" w:rsidR="009757A8" w:rsidRPr="007F0D21" w:rsidRDefault="009757A8" w:rsidP="007624A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AE2DCA2" w14:textId="77777777" w:rsidR="009757A8" w:rsidRPr="007F0D21" w:rsidRDefault="009757A8" w:rsidP="007624A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C373706" w14:textId="77777777" w:rsidR="0043308C" w:rsidRPr="007F0D21" w:rsidRDefault="0043308C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D46CAE8" w14:textId="77777777" w:rsidR="000A75A9" w:rsidRPr="007F0D21" w:rsidRDefault="000A75A9" w:rsidP="000A75A9">
      <w:pPr>
        <w:pStyle w:val="1"/>
        <w:rPr>
          <w:rFonts w:ascii="Meiryo UI" w:eastAsia="Meiryo UI" w:hAnsi="Meiryo UI"/>
        </w:rPr>
      </w:pPr>
      <w:bookmarkStart w:id="17" w:name="_Toc43210251"/>
      <w:r w:rsidRPr="007F0D21">
        <w:rPr>
          <w:rFonts w:ascii="Meiryo UI" w:eastAsia="Meiryo UI" w:hAnsi="Meiryo UI" w:hint="eastAsia"/>
        </w:rPr>
        <w:lastRenderedPageBreak/>
        <w:t>定義ファイル</w:t>
      </w:r>
      <w:bookmarkEnd w:id="17"/>
    </w:p>
    <w:p w14:paraId="6DC6221E" w14:textId="77777777" w:rsidR="00700CF3" w:rsidRPr="007F0D21" w:rsidRDefault="00700CF3" w:rsidP="00700CF3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8" w:name="_Toc43210252"/>
      <w:r w:rsidRPr="007F0D21">
        <w:rPr>
          <w:rFonts w:ascii="Meiryo UI" w:hAnsi="Meiryo UI" w:hint="eastAsia"/>
        </w:rPr>
        <w:t>定義</w:t>
      </w:r>
      <w:bookmarkEnd w:id="18"/>
    </w:p>
    <w:p w14:paraId="6517BC1A" w14:textId="259BF141" w:rsidR="00700CF3" w:rsidRDefault="000B28CE" w:rsidP="00700CF3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定義</w:t>
      </w:r>
      <w:r w:rsidR="00700CF3" w:rsidRPr="007F0D21">
        <w:rPr>
          <w:rFonts w:ascii="Meiryo UI" w:eastAsia="Meiryo UI" w:hAnsi="Meiryo UI" w:hint="eastAsia"/>
        </w:rPr>
        <w:t>ファイルは</w:t>
      </w:r>
      <w:r w:rsidRPr="007F0D21">
        <w:rPr>
          <w:rFonts w:ascii="Meiryo UI" w:eastAsia="Meiryo UI" w:hAnsi="Meiryo UI" w:hint="eastAsia"/>
        </w:rPr>
        <w:t>、設定ファイルで定義したもの以外に、共通化したほうがよい値を設定する。</w:t>
      </w:r>
    </w:p>
    <w:p w14:paraId="6A8312C4" w14:textId="25D9D8F6" w:rsidR="00212283" w:rsidRPr="007F0D21" w:rsidRDefault="00212283" w:rsidP="00700CF3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設定方法、使用方法は設定ファイルと同じ。</w:t>
      </w:r>
    </w:p>
    <w:p w14:paraId="362320B6" w14:textId="77777777" w:rsidR="00397B64" w:rsidRPr="007F0D21" w:rsidRDefault="00397B64" w:rsidP="00397B64">
      <w:pPr>
        <w:pStyle w:val="a3"/>
        <w:ind w:left="546" w:hangingChars="300" w:hanging="546"/>
        <w:rPr>
          <w:rFonts w:ascii="Meiryo UI" w:eastAsia="Meiryo UI" w:hAnsi="Meiryo UI"/>
        </w:rPr>
      </w:pPr>
    </w:p>
    <w:p w14:paraId="3F31994C" w14:textId="77777777" w:rsidR="00700CF3" w:rsidRPr="007F0D21" w:rsidRDefault="00700CF3" w:rsidP="00700CF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FE2E525" w14:textId="77777777" w:rsidR="000A75A9" w:rsidRPr="007F0D21" w:rsidRDefault="00BB0609" w:rsidP="000A75A9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19" w:name="_Toc43210253"/>
      <w:r w:rsidRPr="007F0D21">
        <w:rPr>
          <w:rFonts w:ascii="Meiryo UI" w:hAnsi="Meiryo UI" w:hint="eastAsia"/>
        </w:rPr>
        <w:t>内容</w:t>
      </w:r>
      <w:bookmarkEnd w:id="19"/>
    </w:p>
    <w:p w14:paraId="7E7DA57D" w14:textId="77777777" w:rsidR="006A7C63" w:rsidRPr="007F0D21" w:rsidRDefault="006A7C63" w:rsidP="006A7C6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5429F93" w14:textId="5739DCC7" w:rsidR="006A7C63" w:rsidRPr="007F0D21" w:rsidRDefault="006A7C63" w:rsidP="006A7C63">
      <w:pPr>
        <w:pStyle w:val="a3"/>
        <w:ind w:left="546" w:hangingChars="300" w:hanging="546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 xml:space="preserve">　　　ファイル名：</w:t>
      </w:r>
      <w:proofErr w:type="spellStart"/>
      <w:r w:rsidR="00941C7A">
        <w:rPr>
          <w:rFonts w:ascii="Meiryo UI" w:eastAsia="Meiryo UI" w:hAnsi="Meiryo UI"/>
        </w:rPr>
        <w:t>system_</w:t>
      </w:r>
      <w:r w:rsidRPr="007F0D21">
        <w:rPr>
          <w:rFonts w:ascii="Meiryo UI" w:eastAsia="Meiryo UI" w:hAnsi="Meiryo UI"/>
        </w:rPr>
        <w:t>const.php</w:t>
      </w:r>
      <w:proofErr w:type="spellEnd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3"/>
        <w:gridCol w:w="3535"/>
        <w:gridCol w:w="2196"/>
      </w:tblGrid>
      <w:tr w:rsidR="006A7C63" w:rsidRPr="007F0D21" w14:paraId="0B5053E0" w14:textId="77777777" w:rsidTr="008702F7">
        <w:tc>
          <w:tcPr>
            <w:tcW w:w="279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7F0AB49" w14:textId="77777777" w:rsidR="006A7C63" w:rsidRPr="007F0D21" w:rsidRDefault="006A7C63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項目名</w:t>
            </w:r>
          </w:p>
        </w:tc>
        <w:tc>
          <w:tcPr>
            <w:tcW w:w="35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6E7E40A" w14:textId="77777777" w:rsidR="006A7C63" w:rsidRPr="007F0D21" w:rsidRDefault="006A7C63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内容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49242947" w14:textId="77777777" w:rsidR="006A7C63" w:rsidRPr="007F0D21" w:rsidRDefault="006A7C63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備考</w:t>
            </w:r>
          </w:p>
        </w:tc>
      </w:tr>
      <w:tr w:rsidR="00371AE7" w:rsidRPr="007F0D21" w14:paraId="3FE385E3" w14:textId="77777777" w:rsidTr="008702F7">
        <w:tc>
          <w:tcPr>
            <w:tcW w:w="2793" w:type="dxa"/>
            <w:tcBorders>
              <w:left w:val="single" w:sz="12" w:space="0" w:color="auto"/>
            </w:tcBorders>
          </w:tcPr>
          <w:p w14:paraId="69A6871D" w14:textId="0EB2F854" w:rsidR="00371AE7" w:rsidRPr="007F0D21" w:rsidRDefault="008702F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s</w:t>
            </w:r>
            <w:r w:rsidRPr="007F0D21">
              <w:rPr>
                <w:rFonts w:ascii="Meiryo UI" w:eastAsia="Meiryo UI" w:hAnsi="Meiryo UI"/>
              </w:rPr>
              <w:t>ys</w:t>
            </w:r>
            <w:r w:rsidR="00371AE7" w:rsidRPr="007F0D21">
              <w:rPr>
                <w:rFonts w:ascii="Meiryo UI" w:eastAsia="Meiryo UI" w:hAnsi="Meiryo UI"/>
              </w:rPr>
              <w:t>log_action1_login</w:t>
            </w:r>
          </w:p>
        </w:tc>
        <w:tc>
          <w:tcPr>
            <w:tcW w:w="3535" w:type="dxa"/>
          </w:tcPr>
          <w:p w14:paraId="349A5859" w14:textId="75DD8831" w:rsidR="00371AE7" w:rsidRPr="007F0D21" w:rsidRDefault="00565AC0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システム</w:t>
            </w:r>
            <w:r w:rsidR="00371AE7" w:rsidRPr="007F0D21">
              <w:rPr>
                <w:rFonts w:ascii="Meiryo UI" w:eastAsia="Meiryo UI" w:hAnsi="Meiryo UI" w:hint="eastAsia"/>
              </w:rPr>
              <w:t>ログへ出力する動作1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203C2EFE" w14:textId="077EA108" w:rsidR="00371AE7" w:rsidRPr="007F0D21" w:rsidRDefault="00371AE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ログイン</w:t>
            </w:r>
          </w:p>
        </w:tc>
      </w:tr>
      <w:tr w:rsidR="00371AE7" w:rsidRPr="007F0D21" w14:paraId="1D685E37" w14:textId="77777777" w:rsidTr="008702F7">
        <w:tc>
          <w:tcPr>
            <w:tcW w:w="2793" w:type="dxa"/>
            <w:tcBorders>
              <w:left w:val="single" w:sz="12" w:space="0" w:color="auto"/>
            </w:tcBorders>
          </w:tcPr>
          <w:p w14:paraId="4D6B96D2" w14:textId="1F96330A" w:rsidR="00371AE7" w:rsidRPr="007F0D21" w:rsidRDefault="008702F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s</w:t>
            </w:r>
            <w:r w:rsidRPr="007F0D21">
              <w:rPr>
                <w:rFonts w:ascii="Meiryo UI" w:eastAsia="Meiryo UI" w:hAnsi="Meiryo UI"/>
              </w:rPr>
              <w:t>ys</w:t>
            </w:r>
            <w:r w:rsidR="00371AE7" w:rsidRPr="007F0D21">
              <w:rPr>
                <w:rFonts w:ascii="Meiryo UI" w:eastAsia="Meiryo UI" w:hAnsi="Meiryo UI"/>
              </w:rPr>
              <w:t>log_action1_</w:t>
            </w:r>
            <w:r w:rsidR="00371AE7" w:rsidRPr="007F0D21">
              <w:rPr>
                <w:rFonts w:ascii="Meiryo UI" w:eastAsia="Meiryo UI" w:hAnsi="Meiryo UI" w:hint="eastAsia"/>
              </w:rPr>
              <w:t>m</w:t>
            </w:r>
            <w:r w:rsidR="00371AE7" w:rsidRPr="007F0D21">
              <w:rPr>
                <w:rFonts w:ascii="Meiryo UI" w:eastAsia="Meiryo UI" w:hAnsi="Meiryo UI"/>
              </w:rPr>
              <w:t>enu</w:t>
            </w:r>
          </w:p>
        </w:tc>
        <w:tc>
          <w:tcPr>
            <w:tcW w:w="3535" w:type="dxa"/>
          </w:tcPr>
          <w:p w14:paraId="3385DD8B" w14:textId="6727C869" w:rsidR="00371AE7" w:rsidRPr="007F0D21" w:rsidRDefault="00565AC0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システム</w:t>
            </w:r>
            <w:r w:rsidR="00371AE7" w:rsidRPr="007F0D21">
              <w:rPr>
                <w:rFonts w:ascii="Meiryo UI" w:eastAsia="Meiryo UI" w:hAnsi="Meiryo UI" w:hint="eastAsia"/>
              </w:rPr>
              <w:t>ログへ出力する動作1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3190DC83" w14:textId="409E12F7" w:rsidR="00371AE7" w:rsidRPr="007F0D21" w:rsidRDefault="00371AE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メニュー</w:t>
            </w:r>
          </w:p>
        </w:tc>
      </w:tr>
      <w:tr w:rsidR="00371AE7" w:rsidRPr="007F0D21" w14:paraId="417FB6E3" w14:textId="77777777" w:rsidTr="008702F7">
        <w:tc>
          <w:tcPr>
            <w:tcW w:w="2793" w:type="dxa"/>
            <w:tcBorders>
              <w:left w:val="single" w:sz="12" w:space="0" w:color="auto"/>
            </w:tcBorders>
          </w:tcPr>
          <w:p w14:paraId="5834133D" w14:textId="1451F4EA" w:rsidR="00371AE7" w:rsidRPr="007F0D21" w:rsidRDefault="00371AE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3535" w:type="dxa"/>
          </w:tcPr>
          <w:p w14:paraId="60D2FCF9" w14:textId="5683AB5D" w:rsidR="00371AE7" w:rsidRPr="007F0D21" w:rsidRDefault="00371AE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193FD94A" w14:textId="70ED3127" w:rsidR="00371AE7" w:rsidRPr="007F0D21" w:rsidRDefault="00371AE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F00679" w:rsidRPr="007F0D21" w14:paraId="47BE8088" w14:textId="77777777" w:rsidTr="008702F7">
        <w:tc>
          <w:tcPr>
            <w:tcW w:w="2793" w:type="dxa"/>
            <w:tcBorders>
              <w:left w:val="single" w:sz="12" w:space="0" w:color="auto"/>
            </w:tcBorders>
          </w:tcPr>
          <w:p w14:paraId="19CB9D4E" w14:textId="405DEDC3" w:rsidR="00F00679" w:rsidRPr="007F0D21" w:rsidRDefault="00F00679" w:rsidP="00F0067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3535" w:type="dxa"/>
          </w:tcPr>
          <w:p w14:paraId="335E720F" w14:textId="3E1B822E" w:rsidR="00F00679" w:rsidRPr="007F0D21" w:rsidRDefault="00F00679" w:rsidP="00F0067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494A702E" w14:textId="77777777" w:rsidR="00F00679" w:rsidRPr="007F0D21" w:rsidRDefault="00F00679" w:rsidP="00F0067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01458" w:rsidRPr="007F0D21" w14:paraId="1983EC6A" w14:textId="77777777" w:rsidTr="008702F7">
        <w:tc>
          <w:tcPr>
            <w:tcW w:w="2793" w:type="dxa"/>
            <w:tcBorders>
              <w:left w:val="single" w:sz="12" w:space="0" w:color="auto"/>
            </w:tcBorders>
          </w:tcPr>
          <w:p w14:paraId="34949036" w14:textId="6AB43C53" w:rsidR="00201458" w:rsidRPr="007F0D21" w:rsidRDefault="00201458" w:rsidP="0020145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3535" w:type="dxa"/>
          </w:tcPr>
          <w:p w14:paraId="426D2A61" w14:textId="6E771D84" w:rsidR="00201458" w:rsidRPr="007F0D21" w:rsidRDefault="00201458" w:rsidP="0020145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70FF9F01" w14:textId="77777777" w:rsidR="00201458" w:rsidRPr="007F0D21" w:rsidRDefault="00201458" w:rsidP="0020145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01458" w:rsidRPr="007F0D21" w14:paraId="7A50FE3B" w14:textId="77777777" w:rsidTr="008702F7">
        <w:tc>
          <w:tcPr>
            <w:tcW w:w="2793" w:type="dxa"/>
            <w:tcBorders>
              <w:left w:val="single" w:sz="12" w:space="0" w:color="auto"/>
            </w:tcBorders>
          </w:tcPr>
          <w:p w14:paraId="2675CE81" w14:textId="4DF2F308" w:rsidR="00201458" w:rsidRPr="007F0D21" w:rsidRDefault="00201458" w:rsidP="0020145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3535" w:type="dxa"/>
          </w:tcPr>
          <w:p w14:paraId="107FE529" w14:textId="1BC7757D" w:rsidR="00201458" w:rsidRPr="007F0D21" w:rsidRDefault="00201458" w:rsidP="0020145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15871583" w14:textId="77777777" w:rsidR="00201458" w:rsidRPr="007F0D21" w:rsidRDefault="00201458" w:rsidP="0020145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01458" w:rsidRPr="007F0D21" w14:paraId="32D026B0" w14:textId="77777777" w:rsidTr="008702F7">
        <w:trPr>
          <w:trHeight w:val="260"/>
        </w:trPr>
        <w:tc>
          <w:tcPr>
            <w:tcW w:w="2793" w:type="dxa"/>
            <w:tcBorders>
              <w:left w:val="single" w:sz="12" w:space="0" w:color="auto"/>
              <w:bottom w:val="single" w:sz="12" w:space="0" w:color="auto"/>
            </w:tcBorders>
          </w:tcPr>
          <w:p w14:paraId="10360DC1" w14:textId="77777777" w:rsidR="00201458" w:rsidRPr="007F0D21" w:rsidRDefault="00201458" w:rsidP="0020145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3535" w:type="dxa"/>
            <w:tcBorders>
              <w:bottom w:val="single" w:sz="12" w:space="0" w:color="auto"/>
            </w:tcBorders>
          </w:tcPr>
          <w:p w14:paraId="04BA6362" w14:textId="77777777" w:rsidR="00201458" w:rsidRPr="007F0D21" w:rsidRDefault="00201458" w:rsidP="0020145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196" w:type="dxa"/>
            <w:tcBorders>
              <w:bottom w:val="single" w:sz="12" w:space="0" w:color="auto"/>
              <w:right w:val="single" w:sz="12" w:space="0" w:color="auto"/>
            </w:tcBorders>
          </w:tcPr>
          <w:p w14:paraId="7D8357E7" w14:textId="77777777" w:rsidR="00201458" w:rsidRPr="007F0D21" w:rsidRDefault="00201458" w:rsidP="0020145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76690BD2" w14:textId="77777777" w:rsidR="0043308C" w:rsidRPr="007F0D21" w:rsidRDefault="0043308C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6F767FB" w14:textId="77777777" w:rsidR="0043308C" w:rsidRPr="007F0D21" w:rsidRDefault="0043308C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C5CE937" w14:textId="77777777" w:rsidR="0043308C" w:rsidRPr="007F0D21" w:rsidRDefault="0043308C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36BC570" w14:textId="77777777" w:rsidR="0043308C" w:rsidRPr="007F0D21" w:rsidRDefault="0043308C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8822716" w14:textId="77777777" w:rsidR="00E84FCF" w:rsidRPr="007F0D21" w:rsidRDefault="00AC308B" w:rsidP="00E84FCF">
      <w:pPr>
        <w:pStyle w:val="1"/>
        <w:rPr>
          <w:rFonts w:ascii="Meiryo UI" w:eastAsia="Meiryo UI" w:hAnsi="Meiryo UI"/>
        </w:rPr>
      </w:pPr>
      <w:bookmarkStart w:id="20" w:name="_Toc43210254"/>
      <w:r w:rsidRPr="007F0D21">
        <w:rPr>
          <w:rFonts w:ascii="Meiryo UI" w:eastAsia="Meiryo UI" w:hAnsi="Meiryo UI" w:hint="eastAsia"/>
        </w:rPr>
        <w:lastRenderedPageBreak/>
        <w:t>共通処理</w:t>
      </w:r>
      <w:r w:rsidR="000A75A9" w:rsidRPr="007F0D21">
        <w:rPr>
          <w:rFonts w:ascii="Meiryo UI" w:eastAsia="Meiryo UI" w:hAnsi="Meiryo UI" w:hint="eastAsia"/>
        </w:rPr>
        <w:t>ファイル</w:t>
      </w:r>
      <w:bookmarkEnd w:id="20"/>
    </w:p>
    <w:p w14:paraId="3422692F" w14:textId="3CD0516E" w:rsidR="00E84FCF" w:rsidRPr="004952EF" w:rsidRDefault="004952EF" w:rsidP="00E84FCF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1" w:name="_Toc43210255"/>
      <w:r>
        <w:rPr>
          <w:rFonts w:ascii="Meiryo UI" w:hAnsi="Meiryo UI" w:hint="eastAsia"/>
        </w:rPr>
        <w:t>職制マスタ</w:t>
      </w:r>
      <w:r w:rsidR="00CD2B0B" w:rsidRPr="004952EF">
        <w:rPr>
          <w:rFonts w:ascii="Meiryo UI" w:hAnsi="Meiryo UI" w:hint="eastAsia"/>
        </w:rPr>
        <w:t>用クラス</w:t>
      </w:r>
      <w:bookmarkEnd w:id="21"/>
    </w:p>
    <w:p w14:paraId="272A0306" w14:textId="77777777" w:rsidR="00A97341" w:rsidRPr="007F0D21" w:rsidRDefault="00A97341" w:rsidP="00A97341">
      <w:pPr>
        <w:pStyle w:val="a3"/>
        <w:ind w:left="0" w:firstLine="0"/>
        <w:rPr>
          <w:rFonts w:ascii="Meiryo UI" w:eastAsia="Meiryo UI" w:hAnsi="Meiryo UI"/>
        </w:rPr>
      </w:pPr>
    </w:p>
    <w:p w14:paraId="56B77775" w14:textId="6CE23656" w:rsidR="00C66AFD" w:rsidRPr="007F0D21" w:rsidRDefault="00C66AFD" w:rsidP="00C66AFD">
      <w:pPr>
        <w:pStyle w:val="a3"/>
        <w:ind w:leftChars="200" w:left="546" w:hangingChars="100" w:hanging="182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ファイル名：</w:t>
      </w:r>
      <w:proofErr w:type="spellStart"/>
      <w:r w:rsidR="00AA764E">
        <w:rPr>
          <w:rFonts w:ascii="Meiryo UI" w:eastAsia="Meiryo UI" w:hAnsi="Meiryo UI"/>
        </w:rPr>
        <w:t>Mst</w:t>
      </w:r>
      <w:r w:rsidR="00AA764E" w:rsidRPr="007F0D21">
        <w:rPr>
          <w:rFonts w:ascii="Meiryo UI" w:eastAsia="Meiryo UI" w:hAnsi="Meiryo UI"/>
        </w:rPr>
        <w:t>Org</w:t>
      </w:r>
      <w:r w:rsidR="00AA764E">
        <w:rPr>
          <w:rFonts w:ascii="Meiryo UI" w:eastAsia="Meiryo UI" w:hAnsi="Meiryo UI"/>
        </w:rPr>
        <w:t>Common</w:t>
      </w:r>
      <w:r w:rsidRPr="007F0D21">
        <w:rPr>
          <w:rFonts w:ascii="Meiryo UI" w:eastAsia="Meiryo UI" w:hAnsi="Meiryo UI"/>
        </w:rPr>
        <w:t>.php</w:t>
      </w:r>
      <w:proofErr w:type="spellEnd"/>
    </w:p>
    <w:p w14:paraId="576EB9AA" w14:textId="7C6EDDD6" w:rsidR="00C66AFD" w:rsidRPr="007F0D21" w:rsidRDefault="00C66AFD" w:rsidP="00C66AFD">
      <w:pPr>
        <w:pStyle w:val="a3"/>
        <w:ind w:left="546" w:hangingChars="300" w:hanging="546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 xml:space="preserve">　　　クラス名　：</w:t>
      </w:r>
      <w:proofErr w:type="spellStart"/>
      <w:r w:rsidR="00864109">
        <w:rPr>
          <w:rFonts w:ascii="Meiryo UI" w:eastAsia="Meiryo UI" w:hAnsi="Meiryo UI"/>
        </w:rPr>
        <w:t>Mst</w:t>
      </w:r>
      <w:r w:rsidR="00802BFD" w:rsidRPr="007F0D21">
        <w:rPr>
          <w:rFonts w:ascii="Meiryo UI" w:eastAsia="Meiryo UI" w:hAnsi="Meiryo UI"/>
        </w:rPr>
        <w:t>O</w:t>
      </w:r>
      <w:r w:rsidR="004F3823" w:rsidRPr="007F0D21">
        <w:rPr>
          <w:rFonts w:ascii="Meiryo UI" w:eastAsia="Meiryo UI" w:hAnsi="Meiryo UI"/>
        </w:rPr>
        <w:t>rg</w:t>
      </w:r>
      <w:r w:rsidR="00864109">
        <w:rPr>
          <w:rFonts w:ascii="Meiryo UI" w:eastAsia="Meiryo UI" w:hAnsi="Meiryo UI"/>
        </w:rPr>
        <w:t>Common</w:t>
      </w:r>
      <w:proofErr w:type="spellEnd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09"/>
        <w:gridCol w:w="3819"/>
        <w:gridCol w:w="2196"/>
      </w:tblGrid>
      <w:tr w:rsidR="00C66AFD" w:rsidRPr="007F0D21" w14:paraId="636F2D05" w14:textId="77777777" w:rsidTr="005703D8">
        <w:tc>
          <w:tcPr>
            <w:tcW w:w="25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DD599C1" w14:textId="77777777" w:rsidR="00C66AFD" w:rsidRPr="007F0D21" w:rsidRDefault="00C66AFD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項目名</w:t>
            </w:r>
          </w:p>
        </w:tc>
        <w:tc>
          <w:tcPr>
            <w:tcW w:w="3819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67869A4" w14:textId="77777777" w:rsidR="00C66AFD" w:rsidRPr="007F0D21" w:rsidRDefault="00C66AFD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内容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4797AF7" w14:textId="77777777" w:rsidR="00C66AFD" w:rsidRPr="007F0D21" w:rsidRDefault="00C66AFD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備考</w:t>
            </w:r>
          </w:p>
        </w:tc>
      </w:tr>
      <w:tr w:rsidR="00C66AFD" w:rsidRPr="007F0D21" w14:paraId="5BE15459" w14:textId="77777777" w:rsidTr="005703D8">
        <w:tc>
          <w:tcPr>
            <w:tcW w:w="2509" w:type="dxa"/>
            <w:tcBorders>
              <w:top w:val="double" w:sz="4" w:space="0" w:color="auto"/>
              <w:left w:val="single" w:sz="12" w:space="0" w:color="auto"/>
            </w:tcBorders>
          </w:tcPr>
          <w:p w14:paraId="3B1F0A1C" w14:textId="77777777" w:rsidR="00C66AFD" w:rsidRPr="007F0D21" w:rsidRDefault="00BF402D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_</w:t>
            </w:r>
            <w:r w:rsidRPr="007F0D21">
              <w:rPr>
                <w:rFonts w:ascii="Meiryo UI" w:eastAsia="Meiryo UI" w:hAnsi="Meiryo UI"/>
              </w:rPr>
              <w:t>_construct</w:t>
            </w:r>
          </w:p>
        </w:tc>
        <w:tc>
          <w:tcPr>
            <w:tcW w:w="3819" w:type="dxa"/>
            <w:tcBorders>
              <w:top w:val="double" w:sz="4" w:space="0" w:color="auto"/>
            </w:tcBorders>
          </w:tcPr>
          <w:p w14:paraId="30D3A03A" w14:textId="77777777" w:rsidR="00BF402D" w:rsidRPr="007F0D21" w:rsidRDefault="00BF402D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コンストラクタ</w:t>
            </w:r>
          </w:p>
          <w:p w14:paraId="41B6928F" w14:textId="77777777" w:rsidR="00BF402D" w:rsidRPr="007F0D21" w:rsidRDefault="00BF402D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引数で基準日を指定</w:t>
            </w:r>
          </w:p>
        </w:tc>
        <w:tc>
          <w:tcPr>
            <w:tcW w:w="2196" w:type="dxa"/>
            <w:tcBorders>
              <w:top w:val="double" w:sz="4" w:space="0" w:color="auto"/>
              <w:right w:val="single" w:sz="12" w:space="0" w:color="auto"/>
            </w:tcBorders>
          </w:tcPr>
          <w:p w14:paraId="1421485A" w14:textId="77777777" w:rsidR="00C66AFD" w:rsidRPr="007F0D21" w:rsidRDefault="00BF402D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引数なしの場合は実行日</w:t>
            </w:r>
            <w:r w:rsidR="00DF0674" w:rsidRPr="007F0D21">
              <w:rPr>
                <w:rFonts w:ascii="Meiryo UI" w:eastAsia="Meiryo UI" w:hAnsi="Meiryo UI" w:hint="eastAsia"/>
              </w:rPr>
              <w:t>で</w:t>
            </w:r>
            <w:r w:rsidRPr="007F0D21">
              <w:rPr>
                <w:rFonts w:ascii="Meiryo UI" w:eastAsia="Meiryo UI" w:hAnsi="Meiryo UI" w:hint="eastAsia"/>
              </w:rPr>
              <w:t>取得</w:t>
            </w:r>
          </w:p>
        </w:tc>
      </w:tr>
      <w:tr w:rsidR="00C66AFD" w:rsidRPr="007F0D21" w14:paraId="3741D68B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6E6DC840" w14:textId="17DAB2C0" w:rsidR="00C66AFD" w:rsidRPr="007F0D21" w:rsidRDefault="00B2699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</w:t>
            </w:r>
            <w:r w:rsidR="004E3FF7" w:rsidRPr="007F0D21">
              <w:rPr>
                <w:rFonts w:ascii="Meiryo UI" w:eastAsia="Meiryo UI" w:hAnsi="Meiryo UI"/>
              </w:rPr>
              <w:t>etOrg</w:t>
            </w:r>
            <w:proofErr w:type="spellEnd"/>
          </w:p>
        </w:tc>
        <w:tc>
          <w:tcPr>
            <w:tcW w:w="3819" w:type="dxa"/>
          </w:tcPr>
          <w:p w14:paraId="04A82B00" w14:textId="77777777" w:rsidR="00C66AFD" w:rsidRPr="007F0D21" w:rsidRDefault="004E3FF7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データ読込み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42865A45" w14:textId="77777777" w:rsidR="00C66AFD" w:rsidRPr="007F0D21" w:rsidRDefault="00C66AFD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E3FF7" w:rsidRPr="007F0D21" w14:paraId="0ABF1639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73D0654A" w14:textId="205BACD0" w:rsidR="004E3FF7" w:rsidRPr="007F0D21" w:rsidRDefault="00B2699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</w:t>
            </w:r>
            <w:r w:rsidR="00383995" w:rsidRPr="007F0D21">
              <w:rPr>
                <w:rFonts w:ascii="Meiryo UI" w:eastAsia="Meiryo UI" w:hAnsi="Meiryo UI"/>
              </w:rPr>
              <w:t>etPIDAll</w:t>
            </w:r>
            <w:proofErr w:type="spellEnd"/>
          </w:p>
        </w:tc>
        <w:tc>
          <w:tcPr>
            <w:tcW w:w="3819" w:type="dxa"/>
          </w:tcPr>
          <w:p w14:paraId="1CCABD13" w14:textId="77777777" w:rsidR="004E3FF7" w:rsidRPr="007F0D21" w:rsidRDefault="00F12E26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親の職制IDを全て返す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28C438AD" w14:textId="77777777" w:rsidR="004E3FF7" w:rsidRPr="007F0D21" w:rsidRDefault="004E3FF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E3FF7" w:rsidRPr="007F0D21" w14:paraId="0CB61BB1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5FC44639" w14:textId="68789002" w:rsidR="004E3FF7" w:rsidRPr="007F0D21" w:rsidRDefault="00B2699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</w:t>
            </w:r>
            <w:r w:rsidR="00383995" w:rsidRPr="007F0D21">
              <w:rPr>
                <w:rFonts w:ascii="Meiryo UI" w:eastAsia="Meiryo UI" w:hAnsi="Meiryo UI"/>
              </w:rPr>
              <w:t>etChildID</w:t>
            </w:r>
            <w:proofErr w:type="spellEnd"/>
          </w:p>
        </w:tc>
        <w:tc>
          <w:tcPr>
            <w:tcW w:w="3819" w:type="dxa"/>
          </w:tcPr>
          <w:p w14:paraId="07C6D76C" w14:textId="77777777" w:rsidR="004E3FF7" w:rsidRPr="007F0D21" w:rsidRDefault="00F12E26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子の職制IDを返す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7242EE1F" w14:textId="77777777" w:rsidR="004E3FF7" w:rsidRPr="007F0D21" w:rsidRDefault="004E3FF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E3FF7" w:rsidRPr="007F0D21" w14:paraId="32E8C25D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415115AA" w14:textId="5E214C58" w:rsidR="004E3FF7" w:rsidRPr="007F0D21" w:rsidRDefault="00B2699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</w:t>
            </w:r>
            <w:r w:rsidR="00383995" w:rsidRPr="007F0D21">
              <w:rPr>
                <w:rFonts w:ascii="Meiryo UI" w:eastAsia="Meiryo UI" w:hAnsi="Meiryo UI"/>
              </w:rPr>
              <w:t>etTopLvList</w:t>
            </w:r>
            <w:proofErr w:type="spellEnd"/>
          </w:p>
        </w:tc>
        <w:tc>
          <w:tcPr>
            <w:tcW w:w="3819" w:type="dxa"/>
          </w:tcPr>
          <w:p w14:paraId="5EB8F5B8" w14:textId="77777777" w:rsidR="004E3FF7" w:rsidRPr="007F0D21" w:rsidRDefault="00903467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最上位レベルのリストを返す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78B78150" w14:textId="77777777" w:rsidR="004E3FF7" w:rsidRPr="007F0D21" w:rsidRDefault="004E3FF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E3FF7" w:rsidRPr="007F0D21" w14:paraId="68537D94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26753DA2" w14:textId="029F4338" w:rsidR="004E3FF7" w:rsidRPr="007F0D21" w:rsidRDefault="00B2699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</w:t>
            </w:r>
            <w:r w:rsidR="00383995" w:rsidRPr="007F0D21">
              <w:rPr>
                <w:rFonts w:ascii="Meiryo UI" w:eastAsia="Meiryo UI" w:hAnsi="Meiryo UI"/>
              </w:rPr>
              <w:t>etGrpName</w:t>
            </w:r>
            <w:proofErr w:type="spellEnd"/>
          </w:p>
        </w:tc>
        <w:tc>
          <w:tcPr>
            <w:tcW w:w="3819" w:type="dxa"/>
          </w:tcPr>
          <w:p w14:paraId="7ACA2D24" w14:textId="77777777" w:rsidR="004E3FF7" w:rsidRPr="007F0D21" w:rsidRDefault="00216B1A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職制名を取得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3932AE3F" w14:textId="77777777" w:rsidR="004E3FF7" w:rsidRPr="007F0D21" w:rsidRDefault="004E3FF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E3FF7" w:rsidRPr="007F0D21" w14:paraId="3327E734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660576AC" w14:textId="347477F2" w:rsidR="004E3FF7" w:rsidRPr="007F0D21" w:rsidRDefault="00B2699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</w:t>
            </w:r>
            <w:r w:rsidR="00383995" w:rsidRPr="007F0D21">
              <w:rPr>
                <w:rFonts w:ascii="Meiryo UI" w:eastAsia="Meiryo UI" w:hAnsi="Meiryo UI"/>
              </w:rPr>
              <w:t>etGrpNick</w:t>
            </w:r>
            <w:proofErr w:type="spellEnd"/>
          </w:p>
        </w:tc>
        <w:tc>
          <w:tcPr>
            <w:tcW w:w="3819" w:type="dxa"/>
          </w:tcPr>
          <w:p w14:paraId="7AA69180" w14:textId="77777777" w:rsidR="004E3FF7" w:rsidRPr="007F0D21" w:rsidRDefault="00216B1A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職制略称を取得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6328E6B7" w14:textId="77777777" w:rsidR="004E3FF7" w:rsidRPr="007F0D21" w:rsidRDefault="004E3FF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E3FF7" w:rsidRPr="007F0D21" w14:paraId="53D9A4A1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1CDD7EE0" w14:textId="3A315A92" w:rsidR="004E3FF7" w:rsidRPr="007F0D21" w:rsidRDefault="00B2699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</w:t>
            </w:r>
            <w:r w:rsidR="00383995" w:rsidRPr="007F0D21">
              <w:rPr>
                <w:rFonts w:ascii="Meiryo UI" w:eastAsia="Meiryo UI" w:hAnsi="Meiryo UI"/>
              </w:rPr>
              <w:t>etPID</w:t>
            </w:r>
            <w:proofErr w:type="spellEnd"/>
          </w:p>
        </w:tc>
        <w:tc>
          <w:tcPr>
            <w:tcW w:w="3819" w:type="dxa"/>
          </w:tcPr>
          <w:p w14:paraId="785907B3" w14:textId="77777777" w:rsidR="004E3FF7" w:rsidRPr="007F0D21" w:rsidRDefault="00AB42AA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親の職制IDを返す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0A89644D" w14:textId="77777777" w:rsidR="004E3FF7" w:rsidRPr="007F0D21" w:rsidRDefault="004E3FF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E3FF7" w:rsidRPr="007F0D21" w14:paraId="6F30B10B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5F8D9957" w14:textId="646607BC" w:rsidR="004E3FF7" w:rsidRPr="007F0D21" w:rsidRDefault="00B2699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</w:t>
            </w:r>
            <w:r w:rsidR="00383995" w:rsidRPr="007F0D21">
              <w:rPr>
                <w:rFonts w:ascii="Meiryo UI" w:eastAsia="Meiryo UI" w:hAnsi="Meiryo UI"/>
              </w:rPr>
              <w:t>etLevel</w:t>
            </w:r>
            <w:proofErr w:type="spellEnd"/>
          </w:p>
        </w:tc>
        <w:tc>
          <w:tcPr>
            <w:tcW w:w="3819" w:type="dxa"/>
          </w:tcPr>
          <w:p w14:paraId="56408B2D" w14:textId="77777777" w:rsidR="004E3FF7" w:rsidRPr="007F0D21" w:rsidRDefault="00AB42AA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レベルを返す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05281EC2" w14:textId="77777777" w:rsidR="004E3FF7" w:rsidRPr="007F0D21" w:rsidRDefault="004E3FF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6AFD" w:rsidRPr="007F0D21" w14:paraId="7405E5EC" w14:textId="77777777" w:rsidTr="00215FF5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3A04F885" w14:textId="75708058" w:rsidR="00C66AFD" w:rsidRPr="007F0D21" w:rsidRDefault="00B2699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</w:t>
            </w:r>
            <w:r w:rsidR="00383995" w:rsidRPr="007F0D21">
              <w:rPr>
                <w:rFonts w:ascii="Meiryo UI" w:eastAsia="Meiryo UI" w:hAnsi="Meiryo UI"/>
              </w:rPr>
              <w:t>etFullName</w:t>
            </w:r>
            <w:proofErr w:type="spellEnd"/>
          </w:p>
        </w:tc>
        <w:tc>
          <w:tcPr>
            <w:tcW w:w="3819" w:type="dxa"/>
          </w:tcPr>
          <w:p w14:paraId="6BBED42A" w14:textId="77777777" w:rsidR="00C66AFD" w:rsidRPr="007F0D21" w:rsidRDefault="007E7EE9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職制のフル名称を返す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12DE44E6" w14:textId="77777777" w:rsidR="00C66AFD" w:rsidRPr="007F0D21" w:rsidRDefault="00C66AFD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215FF5" w:rsidRPr="007F0D21" w14:paraId="24FFEF59" w14:textId="77777777" w:rsidTr="00A17CCB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4ACC0D28" w14:textId="32334C97" w:rsidR="00215FF5" w:rsidRDefault="00215FF5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g</w:t>
            </w:r>
            <w:r>
              <w:rPr>
                <w:rFonts w:ascii="Meiryo UI" w:eastAsia="Meiryo UI" w:hAnsi="Meiryo UI"/>
              </w:rPr>
              <w:t>etDataFromID</w:t>
            </w:r>
            <w:proofErr w:type="spellEnd"/>
          </w:p>
        </w:tc>
        <w:tc>
          <w:tcPr>
            <w:tcW w:w="3819" w:type="dxa"/>
          </w:tcPr>
          <w:p w14:paraId="11219F29" w14:textId="15C75076" w:rsidR="00215FF5" w:rsidRPr="007F0D21" w:rsidRDefault="00215FF5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対象IDのデータ配列を返す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51E3A363" w14:textId="77777777" w:rsidR="00215FF5" w:rsidRPr="007F0D21" w:rsidRDefault="00215FF5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A17CCB" w:rsidRPr="007F0D21" w14:paraId="3A870D92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  <w:bottom w:val="single" w:sz="12" w:space="0" w:color="auto"/>
            </w:tcBorders>
          </w:tcPr>
          <w:p w14:paraId="00F9C852" w14:textId="1F3EC597" w:rsidR="00A17CCB" w:rsidRDefault="00A17CCB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g</w:t>
            </w:r>
            <w:r>
              <w:rPr>
                <w:rFonts w:ascii="Meiryo UI" w:eastAsia="Meiryo UI" w:hAnsi="Meiryo UI"/>
              </w:rPr>
              <w:t>e</w:t>
            </w:r>
            <w:r w:rsidRPr="00A17CCB">
              <w:rPr>
                <w:rFonts w:ascii="Meiryo UI" w:eastAsia="Meiryo UI" w:hAnsi="Meiryo UI"/>
              </w:rPr>
              <w:t>tKanrenID</w:t>
            </w:r>
            <w:proofErr w:type="spellEnd"/>
          </w:p>
        </w:tc>
        <w:tc>
          <w:tcPr>
            <w:tcW w:w="3819" w:type="dxa"/>
            <w:tcBorders>
              <w:bottom w:val="single" w:sz="12" w:space="0" w:color="auto"/>
            </w:tcBorders>
          </w:tcPr>
          <w:p w14:paraId="0986AFAF" w14:textId="7ADA7A33" w:rsidR="00A17CCB" w:rsidRDefault="00A17CCB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関連会社ID一覧の配列を返す</w:t>
            </w:r>
          </w:p>
        </w:tc>
        <w:tc>
          <w:tcPr>
            <w:tcW w:w="2196" w:type="dxa"/>
            <w:tcBorders>
              <w:bottom w:val="single" w:sz="12" w:space="0" w:color="auto"/>
              <w:right w:val="single" w:sz="12" w:space="0" w:color="auto"/>
            </w:tcBorders>
          </w:tcPr>
          <w:p w14:paraId="0F0E8167" w14:textId="77777777" w:rsidR="00A17CCB" w:rsidRPr="007F0D21" w:rsidRDefault="00A17CCB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38834F53" w14:textId="2C5B1F06" w:rsidR="00C81B80" w:rsidRPr="007F0D21" w:rsidRDefault="00C81B80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EC202B8" w14:textId="77777777" w:rsidR="00C81B80" w:rsidRPr="007F0D21" w:rsidRDefault="00C81B80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6D774B6" w14:textId="77777777" w:rsidR="00343113" w:rsidRPr="007F0D21" w:rsidRDefault="00144F41" w:rsidP="00BF0F64">
      <w:pPr>
        <w:pStyle w:val="21"/>
        <w:tabs>
          <w:tab w:val="num" w:pos="1276"/>
        </w:tabs>
        <w:ind w:left="993" w:hanging="708"/>
        <w:rPr>
          <w:rFonts w:ascii="Meiryo UI" w:hAnsi="Meiryo UI"/>
        </w:rPr>
      </w:pPr>
      <w:bookmarkStart w:id="22" w:name="_Toc43210259"/>
      <w:r w:rsidRPr="007F0D21">
        <w:rPr>
          <w:rFonts w:ascii="Meiryo UI" w:hAnsi="Meiryo UI" w:hint="eastAsia"/>
        </w:rPr>
        <w:t>共通処理用ファイル</w:t>
      </w:r>
      <w:bookmarkEnd w:id="22"/>
    </w:p>
    <w:p w14:paraId="22A55318" w14:textId="77777777" w:rsidR="003C44EB" w:rsidRPr="007F0D21" w:rsidRDefault="003C44EB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0D1D5728" w14:textId="29B5971D" w:rsidR="00144F41" w:rsidRDefault="00144F41" w:rsidP="00542DFD">
      <w:pPr>
        <w:pStyle w:val="a3"/>
        <w:ind w:leftChars="200" w:left="546" w:hangingChars="100" w:hanging="182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ファイル名：</w:t>
      </w:r>
      <w:proofErr w:type="spellStart"/>
      <w:r w:rsidR="00F92FC7">
        <w:rPr>
          <w:rFonts w:ascii="Meiryo UI" w:eastAsia="Meiryo UI" w:hAnsi="Meiryo UI"/>
        </w:rPr>
        <w:t>F</w:t>
      </w:r>
      <w:r w:rsidRPr="007F0D21">
        <w:rPr>
          <w:rFonts w:ascii="Meiryo UI" w:eastAsia="Meiryo UI" w:hAnsi="Meiryo UI"/>
        </w:rPr>
        <w:t>unc</w:t>
      </w:r>
      <w:r w:rsidR="00F92FC7">
        <w:rPr>
          <w:rFonts w:ascii="Meiryo UI" w:eastAsia="Meiryo UI" w:hAnsi="Meiryo UI"/>
        </w:rPr>
        <w:t>C</w:t>
      </w:r>
      <w:r w:rsidRPr="007F0D21">
        <w:rPr>
          <w:rFonts w:ascii="Meiryo UI" w:eastAsia="Meiryo UI" w:hAnsi="Meiryo UI"/>
        </w:rPr>
        <w:t>ommon.php</w:t>
      </w:r>
      <w:proofErr w:type="spellEnd"/>
    </w:p>
    <w:p w14:paraId="4FDA8277" w14:textId="473D864E" w:rsidR="00C266FE" w:rsidRPr="007F0D21" w:rsidRDefault="00C266FE" w:rsidP="00542DFD">
      <w:pPr>
        <w:pStyle w:val="a3"/>
        <w:ind w:leftChars="200" w:left="546" w:hangingChars="100" w:hanging="182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クラス名　：</w:t>
      </w:r>
      <w:proofErr w:type="spellStart"/>
      <w:r>
        <w:rPr>
          <w:rFonts w:ascii="Meiryo UI" w:eastAsia="Meiryo UI" w:hAnsi="Meiryo UI" w:hint="eastAsia"/>
        </w:rPr>
        <w:t>F</w:t>
      </w:r>
      <w:r>
        <w:rPr>
          <w:rFonts w:ascii="Meiryo UI" w:eastAsia="Meiryo UI" w:hAnsi="Meiryo UI"/>
        </w:rPr>
        <w:t>uncCommon</w:t>
      </w:r>
      <w:proofErr w:type="spellEnd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09"/>
        <w:gridCol w:w="3819"/>
        <w:gridCol w:w="2196"/>
      </w:tblGrid>
      <w:tr w:rsidR="00144F41" w:rsidRPr="007F0D21" w14:paraId="7DD65A5E" w14:textId="77777777" w:rsidTr="005703D8">
        <w:tc>
          <w:tcPr>
            <w:tcW w:w="25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9A54058" w14:textId="77777777" w:rsidR="00144F41" w:rsidRPr="007F0D21" w:rsidRDefault="00144F41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項目名</w:t>
            </w:r>
          </w:p>
        </w:tc>
        <w:tc>
          <w:tcPr>
            <w:tcW w:w="3819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3A24D42" w14:textId="77777777" w:rsidR="00144F41" w:rsidRPr="007F0D21" w:rsidRDefault="00144F41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内容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547A95EC" w14:textId="77777777" w:rsidR="00144F41" w:rsidRPr="007F0D21" w:rsidRDefault="00144F41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備考</w:t>
            </w:r>
          </w:p>
        </w:tc>
      </w:tr>
      <w:tr w:rsidR="00905BD4" w:rsidRPr="007F0D21" w14:paraId="5378B059" w14:textId="77777777" w:rsidTr="005703D8">
        <w:tc>
          <w:tcPr>
            <w:tcW w:w="2509" w:type="dxa"/>
            <w:tcBorders>
              <w:left w:val="single" w:sz="12" w:space="0" w:color="auto"/>
            </w:tcBorders>
          </w:tcPr>
          <w:p w14:paraId="18764F9F" w14:textId="00D8E379" w:rsidR="00905BD4" w:rsidRPr="007F0D21" w:rsidRDefault="00EF324B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</w:t>
            </w:r>
            <w:r w:rsidR="00F401BF" w:rsidRPr="007F0D21">
              <w:rPr>
                <w:rFonts w:ascii="Meiryo UI" w:eastAsia="Meiryo UI" w:hAnsi="Meiryo UI"/>
              </w:rPr>
              <w:t>etUserID</w:t>
            </w:r>
            <w:proofErr w:type="spellEnd"/>
          </w:p>
        </w:tc>
        <w:tc>
          <w:tcPr>
            <w:tcW w:w="3819" w:type="dxa"/>
          </w:tcPr>
          <w:p w14:paraId="0DD93B37" w14:textId="35EF99E0" w:rsidR="00905BD4" w:rsidRPr="007F0D21" w:rsidRDefault="00F401BF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ログインユーザIDを取得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61C16626" w14:textId="77777777" w:rsidR="00905BD4" w:rsidRPr="007F0D21" w:rsidRDefault="00905BD4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C64BE7" w:rsidRPr="007F0D21" w14:paraId="3A64B2FA" w14:textId="77777777" w:rsidTr="005703D8">
        <w:tc>
          <w:tcPr>
            <w:tcW w:w="2509" w:type="dxa"/>
            <w:tcBorders>
              <w:left w:val="single" w:sz="12" w:space="0" w:color="auto"/>
            </w:tcBorders>
          </w:tcPr>
          <w:p w14:paraId="21C46336" w14:textId="43396899" w:rsidR="00C64BE7" w:rsidRPr="007F0D21" w:rsidRDefault="005A65D9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run</w:t>
            </w:r>
            <w:r w:rsidR="00EF324B">
              <w:rPr>
                <w:rFonts w:ascii="Meiryo UI" w:eastAsia="Meiryo UI" w:hAnsi="Meiryo UI"/>
              </w:rPr>
              <w:t>l</w:t>
            </w:r>
            <w:r w:rsidR="00C439DB" w:rsidRPr="007F0D21">
              <w:rPr>
                <w:rFonts w:ascii="Meiryo UI" w:eastAsia="Meiryo UI" w:hAnsi="Meiryo UI"/>
              </w:rPr>
              <w:t>ogin</w:t>
            </w:r>
            <w:proofErr w:type="spellEnd"/>
          </w:p>
        </w:tc>
        <w:tc>
          <w:tcPr>
            <w:tcW w:w="3819" w:type="dxa"/>
          </w:tcPr>
          <w:p w14:paraId="061ED1AF" w14:textId="49A9CF46" w:rsidR="00C64BE7" w:rsidRPr="007F0D21" w:rsidRDefault="008E53FB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ユーザ情報をセッションに</w:t>
            </w:r>
            <w:r w:rsidR="005D0BCE" w:rsidRPr="007F0D21">
              <w:rPr>
                <w:rFonts w:ascii="Meiryo UI" w:eastAsia="Meiryo UI" w:hAnsi="Meiryo UI" w:hint="eastAsia"/>
              </w:rPr>
              <w:t>格納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675EC97D" w14:textId="77777777" w:rsidR="00C64BE7" w:rsidRPr="007F0D21" w:rsidRDefault="00C64BE7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0C51AA" w:rsidRPr="007F0D21" w14:paraId="17C9A478" w14:textId="77777777" w:rsidTr="005703D8">
        <w:tc>
          <w:tcPr>
            <w:tcW w:w="2509" w:type="dxa"/>
            <w:tcBorders>
              <w:left w:val="single" w:sz="12" w:space="0" w:color="auto"/>
            </w:tcBorders>
          </w:tcPr>
          <w:p w14:paraId="580FF9C0" w14:textId="6495EDE5" w:rsidR="000C51AA" w:rsidRPr="007F0D21" w:rsidRDefault="00EF324B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i</w:t>
            </w:r>
            <w:r w:rsidR="0010458F" w:rsidRPr="007F0D21">
              <w:rPr>
                <w:rFonts w:ascii="Meiryo UI" w:eastAsia="Meiryo UI" w:hAnsi="Meiryo UI"/>
              </w:rPr>
              <w:t>s</w:t>
            </w:r>
            <w:r w:rsidR="00186868" w:rsidRPr="007F0D21">
              <w:rPr>
                <w:rFonts w:ascii="Meiryo UI" w:eastAsia="Meiryo UI" w:hAnsi="Meiryo UI"/>
              </w:rPr>
              <w:t>PermissionMenu</w:t>
            </w:r>
            <w:proofErr w:type="spellEnd"/>
          </w:p>
        </w:tc>
        <w:tc>
          <w:tcPr>
            <w:tcW w:w="3819" w:type="dxa"/>
          </w:tcPr>
          <w:p w14:paraId="77ED15EF" w14:textId="34BFABC3" w:rsidR="000C51AA" w:rsidRPr="007F0D21" w:rsidRDefault="00BC1B88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許可されたメニューか</w:t>
            </w:r>
            <w:r w:rsidR="00093E01" w:rsidRPr="007F0D21">
              <w:rPr>
                <w:rFonts w:ascii="Meiryo UI" w:eastAsia="Meiryo UI" w:hAnsi="Meiryo UI" w:hint="eastAsia"/>
              </w:rPr>
              <w:t>判定</w:t>
            </w:r>
            <w:r w:rsidRPr="007F0D21">
              <w:rPr>
                <w:rFonts w:ascii="Meiryo UI" w:eastAsia="Meiryo UI" w:hAnsi="Meiryo UI" w:hint="eastAsia"/>
              </w:rPr>
              <w:t>する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5D6F7433" w14:textId="77777777" w:rsidR="000C51AA" w:rsidRPr="007F0D21" w:rsidRDefault="000C51AA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9408FE" w:rsidRPr="007F0D21" w14:paraId="0B5A322A" w14:textId="77777777" w:rsidTr="005703D8">
        <w:tc>
          <w:tcPr>
            <w:tcW w:w="2509" w:type="dxa"/>
            <w:tcBorders>
              <w:left w:val="single" w:sz="12" w:space="0" w:color="auto"/>
            </w:tcBorders>
          </w:tcPr>
          <w:p w14:paraId="15DE6748" w14:textId="2D8BC5F8" w:rsidR="009408FE" w:rsidRDefault="009408FE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g</w:t>
            </w:r>
            <w:r>
              <w:rPr>
                <w:rFonts w:ascii="Meiryo UI" w:eastAsia="Meiryo UI" w:hAnsi="Meiryo UI"/>
              </w:rPr>
              <w:t>etMainInformation</w:t>
            </w:r>
            <w:proofErr w:type="spellEnd"/>
          </w:p>
        </w:tc>
        <w:tc>
          <w:tcPr>
            <w:tcW w:w="3819" w:type="dxa"/>
          </w:tcPr>
          <w:p w14:paraId="102CE317" w14:textId="19B1C2CC" w:rsidR="009408FE" w:rsidRPr="007F0D21" w:rsidRDefault="009408FE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メインインフォメーション情報を取得する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2510AA18" w14:textId="77777777" w:rsidR="009408FE" w:rsidRPr="007F0D21" w:rsidRDefault="009408FE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9408FE" w:rsidRPr="007F0D21" w14:paraId="1AA9C06F" w14:textId="77777777" w:rsidTr="005703D8">
        <w:tc>
          <w:tcPr>
            <w:tcW w:w="2509" w:type="dxa"/>
            <w:tcBorders>
              <w:left w:val="single" w:sz="12" w:space="0" w:color="auto"/>
            </w:tcBorders>
          </w:tcPr>
          <w:p w14:paraId="2E01440A" w14:textId="77777777" w:rsidR="009408FE" w:rsidRDefault="009408FE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3819" w:type="dxa"/>
          </w:tcPr>
          <w:p w14:paraId="019BF5CC" w14:textId="77777777" w:rsidR="009408FE" w:rsidRPr="007F0D21" w:rsidRDefault="009408FE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5731557F" w14:textId="77777777" w:rsidR="009408FE" w:rsidRPr="007F0D21" w:rsidRDefault="009408FE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FF3365" w:rsidRPr="007F0D21" w14:paraId="23817968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  <w:bottom w:val="single" w:sz="12" w:space="0" w:color="auto"/>
            </w:tcBorders>
          </w:tcPr>
          <w:p w14:paraId="5A3DCCA1" w14:textId="77777777" w:rsidR="00FF3365" w:rsidRPr="007F0D21" w:rsidRDefault="00FF3365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3819" w:type="dxa"/>
            <w:tcBorders>
              <w:bottom w:val="single" w:sz="12" w:space="0" w:color="auto"/>
            </w:tcBorders>
          </w:tcPr>
          <w:p w14:paraId="0FE0174E" w14:textId="77777777" w:rsidR="00FF3365" w:rsidRPr="007F0D21" w:rsidRDefault="00FF3365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196" w:type="dxa"/>
            <w:tcBorders>
              <w:bottom w:val="single" w:sz="12" w:space="0" w:color="auto"/>
              <w:right w:val="single" w:sz="12" w:space="0" w:color="auto"/>
            </w:tcBorders>
          </w:tcPr>
          <w:p w14:paraId="22EAC482" w14:textId="77777777" w:rsidR="00FF3365" w:rsidRPr="007F0D21" w:rsidRDefault="00FF3365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1861EBF5" w14:textId="77777777" w:rsidR="00144F41" w:rsidRPr="007F0D21" w:rsidRDefault="00144F41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FA5C20F" w14:textId="77777777" w:rsidR="00792DDB" w:rsidRPr="007F0D21" w:rsidRDefault="00792DDB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512B229" w14:textId="77777777" w:rsidR="00343113" w:rsidRPr="007F0D21" w:rsidRDefault="00D13656" w:rsidP="00BF0F64">
      <w:pPr>
        <w:pStyle w:val="21"/>
        <w:tabs>
          <w:tab w:val="num" w:pos="1276"/>
        </w:tabs>
        <w:ind w:hanging="699"/>
        <w:rPr>
          <w:rFonts w:ascii="Meiryo UI" w:hAnsi="Meiryo UI"/>
        </w:rPr>
      </w:pPr>
      <w:bookmarkStart w:id="23" w:name="_Toc43210260"/>
      <w:proofErr w:type="spellStart"/>
      <w:r w:rsidRPr="007F0D21">
        <w:rPr>
          <w:rFonts w:ascii="Meiryo UI" w:hAnsi="Meiryo UI" w:hint="eastAsia"/>
        </w:rPr>
        <w:t>TimeTrackerNX</w:t>
      </w:r>
      <w:proofErr w:type="spellEnd"/>
      <w:r w:rsidRPr="007F0D21">
        <w:rPr>
          <w:rFonts w:ascii="Meiryo UI" w:hAnsi="Meiryo UI" w:hint="eastAsia"/>
        </w:rPr>
        <w:t>用</w:t>
      </w:r>
      <w:proofErr w:type="spellStart"/>
      <w:r w:rsidRPr="007F0D21">
        <w:rPr>
          <w:rFonts w:ascii="Meiryo UI" w:hAnsi="Meiryo UI" w:hint="eastAsia"/>
        </w:rPr>
        <w:t>WebAPI</w:t>
      </w:r>
      <w:proofErr w:type="spellEnd"/>
      <w:r w:rsidRPr="007F0D21">
        <w:rPr>
          <w:rFonts w:ascii="Meiryo UI" w:hAnsi="Meiryo UI" w:hint="eastAsia"/>
        </w:rPr>
        <w:t>処理用ファイル</w:t>
      </w:r>
      <w:bookmarkEnd w:id="23"/>
    </w:p>
    <w:p w14:paraId="09499A5A" w14:textId="77777777" w:rsidR="00D86E65" w:rsidRPr="007F0D21" w:rsidRDefault="00D86E65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7B31ECC" w14:textId="7A885FB8" w:rsidR="00D13656" w:rsidRPr="007F0D21" w:rsidRDefault="00D13656" w:rsidP="00D13656">
      <w:pPr>
        <w:pStyle w:val="a3"/>
        <w:ind w:leftChars="200" w:left="546" w:hangingChars="100" w:hanging="182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ファイル名：</w:t>
      </w:r>
      <w:proofErr w:type="spellStart"/>
      <w:r w:rsidR="00E224FE">
        <w:rPr>
          <w:rFonts w:ascii="Meiryo UI" w:eastAsia="Meiryo UI" w:hAnsi="Meiryo UI"/>
        </w:rPr>
        <w:t>TimeTrackerCommon</w:t>
      </w:r>
      <w:r w:rsidRPr="007F0D21">
        <w:rPr>
          <w:rFonts w:ascii="Meiryo UI" w:eastAsia="Meiryo UI" w:hAnsi="Meiryo UI"/>
        </w:rPr>
        <w:t>.php</w:t>
      </w:r>
      <w:proofErr w:type="spellEnd"/>
    </w:p>
    <w:p w14:paraId="5DB16979" w14:textId="10F0209D" w:rsidR="00D13656" w:rsidRPr="007F0D21" w:rsidRDefault="00D938FC" w:rsidP="00D13656">
      <w:pPr>
        <w:pStyle w:val="a3"/>
        <w:ind w:left="546" w:hangingChars="300" w:hanging="54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クラス名</w:t>
      </w:r>
      <w:r w:rsidR="00AC6DF3"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 w:hint="eastAsia"/>
        </w:rPr>
        <w:t>：</w:t>
      </w:r>
      <w:proofErr w:type="spellStart"/>
      <w:r w:rsidR="002B2D7E">
        <w:rPr>
          <w:rFonts w:ascii="Meiryo UI" w:eastAsia="Meiryo UI" w:hAnsi="Meiryo UI"/>
        </w:rPr>
        <w:t>TimeTracker</w:t>
      </w:r>
      <w:r w:rsidR="00AC6DF3">
        <w:rPr>
          <w:rFonts w:ascii="Meiryo UI" w:eastAsia="Meiryo UI" w:hAnsi="Meiryo UI"/>
        </w:rPr>
        <w:t>Common</w:t>
      </w:r>
      <w:proofErr w:type="spellEnd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09"/>
        <w:gridCol w:w="3819"/>
        <w:gridCol w:w="2196"/>
      </w:tblGrid>
      <w:tr w:rsidR="00D13656" w:rsidRPr="007F0D21" w14:paraId="173C04E6" w14:textId="77777777" w:rsidTr="005703D8">
        <w:tc>
          <w:tcPr>
            <w:tcW w:w="250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A284056" w14:textId="77777777" w:rsidR="00D13656" w:rsidRPr="007F0D21" w:rsidRDefault="00D13656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項目名</w:t>
            </w:r>
          </w:p>
        </w:tc>
        <w:tc>
          <w:tcPr>
            <w:tcW w:w="3819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5392D55" w14:textId="77777777" w:rsidR="00D13656" w:rsidRPr="007F0D21" w:rsidRDefault="00D13656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内容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D8D0D17" w14:textId="77777777" w:rsidR="00D13656" w:rsidRPr="007F0D21" w:rsidRDefault="00D13656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備考</w:t>
            </w:r>
          </w:p>
        </w:tc>
      </w:tr>
      <w:tr w:rsidR="00D13656" w:rsidRPr="007F0D21" w14:paraId="132B2CEA" w14:textId="77777777" w:rsidTr="005703D8">
        <w:tc>
          <w:tcPr>
            <w:tcW w:w="2509" w:type="dxa"/>
            <w:tcBorders>
              <w:top w:val="double" w:sz="4" w:space="0" w:color="auto"/>
              <w:left w:val="single" w:sz="12" w:space="0" w:color="auto"/>
            </w:tcBorders>
          </w:tcPr>
          <w:p w14:paraId="7494A15A" w14:textId="097F0158" w:rsidR="00D13656" w:rsidRPr="007F0D21" w:rsidRDefault="00FF317E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getW</w:t>
            </w:r>
            <w:r w:rsidR="008B0499" w:rsidRPr="007F0D21">
              <w:rPr>
                <w:rFonts w:ascii="Meiryo UI" w:eastAsia="Meiryo UI" w:hAnsi="Meiryo UI"/>
              </w:rPr>
              <w:t>ebApiToken</w:t>
            </w:r>
            <w:proofErr w:type="spellEnd"/>
          </w:p>
        </w:tc>
        <w:tc>
          <w:tcPr>
            <w:tcW w:w="3819" w:type="dxa"/>
            <w:tcBorders>
              <w:top w:val="double" w:sz="4" w:space="0" w:color="auto"/>
            </w:tcBorders>
          </w:tcPr>
          <w:p w14:paraId="04FEE393" w14:textId="77777777" w:rsidR="00D13656" w:rsidRPr="007F0D21" w:rsidRDefault="00D4018B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認証情報を取得</w:t>
            </w:r>
          </w:p>
        </w:tc>
        <w:tc>
          <w:tcPr>
            <w:tcW w:w="2196" w:type="dxa"/>
            <w:tcBorders>
              <w:top w:val="double" w:sz="4" w:space="0" w:color="auto"/>
              <w:right w:val="single" w:sz="12" w:space="0" w:color="auto"/>
            </w:tcBorders>
          </w:tcPr>
          <w:p w14:paraId="416D24D7" w14:textId="77777777" w:rsidR="00D13656" w:rsidRPr="007F0D21" w:rsidRDefault="00D13656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D13656" w:rsidRPr="007F0D21" w14:paraId="7286A453" w14:textId="77777777" w:rsidTr="004017A8">
        <w:trPr>
          <w:trHeight w:val="260"/>
        </w:trPr>
        <w:tc>
          <w:tcPr>
            <w:tcW w:w="2509" w:type="dxa"/>
            <w:tcBorders>
              <w:left w:val="single" w:sz="12" w:space="0" w:color="auto"/>
            </w:tcBorders>
          </w:tcPr>
          <w:p w14:paraId="7A66DA8E" w14:textId="19A2199A" w:rsidR="00D13656" w:rsidRPr="007F0D21" w:rsidRDefault="00FF317E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runW</w:t>
            </w:r>
            <w:r w:rsidR="00473A9D" w:rsidRPr="007F0D21">
              <w:rPr>
                <w:rFonts w:ascii="Meiryo UI" w:eastAsia="Meiryo UI" w:hAnsi="Meiryo UI"/>
              </w:rPr>
              <w:t>ebApi</w:t>
            </w:r>
            <w:proofErr w:type="spellEnd"/>
          </w:p>
        </w:tc>
        <w:tc>
          <w:tcPr>
            <w:tcW w:w="3819" w:type="dxa"/>
          </w:tcPr>
          <w:p w14:paraId="56DB79B6" w14:textId="77777777" w:rsidR="00D13656" w:rsidRPr="007F0D21" w:rsidRDefault="00A808DC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7F0D21">
              <w:rPr>
                <w:rFonts w:ascii="Meiryo UI" w:eastAsia="Meiryo UI" w:hAnsi="Meiryo UI" w:hint="eastAsia"/>
              </w:rPr>
              <w:t>WebAPI</w:t>
            </w:r>
            <w:proofErr w:type="spellEnd"/>
            <w:r w:rsidRPr="007F0D21">
              <w:rPr>
                <w:rFonts w:ascii="Meiryo UI" w:eastAsia="Meiryo UI" w:hAnsi="Meiryo UI" w:hint="eastAsia"/>
              </w:rPr>
              <w:t>を実行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3CD92C56" w14:textId="77777777" w:rsidR="00D13656" w:rsidRPr="007F0D21" w:rsidRDefault="00D13656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017A8" w:rsidRPr="007F0D21" w14:paraId="3C263C86" w14:textId="77777777" w:rsidTr="005703D8">
        <w:trPr>
          <w:trHeight w:val="260"/>
        </w:trPr>
        <w:tc>
          <w:tcPr>
            <w:tcW w:w="2509" w:type="dxa"/>
            <w:tcBorders>
              <w:left w:val="single" w:sz="12" w:space="0" w:color="auto"/>
              <w:bottom w:val="single" w:sz="12" w:space="0" w:color="auto"/>
            </w:tcBorders>
          </w:tcPr>
          <w:p w14:paraId="325AF020" w14:textId="77777777" w:rsidR="004017A8" w:rsidRPr="007F0D21" w:rsidRDefault="004017A8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3819" w:type="dxa"/>
            <w:tcBorders>
              <w:bottom w:val="single" w:sz="12" w:space="0" w:color="auto"/>
            </w:tcBorders>
          </w:tcPr>
          <w:p w14:paraId="65BACBB9" w14:textId="77777777" w:rsidR="004017A8" w:rsidRPr="007F0D21" w:rsidRDefault="004017A8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196" w:type="dxa"/>
            <w:tcBorders>
              <w:bottom w:val="single" w:sz="12" w:space="0" w:color="auto"/>
              <w:right w:val="single" w:sz="12" w:space="0" w:color="auto"/>
            </w:tcBorders>
          </w:tcPr>
          <w:p w14:paraId="4A2658B7" w14:textId="77777777" w:rsidR="004017A8" w:rsidRPr="007F0D21" w:rsidRDefault="004017A8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21ECA491" w14:textId="77777777" w:rsidR="00D13656" w:rsidRPr="007F0D21" w:rsidRDefault="00D13656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B802AB5" w14:textId="77777777" w:rsidR="00343113" w:rsidRPr="007F0D21" w:rsidRDefault="00343113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EF340EA" w14:textId="4DB66A80" w:rsidR="00D86E65" w:rsidRPr="007F0D21" w:rsidRDefault="00D86E65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FE84ABC" w14:textId="04FEE1C1" w:rsidR="00454709" w:rsidRPr="007F0D21" w:rsidRDefault="00454709" w:rsidP="00454709">
      <w:pPr>
        <w:pStyle w:val="1"/>
        <w:rPr>
          <w:rFonts w:ascii="Meiryo UI" w:eastAsia="Meiryo UI" w:hAnsi="Meiryo UI"/>
        </w:rPr>
      </w:pPr>
      <w:bookmarkStart w:id="24" w:name="_Toc43210261"/>
      <w:r w:rsidRPr="007F0D21">
        <w:rPr>
          <w:rFonts w:ascii="Meiryo UI" w:eastAsia="Meiryo UI" w:hAnsi="Meiryo UI" w:hint="eastAsia"/>
        </w:rPr>
        <w:lastRenderedPageBreak/>
        <w:t>メッセージ定義</w:t>
      </w:r>
      <w:bookmarkEnd w:id="24"/>
    </w:p>
    <w:p w14:paraId="5F23F7F1" w14:textId="20CCAE88" w:rsidR="00454709" w:rsidRPr="007F0D21" w:rsidRDefault="00A82D55" w:rsidP="00695B6E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5" w:name="_Toc43210262"/>
      <w:r w:rsidRPr="007F0D21">
        <w:rPr>
          <w:rFonts w:ascii="Meiryo UI" w:hAnsi="Meiryo UI" w:hint="eastAsia"/>
        </w:rPr>
        <w:t>メッセージ</w:t>
      </w:r>
      <w:r w:rsidR="00F15966" w:rsidRPr="007F0D21">
        <w:rPr>
          <w:rFonts w:ascii="Meiryo UI" w:hAnsi="Meiryo UI" w:hint="eastAsia"/>
        </w:rPr>
        <w:t>ファイルの定義</w:t>
      </w:r>
      <w:bookmarkEnd w:id="25"/>
    </w:p>
    <w:p w14:paraId="1B986978" w14:textId="5A77723F" w:rsidR="00D26405" w:rsidRPr="00976215" w:rsidRDefault="00D26405" w:rsidP="0097621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メッセージを出力する必要がある場合は、メッセージ定義ファイルに登録し、このファイル</w:t>
      </w:r>
      <w:r w:rsidR="00283C4A">
        <w:rPr>
          <w:rFonts w:ascii="Meiryo UI" w:eastAsia="Meiryo UI" w:hAnsi="Meiryo UI" w:hint="eastAsia"/>
        </w:rPr>
        <w:t>の定数</w:t>
      </w:r>
      <w:r w:rsidR="00976215">
        <w:rPr>
          <w:rFonts w:ascii="Meiryo UI" w:eastAsia="Meiryo UI" w:hAnsi="Meiryo UI" w:hint="eastAsia"/>
        </w:rPr>
        <w:t>を使用する</w:t>
      </w:r>
      <w:r w:rsidRPr="00976215">
        <w:rPr>
          <w:rFonts w:ascii="Meiryo UI" w:eastAsia="Meiryo UI" w:hAnsi="Meiryo UI" w:hint="eastAsia"/>
        </w:rPr>
        <w:t>。</w:t>
      </w:r>
    </w:p>
    <w:p w14:paraId="30B348A6" w14:textId="73306A95" w:rsidR="00D26405" w:rsidRPr="007F0D21" w:rsidRDefault="00D26405" w:rsidP="00F15966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ファイル名は「</w:t>
      </w:r>
      <w:proofErr w:type="spellStart"/>
      <w:r w:rsidRPr="007F0D21">
        <w:rPr>
          <w:rFonts w:ascii="Meiryo UI" w:eastAsia="Meiryo UI" w:hAnsi="Meiryo UI" w:hint="eastAsia"/>
        </w:rPr>
        <w:t>m</w:t>
      </w:r>
      <w:r w:rsidRPr="007F0D21">
        <w:rPr>
          <w:rFonts w:ascii="Meiryo UI" w:eastAsia="Meiryo UI" w:hAnsi="Meiryo UI"/>
        </w:rPr>
        <w:t>essage.php</w:t>
      </w:r>
      <w:proofErr w:type="spellEnd"/>
      <w:r w:rsidRPr="007F0D21">
        <w:rPr>
          <w:rFonts w:ascii="Meiryo UI" w:eastAsia="Meiryo UI" w:hAnsi="Meiryo UI" w:hint="eastAsia"/>
        </w:rPr>
        <w:t>」とする。</w:t>
      </w:r>
    </w:p>
    <w:p w14:paraId="5B2EE99D" w14:textId="3974B1CB" w:rsidR="00491415" w:rsidRPr="007F0D21" w:rsidRDefault="003D7D94" w:rsidP="0049141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定数</w:t>
      </w:r>
      <w:r w:rsidR="00491415" w:rsidRPr="007F0D21">
        <w:rPr>
          <w:rFonts w:ascii="Meiryo UI" w:eastAsia="Meiryo UI" w:hAnsi="Meiryo UI" w:hint="eastAsia"/>
        </w:rPr>
        <w:t>名は、</w:t>
      </w:r>
      <w:r w:rsidR="007965C4">
        <w:rPr>
          <w:rFonts w:ascii="Meiryo UI" w:eastAsia="Meiryo UI" w:hAnsi="Meiryo UI" w:hint="eastAsia"/>
        </w:rPr>
        <w:t>m</w:t>
      </w:r>
      <w:r w:rsidR="007965C4">
        <w:rPr>
          <w:rFonts w:ascii="Meiryo UI" w:eastAsia="Meiryo UI" w:hAnsi="Meiryo UI"/>
        </w:rPr>
        <w:t>sg</w:t>
      </w:r>
      <w:r w:rsidR="00491415" w:rsidRPr="007F0D21">
        <w:rPr>
          <w:rFonts w:ascii="Meiryo UI" w:eastAsia="Meiryo UI" w:hAnsi="Meiryo UI"/>
        </w:rPr>
        <w:t>_[</w:t>
      </w:r>
      <w:r w:rsidR="00491415" w:rsidRPr="007F0D21">
        <w:rPr>
          <w:rFonts w:ascii="Meiryo UI" w:eastAsia="Meiryo UI" w:hAnsi="Meiryo UI" w:hint="eastAsia"/>
        </w:rPr>
        <w:t>カテゴリ名</w:t>
      </w:r>
      <w:r w:rsidR="00491415" w:rsidRPr="007F0D21">
        <w:rPr>
          <w:rFonts w:ascii="Meiryo UI" w:eastAsia="Meiryo UI" w:hAnsi="Meiryo UI"/>
        </w:rPr>
        <w:t>]_[</w:t>
      </w:r>
      <w:r w:rsidR="00491415" w:rsidRPr="007F0D21">
        <w:rPr>
          <w:rFonts w:ascii="Meiryo UI" w:eastAsia="Meiryo UI" w:hAnsi="Meiryo UI" w:hint="eastAsia"/>
        </w:rPr>
        <w:t>連番</w:t>
      </w:r>
      <w:r w:rsidR="00491415" w:rsidRPr="007F0D21">
        <w:rPr>
          <w:rFonts w:ascii="Meiryo UI" w:eastAsia="Meiryo UI" w:hAnsi="Meiryo UI"/>
        </w:rPr>
        <w:t>]</w:t>
      </w:r>
      <w:r w:rsidR="00290BE6" w:rsidRPr="007F0D21">
        <w:rPr>
          <w:rFonts w:ascii="Meiryo UI" w:eastAsia="Meiryo UI" w:hAnsi="Meiryo UI" w:hint="eastAsia"/>
        </w:rPr>
        <w:t>とする。</w:t>
      </w:r>
    </w:p>
    <w:p w14:paraId="67D19CAD" w14:textId="08D01BC3" w:rsidR="00290BE6" w:rsidRPr="007F0D21" w:rsidRDefault="00290BE6" w:rsidP="001C4592">
      <w:pPr>
        <w:pStyle w:val="a3"/>
        <w:ind w:left="615" w:firstLine="0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画面特有のメッセージの場合は、[カテゴリ名</w:t>
      </w:r>
      <w:r w:rsidRPr="007F0D21">
        <w:rPr>
          <w:rFonts w:ascii="Meiryo UI" w:eastAsia="Meiryo UI" w:hAnsi="Meiryo UI"/>
        </w:rPr>
        <w:t>]</w:t>
      </w:r>
      <w:r w:rsidRPr="007F0D21">
        <w:rPr>
          <w:rFonts w:ascii="Meiryo UI" w:eastAsia="Meiryo UI" w:hAnsi="Meiryo UI" w:hint="eastAsia"/>
        </w:rPr>
        <w:t>の所に画面名を入れる。</w:t>
      </w:r>
      <w:r w:rsidR="003D0369" w:rsidRPr="007F0D21">
        <w:rPr>
          <w:rFonts w:ascii="Meiryo UI" w:eastAsia="Meiryo UI" w:hAnsi="Meiryo UI" w:hint="eastAsia"/>
        </w:rPr>
        <w:t>（</w:t>
      </w:r>
      <w:r w:rsidR="001C4592" w:rsidRPr="007F0D21">
        <w:rPr>
          <w:rFonts w:ascii="Meiryo UI" w:eastAsia="Meiryo UI" w:hAnsi="Meiryo UI" w:hint="eastAsia"/>
        </w:rPr>
        <w:t>カテゴリ名は</w:t>
      </w:r>
      <w:r w:rsidR="002F704E" w:rsidRPr="007F0D21">
        <w:rPr>
          <w:rFonts w:ascii="Meiryo UI" w:eastAsia="Meiryo UI" w:hAnsi="Meiryo UI" w:hint="eastAsia"/>
        </w:rPr>
        <w:t>アンダーバーで区切っても</w:t>
      </w:r>
      <w:r w:rsidR="009D623C" w:rsidRPr="007F0D21">
        <w:rPr>
          <w:rFonts w:ascii="Meiryo UI" w:eastAsia="Meiryo UI" w:hAnsi="Meiryo UI" w:hint="eastAsia"/>
        </w:rPr>
        <w:t>よい</w:t>
      </w:r>
      <w:r w:rsidR="003D0369" w:rsidRPr="007F0D21">
        <w:rPr>
          <w:rFonts w:ascii="Meiryo UI" w:eastAsia="Meiryo UI" w:hAnsi="Meiryo UI" w:hint="eastAsia"/>
        </w:rPr>
        <w:t>）</w:t>
      </w:r>
    </w:p>
    <w:p w14:paraId="73351EFC" w14:textId="2B96520C" w:rsidR="0026195E" w:rsidRPr="007F0D21" w:rsidRDefault="0026195E" w:rsidP="001E5185">
      <w:pPr>
        <w:pStyle w:val="a3"/>
        <w:ind w:left="0" w:firstLine="0"/>
        <w:rPr>
          <w:rFonts w:ascii="Meiryo UI" w:eastAsia="Meiryo UI" w:hAnsi="Meiryo UI"/>
        </w:rPr>
      </w:pPr>
    </w:p>
    <w:p w14:paraId="40D66B67" w14:textId="77777777" w:rsidR="00D428E9" w:rsidRPr="007F0D21" w:rsidRDefault="00D428E9" w:rsidP="001E5185">
      <w:pPr>
        <w:pStyle w:val="a3"/>
        <w:ind w:left="0" w:firstLine="0"/>
        <w:rPr>
          <w:rFonts w:ascii="Meiryo UI" w:eastAsia="Meiryo UI" w:hAnsi="Meiryo UI"/>
        </w:rPr>
      </w:pPr>
    </w:p>
    <w:p w14:paraId="70C4B711" w14:textId="787BA8D3" w:rsidR="00405A5C" w:rsidRPr="007F0D21" w:rsidRDefault="0006759B" w:rsidP="00291905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6" w:name="_Toc43210263"/>
      <w:r w:rsidRPr="007F0D21">
        <w:rPr>
          <w:rFonts w:ascii="Meiryo UI" w:hAnsi="Meiryo UI" w:hint="eastAsia"/>
        </w:rPr>
        <w:t>共通メッセージ一覧</w:t>
      </w:r>
      <w:bookmarkEnd w:id="26"/>
      <w:r w:rsidR="00065CA3">
        <w:rPr>
          <w:rFonts w:ascii="Meiryo UI" w:hAnsi="Meiryo UI" w:hint="eastAsia"/>
        </w:rPr>
        <w:t>（例）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2551"/>
        <w:gridCol w:w="4314"/>
      </w:tblGrid>
      <w:tr w:rsidR="00454709" w:rsidRPr="007F0D21" w14:paraId="0785B64A" w14:textId="77777777" w:rsidTr="00BD457C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3CE7606" w14:textId="668221D5" w:rsidR="00454709" w:rsidRPr="007F0D21" w:rsidRDefault="007A771C" w:rsidP="00C64BE7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カテゴリ</w:t>
            </w:r>
          </w:p>
        </w:tc>
        <w:tc>
          <w:tcPr>
            <w:tcW w:w="255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129283A6" w14:textId="0F25B3DF" w:rsidR="00454709" w:rsidRPr="007F0D21" w:rsidRDefault="00810F3F" w:rsidP="00C64BE7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定数</w:t>
            </w:r>
          </w:p>
        </w:tc>
        <w:tc>
          <w:tcPr>
            <w:tcW w:w="4314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19D12503" w14:textId="47CFEE2A" w:rsidR="00454709" w:rsidRPr="007F0D21" w:rsidRDefault="007A771C" w:rsidP="00C64BE7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メッセージ</w:t>
            </w:r>
          </w:p>
        </w:tc>
      </w:tr>
      <w:tr w:rsidR="00945FDB" w:rsidRPr="007F0D21" w14:paraId="38ACE9E2" w14:textId="77777777" w:rsidTr="00BD457C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2FAEF253" w14:textId="1E7D54BC" w:rsidR="00945FDB" w:rsidRPr="007F0D21" w:rsidRDefault="00945FDB" w:rsidP="00945FD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データベース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14:paraId="5AEDEC91" w14:textId="7F4EC069" w:rsidR="00945FDB" w:rsidRPr="007F0D21" w:rsidRDefault="007965C4" w:rsidP="00945FD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="00945FDB"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cmn</w:t>
            </w:r>
            <w:r w:rsidR="00945FDB"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db</w:t>
            </w:r>
            <w:r w:rsidR="00945FDB" w:rsidRPr="007F0D21">
              <w:rPr>
                <w:rFonts w:ascii="Meiryo UI" w:eastAsia="Meiryo UI" w:hAnsi="Meiryo UI"/>
              </w:rPr>
              <w:t>_001</w:t>
            </w:r>
          </w:p>
        </w:tc>
        <w:tc>
          <w:tcPr>
            <w:tcW w:w="4314" w:type="dxa"/>
            <w:tcBorders>
              <w:top w:val="double" w:sz="4" w:space="0" w:color="auto"/>
              <w:right w:val="single" w:sz="12" w:space="0" w:color="auto"/>
            </w:tcBorders>
          </w:tcPr>
          <w:p w14:paraId="7499505D" w14:textId="4C80B471" w:rsidR="00945FDB" w:rsidRPr="007F0D21" w:rsidRDefault="00945FDB" w:rsidP="00945FD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該当データがありません。</w:t>
            </w:r>
          </w:p>
        </w:tc>
      </w:tr>
      <w:tr w:rsidR="00945FDB" w:rsidRPr="007F0D21" w14:paraId="1357E966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5C9564BB" w14:textId="45A6A518" w:rsidR="00945FDB" w:rsidRPr="007F0D21" w:rsidRDefault="00945FDB" w:rsidP="00945FD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6A464DC5" w14:textId="1E314BDD" w:rsidR="00945FDB" w:rsidRPr="007F0D21" w:rsidRDefault="007965C4" w:rsidP="00945FD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msg</w:t>
            </w:r>
            <w:r w:rsidR="00945FDB"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cmn</w:t>
            </w:r>
            <w:r w:rsidR="00945FDB" w:rsidRPr="007F0D21">
              <w:rPr>
                <w:rFonts w:ascii="Meiryo UI" w:eastAsia="Meiryo UI" w:hAnsi="Meiryo UI"/>
              </w:rPr>
              <w:t>_</w:t>
            </w:r>
            <w:r>
              <w:rPr>
                <w:rFonts w:ascii="Meiryo UI" w:eastAsia="Meiryo UI" w:hAnsi="Meiryo UI"/>
              </w:rPr>
              <w:t>db</w:t>
            </w:r>
            <w:r w:rsidR="00945FDB" w:rsidRPr="007F0D21">
              <w:rPr>
                <w:rFonts w:ascii="Meiryo UI" w:eastAsia="Meiryo UI" w:hAnsi="Meiryo UI"/>
              </w:rPr>
              <w:t>_00</w:t>
            </w:r>
            <w:r w:rsidR="00945FDB">
              <w:rPr>
                <w:rFonts w:ascii="Meiryo UI" w:eastAsia="Meiryo UI" w:hAnsi="Meiryo UI" w:hint="eastAsia"/>
              </w:rPr>
              <w:t>2</w:t>
            </w: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262277BA" w14:textId="3C00E982" w:rsidR="00945FDB" w:rsidRPr="007F0D21" w:rsidRDefault="00945FDB" w:rsidP="00945FD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他の人によって変更された為、変更できません。</w:t>
            </w:r>
          </w:p>
        </w:tc>
      </w:tr>
      <w:tr w:rsidR="00945FDB" w:rsidRPr="007F0D21" w14:paraId="19BD6C2E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</w:tcBorders>
          </w:tcPr>
          <w:p w14:paraId="2EA1A4D4" w14:textId="319C6E8C" w:rsidR="00945FDB" w:rsidRPr="007F0D21" w:rsidRDefault="00945FDB" w:rsidP="00945FD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</w:tcPr>
          <w:p w14:paraId="0A3D2A64" w14:textId="0A0AFA72" w:rsidR="00945FDB" w:rsidRPr="007F0D21" w:rsidRDefault="00945FDB" w:rsidP="00945FDB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right w:val="single" w:sz="12" w:space="0" w:color="auto"/>
            </w:tcBorders>
          </w:tcPr>
          <w:p w14:paraId="678FFBD8" w14:textId="62368F33" w:rsidR="00945FDB" w:rsidRPr="007F0D21" w:rsidRDefault="00945FDB" w:rsidP="00945FD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C1E5B" w:rsidRPr="007F0D21" w14:paraId="39A0DFAB" w14:textId="77777777" w:rsidTr="00BD457C">
        <w:trPr>
          <w:trHeight w:val="260"/>
        </w:trPr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71345C71" w14:textId="32A560A2" w:rsidR="003C1E5B" w:rsidRPr="007F0D21" w:rsidRDefault="003C1E5B" w:rsidP="003C1E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14:paraId="00CB4C59" w14:textId="4CBE112A" w:rsidR="003C1E5B" w:rsidRPr="007F0D21" w:rsidRDefault="003C1E5B" w:rsidP="003C1E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314" w:type="dxa"/>
            <w:tcBorders>
              <w:bottom w:val="single" w:sz="12" w:space="0" w:color="auto"/>
              <w:right w:val="single" w:sz="12" w:space="0" w:color="auto"/>
            </w:tcBorders>
          </w:tcPr>
          <w:p w14:paraId="123C9806" w14:textId="77777777" w:rsidR="003C1E5B" w:rsidRPr="007F0D21" w:rsidRDefault="003C1E5B" w:rsidP="003C1E5B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695B7706" w14:textId="312BA768" w:rsidR="00454709" w:rsidRPr="007F0D21" w:rsidRDefault="00454709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2C203C4" w14:textId="77777777" w:rsidR="00454709" w:rsidRPr="007F0D21" w:rsidRDefault="00454709" w:rsidP="00C65A35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50E1EDC" w14:textId="4CE4400F" w:rsidR="00AC792F" w:rsidRPr="007F0D21" w:rsidRDefault="003741FA" w:rsidP="00AC792F">
      <w:pPr>
        <w:pStyle w:val="1"/>
        <w:rPr>
          <w:rFonts w:ascii="Meiryo UI" w:eastAsia="Meiryo UI" w:hAnsi="Meiryo UI"/>
        </w:rPr>
      </w:pPr>
      <w:bookmarkStart w:id="27" w:name="_Toc43210264"/>
      <w:r w:rsidRPr="007F0D21">
        <w:rPr>
          <w:rFonts w:ascii="Meiryo UI" w:eastAsia="Meiryo UI" w:hAnsi="Meiryo UI" w:hint="eastAsia"/>
        </w:rPr>
        <w:lastRenderedPageBreak/>
        <w:t>セッション</w:t>
      </w:r>
      <w:bookmarkEnd w:id="27"/>
    </w:p>
    <w:p w14:paraId="49C2AD32" w14:textId="5E43039B" w:rsidR="00AC792F" w:rsidRPr="007F0D21" w:rsidRDefault="000305EE" w:rsidP="00AC792F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28" w:name="_Toc43210265"/>
      <w:r w:rsidRPr="007F0D21">
        <w:rPr>
          <w:rFonts w:ascii="Meiryo UI" w:hAnsi="Meiryo UI" w:hint="eastAsia"/>
        </w:rPr>
        <w:t>ログインユーザ情報</w:t>
      </w:r>
      <w:bookmarkEnd w:id="28"/>
    </w:p>
    <w:p w14:paraId="16D26F3D" w14:textId="5327AB2D" w:rsidR="007F4C0B" w:rsidRPr="007F0D21" w:rsidRDefault="007D1F43" w:rsidP="00D86E59">
      <w:pPr>
        <w:pStyle w:val="a3"/>
        <w:ind w:left="546" w:hangingChars="300" w:hanging="546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 xml:space="preserve">　　　</w:t>
      </w:r>
      <w:r w:rsidR="000305EE" w:rsidRPr="007F0D21">
        <w:rPr>
          <w:rFonts w:ascii="Meiryo UI" w:eastAsia="Meiryo UI" w:hAnsi="Meiryo UI" w:hint="eastAsia"/>
        </w:rPr>
        <w:t>セッション名：</w:t>
      </w:r>
      <w:r w:rsidR="000305EE" w:rsidRPr="007F0D21">
        <w:rPr>
          <w:rFonts w:ascii="Meiryo UI" w:eastAsia="Meiryo UI" w:hAnsi="Meiryo UI"/>
        </w:rPr>
        <w:t>LOGINUSER_INFO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84"/>
        <w:gridCol w:w="4244"/>
        <w:gridCol w:w="2196"/>
      </w:tblGrid>
      <w:tr w:rsidR="007D1F43" w:rsidRPr="007F0D21" w14:paraId="2ECA6EBA" w14:textId="77777777" w:rsidTr="00363324">
        <w:tc>
          <w:tcPr>
            <w:tcW w:w="20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E167966" w14:textId="23D95505" w:rsidR="007D1F43" w:rsidRPr="007F0D21" w:rsidRDefault="00220CF9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変数名</w:t>
            </w:r>
          </w:p>
        </w:tc>
        <w:tc>
          <w:tcPr>
            <w:tcW w:w="42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F3BFDD2" w14:textId="6D9A8836" w:rsidR="007D1F43" w:rsidRPr="007F0D21" w:rsidRDefault="00220CF9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データ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2B852ADF" w14:textId="77777777" w:rsidR="007D1F43" w:rsidRPr="007F0D21" w:rsidRDefault="007D1F43" w:rsidP="005703D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備考</w:t>
            </w:r>
          </w:p>
        </w:tc>
      </w:tr>
      <w:tr w:rsidR="007D1F43" w:rsidRPr="007F0D21" w14:paraId="31DF37DC" w14:textId="77777777" w:rsidTr="00363324">
        <w:tc>
          <w:tcPr>
            <w:tcW w:w="2084" w:type="dxa"/>
            <w:tcBorders>
              <w:top w:val="double" w:sz="4" w:space="0" w:color="auto"/>
              <w:left w:val="single" w:sz="12" w:space="0" w:color="auto"/>
            </w:tcBorders>
          </w:tcPr>
          <w:p w14:paraId="27069483" w14:textId="6B319141" w:rsidR="007D1F43" w:rsidRPr="007F0D21" w:rsidRDefault="00F16BBA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u</w:t>
            </w:r>
            <w:r w:rsidR="007F4C0B" w:rsidRPr="007F0D21">
              <w:rPr>
                <w:rFonts w:ascii="Meiryo UI" w:eastAsia="Meiryo UI" w:hAnsi="Meiryo UI"/>
              </w:rPr>
              <w:t>ser</w:t>
            </w:r>
            <w:r>
              <w:rPr>
                <w:rFonts w:ascii="Meiryo UI" w:eastAsia="Meiryo UI" w:hAnsi="Meiryo UI"/>
              </w:rPr>
              <w:t>id</w:t>
            </w:r>
            <w:proofErr w:type="spellEnd"/>
          </w:p>
        </w:tc>
        <w:tc>
          <w:tcPr>
            <w:tcW w:w="4244" w:type="dxa"/>
            <w:tcBorders>
              <w:top w:val="double" w:sz="4" w:space="0" w:color="auto"/>
            </w:tcBorders>
          </w:tcPr>
          <w:p w14:paraId="427C2F3F" w14:textId="4D235F69" w:rsidR="007D1F43" w:rsidRPr="007F0D21" w:rsidRDefault="007F4C0B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ユーザID</w:t>
            </w:r>
          </w:p>
        </w:tc>
        <w:tc>
          <w:tcPr>
            <w:tcW w:w="2196" w:type="dxa"/>
            <w:tcBorders>
              <w:top w:val="double" w:sz="4" w:space="0" w:color="auto"/>
              <w:right w:val="single" w:sz="12" w:space="0" w:color="auto"/>
            </w:tcBorders>
          </w:tcPr>
          <w:p w14:paraId="312D4C92" w14:textId="77777777" w:rsidR="007D1F43" w:rsidRPr="007F0D21" w:rsidRDefault="007D1F43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D1F43" w:rsidRPr="007F0D21" w14:paraId="602278A0" w14:textId="77777777" w:rsidTr="00363324">
        <w:tc>
          <w:tcPr>
            <w:tcW w:w="2084" w:type="dxa"/>
            <w:tcBorders>
              <w:left w:val="single" w:sz="12" w:space="0" w:color="auto"/>
            </w:tcBorders>
          </w:tcPr>
          <w:p w14:paraId="5B6EBCF3" w14:textId="41555E31" w:rsidR="007D1F43" w:rsidRPr="007F0D21" w:rsidRDefault="00F16BBA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u</w:t>
            </w:r>
            <w:r w:rsidR="007F4C0B" w:rsidRPr="007F0D21">
              <w:rPr>
                <w:rFonts w:ascii="Meiryo UI" w:eastAsia="Meiryo UI" w:hAnsi="Meiryo UI"/>
              </w:rPr>
              <w:t>ser</w:t>
            </w:r>
            <w:r>
              <w:rPr>
                <w:rFonts w:ascii="Meiryo UI" w:eastAsia="Meiryo UI" w:hAnsi="Meiryo UI"/>
              </w:rPr>
              <w:t>n</w:t>
            </w:r>
            <w:r w:rsidR="007F4C0B" w:rsidRPr="007F0D21">
              <w:rPr>
                <w:rFonts w:ascii="Meiryo UI" w:eastAsia="Meiryo UI" w:hAnsi="Meiryo UI"/>
              </w:rPr>
              <w:t>ame</w:t>
            </w:r>
          </w:p>
        </w:tc>
        <w:tc>
          <w:tcPr>
            <w:tcW w:w="4244" w:type="dxa"/>
          </w:tcPr>
          <w:p w14:paraId="4253A1CD" w14:textId="2ED091F2" w:rsidR="007D1F43" w:rsidRPr="007F0D21" w:rsidRDefault="007F4C0B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ユーザ名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1D73020D" w14:textId="77777777" w:rsidR="007D1F43" w:rsidRPr="007F0D21" w:rsidRDefault="007D1F43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7F4C0B" w:rsidRPr="007F0D21" w14:paraId="2B456B01" w14:textId="77777777" w:rsidTr="00363324">
        <w:tc>
          <w:tcPr>
            <w:tcW w:w="2084" w:type="dxa"/>
            <w:tcBorders>
              <w:left w:val="single" w:sz="12" w:space="0" w:color="auto"/>
            </w:tcBorders>
          </w:tcPr>
          <w:p w14:paraId="37AC862F" w14:textId="63313724" w:rsidR="007F4C0B" w:rsidRPr="007F0D21" w:rsidRDefault="00F16BBA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</w:t>
            </w:r>
            <w:r w:rsidR="001549D2" w:rsidRPr="007F0D21">
              <w:rPr>
                <w:rFonts w:ascii="Meiryo UI" w:eastAsia="Meiryo UI" w:hAnsi="Meiryo UI"/>
              </w:rPr>
              <w:t>ys</w:t>
            </w:r>
            <w:r>
              <w:rPr>
                <w:rFonts w:ascii="Meiryo UI" w:eastAsia="Meiryo UI" w:hAnsi="Meiryo UI"/>
              </w:rPr>
              <w:t>k</w:t>
            </w:r>
            <w:r w:rsidR="001549D2" w:rsidRPr="007F0D21">
              <w:rPr>
                <w:rFonts w:ascii="Meiryo UI" w:eastAsia="Meiryo UI" w:hAnsi="Meiryo UI"/>
              </w:rPr>
              <w:t>ind</w:t>
            </w:r>
            <w:proofErr w:type="spellEnd"/>
          </w:p>
        </w:tc>
        <w:tc>
          <w:tcPr>
            <w:tcW w:w="4244" w:type="dxa"/>
          </w:tcPr>
          <w:p w14:paraId="7CA0842F" w14:textId="25EA0E0A" w:rsidR="007F4C0B" w:rsidRPr="007F0D21" w:rsidRDefault="00111591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表示するシステム種類</w:t>
            </w:r>
          </w:p>
          <w:p w14:paraId="0F67B784" w14:textId="5A1CD7D0" w:rsidR="008D4B76" w:rsidRPr="007F0D21" w:rsidRDefault="008D4B76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r w:rsidRPr="007F0D21">
              <w:rPr>
                <w:rFonts w:ascii="Meiryo UI" w:eastAsia="Meiryo UI" w:hAnsi="Meiryo UI"/>
              </w:rPr>
              <w:t xml:space="preserve">id] = </w:t>
            </w:r>
            <w:r w:rsidRPr="007F0D21">
              <w:rPr>
                <w:rFonts w:ascii="Meiryo UI" w:eastAsia="Meiryo UI" w:hAnsi="Meiryo UI" w:hint="eastAsia"/>
              </w:rPr>
              <w:t>システム種類ID</w:t>
            </w:r>
          </w:p>
          <w:p w14:paraId="2B097733" w14:textId="33CEF56D" w:rsidR="008D4B76" w:rsidRPr="007F0D21" w:rsidRDefault="008D4B76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proofErr w:type="spellStart"/>
            <w:r w:rsidR="00D51033" w:rsidRPr="007F0D21">
              <w:rPr>
                <w:rFonts w:ascii="Meiryo UI" w:eastAsia="Meiryo UI" w:hAnsi="Meiryo UI"/>
              </w:rPr>
              <w:t>sysname</w:t>
            </w:r>
            <w:proofErr w:type="spellEnd"/>
            <w:r w:rsidRPr="007F0D21">
              <w:rPr>
                <w:rFonts w:ascii="Meiryo UI" w:eastAsia="Meiryo UI" w:hAnsi="Meiryo UI"/>
              </w:rPr>
              <w:t xml:space="preserve">] = </w:t>
            </w:r>
            <w:r w:rsidR="00D51033" w:rsidRPr="007F0D21">
              <w:rPr>
                <w:rFonts w:ascii="Meiryo UI" w:eastAsia="Meiryo UI" w:hAnsi="Meiryo UI" w:hint="eastAsia"/>
              </w:rPr>
              <w:t>システム名</w:t>
            </w:r>
          </w:p>
          <w:p w14:paraId="5BE63C12" w14:textId="77777777" w:rsidR="00D51033" w:rsidRDefault="00D51033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proofErr w:type="spellStart"/>
            <w:r w:rsidRPr="007F0D21">
              <w:rPr>
                <w:rFonts w:ascii="Meiryo UI" w:eastAsia="Meiryo UI" w:hAnsi="Meiryo UI"/>
              </w:rPr>
              <w:t>sysnick</w:t>
            </w:r>
            <w:proofErr w:type="spellEnd"/>
            <w:r w:rsidRPr="007F0D21">
              <w:rPr>
                <w:rFonts w:ascii="Meiryo UI" w:eastAsia="Meiryo UI" w:hAnsi="Meiryo UI"/>
              </w:rPr>
              <w:t xml:space="preserve">] = </w:t>
            </w:r>
            <w:r w:rsidRPr="007F0D21">
              <w:rPr>
                <w:rFonts w:ascii="Meiryo UI" w:eastAsia="Meiryo UI" w:hAnsi="Meiryo UI" w:hint="eastAsia"/>
              </w:rPr>
              <w:t>略称</w:t>
            </w:r>
          </w:p>
          <w:p w14:paraId="70A492B0" w14:textId="5AD8C0F7" w:rsidR="00495C54" w:rsidRPr="007F0D21" w:rsidRDefault="00495C54" w:rsidP="005703D8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proofErr w:type="spellStart"/>
            <w:r>
              <w:rPr>
                <w:rFonts w:ascii="Meiryo UI" w:eastAsia="Meiryo UI" w:hAnsi="Meiryo UI"/>
              </w:rPr>
              <w:t>url</w:t>
            </w:r>
            <w:proofErr w:type="spellEnd"/>
            <w:r w:rsidRPr="007F0D21">
              <w:rPr>
                <w:rFonts w:ascii="Meiryo UI" w:eastAsia="Meiryo UI" w:hAnsi="Meiryo UI"/>
              </w:rPr>
              <w:t xml:space="preserve">] = </w:t>
            </w:r>
            <w:r w:rsidR="00061751">
              <w:rPr>
                <w:rFonts w:ascii="Meiryo UI" w:eastAsia="Meiryo UI" w:hAnsi="Meiryo UI"/>
              </w:rPr>
              <w:t>URL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749C4D11" w14:textId="7CC4D028" w:rsidR="007F4C0B" w:rsidRPr="007F0D21" w:rsidRDefault="00434212" w:rsidP="005703D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表示順で並べる</w:t>
            </w:r>
          </w:p>
        </w:tc>
      </w:tr>
      <w:tr w:rsidR="00B65525" w:rsidRPr="007F0D21" w14:paraId="492E4A65" w14:textId="77777777" w:rsidTr="00363324">
        <w:tc>
          <w:tcPr>
            <w:tcW w:w="2084" w:type="dxa"/>
            <w:tcBorders>
              <w:left w:val="single" w:sz="12" w:space="0" w:color="auto"/>
            </w:tcBorders>
          </w:tcPr>
          <w:p w14:paraId="486C4F80" w14:textId="68730191" w:rsidR="00B65525" w:rsidRPr="007F0D21" w:rsidRDefault="00F16BBA" w:rsidP="00B6552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</w:t>
            </w:r>
            <w:r w:rsidR="00B65525" w:rsidRPr="007F0D21">
              <w:rPr>
                <w:rFonts w:ascii="Meiryo UI" w:eastAsia="Meiryo UI" w:hAnsi="Meiryo UI"/>
              </w:rPr>
              <w:t>ys</w:t>
            </w:r>
            <w:r>
              <w:rPr>
                <w:rFonts w:ascii="Meiryo UI" w:eastAsia="Meiryo UI" w:hAnsi="Meiryo UI"/>
              </w:rPr>
              <w:t>m</w:t>
            </w:r>
            <w:r w:rsidR="00747E6C" w:rsidRPr="007F0D21">
              <w:rPr>
                <w:rFonts w:ascii="Meiryo UI" w:eastAsia="Meiryo UI" w:hAnsi="Meiryo UI" w:hint="eastAsia"/>
              </w:rPr>
              <w:t>enu</w:t>
            </w:r>
            <w:proofErr w:type="spellEnd"/>
          </w:p>
        </w:tc>
        <w:tc>
          <w:tcPr>
            <w:tcW w:w="4244" w:type="dxa"/>
          </w:tcPr>
          <w:p w14:paraId="42911BCC" w14:textId="37FF45DF" w:rsidR="00B65525" w:rsidRPr="007F0D21" w:rsidRDefault="00B65525" w:rsidP="00B6552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表示する</w:t>
            </w:r>
            <w:r w:rsidR="00747E6C" w:rsidRPr="007F0D21">
              <w:rPr>
                <w:rFonts w:ascii="Meiryo UI" w:eastAsia="Meiryo UI" w:hAnsi="Meiryo UI" w:hint="eastAsia"/>
              </w:rPr>
              <w:t>メニュー</w:t>
            </w:r>
          </w:p>
          <w:p w14:paraId="53E42D29" w14:textId="69DB1F8F" w:rsidR="00B65525" w:rsidRPr="007F0D21" w:rsidRDefault="00B65525" w:rsidP="00B6552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r w:rsidRPr="007F0D21">
              <w:rPr>
                <w:rFonts w:ascii="Meiryo UI" w:eastAsia="Meiryo UI" w:hAnsi="Meiryo UI"/>
              </w:rPr>
              <w:t xml:space="preserve">id] = </w:t>
            </w:r>
            <w:r w:rsidR="00CB6A0E" w:rsidRPr="007F0D21">
              <w:rPr>
                <w:rFonts w:ascii="Meiryo UI" w:eastAsia="Meiryo UI" w:hAnsi="Meiryo UI" w:hint="eastAsia"/>
              </w:rPr>
              <w:t>メニュー</w:t>
            </w:r>
            <w:r w:rsidRPr="007F0D21">
              <w:rPr>
                <w:rFonts w:ascii="Meiryo UI" w:eastAsia="Meiryo UI" w:hAnsi="Meiryo UI" w:hint="eastAsia"/>
              </w:rPr>
              <w:t>ID</w:t>
            </w:r>
          </w:p>
          <w:p w14:paraId="73A565BE" w14:textId="77777777" w:rsidR="00B65525" w:rsidRPr="007F0D21" w:rsidRDefault="00B65525" w:rsidP="00B6552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proofErr w:type="spellStart"/>
            <w:r w:rsidRPr="007F0D21">
              <w:rPr>
                <w:rFonts w:ascii="Meiryo UI" w:eastAsia="Meiryo UI" w:hAnsi="Meiryo UI"/>
              </w:rPr>
              <w:t>syskindid</w:t>
            </w:r>
            <w:proofErr w:type="spellEnd"/>
            <w:r w:rsidRPr="007F0D21">
              <w:rPr>
                <w:rFonts w:ascii="Meiryo UI" w:eastAsia="Meiryo UI" w:hAnsi="Meiryo UI"/>
              </w:rPr>
              <w:t xml:space="preserve">] = </w:t>
            </w:r>
            <w:r w:rsidRPr="007F0D21">
              <w:rPr>
                <w:rFonts w:ascii="Meiryo UI" w:eastAsia="Meiryo UI" w:hAnsi="Meiryo UI" w:hint="eastAsia"/>
              </w:rPr>
              <w:t>システム種類ID</w:t>
            </w:r>
          </w:p>
          <w:p w14:paraId="2B3D20C9" w14:textId="47A80D1D" w:rsidR="00B65525" w:rsidRPr="007F0D21" w:rsidRDefault="00B65525" w:rsidP="00B6552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proofErr w:type="spellStart"/>
            <w:r w:rsidR="00CB6A0E" w:rsidRPr="007F0D21">
              <w:rPr>
                <w:rFonts w:ascii="Meiryo UI" w:eastAsia="Meiryo UI" w:hAnsi="Meiryo UI" w:hint="eastAsia"/>
              </w:rPr>
              <w:t>m</w:t>
            </w:r>
            <w:r w:rsidR="00CB6A0E" w:rsidRPr="007F0D21">
              <w:rPr>
                <w:rFonts w:ascii="Meiryo UI" w:eastAsia="Meiryo UI" w:hAnsi="Meiryo UI"/>
              </w:rPr>
              <w:t>enu</w:t>
            </w:r>
            <w:r w:rsidRPr="007F0D21">
              <w:rPr>
                <w:rFonts w:ascii="Meiryo UI" w:eastAsia="Meiryo UI" w:hAnsi="Meiryo UI"/>
              </w:rPr>
              <w:t>name</w:t>
            </w:r>
            <w:proofErr w:type="spellEnd"/>
            <w:r w:rsidRPr="007F0D21">
              <w:rPr>
                <w:rFonts w:ascii="Meiryo UI" w:eastAsia="Meiryo UI" w:hAnsi="Meiryo UI"/>
              </w:rPr>
              <w:t xml:space="preserve">] = </w:t>
            </w:r>
            <w:r w:rsidR="00CB6A0E" w:rsidRPr="007F0D21">
              <w:rPr>
                <w:rFonts w:ascii="Meiryo UI" w:eastAsia="Meiryo UI" w:hAnsi="Meiryo UI" w:hint="eastAsia"/>
              </w:rPr>
              <w:t>メニュー</w:t>
            </w:r>
            <w:r w:rsidRPr="007F0D21">
              <w:rPr>
                <w:rFonts w:ascii="Meiryo UI" w:eastAsia="Meiryo UI" w:hAnsi="Meiryo UI" w:hint="eastAsia"/>
              </w:rPr>
              <w:t>名</w:t>
            </w:r>
          </w:p>
          <w:p w14:paraId="631F951C" w14:textId="50D3114E" w:rsidR="00B65525" w:rsidRPr="007F0D21" w:rsidRDefault="00B65525" w:rsidP="00B65525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proofErr w:type="spellStart"/>
            <w:r w:rsidR="00CB6A0E" w:rsidRPr="007F0D21">
              <w:rPr>
                <w:rFonts w:ascii="Meiryo UI" w:eastAsia="Meiryo UI" w:hAnsi="Meiryo UI"/>
              </w:rPr>
              <w:t>menu</w:t>
            </w:r>
            <w:r w:rsidRPr="007F0D21">
              <w:rPr>
                <w:rFonts w:ascii="Meiryo UI" w:eastAsia="Meiryo UI" w:hAnsi="Meiryo UI"/>
              </w:rPr>
              <w:t>nick</w:t>
            </w:r>
            <w:proofErr w:type="spellEnd"/>
            <w:r w:rsidRPr="007F0D21">
              <w:rPr>
                <w:rFonts w:ascii="Meiryo UI" w:eastAsia="Meiryo UI" w:hAnsi="Meiryo UI"/>
              </w:rPr>
              <w:t xml:space="preserve">] = </w:t>
            </w:r>
            <w:r w:rsidRPr="007F0D21">
              <w:rPr>
                <w:rFonts w:ascii="Meiryo UI" w:eastAsia="Meiryo UI" w:hAnsi="Meiryo UI" w:hint="eastAsia"/>
              </w:rPr>
              <w:t>略称</w:t>
            </w:r>
          </w:p>
          <w:p w14:paraId="6D65AD32" w14:textId="11A94DB9" w:rsidR="00F16BBA" w:rsidRDefault="00B65525" w:rsidP="00F16BB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proofErr w:type="spellStart"/>
            <w:r w:rsidR="00F16BBA">
              <w:rPr>
                <w:rFonts w:ascii="Meiryo UI" w:eastAsia="Meiryo UI" w:hAnsi="Meiryo UI"/>
              </w:rPr>
              <w:t>url</w:t>
            </w:r>
            <w:proofErr w:type="spellEnd"/>
            <w:r w:rsidRPr="007F0D21">
              <w:rPr>
                <w:rFonts w:ascii="Meiryo UI" w:eastAsia="Meiryo UI" w:hAnsi="Meiryo UI"/>
              </w:rPr>
              <w:t xml:space="preserve">] = </w:t>
            </w:r>
            <w:r w:rsidR="00061751">
              <w:rPr>
                <w:rFonts w:ascii="Meiryo UI" w:eastAsia="Meiryo UI" w:hAnsi="Meiryo UI"/>
              </w:rPr>
              <w:t>URL</w:t>
            </w:r>
          </w:p>
          <w:p w14:paraId="7E32B93D" w14:textId="66C6A2F0" w:rsidR="00B65525" w:rsidRPr="007F0D21" w:rsidRDefault="00B65525" w:rsidP="00F16BBA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[</w:t>
            </w:r>
            <w:proofErr w:type="spellStart"/>
            <w:r w:rsidRPr="007F0D21">
              <w:rPr>
                <w:rFonts w:ascii="Meiryo UI" w:eastAsia="Meiryo UI" w:hAnsi="Meiryo UI"/>
              </w:rPr>
              <w:t>readonly</w:t>
            </w:r>
            <w:proofErr w:type="spellEnd"/>
            <w:r w:rsidRPr="007F0D21">
              <w:rPr>
                <w:rFonts w:ascii="Meiryo UI" w:eastAsia="Meiryo UI" w:hAnsi="Meiryo UI"/>
              </w:rPr>
              <w:t>] = true:</w:t>
            </w:r>
            <w:r w:rsidRPr="007F0D21">
              <w:rPr>
                <w:rFonts w:ascii="Meiryo UI" w:eastAsia="Meiryo UI" w:hAnsi="Meiryo UI" w:hint="eastAsia"/>
              </w:rPr>
              <w:t>閲覧のみ、f</w:t>
            </w:r>
            <w:r w:rsidRPr="007F0D21">
              <w:rPr>
                <w:rFonts w:ascii="Meiryo UI" w:eastAsia="Meiryo UI" w:hAnsi="Meiryo UI"/>
              </w:rPr>
              <w:t>alse</w:t>
            </w:r>
            <w:r w:rsidRPr="007F0D21">
              <w:rPr>
                <w:rFonts w:ascii="Meiryo UI" w:eastAsia="Meiryo UI" w:hAnsi="Meiryo UI" w:hint="eastAsia"/>
              </w:rPr>
              <w:t>:更新可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7AF94DE5" w14:textId="21B68DDC" w:rsidR="00B65525" w:rsidRPr="007F0D21" w:rsidRDefault="00B65525" w:rsidP="00B6552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表示順で並べる</w:t>
            </w:r>
          </w:p>
        </w:tc>
      </w:tr>
      <w:tr w:rsidR="00B65525" w:rsidRPr="007F0D21" w14:paraId="49CB9FA0" w14:textId="77777777" w:rsidTr="00363324">
        <w:trPr>
          <w:trHeight w:val="260"/>
        </w:trPr>
        <w:tc>
          <w:tcPr>
            <w:tcW w:w="2084" w:type="dxa"/>
            <w:tcBorders>
              <w:left w:val="single" w:sz="12" w:space="0" w:color="auto"/>
              <w:bottom w:val="single" w:sz="12" w:space="0" w:color="auto"/>
            </w:tcBorders>
          </w:tcPr>
          <w:p w14:paraId="257A6C0A" w14:textId="77777777" w:rsidR="00B65525" w:rsidRPr="007F0D21" w:rsidRDefault="00B65525" w:rsidP="00B6552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4244" w:type="dxa"/>
            <w:tcBorders>
              <w:bottom w:val="single" w:sz="12" w:space="0" w:color="auto"/>
            </w:tcBorders>
          </w:tcPr>
          <w:p w14:paraId="648F9445" w14:textId="77777777" w:rsidR="00B65525" w:rsidRPr="007F0D21" w:rsidRDefault="00B65525" w:rsidP="00B6552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2196" w:type="dxa"/>
            <w:tcBorders>
              <w:bottom w:val="single" w:sz="12" w:space="0" w:color="auto"/>
              <w:right w:val="single" w:sz="12" w:space="0" w:color="auto"/>
            </w:tcBorders>
          </w:tcPr>
          <w:p w14:paraId="733816B2" w14:textId="77777777" w:rsidR="00B65525" w:rsidRPr="007F0D21" w:rsidRDefault="00B65525" w:rsidP="00B65525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23B7ABCC" w14:textId="6870C524" w:rsidR="007D1F43" w:rsidRPr="007F0D21" w:rsidRDefault="007D1F43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947F681" w14:textId="643A3B9D" w:rsidR="00FE2FC9" w:rsidRPr="007F0D21" w:rsidRDefault="00FE2FC9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90DDDAA" w14:textId="403DAF79" w:rsidR="00FE2FC9" w:rsidRPr="007F0D21" w:rsidRDefault="00FE2FC9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C1C1562" w14:textId="5F560649" w:rsidR="002A6785" w:rsidRPr="007F0D21" w:rsidRDefault="00801E9E" w:rsidP="002A6785">
      <w:pPr>
        <w:pStyle w:val="1"/>
        <w:rPr>
          <w:rFonts w:ascii="Meiryo UI" w:eastAsia="Meiryo UI" w:hAnsi="Meiryo UI"/>
        </w:rPr>
      </w:pPr>
      <w:bookmarkStart w:id="29" w:name="_Toc43210266"/>
      <w:r w:rsidRPr="007F0D21">
        <w:rPr>
          <w:rFonts w:ascii="Meiryo UI" w:eastAsia="Meiryo UI" w:hAnsi="Meiryo UI" w:hint="eastAsia"/>
        </w:rPr>
        <w:lastRenderedPageBreak/>
        <w:t>システムログ</w:t>
      </w:r>
      <w:bookmarkEnd w:id="29"/>
    </w:p>
    <w:p w14:paraId="6C6D1FE0" w14:textId="5A801EEC" w:rsidR="002A6785" w:rsidRPr="007F0D21" w:rsidRDefault="00CC30DB" w:rsidP="002A6785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0" w:name="_Toc43210267"/>
      <w:r w:rsidRPr="007F0D21">
        <w:rPr>
          <w:rFonts w:ascii="Meiryo UI" w:hAnsi="Meiryo UI" w:hint="eastAsia"/>
        </w:rPr>
        <w:t>操作ログ</w:t>
      </w:r>
      <w:bookmarkEnd w:id="30"/>
    </w:p>
    <w:p w14:paraId="316CB4F5" w14:textId="2E101F05" w:rsidR="002A6785" w:rsidRPr="007F0D21" w:rsidRDefault="00B746B4" w:rsidP="002A678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ログイン時、メインメニューとサブメニューを選択時、操作ログを保存する。</w:t>
      </w:r>
    </w:p>
    <w:p w14:paraId="3266FA17" w14:textId="21732AD3" w:rsidR="002A6785" w:rsidRPr="007F0D21" w:rsidRDefault="00B746B4" w:rsidP="002A678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ログ保存先はデータベースのテーブルとする。</w:t>
      </w:r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9"/>
        <w:gridCol w:w="4669"/>
        <w:gridCol w:w="2196"/>
      </w:tblGrid>
      <w:tr w:rsidR="006C7F60" w:rsidRPr="007F0D21" w14:paraId="6889B628" w14:textId="77777777" w:rsidTr="00B26414"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79D613C" w14:textId="53FCF468" w:rsidR="006C7F60" w:rsidRPr="007F0D21" w:rsidRDefault="00C8281D" w:rsidP="00DE5E42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項目</w:t>
            </w:r>
          </w:p>
        </w:tc>
        <w:tc>
          <w:tcPr>
            <w:tcW w:w="4669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BA8055A" w14:textId="77777777" w:rsidR="006C7F60" w:rsidRPr="007F0D21" w:rsidRDefault="006C7F60" w:rsidP="00DE5E42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データ</w:t>
            </w:r>
          </w:p>
        </w:tc>
        <w:tc>
          <w:tcPr>
            <w:tcW w:w="219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67E21D44" w14:textId="77777777" w:rsidR="006C7F60" w:rsidRPr="007F0D21" w:rsidRDefault="006C7F60" w:rsidP="00DE5E42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備考</w:t>
            </w:r>
          </w:p>
        </w:tc>
      </w:tr>
      <w:tr w:rsidR="006C7F60" w:rsidRPr="007F0D21" w14:paraId="08275CA8" w14:textId="77777777" w:rsidTr="00B26414">
        <w:tc>
          <w:tcPr>
            <w:tcW w:w="1659" w:type="dxa"/>
            <w:tcBorders>
              <w:top w:val="double" w:sz="4" w:space="0" w:color="auto"/>
              <w:left w:val="single" w:sz="12" w:space="0" w:color="auto"/>
            </w:tcBorders>
          </w:tcPr>
          <w:p w14:paraId="061E116C" w14:textId="461277A4" w:rsidR="006C7F60" w:rsidRPr="007F0D21" w:rsidRDefault="00C8281D" w:rsidP="00DE5E4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ユーザID</w:t>
            </w:r>
          </w:p>
        </w:tc>
        <w:tc>
          <w:tcPr>
            <w:tcW w:w="4669" w:type="dxa"/>
            <w:tcBorders>
              <w:top w:val="double" w:sz="4" w:space="0" w:color="auto"/>
            </w:tcBorders>
          </w:tcPr>
          <w:p w14:paraId="4A8F1D7F" w14:textId="482A78AC" w:rsidR="006C7F60" w:rsidRPr="007F0D21" w:rsidRDefault="00C8281D" w:rsidP="00DE5E4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ログイン</w:t>
            </w:r>
            <w:r w:rsidR="006C7F60" w:rsidRPr="007F0D21">
              <w:rPr>
                <w:rFonts w:ascii="Meiryo UI" w:eastAsia="Meiryo UI" w:hAnsi="Meiryo UI" w:hint="eastAsia"/>
              </w:rPr>
              <w:t>ユーザID</w:t>
            </w:r>
          </w:p>
        </w:tc>
        <w:tc>
          <w:tcPr>
            <w:tcW w:w="2196" w:type="dxa"/>
            <w:tcBorders>
              <w:top w:val="double" w:sz="4" w:space="0" w:color="auto"/>
              <w:right w:val="single" w:sz="12" w:space="0" w:color="auto"/>
            </w:tcBorders>
          </w:tcPr>
          <w:p w14:paraId="6F6B72FE" w14:textId="77777777" w:rsidR="006C7F60" w:rsidRPr="007F0D21" w:rsidRDefault="006C7F60" w:rsidP="00DE5E4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6C7F60" w:rsidRPr="007F0D21" w14:paraId="5C53DDA4" w14:textId="77777777" w:rsidTr="00B26414">
        <w:tc>
          <w:tcPr>
            <w:tcW w:w="1659" w:type="dxa"/>
            <w:tcBorders>
              <w:left w:val="single" w:sz="12" w:space="0" w:color="auto"/>
            </w:tcBorders>
          </w:tcPr>
          <w:p w14:paraId="691A5F89" w14:textId="593BA298" w:rsidR="006C7F60" w:rsidRPr="007F0D21" w:rsidRDefault="00C8281D" w:rsidP="00DE5E4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動作1</w:t>
            </w:r>
          </w:p>
        </w:tc>
        <w:tc>
          <w:tcPr>
            <w:tcW w:w="4669" w:type="dxa"/>
          </w:tcPr>
          <w:p w14:paraId="395B1796" w14:textId="0496FF94" w:rsidR="00B12B1D" w:rsidRPr="007F0D21" w:rsidRDefault="00C8281D" w:rsidP="00DE5E4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ログイン</w:t>
            </w:r>
            <w:r w:rsidR="00B12B1D" w:rsidRPr="007F0D21">
              <w:rPr>
                <w:rFonts w:ascii="Meiryo UI" w:eastAsia="Meiryo UI" w:hAnsi="Meiryo UI"/>
              </w:rPr>
              <w:t xml:space="preserve">: </w:t>
            </w:r>
            <w:r w:rsidRPr="007F0D21">
              <w:rPr>
                <w:rFonts w:ascii="Meiryo UI" w:eastAsia="Meiryo UI" w:hAnsi="Meiryo UI"/>
              </w:rPr>
              <w:t>LOGIN</w:t>
            </w:r>
          </w:p>
          <w:p w14:paraId="33D0080D" w14:textId="2FD7770E" w:rsidR="006C7F60" w:rsidRPr="007F0D21" w:rsidRDefault="00C8281D" w:rsidP="00DE5E4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各メニュー</w:t>
            </w:r>
            <w:r w:rsidR="00B12B1D" w:rsidRPr="007F0D21">
              <w:rPr>
                <w:rFonts w:ascii="Meiryo UI" w:eastAsia="Meiryo UI" w:hAnsi="Meiryo UI"/>
              </w:rPr>
              <w:t xml:space="preserve">: </w:t>
            </w:r>
            <w:r w:rsidRPr="007F0D21">
              <w:rPr>
                <w:rFonts w:ascii="Meiryo UI" w:eastAsia="Meiryo UI" w:hAnsi="Meiryo UI"/>
              </w:rPr>
              <w:t>MENU</w:t>
            </w:r>
          </w:p>
        </w:tc>
        <w:tc>
          <w:tcPr>
            <w:tcW w:w="2196" w:type="dxa"/>
            <w:tcBorders>
              <w:right w:val="single" w:sz="12" w:space="0" w:color="auto"/>
            </w:tcBorders>
          </w:tcPr>
          <w:p w14:paraId="4ED1A92C" w14:textId="77777777" w:rsidR="006C7F60" w:rsidRPr="007F0D21" w:rsidRDefault="006C7F60" w:rsidP="00DE5E4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6C7F60" w:rsidRPr="007F0D21" w14:paraId="2342248A" w14:textId="77777777" w:rsidTr="00B26414">
        <w:tc>
          <w:tcPr>
            <w:tcW w:w="1659" w:type="dxa"/>
            <w:tcBorders>
              <w:left w:val="single" w:sz="12" w:space="0" w:color="auto"/>
              <w:bottom w:val="single" w:sz="4" w:space="0" w:color="auto"/>
            </w:tcBorders>
          </w:tcPr>
          <w:p w14:paraId="186AC28F" w14:textId="0386ADA1" w:rsidR="006C7F60" w:rsidRPr="007F0D21" w:rsidRDefault="00C8281D" w:rsidP="00DE5E4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動作2</w:t>
            </w:r>
          </w:p>
        </w:tc>
        <w:tc>
          <w:tcPr>
            <w:tcW w:w="4669" w:type="dxa"/>
            <w:tcBorders>
              <w:bottom w:val="single" w:sz="4" w:space="0" w:color="auto"/>
            </w:tcBorders>
          </w:tcPr>
          <w:p w14:paraId="2CB0F3B1" w14:textId="3DEBC34A" w:rsidR="006C7F60" w:rsidRPr="007F0D21" w:rsidRDefault="00B12B1D" w:rsidP="00DE5E4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ログイン:</w:t>
            </w:r>
            <w:r w:rsidRPr="007F0D21">
              <w:rPr>
                <w:rFonts w:ascii="Meiryo UI" w:eastAsia="Meiryo UI" w:hAnsi="Meiryo UI"/>
              </w:rPr>
              <w:t xml:space="preserve"> </w:t>
            </w:r>
            <w:r w:rsidR="00B26414" w:rsidRPr="007F0D21">
              <w:rPr>
                <w:rFonts w:ascii="Meiryo UI" w:eastAsia="Meiryo UI" w:hAnsi="Meiryo UI"/>
              </w:rPr>
              <w:t>DB</w:t>
            </w:r>
            <w:r w:rsidR="00B26414" w:rsidRPr="007F0D21">
              <w:rPr>
                <w:rFonts w:ascii="Meiryo UI" w:eastAsia="Meiryo UI" w:hAnsi="Meiryo UI" w:hint="eastAsia"/>
              </w:rPr>
              <w:t>に登録されているユーザ=登録ユーザ</w:t>
            </w:r>
          </w:p>
          <w:p w14:paraId="18AFBA8A" w14:textId="24735622" w:rsidR="00B26414" w:rsidRPr="007F0D21" w:rsidRDefault="00B26414" w:rsidP="00DE5E4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 xml:space="preserve">　　　　　　DBに登録されていないユーザ=未登録ユーザ</w:t>
            </w:r>
          </w:p>
          <w:p w14:paraId="52B6A397" w14:textId="446FBCD4" w:rsidR="009F7C72" w:rsidRPr="007F0D21" w:rsidRDefault="009F7C72" w:rsidP="00DE5E4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各メニュー:</w:t>
            </w:r>
            <w:r w:rsidRPr="007F0D21">
              <w:rPr>
                <w:rFonts w:ascii="Meiryo UI" w:eastAsia="Meiryo UI" w:hAnsi="Meiryo UI"/>
              </w:rPr>
              <w:t xml:space="preserve"> </w:t>
            </w:r>
            <w:r w:rsidRPr="007F0D21">
              <w:rPr>
                <w:rFonts w:ascii="Meiryo UI" w:eastAsia="Meiryo UI" w:hAnsi="Meiryo UI" w:hint="eastAsia"/>
              </w:rPr>
              <w:t>メインメニュー名</w:t>
            </w:r>
          </w:p>
        </w:tc>
        <w:tc>
          <w:tcPr>
            <w:tcW w:w="2196" w:type="dxa"/>
            <w:tcBorders>
              <w:bottom w:val="single" w:sz="4" w:space="0" w:color="auto"/>
              <w:right w:val="single" w:sz="12" w:space="0" w:color="auto"/>
            </w:tcBorders>
          </w:tcPr>
          <w:p w14:paraId="43AEC82C" w14:textId="77777777" w:rsidR="006C7F60" w:rsidRPr="007F0D21" w:rsidRDefault="006C7F60" w:rsidP="00DE5E4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9F7C72" w:rsidRPr="007F0D21" w14:paraId="216796BA" w14:textId="77777777" w:rsidTr="00B26414">
        <w:tc>
          <w:tcPr>
            <w:tcW w:w="1659" w:type="dxa"/>
            <w:tcBorders>
              <w:left w:val="single" w:sz="12" w:space="0" w:color="auto"/>
              <w:bottom w:val="single" w:sz="12" w:space="0" w:color="auto"/>
            </w:tcBorders>
          </w:tcPr>
          <w:p w14:paraId="3B8092D5" w14:textId="22156A64" w:rsidR="009F7C72" w:rsidRPr="007F0D21" w:rsidRDefault="009F7C72" w:rsidP="009F7C7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動作3</w:t>
            </w:r>
          </w:p>
        </w:tc>
        <w:tc>
          <w:tcPr>
            <w:tcW w:w="4669" w:type="dxa"/>
            <w:tcBorders>
              <w:bottom w:val="single" w:sz="12" w:space="0" w:color="auto"/>
            </w:tcBorders>
          </w:tcPr>
          <w:p w14:paraId="504ECC80" w14:textId="77777777" w:rsidR="009F7C72" w:rsidRPr="007F0D21" w:rsidRDefault="009F7C72" w:rsidP="009F7C7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ログイン:</w:t>
            </w:r>
            <w:r w:rsidRPr="007F0D21">
              <w:rPr>
                <w:rFonts w:ascii="Meiryo UI" w:eastAsia="Meiryo UI" w:hAnsi="Meiryo UI"/>
              </w:rPr>
              <w:t xml:space="preserve"> </w:t>
            </w:r>
            <w:r w:rsidRPr="007F0D21">
              <w:rPr>
                <w:rFonts w:ascii="Meiryo UI" w:eastAsia="Meiryo UI" w:hAnsi="Meiryo UI" w:hint="eastAsia"/>
              </w:rPr>
              <w:t>空白</w:t>
            </w:r>
          </w:p>
          <w:p w14:paraId="32C1B922" w14:textId="77777777" w:rsidR="009F7C72" w:rsidRPr="007F0D21" w:rsidRDefault="009F7C72" w:rsidP="009F7C7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メインメニュー:</w:t>
            </w:r>
            <w:r w:rsidRPr="007F0D21">
              <w:rPr>
                <w:rFonts w:ascii="Meiryo UI" w:eastAsia="Meiryo UI" w:hAnsi="Meiryo UI"/>
              </w:rPr>
              <w:t xml:space="preserve"> </w:t>
            </w:r>
            <w:r w:rsidRPr="007F0D21">
              <w:rPr>
                <w:rFonts w:ascii="Meiryo UI" w:eastAsia="Meiryo UI" w:hAnsi="Meiryo UI" w:hint="eastAsia"/>
              </w:rPr>
              <w:t>空白</w:t>
            </w:r>
          </w:p>
          <w:p w14:paraId="4E8DC0E8" w14:textId="6CCCA665" w:rsidR="009F7C72" w:rsidRPr="007F0D21" w:rsidRDefault="009F7C72" w:rsidP="009F7C72">
            <w:pPr>
              <w:pStyle w:val="afffa"/>
              <w:tabs>
                <w:tab w:val="left" w:pos="2940"/>
              </w:tabs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サブメニュー:</w:t>
            </w:r>
            <w:r w:rsidRPr="007F0D21">
              <w:rPr>
                <w:rFonts w:ascii="Meiryo UI" w:eastAsia="Meiryo UI" w:hAnsi="Meiryo UI"/>
              </w:rPr>
              <w:t xml:space="preserve"> </w:t>
            </w:r>
            <w:r w:rsidRPr="007F0D21">
              <w:rPr>
                <w:rFonts w:ascii="Meiryo UI" w:eastAsia="Meiryo UI" w:hAnsi="Meiryo UI" w:hint="eastAsia"/>
              </w:rPr>
              <w:t>サブメニュー名</w:t>
            </w:r>
          </w:p>
        </w:tc>
        <w:tc>
          <w:tcPr>
            <w:tcW w:w="2196" w:type="dxa"/>
            <w:tcBorders>
              <w:bottom w:val="single" w:sz="12" w:space="0" w:color="auto"/>
              <w:right w:val="single" w:sz="12" w:space="0" w:color="auto"/>
            </w:tcBorders>
          </w:tcPr>
          <w:p w14:paraId="2F2E61B8" w14:textId="77777777" w:rsidR="009F7C72" w:rsidRPr="007F0D21" w:rsidRDefault="009F7C72" w:rsidP="009F7C72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1AE7DD28" w14:textId="5A3E94BA" w:rsidR="002A6785" w:rsidRPr="007F0D21" w:rsidRDefault="002A6785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092BC97D" w14:textId="77777777" w:rsidR="00E25FE4" w:rsidRPr="007F0D21" w:rsidRDefault="00E25FE4" w:rsidP="00E25FE4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FDD8857" w14:textId="6103FE3D" w:rsidR="00E25FE4" w:rsidRPr="007F0D21" w:rsidRDefault="00E25FE4" w:rsidP="00E25FE4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1" w:name="_Toc43210269"/>
      <w:r w:rsidRPr="007F0D21">
        <w:rPr>
          <w:rFonts w:ascii="Meiryo UI" w:hAnsi="Meiryo UI" w:hint="eastAsia"/>
        </w:rPr>
        <w:t>エラーログ</w:t>
      </w:r>
      <w:bookmarkEnd w:id="31"/>
    </w:p>
    <w:p w14:paraId="30884BA3" w14:textId="2122737C" w:rsidR="003B56FC" w:rsidRPr="007F0D21" w:rsidRDefault="00E44365" w:rsidP="00DE5E42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エラーログはLaravelの機能を使用する。</w:t>
      </w:r>
    </w:p>
    <w:p w14:paraId="0FF7B135" w14:textId="77777777" w:rsidR="00B746B4" w:rsidRPr="007F0D21" w:rsidRDefault="00B746B4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62D8F077" w14:textId="028A558C" w:rsidR="00FE2FC9" w:rsidRPr="007F0D21" w:rsidRDefault="00FE2FC9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84C8611" w14:textId="5168683D" w:rsidR="00D52C09" w:rsidRPr="007F0D21" w:rsidRDefault="00D52C09" w:rsidP="00D52C09">
      <w:pPr>
        <w:pStyle w:val="1"/>
        <w:rPr>
          <w:rFonts w:ascii="Meiryo UI" w:eastAsia="Meiryo UI" w:hAnsi="Meiryo UI"/>
        </w:rPr>
      </w:pPr>
      <w:bookmarkStart w:id="32" w:name="_Toc43210270"/>
      <w:r w:rsidRPr="007F0D21">
        <w:rPr>
          <w:rFonts w:ascii="Meiryo UI" w:eastAsia="Meiryo UI" w:hAnsi="Meiryo UI" w:hint="eastAsia"/>
        </w:rPr>
        <w:lastRenderedPageBreak/>
        <w:t>画面仕様</w:t>
      </w:r>
      <w:bookmarkEnd w:id="32"/>
    </w:p>
    <w:p w14:paraId="0AC01A03" w14:textId="3FF8FB1D" w:rsidR="00D52C09" w:rsidRPr="007F0D21" w:rsidRDefault="004D008A" w:rsidP="00D52C09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3" w:name="_Toc43210271"/>
      <w:r w:rsidRPr="007F0D21">
        <w:rPr>
          <w:rFonts w:ascii="Meiryo UI" w:hAnsi="Meiryo UI" w:hint="eastAsia"/>
        </w:rPr>
        <w:t>共通フォント</w:t>
      </w:r>
      <w:bookmarkEnd w:id="33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1729"/>
        <w:gridCol w:w="2807"/>
        <w:gridCol w:w="2127"/>
      </w:tblGrid>
      <w:tr w:rsidR="004D008A" w:rsidRPr="007F0D21" w14:paraId="74274EFF" w14:textId="77777777" w:rsidTr="001777C1"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75464050" w14:textId="77777777" w:rsidR="004D008A" w:rsidRPr="007F0D21" w:rsidRDefault="004D008A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項目</w:t>
            </w:r>
          </w:p>
        </w:tc>
        <w:tc>
          <w:tcPr>
            <w:tcW w:w="1729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231E249E" w14:textId="77777777" w:rsidR="004D008A" w:rsidRPr="007F0D21" w:rsidRDefault="004D008A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内容</w:t>
            </w:r>
          </w:p>
        </w:tc>
        <w:tc>
          <w:tcPr>
            <w:tcW w:w="2807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66F7612" w14:textId="77777777" w:rsidR="004D008A" w:rsidRPr="007F0D21" w:rsidRDefault="004D008A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仕様</w:t>
            </w:r>
          </w:p>
        </w:tc>
        <w:tc>
          <w:tcPr>
            <w:tcW w:w="2127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0D1184FB" w14:textId="77777777" w:rsidR="004D008A" w:rsidRPr="007F0D21" w:rsidRDefault="004D008A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備考</w:t>
            </w:r>
          </w:p>
        </w:tc>
      </w:tr>
      <w:tr w:rsidR="004D008A" w:rsidRPr="007F0D21" w14:paraId="5726724A" w14:textId="77777777" w:rsidTr="001777C1">
        <w:trPr>
          <w:trHeight w:val="345"/>
        </w:trPr>
        <w:tc>
          <w:tcPr>
            <w:tcW w:w="180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</w:tcPr>
          <w:p w14:paraId="230E8739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共通</w:t>
            </w:r>
          </w:p>
        </w:tc>
        <w:tc>
          <w:tcPr>
            <w:tcW w:w="1729" w:type="dxa"/>
            <w:tcBorders>
              <w:top w:val="double" w:sz="4" w:space="0" w:color="auto"/>
              <w:bottom w:val="single" w:sz="4" w:space="0" w:color="auto"/>
            </w:tcBorders>
          </w:tcPr>
          <w:p w14:paraId="7F664F79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フォント種類</w:t>
            </w:r>
          </w:p>
        </w:tc>
        <w:tc>
          <w:tcPr>
            <w:tcW w:w="2807" w:type="dxa"/>
            <w:tcBorders>
              <w:top w:val="double" w:sz="4" w:space="0" w:color="auto"/>
              <w:bottom w:val="single" w:sz="4" w:space="0" w:color="auto"/>
            </w:tcBorders>
          </w:tcPr>
          <w:p w14:paraId="1303D6E3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MSゴシック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155774BF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推奨フォントであり、CSS等では固定しない</w:t>
            </w:r>
          </w:p>
        </w:tc>
      </w:tr>
      <w:tr w:rsidR="004D008A" w:rsidRPr="007F0D21" w14:paraId="721A5A4F" w14:textId="77777777" w:rsidTr="001777C1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8FB75D8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システム名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61E4CE10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フォントサイズ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</w:tcPr>
          <w:p w14:paraId="21C2198D" w14:textId="74A33E97" w:rsidR="004D008A" w:rsidRPr="007F0D21" w:rsidRDefault="00D82593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0pt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5AF29E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D008A" w:rsidRPr="007F0D21" w14:paraId="43800726" w14:textId="77777777" w:rsidTr="001777C1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8076A67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4F89EC3A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太さ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</w:tcPr>
          <w:p w14:paraId="79383BD1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b</w:t>
            </w:r>
            <w:r w:rsidRPr="007F0D21">
              <w:rPr>
                <w:rFonts w:ascii="Meiryo UI" w:eastAsia="Meiryo UI" w:hAnsi="Meiryo UI"/>
              </w:rPr>
              <w:t>old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BBD74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D008A" w:rsidRPr="007F0D21" w14:paraId="215029F4" w14:textId="77777777" w:rsidTr="001777C1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19F07F6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メインタイトル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6D0122F5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フォントサイズ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</w:tcPr>
          <w:p w14:paraId="5FA712DA" w14:textId="359111A3" w:rsidR="004D008A" w:rsidRPr="007F0D21" w:rsidRDefault="00D82593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14pt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8B2D28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D008A" w:rsidRPr="007F0D21" w14:paraId="46E18E38" w14:textId="77777777" w:rsidTr="001777C1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6647FD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サブタイトル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3DE4804A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フォントサイズ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</w:tcPr>
          <w:p w14:paraId="021A6663" w14:textId="2F500C35" w:rsidR="004D008A" w:rsidRPr="007F0D21" w:rsidRDefault="00D82593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14pt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D68CBA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D008A" w:rsidRPr="007F0D21" w14:paraId="28D3927A" w14:textId="77777777" w:rsidTr="001777C1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619D23C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body</w:t>
            </w:r>
            <w:r w:rsidRPr="007F0D21">
              <w:rPr>
                <w:rFonts w:ascii="Meiryo UI" w:eastAsia="Meiryo UI" w:hAnsi="Meiryo UI" w:hint="eastAsia"/>
              </w:rPr>
              <w:t>タイトル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37A3241C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フォントサイズ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</w:tcPr>
          <w:p w14:paraId="08AD179F" w14:textId="687F3AB9" w:rsidR="004D008A" w:rsidRPr="007F0D21" w:rsidRDefault="00D82593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14pt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6FF33E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D82593" w:rsidRPr="007F0D21" w14:paraId="0BF2ED1B" w14:textId="77777777" w:rsidTr="001777C1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F35E08" w14:textId="12D4A67A" w:rsidR="00D82593" w:rsidRPr="007F0D21" w:rsidRDefault="00D82593" w:rsidP="00D8259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Body</w:t>
            </w:r>
            <w:r w:rsidRPr="007F0D21">
              <w:rPr>
                <w:rFonts w:ascii="Meiryo UI" w:eastAsia="Meiryo UI" w:hAnsi="Meiryo UI" w:hint="eastAsia"/>
              </w:rPr>
              <w:t>その他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</w:tcBorders>
          </w:tcPr>
          <w:p w14:paraId="376B452E" w14:textId="03034DD9" w:rsidR="00D82593" w:rsidRPr="007F0D21" w:rsidRDefault="00D82593" w:rsidP="00D8259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フォントサイズ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4" w:space="0" w:color="auto"/>
            </w:tcBorders>
          </w:tcPr>
          <w:p w14:paraId="2949BB52" w14:textId="30CE21CD" w:rsidR="00D82593" w:rsidRPr="007F0D21" w:rsidRDefault="00D82593" w:rsidP="00D8259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14pt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A408D1" w14:textId="77777777" w:rsidR="00D82593" w:rsidRPr="007F0D21" w:rsidRDefault="00D82593" w:rsidP="00D82593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D008A" w:rsidRPr="007F0D21" w14:paraId="2949EAA3" w14:textId="77777777" w:rsidTr="00E24706">
        <w:trPr>
          <w:trHeight w:val="345"/>
        </w:trPr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7A71D06" w14:textId="1361E3FB" w:rsidR="004D008A" w:rsidRPr="007F0D21" w:rsidRDefault="00D82593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ボタン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12" w:space="0" w:color="auto"/>
            </w:tcBorders>
          </w:tcPr>
          <w:p w14:paraId="41114CB1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フォントサイズ</w:t>
            </w:r>
          </w:p>
        </w:tc>
        <w:tc>
          <w:tcPr>
            <w:tcW w:w="2807" w:type="dxa"/>
            <w:tcBorders>
              <w:top w:val="single" w:sz="4" w:space="0" w:color="auto"/>
              <w:bottom w:val="single" w:sz="12" w:space="0" w:color="auto"/>
            </w:tcBorders>
          </w:tcPr>
          <w:p w14:paraId="4FB7F027" w14:textId="4ED083C8" w:rsidR="004D008A" w:rsidRPr="007F0D21" w:rsidRDefault="00D82593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16pt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84D771" w14:textId="77777777" w:rsidR="004D008A" w:rsidRPr="007F0D21" w:rsidRDefault="004D008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</w:tbl>
    <w:p w14:paraId="556848FE" w14:textId="23705728" w:rsidR="00D52C09" w:rsidRPr="007F0D21" w:rsidRDefault="00D52C09" w:rsidP="00D52C09">
      <w:pPr>
        <w:pStyle w:val="a3"/>
        <w:ind w:left="0" w:firstLine="0"/>
        <w:rPr>
          <w:rFonts w:ascii="Meiryo UI" w:eastAsia="Meiryo UI" w:hAnsi="Meiryo UI"/>
        </w:rPr>
      </w:pPr>
    </w:p>
    <w:p w14:paraId="27CC60F1" w14:textId="77777777" w:rsidR="00090024" w:rsidRPr="007F0D21" w:rsidRDefault="00090024" w:rsidP="00D52C09">
      <w:pPr>
        <w:pStyle w:val="a3"/>
        <w:ind w:left="0" w:firstLine="0"/>
        <w:rPr>
          <w:rFonts w:ascii="Meiryo UI" w:eastAsia="Meiryo UI" w:hAnsi="Meiryo UI"/>
        </w:rPr>
      </w:pPr>
    </w:p>
    <w:p w14:paraId="1CC51796" w14:textId="1249BB20" w:rsidR="00D52C09" w:rsidRPr="007F0D21" w:rsidRDefault="00D52C09" w:rsidP="00D52C09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4" w:name="_Toc43210272"/>
      <w:r w:rsidRPr="007F0D21">
        <w:rPr>
          <w:rFonts w:ascii="Meiryo UI" w:hAnsi="Meiryo UI" w:hint="eastAsia"/>
        </w:rPr>
        <w:t>共通</w:t>
      </w:r>
      <w:r w:rsidR="00A92EE9" w:rsidRPr="007F0D21">
        <w:rPr>
          <w:rFonts w:ascii="Meiryo UI" w:hAnsi="Meiryo UI" w:hint="eastAsia"/>
        </w:rPr>
        <w:t>カラー</w:t>
      </w:r>
      <w:bookmarkEnd w:id="34"/>
    </w:p>
    <w:tbl>
      <w:tblPr>
        <w:tblpPr w:leftFromText="142" w:rightFromText="142" w:vertAnchor="text" w:horzAnchor="margin" w:tblpXSpec="center" w:tblpY="1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"/>
        <w:gridCol w:w="1134"/>
        <w:gridCol w:w="1275"/>
        <w:gridCol w:w="1276"/>
        <w:gridCol w:w="1371"/>
        <w:gridCol w:w="1860"/>
      </w:tblGrid>
      <w:tr w:rsidR="00467E67" w:rsidRPr="007F0D21" w14:paraId="46D0034B" w14:textId="77777777" w:rsidTr="009200DD"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52961554" w14:textId="77777777" w:rsidR="00467E67" w:rsidRPr="007F0D21" w:rsidRDefault="00467E67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項目</w:t>
            </w:r>
          </w:p>
        </w:tc>
        <w:tc>
          <w:tcPr>
            <w:tcW w:w="1134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62BD1D31" w14:textId="77777777" w:rsidR="00467E67" w:rsidRPr="007F0D21" w:rsidRDefault="00467E67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内容</w:t>
            </w:r>
          </w:p>
        </w:tc>
        <w:tc>
          <w:tcPr>
            <w:tcW w:w="1275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0C15CD4D" w14:textId="77777777" w:rsidR="00467E67" w:rsidRPr="007F0D21" w:rsidRDefault="00467E67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通常時</w:t>
            </w:r>
          </w:p>
        </w:tc>
        <w:tc>
          <w:tcPr>
            <w:tcW w:w="1276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3B71B70C" w14:textId="77777777" w:rsidR="00467E67" w:rsidRPr="007F0D21" w:rsidRDefault="00467E67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選択時</w:t>
            </w:r>
          </w:p>
        </w:tc>
        <w:tc>
          <w:tcPr>
            <w:tcW w:w="1371" w:type="dxa"/>
            <w:tcBorders>
              <w:top w:val="single" w:sz="12" w:space="0" w:color="auto"/>
              <w:bottom w:val="double" w:sz="4" w:space="0" w:color="auto"/>
            </w:tcBorders>
            <w:shd w:val="clear" w:color="auto" w:fill="C2D69B" w:themeFill="accent3" w:themeFillTint="99"/>
          </w:tcPr>
          <w:p w14:paraId="4385E00F" w14:textId="2FF738CD" w:rsidR="00467E67" w:rsidRPr="007F0D21" w:rsidRDefault="00467E67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マウスホバー時</w:t>
            </w:r>
          </w:p>
        </w:tc>
        <w:tc>
          <w:tcPr>
            <w:tcW w:w="186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14882A6B" w14:textId="7864866C" w:rsidR="00467E67" w:rsidRPr="007F0D21" w:rsidRDefault="00467E67" w:rsidP="004018E8">
            <w:pPr>
              <w:pStyle w:val="afffa"/>
              <w:ind w:leftChars="0" w:left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備考</w:t>
            </w:r>
          </w:p>
        </w:tc>
      </w:tr>
      <w:tr w:rsidR="00467E67" w:rsidRPr="007F0D21" w14:paraId="3CEE8CEA" w14:textId="77777777" w:rsidTr="009200DD">
        <w:trPr>
          <w:trHeight w:val="345"/>
        </w:trPr>
        <w:tc>
          <w:tcPr>
            <w:tcW w:w="1545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</w:tcPr>
          <w:p w14:paraId="351B2578" w14:textId="4F0BA1BC" w:rsidR="00467E67" w:rsidRPr="007F0D21" w:rsidRDefault="00D82593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システム名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</w:tcPr>
          <w:p w14:paraId="6D794289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背景色</w:t>
            </w:r>
          </w:p>
        </w:tc>
        <w:tc>
          <w:tcPr>
            <w:tcW w:w="3922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14:paraId="28A153BA" w14:textId="15ACA7B3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B2049">
              <w:rPr>
                <w:rFonts w:ascii="Meiryo UI" w:eastAsia="Meiryo UI" w:hAnsi="Meiryo UI"/>
              </w:rPr>
              <w:t>#1B587F</w:t>
            </w:r>
          </w:p>
        </w:tc>
        <w:tc>
          <w:tcPr>
            <w:tcW w:w="186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</w:tcPr>
          <w:p w14:paraId="4E94C8F7" w14:textId="01F17EFD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67E67" w:rsidRPr="007F0D21" w14:paraId="22FD166C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6A0B70A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9ABFCA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文字色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14C5075" w14:textId="03CDC4F0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#FFFFFF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AC31BF" w14:textId="5015D9AB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67E67" w:rsidRPr="007F0D21" w14:paraId="22209E51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F3B582E" w14:textId="57D2853E" w:rsidR="00467E67" w:rsidRPr="007F0D21" w:rsidRDefault="00D82593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メインタイトル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B2E4B5" w14:textId="69FC201E" w:rsidR="00467E67" w:rsidRPr="007F0D21" w:rsidRDefault="00467E67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背景色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146FFB" w14:textId="141E7505" w:rsidR="00467E67" w:rsidRPr="007F0D21" w:rsidRDefault="00467E67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EB2049">
              <w:rPr>
                <w:rFonts w:ascii="Meiryo UI" w:eastAsia="Meiryo UI" w:hAnsi="Meiryo UI"/>
              </w:rPr>
              <w:t>#1B587F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675B27" w14:textId="17B78275" w:rsidR="00467E67" w:rsidRPr="007F0D21" w:rsidRDefault="00467E67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67E67" w:rsidRPr="007F0D21" w14:paraId="078669B0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B0332B" w14:textId="77777777" w:rsidR="00467E67" w:rsidRPr="007F0D21" w:rsidRDefault="00467E67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A7C738" w14:textId="6A1A3BBD" w:rsidR="00467E67" w:rsidRPr="007F0D21" w:rsidRDefault="00467E67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文字色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2C929DF0" w14:textId="7DD1740D" w:rsidR="00467E67" w:rsidRPr="007F0D21" w:rsidRDefault="00467E67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#A</w:t>
            </w:r>
            <w:r>
              <w:rPr>
                <w:rFonts w:ascii="Meiryo UI" w:eastAsia="Meiryo UI" w:hAnsi="Meiryo UI" w:hint="eastAsia"/>
              </w:rPr>
              <w:t>3</w:t>
            </w:r>
            <w:r w:rsidRPr="007F0D21">
              <w:rPr>
                <w:rFonts w:ascii="Meiryo UI" w:eastAsia="Meiryo UI" w:hAnsi="Meiryo UI"/>
              </w:rPr>
              <w:t>A</w:t>
            </w:r>
            <w:r>
              <w:rPr>
                <w:rFonts w:ascii="Meiryo UI" w:eastAsia="Meiryo UI" w:hAnsi="Meiryo UI"/>
              </w:rPr>
              <w:t>3</w:t>
            </w:r>
            <w:r w:rsidRPr="007F0D21">
              <w:rPr>
                <w:rFonts w:ascii="Meiryo UI" w:eastAsia="Meiryo UI" w:hAnsi="Meiryo UI"/>
              </w:rPr>
              <w:t>A</w:t>
            </w: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FC1DDED" w14:textId="4B0E5DC5" w:rsidR="00467E67" w:rsidRPr="007F0D21" w:rsidRDefault="00467E67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#FFFFFF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E4366D9" w14:textId="331C7797" w:rsidR="00467E67" w:rsidRPr="007F0D21" w:rsidRDefault="00467E67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467E67">
              <w:rPr>
                <w:rFonts w:ascii="Meiryo UI" w:eastAsia="Meiryo UI" w:hAnsi="Meiryo UI"/>
              </w:rPr>
              <w:t>#D9D9D9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6B897E" w14:textId="0918FA35" w:rsidR="00467E67" w:rsidRPr="007F0D21" w:rsidRDefault="00467E67" w:rsidP="00EB2049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67E67" w:rsidRPr="007F0D21" w14:paraId="3731D18A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2520341" w14:textId="2B0A0FB5" w:rsidR="00467E67" w:rsidRPr="007F0D21" w:rsidRDefault="00D82593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サブタイトル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53B32B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90D81AA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#FFFFFF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6343924" w14:textId="5B28C53F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467E67">
              <w:rPr>
                <w:rFonts w:ascii="Meiryo UI" w:eastAsia="Meiryo UI" w:hAnsi="Meiryo UI"/>
              </w:rPr>
              <w:t>#C1DDF1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51AA23E0" w14:textId="63881936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467E67">
              <w:rPr>
                <w:rFonts w:ascii="Meiryo UI" w:eastAsia="Meiryo UI" w:hAnsi="Meiryo UI"/>
              </w:rPr>
              <w:t>#E9E9E9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80E083" w14:textId="1ACD5106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67E67" w:rsidRPr="007F0D21" w14:paraId="436DC199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D406DB5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BBD72AC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文字色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9DB2024" w14:textId="7811E0D9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#</w:t>
            </w:r>
            <w:r w:rsidRPr="007F0D21">
              <w:rPr>
                <w:rFonts w:ascii="Meiryo UI" w:eastAsia="Meiryo UI" w:hAnsi="Meiryo UI"/>
              </w:rPr>
              <w:t>000000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B26231" w14:textId="072F3A45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67E67" w:rsidRPr="007F0D21" w14:paraId="06589691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4A8F594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body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E2174A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背景色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D96FC3" w14:textId="19628F88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/>
              </w:rPr>
              <w:t>#FFFFFF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7EE65F" w14:textId="266CCBF6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67E67" w:rsidRPr="007F0D21" w14:paraId="73DC189D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F94FA2B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4DEDA7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文字色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1BAEAE4" w14:textId="7A3B1E51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#</w:t>
            </w:r>
            <w:r w:rsidRPr="007F0D21">
              <w:rPr>
                <w:rFonts w:ascii="Meiryo UI" w:eastAsia="Meiryo UI" w:hAnsi="Meiryo UI"/>
              </w:rPr>
              <w:t>000000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A1D8A" w14:textId="4EA16C0C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32011A" w:rsidRPr="007F0D21" w14:paraId="11BC9EB5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DA924F0" w14:textId="77777777" w:rsidR="0032011A" w:rsidRPr="007F0D21" w:rsidRDefault="0032011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グリッドタイトル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CFAE63A" w14:textId="77777777" w:rsidR="0032011A" w:rsidRPr="007F0D21" w:rsidRDefault="0032011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背景色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584C93D" w14:textId="6C56C9D8" w:rsidR="0032011A" w:rsidRPr="007F0D21" w:rsidRDefault="0032011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32011A">
              <w:rPr>
                <w:rFonts w:ascii="Meiryo UI" w:eastAsia="Meiryo UI" w:hAnsi="Meiryo UI"/>
              </w:rPr>
              <w:t>@sortablelink</w:t>
            </w:r>
            <w:r>
              <w:rPr>
                <w:rFonts w:ascii="Meiryo UI" w:eastAsia="Meiryo UI" w:hAnsi="Meiryo UI" w:hint="eastAsia"/>
              </w:rPr>
              <w:t>による通常のH</w:t>
            </w:r>
            <w:r>
              <w:rPr>
                <w:rFonts w:ascii="Meiryo UI" w:eastAsia="Meiryo UI" w:hAnsi="Meiryo UI"/>
              </w:rPr>
              <w:t>TML</w:t>
            </w:r>
            <w:r>
              <w:rPr>
                <w:rFonts w:ascii="Meiryo UI" w:eastAsia="Meiryo UI" w:hAnsi="Meiryo UI" w:hint="eastAsia"/>
              </w:rPr>
              <w:t>リンク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8B2FFB" w14:textId="588A5E5A" w:rsidR="0032011A" w:rsidRPr="0032011A" w:rsidRDefault="0032011A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</w:tr>
      <w:tr w:rsidR="00467E67" w:rsidRPr="007F0D21" w14:paraId="46DE8D9D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C213629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ボタン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278368" w14:textId="77777777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新規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AB1624" w14:textId="471D0B6C" w:rsidR="00467E67" w:rsidRPr="00CB7E96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CB7E96">
              <w:rPr>
                <w:rFonts w:ascii="Meiryo UI" w:eastAsia="Meiryo UI" w:hAnsi="Meiryo UI"/>
              </w:rPr>
              <w:t>btn</w:t>
            </w:r>
            <w:proofErr w:type="spellEnd"/>
            <w:r w:rsidRPr="00CB7E96">
              <w:rPr>
                <w:rFonts w:ascii="Meiryo UI" w:eastAsia="Meiryo UI" w:hAnsi="Meiryo UI"/>
              </w:rPr>
              <w:t>-outline-primary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9846BD" w14:textId="5228D61E" w:rsidR="00467E67" w:rsidRPr="007F0D21" w:rsidRDefault="00467E67" w:rsidP="004018E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B7E96">
              <w:rPr>
                <w:rFonts w:ascii="Meiryo UI" w:eastAsia="Meiryo UI" w:hAnsi="Meiryo UI"/>
              </w:rPr>
              <w:t>bootstrap</w:t>
            </w:r>
            <w:r>
              <w:rPr>
                <w:rFonts w:ascii="Meiryo UI" w:eastAsia="Meiryo UI" w:hAnsi="Meiryo UI" w:hint="eastAsia"/>
              </w:rPr>
              <w:t>を使用</w:t>
            </w:r>
          </w:p>
        </w:tc>
      </w:tr>
      <w:tr w:rsidR="00467E67" w:rsidRPr="007F0D21" w14:paraId="095ED065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2EB886A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DD362F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編集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C2A125" w14:textId="1B728CC9" w:rsidR="00467E67" w:rsidRPr="00CB7E96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CB7E96">
              <w:rPr>
                <w:rFonts w:ascii="Meiryo UI" w:eastAsia="Meiryo UI" w:hAnsi="Meiryo UI"/>
              </w:rPr>
              <w:t>btn</w:t>
            </w:r>
            <w:proofErr w:type="spellEnd"/>
            <w:r w:rsidRPr="00CB7E96">
              <w:rPr>
                <w:rFonts w:ascii="Meiryo UI" w:eastAsia="Meiryo UI" w:hAnsi="Meiryo UI"/>
              </w:rPr>
              <w:t>-outline-primary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32150F" w14:textId="557D235E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B7E96">
              <w:rPr>
                <w:rFonts w:ascii="Meiryo UI" w:eastAsia="Meiryo UI" w:hAnsi="Meiryo UI"/>
              </w:rPr>
              <w:t>bootstrap</w:t>
            </w:r>
            <w:r>
              <w:rPr>
                <w:rFonts w:ascii="Meiryo UI" w:eastAsia="Meiryo UI" w:hAnsi="Meiryo UI" w:hint="eastAsia"/>
              </w:rPr>
              <w:t>を使用</w:t>
            </w:r>
          </w:p>
        </w:tc>
      </w:tr>
      <w:tr w:rsidR="00467E67" w:rsidRPr="007F0D21" w14:paraId="22CAC70A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56D7468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1778B9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削除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412F0C" w14:textId="6ED00A7E" w:rsidR="00467E67" w:rsidRPr="00CB7E96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CB7E96">
              <w:rPr>
                <w:rFonts w:ascii="Meiryo UI" w:eastAsia="Meiryo UI" w:hAnsi="Meiryo UI"/>
              </w:rPr>
              <w:t>btn</w:t>
            </w:r>
            <w:proofErr w:type="spellEnd"/>
            <w:r w:rsidRPr="00CB7E96">
              <w:rPr>
                <w:rFonts w:ascii="Meiryo UI" w:eastAsia="Meiryo UI" w:hAnsi="Meiryo UI"/>
              </w:rPr>
              <w:t>-outline-primary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FFDCE9" w14:textId="11ACD3AC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B7E96">
              <w:rPr>
                <w:rFonts w:ascii="Meiryo UI" w:eastAsia="Meiryo UI" w:hAnsi="Meiryo UI"/>
              </w:rPr>
              <w:t>bootstrap</w:t>
            </w:r>
            <w:r>
              <w:rPr>
                <w:rFonts w:ascii="Meiryo UI" w:eastAsia="Meiryo UI" w:hAnsi="Meiryo UI" w:hint="eastAsia"/>
              </w:rPr>
              <w:t>を使用</w:t>
            </w:r>
          </w:p>
        </w:tc>
      </w:tr>
      <w:tr w:rsidR="00467E67" w:rsidRPr="007F0D21" w14:paraId="78D4F2D8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8428FCA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932B54" w14:textId="745922FD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保存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8CCF78" w14:textId="06999B16" w:rsidR="00467E67" w:rsidRPr="00CB7E96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CB7E96">
              <w:rPr>
                <w:rFonts w:ascii="Meiryo UI" w:eastAsia="Meiryo UI" w:hAnsi="Meiryo UI"/>
              </w:rPr>
              <w:t>btn</w:t>
            </w:r>
            <w:proofErr w:type="spellEnd"/>
            <w:r w:rsidRPr="00CB7E96">
              <w:rPr>
                <w:rFonts w:ascii="Meiryo UI" w:eastAsia="Meiryo UI" w:hAnsi="Meiryo UI"/>
              </w:rPr>
              <w:t>-outline-primary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2112A3" w14:textId="15B6B6BB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B7E96">
              <w:rPr>
                <w:rFonts w:ascii="Meiryo UI" w:eastAsia="Meiryo UI" w:hAnsi="Meiryo UI"/>
              </w:rPr>
              <w:t>bootstrap</w:t>
            </w:r>
            <w:r>
              <w:rPr>
                <w:rFonts w:ascii="Meiryo UI" w:eastAsia="Meiryo UI" w:hAnsi="Meiryo UI" w:hint="eastAsia"/>
              </w:rPr>
              <w:t>を使用</w:t>
            </w:r>
          </w:p>
        </w:tc>
      </w:tr>
      <w:tr w:rsidR="00467E67" w:rsidRPr="007F0D21" w14:paraId="13B8B575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C753D96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C8535F" w14:textId="1AA038E0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OK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A15AE8" w14:textId="6C4699F5" w:rsidR="00467E67" w:rsidRPr="00CB7E96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CB7E96">
              <w:rPr>
                <w:rFonts w:ascii="Meiryo UI" w:eastAsia="Meiryo UI" w:hAnsi="Meiryo UI"/>
              </w:rPr>
              <w:t>btn</w:t>
            </w:r>
            <w:proofErr w:type="spellEnd"/>
            <w:r w:rsidRPr="00CB7E96">
              <w:rPr>
                <w:rFonts w:ascii="Meiryo UI" w:eastAsia="Meiryo UI" w:hAnsi="Meiryo UI"/>
              </w:rPr>
              <w:t>-outline-primary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21A4B6" w14:textId="3DFFF686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B7E96">
              <w:rPr>
                <w:rFonts w:ascii="Meiryo UI" w:eastAsia="Meiryo UI" w:hAnsi="Meiryo UI"/>
              </w:rPr>
              <w:t>bootstrap</w:t>
            </w:r>
            <w:r>
              <w:rPr>
                <w:rFonts w:ascii="Meiryo UI" w:eastAsia="Meiryo UI" w:hAnsi="Meiryo UI" w:hint="eastAsia"/>
              </w:rPr>
              <w:t>を使用</w:t>
            </w:r>
          </w:p>
        </w:tc>
      </w:tr>
      <w:tr w:rsidR="00467E67" w:rsidRPr="007F0D21" w14:paraId="4819AB05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016188E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B8CB43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キャンセル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023D4F" w14:textId="337080D0" w:rsidR="00467E67" w:rsidRPr="00CB7E96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CB7E96">
              <w:rPr>
                <w:rFonts w:ascii="Meiryo UI" w:eastAsia="Meiryo UI" w:hAnsi="Meiryo UI"/>
              </w:rPr>
              <w:t>btn</w:t>
            </w:r>
            <w:proofErr w:type="spellEnd"/>
            <w:r w:rsidRPr="00CB7E96">
              <w:rPr>
                <w:rFonts w:ascii="Meiryo UI" w:eastAsia="Meiryo UI" w:hAnsi="Meiryo UI"/>
              </w:rPr>
              <w:t>-outline-primary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266C67" w14:textId="0C294329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B7E96">
              <w:rPr>
                <w:rFonts w:ascii="Meiryo UI" w:eastAsia="Meiryo UI" w:hAnsi="Meiryo UI"/>
              </w:rPr>
              <w:t>bootstrap</w:t>
            </w:r>
            <w:r>
              <w:rPr>
                <w:rFonts w:ascii="Meiryo UI" w:eastAsia="Meiryo UI" w:hAnsi="Meiryo UI" w:hint="eastAsia"/>
              </w:rPr>
              <w:t>を使用</w:t>
            </w:r>
          </w:p>
        </w:tc>
      </w:tr>
      <w:tr w:rsidR="00467E67" w:rsidRPr="007F0D21" w14:paraId="61FBA804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462E552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046749" w14:textId="4B72A422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参照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C8ED121" w14:textId="2253E5A5" w:rsidR="00467E67" w:rsidRPr="00CB7E96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CB7E96">
              <w:rPr>
                <w:rFonts w:ascii="Meiryo UI" w:eastAsia="Meiryo UI" w:hAnsi="Meiryo UI"/>
              </w:rPr>
              <w:t>btn</w:t>
            </w:r>
            <w:proofErr w:type="spellEnd"/>
            <w:r w:rsidRPr="00CB7E96">
              <w:rPr>
                <w:rFonts w:ascii="Meiryo UI" w:eastAsia="Meiryo UI" w:hAnsi="Meiryo UI"/>
              </w:rPr>
              <w:t>-outline-primary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4DAD3B" w14:textId="3EF6C921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B7E96">
              <w:rPr>
                <w:rFonts w:ascii="Meiryo UI" w:eastAsia="Meiryo UI" w:hAnsi="Meiryo UI"/>
              </w:rPr>
              <w:t>bootstrap</w:t>
            </w:r>
            <w:r>
              <w:rPr>
                <w:rFonts w:ascii="Meiryo UI" w:eastAsia="Meiryo UI" w:hAnsi="Meiryo UI" w:hint="eastAsia"/>
              </w:rPr>
              <w:t>を使用</w:t>
            </w:r>
          </w:p>
        </w:tc>
      </w:tr>
      <w:tr w:rsidR="00467E67" w:rsidRPr="007F0D21" w14:paraId="16BAF98A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C2C578" w14:textId="77777777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1E6097" w14:textId="79D066D2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選択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D68AEE3" w14:textId="1478EE20" w:rsidR="00467E67" w:rsidRPr="00CB7E96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CB7E96">
              <w:rPr>
                <w:rFonts w:ascii="Meiryo UI" w:eastAsia="Meiryo UI" w:hAnsi="Meiryo UI"/>
              </w:rPr>
              <w:t>btn</w:t>
            </w:r>
            <w:proofErr w:type="spellEnd"/>
            <w:r w:rsidRPr="00CB7E96">
              <w:rPr>
                <w:rFonts w:ascii="Meiryo UI" w:eastAsia="Meiryo UI" w:hAnsi="Meiryo UI"/>
              </w:rPr>
              <w:t>-outline-primary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0883F4" w14:textId="2DF9A62C" w:rsidR="00467E67" w:rsidRPr="007F0D21" w:rsidRDefault="00467E67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B7E96">
              <w:rPr>
                <w:rFonts w:ascii="Meiryo UI" w:eastAsia="Meiryo UI" w:hAnsi="Meiryo UI"/>
              </w:rPr>
              <w:t>bootstrap</w:t>
            </w:r>
            <w:r>
              <w:rPr>
                <w:rFonts w:ascii="Meiryo UI" w:eastAsia="Meiryo UI" w:hAnsi="Meiryo UI" w:hint="eastAsia"/>
              </w:rPr>
              <w:t>を使用</w:t>
            </w:r>
          </w:p>
        </w:tc>
      </w:tr>
      <w:tr w:rsidR="0032011A" w:rsidRPr="007F0D21" w14:paraId="155C5070" w14:textId="77777777" w:rsidTr="009200DD">
        <w:trPr>
          <w:trHeight w:val="345"/>
        </w:trPr>
        <w:tc>
          <w:tcPr>
            <w:tcW w:w="15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705118A" w14:textId="77777777" w:rsidR="0032011A" w:rsidRPr="007F0D21" w:rsidRDefault="0032011A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14:paraId="587EA469" w14:textId="10008CDB" w:rsidR="0032011A" w:rsidRPr="007F0D21" w:rsidRDefault="0032011A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検索</w:t>
            </w:r>
          </w:p>
        </w:tc>
        <w:tc>
          <w:tcPr>
            <w:tcW w:w="3922" w:type="dxa"/>
            <w:gridSpan w:val="3"/>
            <w:tcBorders>
              <w:top w:val="single" w:sz="4" w:space="0" w:color="auto"/>
              <w:bottom w:val="single" w:sz="12" w:space="0" w:color="auto"/>
            </w:tcBorders>
          </w:tcPr>
          <w:p w14:paraId="59E8AD91" w14:textId="5FB07AC5" w:rsidR="0032011A" w:rsidRPr="007F0D21" w:rsidRDefault="0032011A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proofErr w:type="spellStart"/>
            <w:r w:rsidRPr="00CB7E96">
              <w:rPr>
                <w:rFonts w:ascii="Meiryo UI" w:eastAsia="Meiryo UI" w:hAnsi="Meiryo UI"/>
              </w:rPr>
              <w:t>btn</w:t>
            </w:r>
            <w:proofErr w:type="spellEnd"/>
            <w:r w:rsidRPr="00CB7E96">
              <w:rPr>
                <w:rFonts w:ascii="Meiryo UI" w:eastAsia="Meiryo UI" w:hAnsi="Meiryo UI"/>
              </w:rPr>
              <w:t>-outline-primary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630FA8" w14:textId="012A5777" w:rsidR="0032011A" w:rsidRPr="007F0D21" w:rsidRDefault="0032011A" w:rsidP="00B82878">
            <w:pPr>
              <w:pStyle w:val="afffa"/>
              <w:ind w:leftChars="0" w:left="0"/>
              <w:rPr>
                <w:rFonts w:ascii="Meiryo UI" w:eastAsia="Meiryo UI" w:hAnsi="Meiryo UI"/>
              </w:rPr>
            </w:pPr>
            <w:r w:rsidRPr="00CB7E96">
              <w:rPr>
                <w:rFonts w:ascii="Meiryo UI" w:eastAsia="Meiryo UI" w:hAnsi="Meiryo UI"/>
              </w:rPr>
              <w:t>bootstrap</w:t>
            </w:r>
            <w:r>
              <w:rPr>
                <w:rFonts w:ascii="Meiryo UI" w:eastAsia="Meiryo UI" w:hAnsi="Meiryo UI" w:hint="eastAsia"/>
              </w:rPr>
              <w:t>を使用</w:t>
            </w:r>
          </w:p>
        </w:tc>
      </w:tr>
    </w:tbl>
    <w:p w14:paraId="1000891F" w14:textId="4140F7C5" w:rsidR="00D52C09" w:rsidRDefault="00D52C09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46E050C" w14:textId="77777777" w:rsidR="009200DD" w:rsidRPr="007F0D21" w:rsidRDefault="009200DD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456DC8D6" w14:textId="521CF980" w:rsidR="00CB4097" w:rsidRPr="007F0D21" w:rsidRDefault="0064707F" w:rsidP="00CB4097">
      <w:pPr>
        <w:pStyle w:val="21"/>
        <w:tabs>
          <w:tab w:val="num" w:pos="902"/>
        </w:tabs>
        <w:ind w:hanging="699"/>
        <w:rPr>
          <w:rFonts w:ascii="Meiryo UI" w:hAnsi="Meiryo UI"/>
        </w:rPr>
      </w:pPr>
      <w:r>
        <w:rPr>
          <w:rFonts w:ascii="Meiryo UI" w:hAnsi="Meiryo UI" w:hint="eastAsia"/>
        </w:rPr>
        <w:t>コントロール</w:t>
      </w:r>
    </w:p>
    <w:p w14:paraId="0C33678B" w14:textId="468B29E4" w:rsidR="0064707F" w:rsidRDefault="0064707F" w:rsidP="0064707F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以下のコントロールは共通で準備するため、個別では作成しないこと。使用方法は各仕様書にて記載する。</w:t>
      </w:r>
    </w:p>
    <w:p w14:paraId="63D2DE20" w14:textId="2D5D0A8D" w:rsidR="0064707F" w:rsidRPr="0064707F" w:rsidRDefault="0064707F" w:rsidP="0064707F">
      <w:pPr>
        <w:pStyle w:val="a3"/>
        <w:ind w:left="615" w:firstLine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・ページング、一覧表示でのタイトルによるソート機能、カレンダー選択(</w:t>
      </w:r>
      <w:proofErr w:type="spellStart"/>
      <w:r>
        <w:rPr>
          <w:rFonts w:ascii="Meiryo UI" w:eastAsia="Meiryo UI" w:hAnsi="Meiryo UI"/>
        </w:rPr>
        <w:t>DatePicker</w:t>
      </w:r>
      <w:proofErr w:type="spellEnd"/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、処理待ち画面</w:t>
      </w:r>
    </w:p>
    <w:p w14:paraId="60259B7A" w14:textId="5734D772" w:rsidR="007A7B31" w:rsidRDefault="007A7B31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213A2741" w14:textId="77777777" w:rsidR="0064707F" w:rsidRPr="007F0D21" w:rsidRDefault="0064707F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5E0E920A" w14:textId="79B4125C" w:rsidR="007A7B31" w:rsidRPr="007F0D21" w:rsidRDefault="003647C0" w:rsidP="007A7B31">
      <w:pPr>
        <w:pStyle w:val="1"/>
        <w:rPr>
          <w:rFonts w:ascii="Meiryo UI" w:eastAsia="Meiryo UI" w:hAnsi="Meiryo UI"/>
        </w:rPr>
      </w:pPr>
      <w:bookmarkStart w:id="35" w:name="_Toc43210273"/>
      <w:r w:rsidRPr="007F0D21">
        <w:rPr>
          <w:rFonts w:ascii="Meiryo UI" w:eastAsia="Meiryo UI" w:hAnsi="Meiryo UI" w:hint="eastAsia"/>
        </w:rPr>
        <w:lastRenderedPageBreak/>
        <w:t>ユーザ</w:t>
      </w:r>
      <w:r w:rsidR="00174EF5" w:rsidRPr="007F0D21">
        <w:rPr>
          <w:rFonts w:ascii="Meiryo UI" w:eastAsia="Meiryo UI" w:hAnsi="Meiryo UI" w:hint="eastAsia"/>
        </w:rPr>
        <w:t>毎の</w:t>
      </w:r>
      <w:r w:rsidRPr="007F0D21">
        <w:rPr>
          <w:rFonts w:ascii="Meiryo UI" w:eastAsia="Meiryo UI" w:hAnsi="Meiryo UI" w:hint="eastAsia"/>
        </w:rPr>
        <w:t>機能制限</w:t>
      </w:r>
      <w:bookmarkEnd w:id="35"/>
    </w:p>
    <w:p w14:paraId="70057753" w14:textId="6987B30F" w:rsidR="007A7B31" w:rsidRPr="007F0D21" w:rsidRDefault="008937AF" w:rsidP="007A7B31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6" w:name="_Toc43210274"/>
      <w:r w:rsidRPr="007F0D21">
        <w:rPr>
          <w:rFonts w:ascii="Meiryo UI" w:hAnsi="Meiryo UI" w:hint="eastAsia"/>
        </w:rPr>
        <w:t>セッションへの格納</w:t>
      </w:r>
      <w:bookmarkEnd w:id="36"/>
    </w:p>
    <w:p w14:paraId="1CBFA85C" w14:textId="78FBB9DA" w:rsidR="007A7B31" w:rsidRPr="007F0D21" w:rsidRDefault="008937AF" w:rsidP="007A7B31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シングルサインオンによるログイン後、データベースのユーザマスタより、利用できるシステム・サブシステムの</w:t>
      </w:r>
      <w:r w:rsidR="00AE769F" w:rsidRPr="007F0D21">
        <w:rPr>
          <w:rFonts w:ascii="Meiryo UI" w:eastAsia="Meiryo UI" w:hAnsi="Meiryo UI" w:hint="eastAsia"/>
        </w:rPr>
        <w:t>情報</w:t>
      </w:r>
      <w:r w:rsidRPr="007F0D21">
        <w:rPr>
          <w:rFonts w:ascii="Meiryo UI" w:eastAsia="Meiryo UI" w:hAnsi="Meiryo UI" w:hint="eastAsia"/>
        </w:rPr>
        <w:t>を取得し</w:t>
      </w:r>
    </w:p>
    <w:p w14:paraId="517E68B0" w14:textId="21FC8674" w:rsidR="008937AF" w:rsidRPr="007F0D21" w:rsidRDefault="00E93B18" w:rsidP="008937AF">
      <w:pPr>
        <w:pStyle w:val="a3"/>
        <w:ind w:left="615" w:firstLine="0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メニューに出す</w:t>
      </w:r>
      <w:r w:rsidR="002E3083" w:rsidRPr="007F0D21">
        <w:rPr>
          <w:rFonts w:ascii="Meiryo UI" w:eastAsia="Meiryo UI" w:hAnsi="Meiryo UI" w:hint="eastAsia"/>
        </w:rPr>
        <w:t>名称や、モジュール情報等</w:t>
      </w:r>
      <w:r w:rsidRPr="007F0D21">
        <w:rPr>
          <w:rFonts w:ascii="Meiryo UI" w:eastAsia="Meiryo UI" w:hAnsi="Meiryo UI" w:hint="eastAsia"/>
        </w:rPr>
        <w:t>をデータベースから取得し、</w:t>
      </w:r>
      <w:r w:rsidR="008937AF" w:rsidRPr="007F0D21">
        <w:rPr>
          <w:rFonts w:ascii="Meiryo UI" w:eastAsia="Meiryo UI" w:hAnsi="Meiryo UI" w:hint="eastAsia"/>
        </w:rPr>
        <w:t>セッションへ格納する。</w:t>
      </w:r>
    </w:p>
    <w:p w14:paraId="62B1A324" w14:textId="75AB31FB" w:rsidR="007A7B31" w:rsidRPr="007F0D21" w:rsidRDefault="007A7B31" w:rsidP="007A7B31">
      <w:pPr>
        <w:pStyle w:val="a3"/>
        <w:ind w:left="0" w:firstLine="0"/>
        <w:rPr>
          <w:rFonts w:ascii="Meiryo UI" w:eastAsia="Meiryo UI" w:hAnsi="Meiryo UI"/>
        </w:rPr>
      </w:pPr>
    </w:p>
    <w:p w14:paraId="43A9643E" w14:textId="77777777" w:rsidR="00D31893" w:rsidRPr="007F0D21" w:rsidRDefault="00D31893" w:rsidP="007A7B31">
      <w:pPr>
        <w:pStyle w:val="a3"/>
        <w:ind w:left="0" w:firstLine="0"/>
        <w:rPr>
          <w:rFonts w:ascii="Meiryo UI" w:eastAsia="Meiryo UI" w:hAnsi="Meiryo UI"/>
        </w:rPr>
      </w:pPr>
    </w:p>
    <w:p w14:paraId="53CC9144" w14:textId="5820686A" w:rsidR="007A7B31" w:rsidRPr="007F0D21" w:rsidRDefault="004018E8" w:rsidP="007A7B31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7" w:name="_Toc43210275"/>
      <w:r w:rsidRPr="007F0D21">
        <w:rPr>
          <w:rFonts w:ascii="Meiryo UI" w:hAnsi="Meiryo UI" w:hint="eastAsia"/>
        </w:rPr>
        <w:t>メニュー画面</w:t>
      </w:r>
      <w:bookmarkEnd w:id="37"/>
    </w:p>
    <w:p w14:paraId="1F7260EB" w14:textId="2EC922A6" w:rsidR="004018E8" w:rsidRPr="007F0D21" w:rsidRDefault="004018E8" w:rsidP="004018E8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セッションの内容を元に、</w:t>
      </w:r>
      <w:r w:rsidR="00845261" w:rsidRPr="007F0D21">
        <w:rPr>
          <w:rFonts w:ascii="Meiryo UI" w:eastAsia="Meiryo UI" w:hAnsi="Meiryo UI" w:hint="eastAsia"/>
        </w:rPr>
        <w:t>メニューを画面に表示する。</w:t>
      </w:r>
    </w:p>
    <w:p w14:paraId="1D54DB3D" w14:textId="03043714" w:rsidR="00234B9C" w:rsidRPr="007F0D21" w:rsidRDefault="00234B9C" w:rsidP="00234B9C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メニューが押されると、セッションの内容を元に、</w:t>
      </w:r>
      <w:r w:rsidR="005B0A19">
        <w:rPr>
          <w:rFonts w:ascii="Meiryo UI" w:eastAsia="Meiryo UI" w:hAnsi="Meiryo UI" w:hint="eastAsia"/>
        </w:rPr>
        <w:t>各メニューのトップ画面を表示し、</w:t>
      </w:r>
      <w:r w:rsidRPr="007F0D21">
        <w:rPr>
          <w:rFonts w:ascii="Meiryo UI" w:eastAsia="Meiryo UI" w:hAnsi="Meiryo UI" w:hint="eastAsia"/>
        </w:rPr>
        <w:t>サブメニューを表示する。</w:t>
      </w:r>
    </w:p>
    <w:p w14:paraId="5854FAD0" w14:textId="4EDDB8A4" w:rsidR="007B41A6" w:rsidRPr="007F0D21" w:rsidRDefault="007B41A6" w:rsidP="007B41A6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サブメニューが押されると、</w:t>
      </w:r>
      <w:r w:rsidR="004B16BA" w:rsidRPr="007F0D21">
        <w:rPr>
          <w:rFonts w:ascii="Meiryo UI" w:eastAsia="Meiryo UI" w:hAnsi="Meiryo UI" w:hint="eastAsia"/>
        </w:rPr>
        <w:t>セッションの内容を元に</w:t>
      </w:r>
      <w:r w:rsidRPr="007F0D21">
        <w:rPr>
          <w:rFonts w:ascii="Meiryo UI" w:eastAsia="Meiryo UI" w:hAnsi="Meiryo UI" w:hint="eastAsia"/>
        </w:rPr>
        <w:t>、</w:t>
      </w:r>
      <w:r w:rsidR="00E4033F">
        <w:rPr>
          <w:rFonts w:ascii="Meiryo UI" w:eastAsia="Meiryo UI" w:hAnsi="Meiryo UI" w:hint="eastAsia"/>
        </w:rPr>
        <w:t>サブメニューの画面を開く。</w:t>
      </w:r>
    </w:p>
    <w:p w14:paraId="3DC560F1" w14:textId="1E4C9388" w:rsidR="00422E41" w:rsidRDefault="00422E41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7AC48219" w14:textId="77777777" w:rsidR="00FC37F3" w:rsidRPr="007F0D21" w:rsidRDefault="00FC37F3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7FD1292" w14:textId="4B902CA1" w:rsidR="00422E41" w:rsidRPr="007F0D21" w:rsidRDefault="00E45CE0" w:rsidP="00422E41">
      <w:pPr>
        <w:pStyle w:val="21"/>
        <w:tabs>
          <w:tab w:val="num" w:pos="902"/>
        </w:tabs>
        <w:ind w:hanging="699"/>
        <w:rPr>
          <w:rFonts w:ascii="Meiryo UI" w:hAnsi="Meiryo UI"/>
        </w:rPr>
      </w:pPr>
      <w:bookmarkStart w:id="38" w:name="_Toc43210276"/>
      <w:r w:rsidRPr="007F0D21">
        <w:rPr>
          <w:rFonts w:ascii="Meiryo UI" w:hAnsi="Meiryo UI" w:hint="eastAsia"/>
        </w:rPr>
        <w:t>各画面での権限チェック</w:t>
      </w:r>
      <w:bookmarkEnd w:id="38"/>
    </w:p>
    <w:p w14:paraId="54B29CEE" w14:textId="009126CE" w:rsidR="00586115" w:rsidRPr="007F0D21" w:rsidRDefault="00586115" w:rsidP="00586115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各画面では、最初に画面のパスと、セッションのパスを比較し</w:t>
      </w:r>
      <w:r w:rsidR="00FA4E62">
        <w:rPr>
          <w:rFonts w:ascii="Meiryo UI" w:eastAsia="Meiryo UI" w:hAnsi="Meiryo UI" w:hint="eastAsia"/>
        </w:rPr>
        <w:t>、</w:t>
      </w:r>
      <w:r w:rsidR="00FA4E62" w:rsidRPr="007F0D21">
        <w:rPr>
          <w:rFonts w:ascii="Meiryo UI" w:eastAsia="Meiryo UI" w:hAnsi="Meiryo UI" w:hint="eastAsia"/>
        </w:rPr>
        <w:t>権限があるかチェックを行う。</w:t>
      </w:r>
    </w:p>
    <w:p w14:paraId="7BBDE78A" w14:textId="46633F5E" w:rsidR="00586115" w:rsidRPr="007F0D21" w:rsidRDefault="00586115" w:rsidP="00586115">
      <w:pPr>
        <w:pStyle w:val="a3"/>
        <w:ind w:left="615" w:firstLine="0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権限がない場合は、システムトップ画面へ戻るようにする。</w:t>
      </w:r>
    </w:p>
    <w:p w14:paraId="563E73DF" w14:textId="2E84B858" w:rsidR="00004757" w:rsidRPr="007F0D21" w:rsidRDefault="00004757" w:rsidP="00004757">
      <w:pPr>
        <w:pStyle w:val="a3"/>
        <w:numPr>
          <w:ilvl w:val="0"/>
          <w:numId w:val="13"/>
        </w:numPr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t>サブメニューの画面から推移され</w:t>
      </w:r>
      <w:r w:rsidR="006E5064" w:rsidRPr="007F0D21">
        <w:rPr>
          <w:rFonts w:ascii="Meiryo UI" w:eastAsia="Meiryo UI" w:hAnsi="Meiryo UI" w:hint="eastAsia"/>
        </w:rPr>
        <w:t>る</w:t>
      </w:r>
      <w:r w:rsidRPr="007F0D21">
        <w:rPr>
          <w:rFonts w:ascii="Meiryo UI" w:eastAsia="Meiryo UI" w:hAnsi="Meiryo UI" w:hint="eastAsia"/>
        </w:rPr>
        <w:t>画面の場合</w:t>
      </w:r>
      <w:r w:rsidR="00F20EC4" w:rsidRPr="007F0D21">
        <w:rPr>
          <w:rFonts w:ascii="Meiryo UI" w:eastAsia="Meiryo UI" w:hAnsi="Meiryo UI" w:hint="eastAsia"/>
        </w:rPr>
        <w:t>も同様にチェックを行う。</w:t>
      </w:r>
    </w:p>
    <w:p w14:paraId="23EAEF7F" w14:textId="77777777" w:rsidR="005840B3" w:rsidRPr="007F0D21" w:rsidRDefault="005840B3" w:rsidP="00422E41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19D7D873" w14:textId="08977066" w:rsidR="00422E41" w:rsidRPr="007F0D21" w:rsidRDefault="00422E41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4BFAA82" w14:textId="77777777" w:rsidR="00422E41" w:rsidRPr="007F0D21" w:rsidRDefault="00422E41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p w14:paraId="3C268B33" w14:textId="77777777" w:rsidR="00D52C09" w:rsidRPr="007F0D21" w:rsidRDefault="00D52C09" w:rsidP="007D1F43">
      <w:pPr>
        <w:pStyle w:val="a3"/>
        <w:ind w:left="606" w:hangingChars="300" w:hanging="606"/>
        <w:rPr>
          <w:rFonts w:ascii="Meiryo UI" w:eastAsia="Meiryo UI" w:hAnsi="Meiryo UI"/>
          <w:sz w:val="22"/>
        </w:rPr>
      </w:pPr>
    </w:p>
    <w:bookmarkEnd w:id="7"/>
    <w:bookmarkEnd w:id="8"/>
    <w:bookmarkEnd w:id="9"/>
    <w:p w14:paraId="7709FE90" w14:textId="085810C5" w:rsidR="002C594D" w:rsidRPr="007F0D21" w:rsidRDefault="00551771" w:rsidP="00551771">
      <w:pPr>
        <w:pStyle w:val="1"/>
        <w:ind w:left="426" w:hanging="426"/>
        <w:rPr>
          <w:rFonts w:ascii="Meiryo UI" w:eastAsia="Meiryo UI" w:hAnsi="Meiryo UI"/>
        </w:rPr>
      </w:pPr>
      <w:r w:rsidRPr="007F0D21">
        <w:rPr>
          <w:rFonts w:ascii="Meiryo UI" w:eastAsia="Meiryo UI" w:hAnsi="Meiryo UI" w:hint="eastAsia"/>
        </w:rPr>
        <w:lastRenderedPageBreak/>
        <w:t xml:space="preserve"> </w:t>
      </w:r>
      <w:bookmarkStart w:id="39" w:name="_Toc43210277"/>
      <w:r w:rsidR="002C594D" w:rsidRPr="007F0D21">
        <w:rPr>
          <w:rFonts w:ascii="Meiryo UI" w:eastAsia="Meiryo UI" w:hAnsi="Meiryo UI" w:hint="eastAsia"/>
        </w:rPr>
        <w:t>改定履歴</w:t>
      </w:r>
      <w:bookmarkEnd w:id="39"/>
    </w:p>
    <w:p w14:paraId="5577D977" w14:textId="77777777" w:rsidR="00B94B15" w:rsidRPr="007F0D21" w:rsidRDefault="00B94B15">
      <w:pPr>
        <w:spacing w:afterLines="50" w:after="120"/>
        <w:rPr>
          <w:rFonts w:ascii="Meiryo UI" w:eastAsia="Meiryo UI" w:hAnsi="Meiryo UI"/>
          <w:b/>
          <w:bCs/>
          <w:sz w:val="24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74"/>
        <w:gridCol w:w="5071"/>
        <w:gridCol w:w="991"/>
        <w:gridCol w:w="991"/>
        <w:gridCol w:w="1121"/>
      </w:tblGrid>
      <w:tr w:rsidR="00B94B15" w:rsidRPr="007F0D21" w14:paraId="2D5CD82E" w14:textId="77777777">
        <w:tc>
          <w:tcPr>
            <w:tcW w:w="786" w:type="dxa"/>
            <w:tcBorders>
              <w:bottom w:val="double" w:sz="4" w:space="0" w:color="auto"/>
            </w:tcBorders>
            <w:shd w:val="clear" w:color="auto" w:fill="C0C0C0"/>
          </w:tcPr>
          <w:p w14:paraId="71DE8D82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ＮＯ</w:t>
            </w:r>
          </w:p>
        </w:tc>
        <w:tc>
          <w:tcPr>
            <w:tcW w:w="5218" w:type="dxa"/>
            <w:tcBorders>
              <w:bottom w:val="double" w:sz="4" w:space="0" w:color="auto"/>
            </w:tcBorders>
            <w:shd w:val="clear" w:color="auto" w:fill="C0C0C0"/>
          </w:tcPr>
          <w:p w14:paraId="01E7A7EC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内    容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2F21A73B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承認</w:t>
            </w:r>
          </w:p>
        </w:tc>
        <w:tc>
          <w:tcPr>
            <w:tcW w:w="1009" w:type="dxa"/>
            <w:tcBorders>
              <w:bottom w:val="double" w:sz="4" w:space="0" w:color="auto"/>
            </w:tcBorders>
            <w:shd w:val="clear" w:color="auto" w:fill="C0C0C0"/>
          </w:tcPr>
          <w:p w14:paraId="39195981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担当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C0C0C0"/>
          </w:tcPr>
          <w:p w14:paraId="1C8B76E4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</w:rPr>
            </w:pPr>
            <w:r w:rsidRPr="007F0D21">
              <w:rPr>
                <w:rFonts w:ascii="Meiryo UI" w:eastAsia="Meiryo UI" w:hAnsi="Meiryo UI" w:hint="eastAsia"/>
              </w:rPr>
              <w:t>日付</w:t>
            </w:r>
          </w:p>
        </w:tc>
      </w:tr>
      <w:tr w:rsidR="00B94B15" w:rsidRPr="007F0D21" w14:paraId="498E0552" w14:textId="77777777">
        <w:trPr>
          <w:trHeight w:val="50"/>
        </w:trPr>
        <w:tc>
          <w:tcPr>
            <w:tcW w:w="786" w:type="dxa"/>
            <w:tcBorders>
              <w:top w:val="double" w:sz="4" w:space="0" w:color="auto"/>
            </w:tcBorders>
          </w:tcPr>
          <w:p w14:paraId="5DDE1DE6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7F0D21">
              <w:rPr>
                <w:rFonts w:ascii="Meiryo UI" w:eastAsia="Meiryo UI" w:hAnsi="Meiryo UI" w:hint="eastAsia"/>
                <w:sz w:val="20"/>
              </w:rPr>
              <w:t>０</w:t>
            </w:r>
          </w:p>
        </w:tc>
        <w:tc>
          <w:tcPr>
            <w:tcW w:w="5218" w:type="dxa"/>
            <w:tcBorders>
              <w:top w:val="double" w:sz="4" w:space="0" w:color="auto"/>
            </w:tcBorders>
          </w:tcPr>
          <w:p w14:paraId="2D2DDB72" w14:textId="77777777" w:rsidR="00B94B15" w:rsidRPr="007F0D21" w:rsidRDefault="00B94B15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  <w:r w:rsidRPr="007F0D21">
              <w:rPr>
                <w:rFonts w:ascii="Meiryo UI" w:eastAsia="Meiryo UI" w:hAnsi="Meiryo UI" w:hint="eastAsia"/>
                <w:sz w:val="20"/>
              </w:rPr>
              <w:t>初版発行</w:t>
            </w: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5348648D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  <w:tcBorders>
              <w:top w:val="double" w:sz="4" w:space="0" w:color="auto"/>
            </w:tcBorders>
          </w:tcPr>
          <w:p w14:paraId="1B4661A5" w14:textId="77777777" w:rsidR="00B94B15" w:rsidRPr="007F0D21" w:rsidRDefault="008C3B62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  <w:r w:rsidRPr="007F0D21">
              <w:rPr>
                <w:rFonts w:ascii="Meiryo UI" w:eastAsia="Meiryo UI" w:hAnsi="Meiryo UI" w:hint="eastAsia"/>
                <w:sz w:val="20"/>
              </w:rPr>
              <w:t>西田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61CCA69" w14:textId="500FC2CB" w:rsidR="00B94B15" w:rsidRPr="007F0D21" w:rsidRDefault="00B524BB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  <w:r w:rsidRPr="007F0D21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="00B524F7" w:rsidRPr="007F0D21">
              <w:rPr>
                <w:rFonts w:ascii="Meiryo UI" w:eastAsia="Meiryo UI" w:hAnsi="Meiryo UI" w:hint="eastAsia"/>
                <w:w w:val="90"/>
                <w:sz w:val="20"/>
              </w:rPr>
              <w:t>20</w:t>
            </w:r>
            <w:r w:rsidRPr="007F0D21">
              <w:rPr>
                <w:rFonts w:ascii="Meiryo UI" w:eastAsia="Meiryo UI" w:hAnsi="Meiryo UI" w:hint="eastAsia"/>
                <w:w w:val="90"/>
                <w:sz w:val="20"/>
              </w:rPr>
              <w:t>-</w:t>
            </w:r>
            <w:r w:rsidR="00D132FF">
              <w:rPr>
                <w:rFonts w:ascii="Meiryo UI" w:eastAsia="Meiryo UI" w:hAnsi="Meiryo UI" w:hint="eastAsia"/>
                <w:w w:val="90"/>
                <w:sz w:val="20"/>
              </w:rPr>
              <w:t>7</w:t>
            </w:r>
            <w:r w:rsidRPr="007F0D21">
              <w:rPr>
                <w:rFonts w:ascii="Meiryo UI" w:eastAsia="Meiryo UI" w:hAnsi="Meiryo UI" w:hint="eastAsia"/>
                <w:w w:val="90"/>
                <w:sz w:val="20"/>
              </w:rPr>
              <w:t>-</w:t>
            </w:r>
            <w:r w:rsidR="00D132FF">
              <w:rPr>
                <w:rFonts w:ascii="Meiryo UI" w:eastAsia="Meiryo UI" w:hAnsi="Meiryo UI" w:hint="eastAsia"/>
                <w:w w:val="90"/>
                <w:sz w:val="20"/>
              </w:rPr>
              <w:t>3</w:t>
            </w:r>
          </w:p>
        </w:tc>
      </w:tr>
      <w:tr w:rsidR="002D791D" w:rsidRPr="007F0D21" w14:paraId="36ECDE41" w14:textId="77777777">
        <w:tc>
          <w:tcPr>
            <w:tcW w:w="786" w:type="dxa"/>
          </w:tcPr>
          <w:p w14:paraId="686EF946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045DCE25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DBA2182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8A43752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1EEAF60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F0D21" w14:paraId="0E43AD2F" w14:textId="77777777">
        <w:tc>
          <w:tcPr>
            <w:tcW w:w="786" w:type="dxa"/>
          </w:tcPr>
          <w:p w14:paraId="3817458C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FD3CED8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BB31D2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171E4D8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5964E21F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F0D21" w14:paraId="190D452F" w14:textId="77777777">
        <w:tc>
          <w:tcPr>
            <w:tcW w:w="786" w:type="dxa"/>
          </w:tcPr>
          <w:p w14:paraId="5557A97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1F0CCEFD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496D7F73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8BF39D2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2B19D501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F0D21" w14:paraId="1CCF0C8F" w14:textId="77777777">
        <w:tc>
          <w:tcPr>
            <w:tcW w:w="786" w:type="dxa"/>
          </w:tcPr>
          <w:p w14:paraId="2D23C9EF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51068F98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03BF95C9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67E1F22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62136322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2D791D" w:rsidRPr="007F0D21" w14:paraId="3A36E716" w14:textId="77777777">
        <w:tc>
          <w:tcPr>
            <w:tcW w:w="786" w:type="dxa"/>
          </w:tcPr>
          <w:p w14:paraId="4E21916E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78D50DBD" w14:textId="77777777" w:rsidR="002D791D" w:rsidRPr="007F0D21" w:rsidRDefault="002D791D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207CF144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74407CDD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69032F35" w14:textId="77777777" w:rsidR="002D791D" w:rsidRPr="007F0D21" w:rsidRDefault="002D791D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  <w:tr w:rsidR="00B94B15" w:rsidRPr="007F0D21" w14:paraId="23D44B20" w14:textId="77777777">
        <w:tc>
          <w:tcPr>
            <w:tcW w:w="786" w:type="dxa"/>
          </w:tcPr>
          <w:p w14:paraId="674C00DF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5218" w:type="dxa"/>
          </w:tcPr>
          <w:p w14:paraId="69CA4898" w14:textId="77777777" w:rsidR="00B94B15" w:rsidRPr="007F0D21" w:rsidRDefault="00B94B15">
            <w:pPr>
              <w:pStyle w:val="a2"/>
              <w:ind w:left="0" w:firstLine="0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104FEA67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009" w:type="dxa"/>
          </w:tcPr>
          <w:p w14:paraId="64E03C92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sz w:val="20"/>
              </w:rPr>
            </w:pPr>
          </w:p>
        </w:tc>
        <w:tc>
          <w:tcPr>
            <w:tcW w:w="1134" w:type="dxa"/>
          </w:tcPr>
          <w:p w14:paraId="09808E00" w14:textId="77777777" w:rsidR="00B94B15" w:rsidRPr="007F0D21" w:rsidRDefault="00B94B15">
            <w:pPr>
              <w:pStyle w:val="a2"/>
              <w:ind w:left="0" w:firstLine="0"/>
              <w:jc w:val="center"/>
              <w:rPr>
                <w:rFonts w:ascii="Meiryo UI" w:eastAsia="Meiryo UI" w:hAnsi="Meiryo UI"/>
                <w:w w:val="90"/>
                <w:sz w:val="20"/>
              </w:rPr>
            </w:pPr>
          </w:p>
        </w:tc>
      </w:tr>
    </w:tbl>
    <w:p w14:paraId="2252DC26" w14:textId="77777777" w:rsidR="00B94B15" w:rsidRPr="007F0D21" w:rsidRDefault="00B94B15">
      <w:pPr>
        <w:pStyle w:val="a3"/>
        <w:ind w:left="0" w:firstLine="0"/>
        <w:rPr>
          <w:rFonts w:ascii="Meiryo UI" w:eastAsia="Meiryo UI" w:hAnsi="Meiryo UI"/>
        </w:rPr>
      </w:pPr>
    </w:p>
    <w:sectPr w:rsidR="00B94B15" w:rsidRPr="007F0D21" w:rsidSect="003B6B4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1134" w:bottom="964" w:left="1588" w:header="0" w:footer="0" w:gutter="0"/>
      <w:pgBorders w:offsetFrom="page">
        <w:bottom w:val="doub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5D60C" w14:textId="77777777" w:rsidR="00F42C33" w:rsidRDefault="00F42C33">
      <w:r>
        <w:separator/>
      </w:r>
    </w:p>
  </w:endnote>
  <w:endnote w:type="continuationSeparator" w:id="0">
    <w:p w14:paraId="0CEA31E4" w14:textId="77777777" w:rsidR="00F42C33" w:rsidRDefault="00F4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標準明朝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標準ゴシック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6DCCE" w14:textId="77777777" w:rsidR="00F42C33" w:rsidRDefault="00F42C33">
    <w:pPr>
      <w:pStyle w:val="aa"/>
      <w:pBdr>
        <w:top w:val="thickThinSmallGap" w:sz="24" w:space="1" w:color="auto"/>
      </w:pBdr>
      <w:spacing w:line="240" w:lineRule="exact"/>
      <w:rPr>
        <w:rStyle w:val="ab"/>
      </w:rPr>
    </w:pPr>
  </w:p>
  <w:p w14:paraId="21E1B742" w14:textId="77777777" w:rsidR="00F42C33" w:rsidRDefault="00F42C33">
    <w:pPr>
      <w:pStyle w:val="aa"/>
      <w:spacing w:line="240" w:lineRule="exact"/>
      <w:ind w:left="-397" w:hanging="96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0A6FBB">
      <w:rPr>
        <w:rStyle w:val="ab"/>
        <w:noProof/>
      </w:rPr>
      <w:t>14</w:t>
    </w:r>
    <w:r>
      <w:rPr>
        <w:rStyle w:val="ab"/>
      </w:rPr>
      <w:fldChar w:fldCharType="end"/>
    </w:r>
  </w:p>
  <w:p w14:paraId="6B403272" w14:textId="77777777" w:rsidR="00F42C33" w:rsidRDefault="00F42C33">
    <w:pPr>
      <w:pStyle w:val="aa"/>
      <w:spacing w:line="240" w:lineRule="exact"/>
    </w:pPr>
  </w:p>
  <w:p w14:paraId="18DC2698" w14:textId="77777777" w:rsidR="00F42C33" w:rsidRDefault="00F42C33">
    <w:pPr>
      <w:pStyle w:val="aa"/>
      <w:spacing w:line="24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2E12" w14:textId="77777777" w:rsidR="00F42C33" w:rsidRDefault="00F42C33">
    <w:pPr>
      <w:pStyle w:val="aa"/>
      <w:pBdr>
        <w:bottom w:val="thickThinSmallGap" w:sz="2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5FBAF" w14:textId="77777777" w:rsidR="00F42C33" w:rsidRDefault="00F42C33">
      <w:r>
        <w:separator/>
      </w:r>
    </w:p>
  </w:footnote>
  <w:footnote w:type="continuationSeparator" w:id="0">
    <w:p w14:paraId="0ACAAF38" w14:textId="77777777" w:rsidR="00F42C33" w:rsidRDefault="00F42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5C497" w14:textId="77777777" w:rsidR="00F42C33" w:rsidRDefault="00F42C33">
    <w:pPr>
      <w:pStyle w:val="a9"/>
      <w:pBdr>
        <w:bottom w:val="thinThickSmallGap" w:sz="24" w:space="1" w:color="auto"/>
      </w:pBdr>
      <w:tabs>
        <w:tab w:val="clear" w:pos="4252"/>
        <w:tab w:val="clear" w:pos="8504"/>
        <w:tab w:val="right" w:pos="9600"/>
      </w:tabs>
      <w:autoSpaceDE w:val="0"/>
      <w:autoSpaceDN w:val="0"/>
      <w:spacing w:after="240" w:line="300" w:lineRule="atLeast"/>
      <w:textAlignment w:val="bottom"/>
      <w:rPr>
        <w:rFonts w:ascii="標準ゴシック" w:eastAsia="標準ゴシック"/>
        <w:b/>
        <w:sz w:val="24"/>
      </w:rPr>
    </w:pPr>
  </w:p>
  <w:p w14:paraId="0DE3C5B3" w14:textId="77777777" w:rsidR="00F42C33" w:rsidRPr="00D675F4" w:rsidRDefault="00F42C33">
    <w:pPr>
      <w:pStyle w:val="a9"/>
      <w:pBdr>
        <w:bottom w:val="thinThickSmallGap" w:sz="24" w:space="1" w:color="auto"/>
      </w:pBdr>
      <w:tabs>
        <w:tab w:val="clear" w:pos="4252"/>
        <w:tab w:val="clear" w:pos="8504"/>
        <w:tab w:val="right" w:pos="9120"/>
      </w:tabs>
      <w:autoSpaceDE w:val="0"/>
      <w:autoSpaceDN w:val="0"/>
      <w:spacing w:after="240" w:line="300" w:lineRule="atLeast"/>
      <w:textAlignment w:val="bottom"/>
      <w:rPr>
        <w:rFonts w:ascii="Meiryo UI" w:eastAsia="Meiryo UI" w:hAnsi="Meiryo UI"/>
        <w:bCs/>
        <w:iCs/>
        <w:color w:val="C0C0C0"/>
        <w:spacing w:val="-20"/>
        <w:sz w:val="20"/>
      </w:rPr>
    </w:pPr>
    <w:r>
      <w:rPr>
        <w:rFonts w:ascii="標準ゴシック" w:eastAsia="標準ゴシック"/>
        <w:b/>
        <w:sz w:val="24"/>
      </w:rPr>
      <w:tab/>
    </w:r>
    <w:r w:rsidRPr="00D675F4">
      <w:rPr>
        <w:rFonts w:ascii="Meiryo UI" w:eastAsia="Meiryo UI" w:hAnsi="Meiryo UI" w:hint="eastAsia"/>
        <w:bCs/>
        <w:iCs/>
        <w:color w:val="C0C0C0"/>
        <w:sz w:val="20"/>
      </w:rPr>
      <w:t xml:space="preserve">生産管理システム　</w:t>
    </w:r>
    <w:r>
      <w:rPr>
        <w:rFonts w:ascii="Meiryo UI" w:eastAsia="Meiryo UI" w:hAnsi="Meiryo UI" w:hint="eastAsia"/>
        <w:bCs/>
        <w:iCs/>
        <w:color w:val="C0C0C0"/>
        <w:sz w:val="20"/>
      </w:rPr>
      <w:t>共通処理</w:t>
    </w:r>
    <w:r w:rsidRPr="00D675F4">
      <w:rPr>
        <w:rFonts w:ascii="Meiryo UI" w:eastAsia="Meiryo UI" w:hAnsi="Meiryo UI" w:hint="eastAsia"/>
        <w:bCs/>
        <w:iCs/>
        <w:color w:val="C0C0C0"/>
        <w:sz w:val="20"/>
      </w:rPr>
      <w:t>仕様書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0DE52" w14:textId="77777777" w:rsidR="00F42C33" w:rsidRDefault="00F42C33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5C1DAFDA" w14:textId="77777777" w:rsidR="00F42C33" w:rsidRDefault="00F42C33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line="300" w:lineRule="atLeast"/>
      <w:textAlignment w:val="bottom"/>
      <w:rPr>
        <w:rFonts w:ascii="標準ゴシック" w:eastAsia="標準ゴシック"/>
        <w:b/>
        <w:sz w:val="24"/>
      </w:rPr>
    </w:pPr>
  </w:p>
  <w:p w14:paraId="79F023A5" w14:textId="77777777" w:rsidR="00F42C33" w:rsidRDefault="00F42C33">
    <w:pPr>
      <w:pStyle w:val="a9"/>
      <w:tabs>
        <w:tab w:val="clear" w:pos="4252"/>
        <w:tab w:val="clear" w:pos="8504"/>
        <w:tab w:val="right" w:pos="9923"/>
      </w:tabs>
      <w:autoSpaceDE w:val="0"/>
      <w:autoSpaceDN w:val="0"/>
      <w:spacing w:after="240" w:line="300" w:lineRule="atLeast"/>
      <w:textAlignment w:val="bottom"/>
      <w:rPr>
        <w:rFonts w:ascii="ＭＳ Ｐゴシック" w:eastAsia="ＭＳ Ｐゴシック" w:hAnsi="Algerian"/>
        <w:b/>
        <w:i/>
        <w:spacing w:val="-20"/>
        <w:sz w:val="20"/>
      </w:rPr>
    </w:pPr>
    <w:r>
      <w:rPr>
        <w:rFonts w:ascii="ＭＳ Ｐゴシック" w:eastAsia="ＭＳ Ｐゴシック"/>
        <w:b/>
        <w:sz w:val="20"/>
      </w:rPr>
      <w:tab/>
    </w:r>
    <w:r>
      <w:rPr>
        <w:rFonts w:ascii="ＭＳ Ｐゴシック" w:eastAsia="ＭＳ Ｐゴシック" w:hint="eastAsia"/>
        <w:vanish/>
        <w:sz w:val="20"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88E4E6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39A8591A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F0EA892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1996EFB0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4B903852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3AC2D4A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434E84E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9082E9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0AAF538"/>
    <w:lvl w:ilvl="0">
      <w:start w:val="1"/>
      <w:numFmt w:val="decimal"/>
      <w:pStyle w:val="a"/>
      <w:lvlText w:val="%1."/>
      <w:lvlJc w:val="left"/>
      <w:pPr>
        <w:tabs>
          <w:tab w:val="num" w:pos="24798"/>
        </w:tabs>
        <w:ind w:left="24798" w:hanging="360"/>
      </w:pPr>
    </w:lvl>
  </w:abstractNum>
  <w:abstractNum w:abstractNumId="9" w15:restartNumberingAfterBreak="0">
    <w:nsid w:val="FFFFFF89"/>
    <w:multiLevelType w:val="singleLevel"/>
    <w:tmpl w:val="9BE427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BA9A2004"/>
    <w:lvl w:ilvl="0">
      <w:start w:val="1"/>
      <w:numFmt w:val="decimalFullWidth"/>
      <w:pStyle w:val="1"/>
      <w:lvlText w:val="第%1章"/>
      <w:lvlJc w:val="left"/>
      <w:pPr>
        <w:ind w:left="425" w:hanging="425"/>
      </w:pPr>
    </w:lvl>
    <w:lvl w:ilvl="1">
      <w:start w:val="1"/>
      <w:numFmt w:val="decimalFullWidth"/>
      <w:pStyle w:val="21"/>
      <w:lvlText w:val="第%2節"/>
      <w:lvlJc w:val="left"/>
      <w:pPr>
        <w:ind w:left="994" w:hanging="426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pStyle w:val="31"/>
      <w:lvlText w:val="第%3項"/>
      <w:lvlJc w:val="left"/>
      <w:pPr>
        <w:ind w:left="1276" w:hanging="425"/>
      </w:pPr>
      <w:rPr>
        <w:rFonts w:ascii="Meiryo UI" w:eastAsia="Meiryo UI" w:hAnsi="Meiryo UI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9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pStyle w:val="41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1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abstractNum w:abstractNumId="11" w15:restartNumberingAfterBreak="0">
    <w:nsid w:val="13BF395B"/>
    <w:multiLevelType w:val="hybridMultilevel"/>
    <w:tmpl w:val="79EA6708"/>
    <w:lvl w:ilvl="0" w:tplc="0409000B">
      <w:start w:val="1"/>
      <w:numFmt w:val="bullet"/>
      <w:lvlText w:val=""/>
      <w:lvlJc w:val="left"/>
      <w:pPr>
        <w:ind w:left="997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62" w:hanging="420"/>
      </w:pPr>
      <w:rPr>
        <w:rFonts w:ascii="Wingdings" w:hAnsi="Wingdings" w:hint="default"/>
      </w:rPr>
    </w:lvl>
  </w:abstractNum>
  <w:abstractNum w:abstractNumId="12" w15:restartNumberingAfterBreak="0">
    <w:nsid w:val="536D3C85"/>
    <w:multiLevelType w:val="hybridMultilevel"/>
    <w:tmpl w:val="4732D838"/>
    <w:lvl w:ilvl="0" w:tplc="15E0A2FC">
      <w:numFmt w:val="bullet"/>
      <w:lvlText w:val="・"/>
      <w:lvlJc w:val="left"/>
      <w:pPr>
        <w:ind w:left="615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3" w15:restartNumberingAfterBreak="0">
    <w:nsid w:val="6F2114A8"/>
    <w:multiLevelType w:val="hybridMultilevel"/>
    <w:tmpl w:val="9FCE3BDC"/>
    <w:lvl w:ilvl="0" w:tplc="0409000B">
      <w:start w:val="1"/>
      <w:numFmt w:val="bullet"/>
      <w:lvlText w:val=""/>
      <w:lvlJc w:val="left"/>
      <w:pPr>
        <w:ind w:left="615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14" w15:restartNumberingAfterBreak="0">
    <w:nsid w:val="74FA6E12"/>
    <w:multiLevelType w:val="hybridMultilevel"/>
    <w:tmpl w:val="02CCCBA8"/>
    <w:lvl w:ilvl="0" w:tplc="2768471A">
      <w:start w:val="1"/>
      <w:numFmt w:val="decimalFullWidth"/>
      <w:lvlText w:val="（%1）"/>
      <w:lvlJc w:val="left"/>
      <w:pPr>
        <w:ind w:left="110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ind w:left="2062" w:hanging="420"/>
      </w:pPr>
    </w:lvl>
    <w:lvl w:ilvl="4" w:tplc="04090017" w:tentative="1">
      <w:start w:val="1"/>
      <w:numFmt w:val="aiueoFullWidth"/>
      <w:lvlText w:val="(%5)"/>
      <w:lvlJc w:val="left"/>
      <w:pPr>
        <w:ind w:left="24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ind w:left="3322" w:hanging="420"/>
      </w:pPr>
    </w:lvl>
    <w:lvl w:ilvl="7" w:tplc="04090017" w:tentative="1">
      <w:start w:val="1"/>
      <w:numFmt w:val="aiueoFullWidth"/>
      <w:lvlText w:val="(%8)"/>
      <w:lvlJc w:val="left"/>
      <w:pPr>
        <w:ind w:left="37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62" w:hanging="42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  <w:num w:numId="15">
    <w:abstractNumId w:val="1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bordersDoNotSurroundHeader/>
  <w:bordersDoNotSurroundFooter/>
  <w:hideSpelling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2"/>
  <w:drawingGridVerticalSpacing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53249" fill="f" fillcolor="white">
      <v:fill color="white" on="f"/>
      <v:stroke weight="1pt"/>
      <v:textbox inset="5.85pt,.7pt,5.85pt,.7pt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MarginAdjustment2" w:val="15.9 mm,8.2 pt"/>
    <w:docVar w:name="CharSpaceMode" w:val=" 0"/>
    <w:docVar w:name="HeaderDateTimeMode" w:val=" 0"/>
    <w:docVar w:name="HeaderDateTimeOpt" w:val=" 0"/>
    <w:docVar w:name="HeaderDocInfoMode" w:val=" 0"/>
    <w:docVar w:name="HeaderDocInfoOpt" w:val=" 0"/>
    <w:docVar w:name="HeaderPageNumberMode" w:val=" 0"/>
    <w:docVar w:name="OverlayMode" w:val=" 0"/>
    <w:docVar w:name="PageNUp" w:val=" 1"/>
  </w:docVars>
  <w:rsids>
    <w:rsidRoot w:val="00424045"/>
    <w:rsid w:val="00001765"/>
    <w:rsid w:val="00003786"/>
    <w:rsid w:val="00003CFA"/>
    <w:rsid w:val="000042E9"/>
    <w:rsid w:val="00004757"/>
    <w:rsid w:val="000100F2"/>
    <w:rsid w:val="00011F81"/>
    <w:rsid w:val="00013024"/>
    <w:rsid w:val="0001667E"/>
    <w:rsid w:val="0001703D"/>
    <w:rsid w:val="00017411"/>
    <w:rsid w:val="00021AD2"/>
    <w:rsid w:val="000220B9"/>
    <w:rsid w:val="00024C3B"/>
    <w:rsid w:val="000305EE"/>
    <w:rsid w:val="00030E7D"/>
    <w:rsid w:val="00031658"/>
    <w:rsid w:val="00031FDF"/>
    <w:rsid w:val="00033296"/>
    <w:rsid w:val="00034463"/>
    <w:rsid w:val="00035C05"/>
    <w:rsid w:val="00036529"/>
    <w:rsid w:val="0003692E"/>
    <w:rsid w:val="00036D87"/>
    <w:rsid w:val="00037412"/>
    <w:rsid w:val="000416F7"/>
    <w:rsid w:val="0004174D"/>
    <w:rsid w:val="00042726"/>
    <w:rsid w:val="00051FAD"/>
    <w:rsid w:val="00052015"/>
    <w:rsid w:val="00053D8A"/>
    <w:rsid w:val="00057125"/>
    <w:rsid w:val="00061062"/>
    <w:rsid w:val="00061302"/>
    <w:rsid w:val="00061751"/>
    <w:rsid w:val="00061AC8"/>
    <w:rsid w:val="00061B5B"/>
    <w:rsid w:val="00063584"/>
    <w:rsid w:val="00063C75"/>
    <w:rsid w:val="00065CA3"/>
    <w:rsid w:val="0006759B"/>
    <w:rsid w:val="000707E9"/>
    <w:rsid w:val="00071226"/>
    <w:rsid w:val="000722FC"/>
    <w:rsid w:val="00072606"/>
    <w:rsid w:val="00072D6B"/>
    <w:rsid w:val="00083869"/>
    <w:rsid w:val="00084905"/>
    <w:rsid w:val="00087508"/>
    <w:rsid w:val="00090024"/>
    <w:rsid w:val="000913EA"/>
    <w:rsid w:val="00091EC9"/>
    <w:rsid w:val="0009281D"/>
    <w:rsid w:val="00093E01"/>
    <w:rsid w:val="00094128"/>
    <w:rsid w:val="00094C16"/>
    <w:rsid w:val="000A0D79"/>
    <w:rsid w:val="000A2BDB"/>
    <w:rsid w:val="000A6FBB"/>
    <w:rsid w:val="000A75A9"/>
    <w:rsid w:val="000A7C15"/>
    <w:rsid w:val="000B05F8"/>
    <w:rsid w:val="000B28CE"/>
    <w:rsid w:val="000B431D"/>
    <w:rsid w:val="000B52C5"/>
    <w:rsid w:val="000C06E2"/>
    <w:rsid w:val="000C12C9"/>
    <w:rsid w:val="000C18AF"/>
    <w:rsid w:val="000C1D9F"/>
    <w:rsid w:val="000C484E"/>
    <w:rsid w:val="000C5164"/>
    <w:rsid w:val="000C51AA"/>
    <w:rsid w:val="000C7FC6"/>
    <w:rsid w:val="000D2A50"/>
    <w:rsid w:val="000D2F03"/>
    <w:rsid w:val="000D3B29"/>
    <w:rsid w:val="000D511E"/>
    <w:rsid w:val="000D5442"/>
    <w:rsid w:val="000D7333"/>
    <w:rsid w:val="000E0F66"/>
    <w:rsid w:val="000E2261"/>
    <w:rsid w:val="000E43F6"/>
    <w:rsid w:val="000E4888"/>
    <w:rsid w:val="000E4D9F"/>
    <w:rsid w:val="000E5FE2"/>
    <w:rsid w:val="000E6453"/>
    <w:rsid w:val="000E6907"/>
    <w:rsid w:val="000E7025"/>
    <w:rsid w:val="000E7027"/>
    <w:rsid w:val="000E7A83"/>
    <w:rsid w:val="000F044F"/>
    <w:rsid w:val="000F0CD3"/>
    <w:rsid w:val="000F1230"/>
    <w:rsid w:val="000F2135"/>
    <w:rsid w:val="000F7242"/>
    <w:rsid w:val="000F7C32"/>
    <w:rsid w:val="0010010D"/>
    <w:rsid w:val="00100EB8"/>
    <w:rsid w:val="00102EDC"/>
    <w:rsid w:val="00103313"/>
    <w:rsid w:val="0010458F"/>
    <w:rsid w:val="00106011"/>
    <w:rsid w:val="00106DDF"/>
    <w:rsid w:val="00107C3D"/>
    <w:rsid w:val="00111591"/>
    <w:rsid w:val="00112982"/>
    <w:rsid w:val="0011449F"/>
    <w:rsid w:val="00114913"/>
    <w:rsid w:val="001156C1"/>
    <w:rsid w:val="001156E7"/>
    <w:rsid w:val="001200A1"/>
    <w:rsid w:val="0012266F"/>
    <w:rsid w:val="00122706"/>
    <w:rsid w:val="00130DA2"/>
    <w:rsid w:val="0013173E"/>
    <w:rsid w:val="0013293E"/>
    <w:rsid w:val="0013453F"/>
    <w:rsid w:val="00135D43"/>
    <w:rsid w:val="0013777B"/>
    <w:rsid w:val="00144F41"/>
    <w:rsid w:val="00151A54"/>
    <w:rsid w:val="0015256F"/>
    <w:rsid w:val="001525C0"/>
    <w:rsid w:val="001549D2"/>
    <w:rsid w:val="00155B1C"/>
    <w:rsid w:val="00155DEC"/>
    <w:rsid w:val="00157124"/>
    <w:rsid w:val="00157573"/>
    <w:rsid w:val="00160DC1"/>
    <w:rsid w:val="001624A2"/>
    <w:rsid w:val="00162DFF"/>
    <w:rsid w:val="001637B3"/>
    <w:rsid w:val="00163B35"/>
    <w:rsid w:val="0016525A"/>
    <w:rsid w:val="0016664C"/>
    <w:rsid w:val="00167FD9"/>
    <w:rsid w:val="00170BE3"/>
    <w:rsid w:val="0017120B"/>
    <w:rsid w:val="00172B62"/>
    <w:rsid w:val="001735DF"/>
    <w:rsid w:val="00174EF5"/>
    <w:rsid w:val="001777C1"/>
    <w:rsid w:val="001800BA"/>
    <w:rsid w:val="00180D6A"/>
    <w:rsid w:val="00182892"/>
    <w:rsid w:val="00182DF0"/>
    <w:rsid w:val="00183679"/>
    <w:rsid w:val="00185CCA"/>
    <w:rsid w:val="00186868"/>
    <w:rsid w:val="0019198F"/>
    <w:rsid w:val="0019259F"/>
    <w:rsid w:val="00193B14"/>
    <w:rsid w:val="001944AB"/>
    <w:rsid w:val="00195280"/>
    <w:rsid w:val="001975B0"/>
    <w:rsid w:val="001A08BE"/>
    <w:rsid w:val="001A243B"/>
    <w:rsid w:val="001A2B26"/>
    <w:rsid w:val="001A2FB0"/>
    <w:rsid w:val="001A50C1"/>
    <w:rsid w:val="001B0CE6"/>
    <w:rsid w:val="001B0E19"/>
    <w:rsid w:val="001B2E87"/>
    <w:rsid w:val="001B38B2"/>
    <w:rsid w:val="001B480A"/>
    <w:rsid w:val="001B6C60"/>
    <w:rsid w:val="001B7DD3"/>
    <w:rsid w:val="001C2427"/>
    <w:rsid w:val="001C34D6"/>
    <w:rsid w:val="001C3EB4"/>
    <w:rsid w:val="001C4592"/>
    <w:rsid w:val="001C4899"/>
    <w:rsid w:val="001C5EBD"/>
    <w:rsid w:val="001C6A38"/>
    <w:rsid w:val="001D010B"/>
    <w:rsid w:val="001D01B3"/>
    <w:rsid w:val="001D0330"/>
    <w:rsid w:val="001D06B8"/>
    <w:rsid w:val="001D0841"/>
    <w:rsid w:val="001D0C65"/>
    <w:rsid w:val="001D2481"/>
    <w:rsid w:val="001D314F"/>
    <w:rsid w:val="001D5064"/>
    <w:rsid w:val="001D5EB9"/>
    <w:rsid w:val="001D7297"/>
    <w:rsid w:val="001E412C"/>
    <w:rsid w:val="001E5185"/>
    <w:rsid w:val="001E51B6"/>
    <w:rsid w:val="001E76D7"/>
    <w:rsid w:val="001F01B4"/>
    <w:rsid w:val="001F11AC"/>
    <w:rsid w:val="001F14CC"/>
    <w:rsid w:val="001F4643"/>
    <w:rsid w:val="001F4A11"/>
    <w:rsid w:val="001F5273"/>
    <w:rsid w:val="001F77E5"/>
    <w:rsid w:val="00201458"/>
    <w:rsid w:val="00201528"/>
    <w:rsid w:val="00203CC3"/>
    <w:rsid w:val="00203F91"/>
    <w:rsid w:val="00204C11"/>
    <w:rsid w:val="002059E6"/>
    <w:rsid w:val="00206A67"/>
    <w:rsid w:val="00212283"/>
    <w:rsid w:val="002137B8"/>
    <w:rsid w:val="00215570"/>
    <w:rsid w:val="002155C5"/>
    <w:rsid w:val="002157F0"/>
    <w:rsid w:val="00215FF5"/>
    <w:rsid w:val="002164C0"/>
    <w:rsid w:val="002165C4"/>
    <w:rsid w:val="00216B1A"/>
    <w:rsid w:val="00216D4D"/>
    <w:rsid w:val="002201E0"/>
    <w:rsid w:val="00220CF9"/>
    <w:rsid w:val="00221F86"/>
    <w:rsid w:val="002225CD"/>
    <w:rsid w:val="0022273D"/>
    <w:rsid w:val="00223CD3"/>
    <w:rsid w:val="002264F4"/>
    <w:rsid w:val="00227D24"/>
    <w:rsid w:val="0023084E"/>
    <w:rsid w:val="002311F4"/>
    <w:rsid w:val="002322E0"/>
    <w:rsid w:val="00234B9C"/>
    <w:rsid w:val="00235C9B"/>
    <w:rsid w:val="00237CB7"/>
    <w:rsid w:val="00242878"/>
    <w:rsid w:val="00245720"/>
    <w:rsid w:val="002465F8"/>
    <w:rsid w:val="00247645"/>
    <w:rsid w:val="00250339"/>
    <w:rsid w:val="00251CFC"/>
    <w:rsid w:val="00252EAC"/>
    <w:rsid w:val="002537A2"/>
    <w:rsid w:val="00253E73"/>
    <w:rsid w:val="00255F35"/>
    <w:rsid w:val="002560D3"/>
    <w:rsid w:val="00256925"/>
    <w:rsid w:val="002600BA"/>
    <w:rsid w:val="0026099E"/>
    <w:rsid w:val="0026145E"/>
    <w:rsid w:val="0026195E"/>
    <w:rsid w:val="00263788"/>
    <w:rsid w:val="0026388E"/>
    <w:rsid w:val="00263D9E"/>
    <w:rsid w:val="00264F2E"/>
    <w:rsid w:val="0026694A"/>
    <w:rsid w:val="00267514"/>
    <w:rsid w:val="002678C2"/>
    <w:rsid w:val="00270A01"/>
    <w:rsid w:val="00270A24"/>
    <w:rsid w:val="00270B3C"/>
    <w:rsid w:val="0027188C"/>
    <w:rsid w:val="00272537"/>
    <w:rsid w:val="00272E67"/>
    <w:rsid w:val="00273C26"/>
    <w:rsid w:val="00275145"/>
    <w:rsid w:val="002759C7"/>
    <w:rsid w:val="002811D6"/>
    <w:rsid w:val="00282893"/>
    <w:rsid w:val="00283C4A"/>
    <w:rsid w:val="00290BE6"/>
    <w:rsid w:val="00291905"/>
    <w:rsid w:val="00293163"/>
    <w:rsid w:val="002968B9"/>
    <w:rsid w:val="002969F6"/>
    <w:rsid w:val="0029722A"/>
    <w:rsid w:val="0029723D"/>
    <w:rsid w:val="00297ADC"/>
    <w:rsid w:val="002A22E5"/>
    <w:rsid w:val="002A2641"/>
    <w:rsid w:val="002A2DE3"/>
    <w:rsid w:val="002A353D"/>
    <w:rsid w:val="002A4B55"/>
    <w:rsid w:val="002A57E2"/>
    <w:rsid w:val="002A594C"/>
    <w:rsid w:val="002A6722"/>
    <w:rsid w:val="002A6785"/>
    <w:rsid w:val="002A7FAD"/>
    <w:rsid w:val="002B19A4"/>
    <w:rsid w:val="002B21B7"/>
    <w:rsid w:val="002B2854"/>
    <w:rsid w:val="002B2971"/>
    <w:rsid w:val="002B2A9F"/>
    <w:rsid w:val="002B2D7E"/>
    <w:rsid w:val="002B5064"/>
    <w:rsid w:val="002B7755"/>
    <w:rsid w:val="002C027E"/>
    <w:rsid w:val="002C1FE3"/>
    <w:rsid w:val="002C309D"/>
    <w:rsid w:val="002C30A5"/>
    <w:rsid w:val="002C30DF"/>
    <w:rsid w:val="002C44F0"/>
    <w:rsid w:val="002C594D"/>
    <w:rsid w:val="002C59F4"/>
    <w:rsid w:val="002C6AF7"/>
    <w:rsid w:val="002D0DCE"/>
    <w:rsid w:val="002D4A2F"/>
    <w:rsid w:val="002D791D"/>
    <w:rsid w:val="002E07C6"/>
    <w:rsid w:val="002E1158"/>
    <w:rsid w:val="002E2928"/>
    <w:rsid w:val="002E2B1C"/>
    <w:rsid w:val="002E3083"/>
    <w:rsid w:val="002E49E0"/>
    <w:rsid w:val="002E4EEE"/>
    <w:rsid w:val="002F30D2"/>
    <w:rsid w:val="002F334E"/>
    <w:rsid w:val="002F3EBE"/>
    <w:rsid w:val="002F47AA"/>
    <w:rsid w:val="002F4AA6"/>
    <w:rsid w:val="002F58C8"/>
    <w:rsid w:val="002F704E"/>
    <w:rsid w:val="0030086C"/>
    <w:rsid w:val="00302D17"/>
    <w:rsid w:val="0030377A"/>
    <w:rsid w:val="0030377C"/>
    <w:rsid w:val="00306745"/>
    <w:rsid w:val="0030737A"/>
    <w:rsid w:val="00307F78"/>
    <w:rsid w:val="00311A58"/>
    <w:rsid w:val="0031447F"/>
    <w:rsid w:val="00314FCB"/>
    <w:rsid w:val="00316337"/>
    <w:rsid w:val="0032011A"/>
    <w:rsid w:val="003212B3"/>
    <w:rsid w:val="003225F7"/>
    <w:rsid w:val="00322DDF"/>
    <w:rsid w:val="00323D45"/>
    <w:rsid w:val="0032614D"/>
    <w:rsid w:val="00326DA6"/>
    <w:rsid w:val="00327887"/>
    <w:rsid w:val="00331609"/>
    <w:rsid w:val="00332095"/>
    <w:rsid w:val="00332457"/>
    <w:rsid w:val="003342BE"/>
    <w:rsid w:val="00337ED7"/>
    <w:rsid w:val="00341C43"/>
    <w:rsid w:val="00343113"/>
    <w:rsid w:val="00345F72"/>
    <w:rsid w:val="0035235C"/>
    <w:rsid w:val="0035350B"/>
    <w:rsid w:val="00357587"/>
    <w:rsid w:val="00363324"/>
    <w:rsid w:val="0036415E"/>
    <w:rsid w:val="00364619"/>
    <w:rsid w:val="003647C0"/>
    <w:rsid w:val="00367BD1"/>
    <w:rsid w:val="00370086"/>
    <w:rsid w:val="00371AE7"/>
    <w:rsid w:val="003729A0"/>
    <w:rsid w:val="00373705"/>
    <w:rsid w:val="003741FA"/>
    <w:rsid w:val="00375448"/>
    <w:rsid w:val="003767B7"/>
    <w:rsid w:val="00376AF8"/>
    <w:rsid w:val="00376B16"/>
    <w:rsid w:val="003806AD"/>
    <w:rsid w:val="00380F06"/>
    <w:rsid w:val="00382AD9"/>
    <w:rsid w:val="00383995"/>
    <w:rsid w:val="003840D7"/>
    <w:rsid w:val="003842EE"/>
    <w:rsid w:val="00385069"/>
    <w:rsid w:val="0038526F"/>
    <w:rsid w:val="003904B5"/>
    <w:rsid w:val="003909DD"/>
    <w:rsid w:val="0039214C"/>
    <w:rsid w:val="00392EBB"/>
    <w:rsid w:val="0039483D"/>
    <w:rsid w:val="00394F50"/>
    <w:rsid w:val="003951C6"/>
    <w:rsid w:val="00395955"/>
    <w:rsid w:val="00395B63"/>
    <w:rsid w:val="00396774"/>
    <w:rsid w:val="00397B64"/>
    <w:rsid w:val="00397C70"/>
    <w:rsid w:val="003A0661"/>
    <w:rsid w:val="003A0A7F"/>
    <w:rsid w:val="003A11F1"/>
    <w:rsid w:val="003A27B9"/>
    <w:rsid w:val="003A2B00"/>
    <w:rsid w:val="003A45C5"/>
    <w:rsid w:val="003A5CC6"/>
    <w:rsid w:val="003B0804"/>
    <w:rsid w:val="003B2E1B"/>
    <w:rsid w:val="003B43CB"/>
    <w:rsid w:val="003B4BC8"/>
    <w:rsid w:val="003B56FC"/>
    <w:rsid w:val="003B6513"/>
    <w:rsid w:val="003B6B14"/>
    <w:rsid w:val="003B6B44"/>
    <w:rsid w:val="003C1E5B"/>
    <w:rsid w:val="003C32A9"/>
    <w:rsid w:val="003C3616"/>
    <w:rsid w:val="003C44EB"/>
    <w:rsid w:val="003C5A1F"/>
    <w:rsid w:val="003C64F3"/>
    <w:rsid w:val="003C76B1"/>
    <w:rsid w:val="003C7D0D"/>
    <w:rsid w:val="003C7DD7"/>
    <w:rsid w:val="003D0369"/>
    <w:rsid w:val="003D187B"/>
    <w:rsid w:val="003D25BE"/>
    <w:rsid w:val="003D621F"/>
    <w:rsid w:val="003D75AD"/>
    <w:rsid w:val="003D7D94"/>
    <w:rsid w:val="003E0A0A"/>
    <w:rsid w:val="003E1859"/>
    <w:rsid w:val="003E27A4"/>
    <w:rsid w:val="003E377D"/>
    <w:rsid w:val="003E3FE1"/>
    <w:rsid w:val="003E40F7"/>
    <w:rsid w:val="003E5F8F"/>
    <w:rsid w:val="003E79C1"/>
    <w:rsid w:val="003F1A4F"/>
    <w:rsid w:val="003F417F"/>
    <w:rsid w:val="003F4B82"/>
    <w:rsid w:val="003F4FA9"/>
    <w:rsid w:val="003F6B44"/>
    <w:rsid w:val="004008C2"/>
    <w:rsid w:val="004017A8"/>
    <w:rsid w:val="004018E8"/>
    <w:rsid w:val="00401DCE"/>
    <w:rsid w:val="004040F9"/>
    <w:rsid w:val="00405A5C"/>
    <w:rsid w:val="00407BD6"/>
    <w:rsid w:val="0041404E"/>
    <w:rsid w:val="00414FD3"/>
    <w:rsid w:val="00421258"/>
    <w:rsid w:val="00422558"/>
    <w:rsid w:val="00422E41"/>
    <w:rsid w:val="00424045"/>
    <w:rsid w:val="0042428F"/>
    <w:rsid w:val="00424D65"/>
    <w:rsid w:val="00425B98"/>
    <w:rsid w:val="00431F28"/>
    <w:rsid w:val="0043308C"/>
    <w:rsid w:val="00434212"/>
    <w:rsid w:val="00434B30"/>
    <w:rsid w:val="00435308"/>
    <w:rsid w:val="00437C87"/>
    <w:rsid w:val="00440055"/>
    <w:rsid w:val="00440691"/>
    <w:rsid w:val="00441DA8"/>
    <w:rsid w:val="00443746"/>
    <w:rsid w:val="00443C55"/>
    <w:rsid w:val="00444200"/>
    <w:rsid w:val="004466A9"/>
    <w:rsid w:val="00446774"/>
    <w:rsid w:val="00450CF4"/>
    <w:rsid w:val="00451921"/>
    <w:rsid w:val="00454709"/>
    <w:rsid w:val="004626E0"/>
    <w:rsid w:val="00462D5E"/>
    <w:rsid w:val="00462E0D"/>
    <w:rsid w:val="004631AF"/>
    <w:rsid w:val="00466812"/>
    <w:rsid w:val="00467E67"/>
    <w:rsid w:val="0047021C"/>
    <w:rsid w:val="00471DA5"/>
    <w:rsid w:val="00473367"/>
    <w:rsid w:val="00473A9D"/>
    <w:rsid w:val="00477227"/>
    <w:rsid w:val="00480739"/>
    <w:rsid w:val="00480E61"/>
    <w:rsid w:val="004811C5"/>
    <w:rsid w:val="00481962"/>
    <w:rsid w:val="00481ED5"/>
    <w:rsid w:val="004843CA"/>
    <w:rsid w:val="0048451F"/>
    <w:rsid w:val="00484B8F"/>
    <w:rsid w:val="00486113"/>
    <w:rsid w:val="00486367"/>
    <w:rsid w:val="004871F1"/>
    <w:rsid w:val="004875FD"/>
    <w:rsid w:val="004877DF"/>
    <w:rsid w:val="00490A86"/>
    <w:rsid w:val="00490F09"/>
    <w:rsid w:val="00491103"/>
    <w:rsid w:val="00491415"/>
    <w:rsid w:val="00493B32"/>
    <w:rsid w:val="00494594"/>
    <w:rsid w:val="00494AA5"/>
    <w:rsid w:val="00495030"/>
    <w:rsid w:val="004952EF"/>
    <w:rsid w:val="00495C54"/>
    <w:rsid w:val="004973C5"/>
    <w:rsid w:val="004A1B23"/>
    <w:rsid w:val="004A2DAC"/>
    <w:rsid w:val="004A31C1"/>
    <w:rsid w:val="004A3C77"/>
    <w:rsid w:val="004A557D"/>
    <w:rsid w:val="004A5902"/>
    <w:rsid w:val="004A5D96"/>
    <w:rsid w:val="004A6625"/>
    <w:rsid w:val="004A669A"/>
    <w:rsid w:val="004A6AD7"/>
    <w:rsid w:val="004A74B1"/>
    <w:rsid w:val="004B16BA"/>
    <w:rsid w:val="004B2129"/>
    <w:rsid w:val="004B475B"/>
    <w:rsid w:val="004B5AE5"/>
    <w:rsid w:val="004B610C"/>
    <w:rsid w:val="004B66AF"/>
    <w:rsid w:val="004B7DCC"/>
    <w:rsid w:val="004B7FC4"/>
    <w:rsid w:val="004C34C8"/>
    <w:rsid w:val="004C38A1"/>
    <w:rsid w:val="004C41AC"/>
    <w:rsid w:val="004C41BA"/>
    <w:rsid w:val="004C5777"/>
    <w:rsid w:val="004C707E"/>
    <w:rsid w:val="004C7550"/>
    <w:rsid w:val="004C764E"/>
    <w:rsid w:val="004D008A"/>
    <w:rsid w:val="004D01BE"/>
    <w:rsid w:val="004D088A"/>
    <w:rsid w:val="004D09D6"/>
    <w:rsid w:val="004D5E83"/>
    <w:rsid w:val="004E3FF7"/>
    <w:rsid w:val="004E70A7"/>
    <w:rsid w:val="004F0E9F"/>
    <w:rsid w:val="004F1925"/>
    <w:rsid w:val="004F1A10"/>
    <w:rsid w:val="004F283E"/>
    <w:rsid w:val="004F294D"/>
    <w:rsid w:val="004F29DB"/>
    <w:rsid w:val="004F3607"/>
    <w:rsid w:val="004F3823"/>
    <w:rsid w:val="004F48DD"/>
    <w:rsid w:val="004F580B"/>
    <w:rsid w:val="004F683A"/>
    <w:rsid w:val="004F7323"/>
    <w:rsid w:val="00500BBF"/>
    <w:rsid w:val="00500E2B"/>
    <w:rsid w:val="00501133"/>
    <w:rsid w:val="00502E5F"/>
    <w:rsid w:val="00505A26"/>
    <w:rsid w:val="00505CB4"/>
    <w:rsid w:val="00506D7E"/>
    <w:rsid w:val="005078C6"/>
    <w:rsid w:val="005118FA"/>
    <w:rsid w:val="005122BA"/>
    <w:rsid w:val="00513A62"/>
    <w:rsid w:val="005140C8"/>
    <w:rsid w:val="00515CDD"/>
    <w:rsid w:val="005176EA"/>
    <w:rsid w:val="00517DEC"/>
    <w:rsid w:val="00520608"/>
    <w:rsid w:val="00520664"/>
    <w:rsid w:val="00524373"/>
    <w:rsid w:val="0053083B"/>
    <w:rsid w:val="0053145B"/>
    <w:rsid w:val="00532220"/>
    <w:rsid w:val="005324E6"/>
    <w:rsid w:val="00532825"/>
    <w:rsid w:val="005330F9"/>
    <w:rsid w:val="0053378C"/>
    <w:rsid w:val="005344C7"/>
    <w:rsid w:val="0053732D"/>
    <w:rsid w:val="005375D1"/>
    <w:rsid w:val="00540BA1"/>
    <w:rsid w:val="00540C28"/>
    <w:rsid w:val="00540C4F"/>
    <w:rsid w:val="0054256E"/>
    <w:rsid w:val="00542DFD"/>
    <w:rsid w:val="005434D4"/>
    <w:rsid w:val="005446D9"/>
    <w:rsid w:val="0054557B"/>
    <w:rsid w:val="005455A8"/>
    <w:rsid w:val="005470F7"/>
    <w:rsid w:val="005509BB"/>
    <w:rsid w:val="00551771"/>
    <w:rsid w:val="00555B03"/>
    <w:rsid w:val="005564F3"/>
    <w:rsid w:val="00557833"/>
    <w:rsid w:val="005613CF"/>
    <w:rsid w:val="00565AC0"/>
    <w:rsid w:val="00566B9E"/>
    <w:rsid w:val="00567414"/>
    <w:rsid w:val="005703D8"/>
    <w:rsid w:val="00574785"/>
    <w:rsid w:val="00574ED8"/>
    <w:rsid w:val="005750AD"/>
    <w:rsid w:val="005755E1"/>
    <w:rsid w:val="00575ED6"/>
    <w:rsid w:val="005760A2"/>
    <w:rsid w:val="0057694C"/>
    <w:rsid w:val="00576C1F"/>
    <w:rsid w:val="00577A8E"/>
    <w:rsid w:val="005826FF"/>
    <w:rsid w:val="005838FE"/>
    <w:rsid w:val="00583F22"/>
    <w:rsid w:val="005840B3"/>
    <w:rsid w:val="00586115"/>
    <w:rsid w:val="00591E43"/>
    <w:rsid w:val="00591E9B"/>
    <w:rsid w:val="00592167"/>
    <w:rsid w:val="005929E2"/>
    <w:rsid w:val="005932C2"/>
    <w:rsid w:val="005939CD"/>
    <w:rsid w:val="005942AA"/>
    <w:rsid w:val="00595C7E"/>
    <w:rsid w:val="005960C2"/>
    <w:rsid w:val="005965A9"/>
    <w:rsid w:val="00596E43"/>
    <w:rsid w:val="005A2ED7"/>
    <w:rsid w:val="005A3B04"/>
    <w:rsid w:val="005A3C04"/>
    <w:rsid w:val="005A4A31"/>
    <w:rsid w:val="005A65D9"/>
    <w:rsid w:val="005A6F27"/>
    <w:rsid w:val="005B0727"/>
    <w:rsid w:val="005B0A19"/>
    <w:rsid w:val="005B0A64"/>
    <w:rsid w:val="005B0E75"/>
    <w:rsid w:val="005B27BD"/>
    <w:rsid w:val="005B52B1"/>
    <w:rsid w:val="005B5BA3"/>
    <w:rsid w:val="005B605F"/>
    <w:rsid w:val="005B6EBD"/>
    <w:rsid w:val="005C1DDB"/>
    <w:rsid w:val="005C720E"/>
    <w:rsid w:val="005C7F15"/>
    <w:rsid w:val="005D0BCE"/>
    <w:rsid w:val="005D106F"/>
    <w:rsid w:val="005D147E"/>
    <w:rsid w:val="005D18FC"/>
    <w:rsid w:val="005D2DAA"/>
    <w:rsid w:val="005D5C60"/>
    <w:rsid w:val="005D633A"/>
    <w:rsid w:val="005D6C0F"/>
    <w:rsid w:val="005E01DA"/>
    <w:rsid w:val="005E1E41"/>
    <w:rsid w:val="005E3BB2"/>
    <w:rsid w:val="005E598D"/>
    <w:rsid w:val="005E5FF8"/>
    <w:rsid w:val="005E7DF3"/>
    <w:rsid w:val="005F05AF"/>
    <w:rsid w:val="005F0CF0"/>
    <w:rsid w:val="005F36BD"/>
    <w:rsid w:val="005F3802"/>
    <w:rsid w:val="005F4C51"/>
    <w:rsid w:val="005F53D5"/>
    <w:rsid w:val="005F65F1"/>
    <w:rsid w:val="0060174A"/>
    <w:rsid w:val="006042BD"/>
    <w:rsid w:val="006130BE"/>
    <w:rsid w:val="006132C9"/>
    <w:rsid w:val="006139FF"/>
    <w:rsid w:val="0061404B"/>
    <w:rsid w:val="006142E1"/>
    <w:rsid w:val="006149A7"/>
    <w:rsid w:val="00615325"/>
    <w:rsid w:val="006160FA"/>
    <w:rsid w:val="0061762D"/>
    <w:rsid w:val="00617F5D"/>
    <w:rsid w:val="00621C28"/>
    <w:rsid w:val="00624685"/>
    <w:rsid w:val="0062525F"/>
    <w:rsid w:val="0062587F"/>
    <w:rsid w:val="00625F1B"/>
    <w:rsid w:val="00626795"/>
    <w:rsid w:val="00627BD8"/>
    <w:rsid w:val="006308CD"/>
    <w:rsid w:val="00631FA3"/>
    <w:rsid w:val="0063449D"/>
    <w:rsid w:val="0063499C"/>
    <w:rsid w:val="00634AF6"/>
    <w:rsid w:val="006355D5"/>
    <w:rsid w:val="006359B9"/>
    <w:rsid w:val="00640478"/>
    <w:rsid w:val="00641D1D"/>
    <w:rsid w:val="0064247B"/>
    <w:rsid w:val="006434F2"/>
    <w:rsid w:val="00643844"/>
    <w:rsid w:val="0064707F"/>
    <w:rsid w:val="006503D6"/>
    <w:rsid w:val="00653F10"/>
    <w:rsid w:val="0065480D"/>
    <w:rsid w:val="00654D55"/>
    <w:rsid w:val="00657143"/>
    <w:rsid w:val="00661FDB"/>
    <w:rsid w:val="006639EC"/>
    <w:rsid w:val="006640F9"/>
    <w:rsid w:val="00664979"/>
    <w:rsid w:val="0066611B"/>
    <w:rsid w:val="00672FA7"/>
    <w:rsid w:val="006743B2"/>
    <w:rsid w:val="00674744"/>
    <w:rsid w:val="00674FCC"/>
    <w:rsid w:val="00676351"/>
    <w:rsid w:val="00681347"/>
    <w:rsid w:val="006817A7"/>
    <w:rsid w:val="00681928"/>
    <w:rsid w:val="006843A9"/>
    <w:rsid w:val="00685FB0"/>
    <w:rsid w:val="0069164C"/>
    <w:rsid w:val="0069344C"/>
    <w:rsid w:val="00693A8A"/>
    <w:rsid w:val="006947D8"/>
    <w:rsid w:val="00695084"/>
    <w:rsid w:val="0069577D"/>
    <w:rsid w:val="00695B6E"/>
    <w:rsid w:val="00696055"/>
    <w:rsid w:val="006A0BEA"/>
    <w:rsid w:val="006A0EFD"/>
    <w:rsid w:val="006A46AE"/>
    <w:rsid w:val="006A55D8"/>
    <w:rsid w:val="006A654A"/>
    <w:rsid w:val="006A785E"/>
    <w:rsid w:val="006A7C63"/>
    <w:rsid w:val="006B1DF6"/>
    <w:rsid w:val="006B25EB"/>
    <w:rsid w:val="006B4459"/>
    <w:rsid w:val="006B7FC8"/>
    <w:rsid w:val="006C1F09"/>
    <w:rsid w:val="006C2070"/>
    <w:rsid w:val="006C7164"/>
    <w:rsid w:val="006C7F60"/>
    <w:rsid w:val="006D1F01"/>
    <w:rsid w:val="006D4801"/>
    <w:rsid w:val="006D4E64"/>
    <w:rsid w:val="006D51ED"/>
    <w:rsid w:val="006D61CB"/>
    <w:rsid w:val="006E2D21"/>
    <w:rsid w:val="006E4856"/>
    <w:rsid w:val="006E5064"/>
    <w:rsid w:val="006E65DD"/>
    <w:rsid w:val="006F2CEC"/>
    <w:rsid w:val="006F3052"/>
    <w:rsid w:val="006F3507"/>
    <w:rsid w:val="006F52AA"/>
    <w:rsid w:val="006F54D4"/>
    <w:rsid w:val="006F5AFE"/>
    <w:rsid w:val="006F7326"/>
    <w:rsid w:val="006F75C2"/>
    <w:rsid w:val="006F773F"/>
    <w:rsid w:val="006F7C46"/>
    <w:rsid w:val="00700CF3"/>
    <w:rsid w:val="00703A15"/>
    <w:rsid w:val="00703F4A"/>
    <w:rsid w:val="00704526"/>
    <w:rsid w:val="00705C4D"/>
    <w:rsid w:val="007060AF"/>
    <w:rsid w:val="00710D7E"/>
    <w:rsid w:val="007111E0"/>
    <w:rsid w:val="00713167"/>
    <w:rsid w:val="00713322"/>
    <w:rsid w:val="007145A4"/>
    <w:rsid w:val="00714F27"/>
    <w:rsid w:val="007152ED"/>
    <w:rsid w:val="00715C19"/>
    <w:rsid w:val="00717331"/>
    <w:rsid w:val="00720452"/>
    <w:rsid w:val="0072158B"/>
    <w:rsid w:val="00721B46"/>
    <w:rsid w:val="007241BB"/>
    <w:rsid w:val="007246BF"/>
    <w:rsid w:val="00724879"/>
    <w:rsid w:val="00726E02"/>
    <w:rsid w:val="0072775F"/>
    <w:rsid w:val="00731D1A"/>
    <w:rsid w:val="00731DC4"/>
    <w:rsid w:val="00732BEE"/>
    <w:rsid w:val="00733C71"/>
    <w:rsid w:val="0073750D"/>
    <w:rsid w:val="00737B82"/>
    <w:rsid w:val="00740BED"/>
    <w:rsid w:val="00741110"/>
    <w:rsid w:val="007412D0"/>
    <w:rsid w:val="0074547E"/>
    <w:rsid w:val="00747373"/>
    <w:rsid w:val="00747536"/>
    <w:rsid w:val="00747B68"/>
    <w:rsid w:val="00747E29"/>
    <w:rsid w:val="00747E6C"/>
    <w:rsid w:val="00750F97"/>
    <w:rsid w:val="00751BB6"/>
    <w:rsid w:val="007524F7"/>
    <w:rsid w:val="00753878"/>
    <w:rsid w:val="007545F4"/>
    <w:rsid w:val="007606C2"/>
    <w:rsid w:val="00761E7D"/>
    <w:rsid w:val="007624A5"/>
    <w:rsid w:val="00762918"/>
    <w:rsid w:val="00762D68"/>
    <w:rsid w:val="007636D5"/>
    <w:rsid w:val="00763BB1"/>
    <w:rsid w:val="00766229"/>
    <w:rsid w:val="007671C8"/>
    <w:rsid w:val="00772DDC"/>
    <w:rsid w:val="0077437A"/>
    <w:rsid w:val="00775312"/>
    <w:rsid w:val="0077574B"/>
    <w:rsid w:val="00782A0A"/>
    <w:rsid w:val="007846F4"/>
    <w:rsid w:val="00784920"/>
    <w:rsid w:val="007906C7"/>
    <w:rsid w:val="0079201F"/>
    <w:rsid w:val="00792DDB"/>
    <w:rsid w:val="00793A61"/>
    <w:rsid w:val="007965C4"/>
    <w:rsid w:val="007A0515"/>
    <w:rsid w:val="007A0FBD"/>
    <w:rsid w:val="007A237B"/>
    <w:rsid w:val="007A4570"/>
    <w:rsid w:val="007A6DE7"/>
    <w:rsid w:val="007A771C"/>
    <w:rsid w:val="007A7B31"/>
    <w:rsid w:val="007B04CB"/>
    <w:rsid w:val="007B3327"/>
    <w:rsid w:val="007B41A6"/>
    <w:rsid w:val="007B6099"/>
    <w:rsid w:val="007B62DD"/>
    <w:rsid w:val="007B6E3F"/>
    <w:rsid w:val="007C19BA"/>
    <w:rsid w:val="007C2502"/>
    <w:rsid w:val="007C5508"/>
    <w:rsid w:val="007C6200"/>
    <w:rsid w:val="007C6236"/>
    <w:rsid w:val="007C692D"/>
    <w:rsid w:val="007C72E4"/>
    <w:rsid w:val="007D0C84"/>
    <w:rsid w:val="007D1F43"/>
    <w:rsid w:val="007D60F3"/>
    <w:rsid w:val="007E0585"/>
    <w:rsid w:val="007E39E2"/>
    <w:rsid w:val="007E41B2"/>
    <w:rsid w:val="007E5235"/>
    <w:rsid w:val="007E57E5"/>
    <w:rsid w:val="007E6250"/>
    <w:rsid w:val="007E6DFC"/>
    <w:rsid w:val="007E7D19"/>
    <w:rsid w:val="007E7EE9"/>
    <w:rsid w:val="007F0D21"/>
    <w:rsid w:val="007F4C0B"/>
    <w:rsid w:val="007F4E69"/>
    <w:rsid w:val="007F6F42"/>
    <w:rsid w:val="007F7813"/>
    <w:rsid w:val="00800042"/>
    <w:rsid w:val="00800E66"/>
    <w:rsid w:val="00801317"/>
    <w:rsid w:val="00801E9E"/>
    <w:rsid w:val="0080296F"/>
    <w:rsid w:val="00802BFD"/>
    <w:rsid w:val="00804C77"/>
    <w:rsid w:val="0080598F"/>
    <w:rsid w:val="00805EBD"/>
    <w:rsid w:val="008076B8"/>
    <w:rsid w:val="00807F58"/>
    <w:rsid w:val="00810F3F"/>
    <w:rsid w:val="00810FBD"/>
    <w:rsid w:val="00812AA0"/>
    <w:rsid w:val="0081353A"/>
    <w:rsid w:val="008157F3"/>
    <w:rsid w:val="008200EB"/>
    <w:rsid w:val="00820818"/>
    <w:rsid w:val="008243C0"/>
    <w:rsid w:val="00824CF8"/>
    <w:rsid w:val="00824EB4"/>
    <w:rsid w:val="00824EDA"/>
    <w:rsid w:val="00825ED6"/>
    <w:rsid w:val="0083306D"/>
    <w:rsid w:val="0083454F"/>
    <w:rsid w:val="008348D8"/>
    <w:rsid w:val="00835503"/>
    <w:rsid w:val="00841FF1"/>
    <w:rsid w:val="00842EA3"/>
    <w:rsid w:val="008437A5"/>
    <w:rsid w:val="00845261"/>
    <w:rsid w:val="00851627"/>
    <w:rsid w:val="0085226B"/>
    <w:rsid w:val="00854C38"/>
    <w:rsid w:val="00854D35"/>
    <w:rsid w:val="00854DC9"/>
    <w:rsid w:val="00856222"/>
    <w:rsid w:val="00857F0B"/>
    <w:rsid w:val="00863498"/>
    <w:rsid w:val="0086350F"/>
    <w:rsid w:val="00864109"/>
    <w:rsid w:val="0086522D"/>
    <w:rsid w:val="00870184"/>
    <w:rsid w:val="008702F7"/>
    <w:rsid w:val="008738FD"/>
    <w:rsid w:val="008801B1"/>
    <w:rsid w:val="0088720A"/>
    <w:rsid w:val="00890AE9"/>
    <w:rsid w:val="0089104B"/>
    <w:rsid w:val="008937AF"/>
    <w:rsid w:val="008958B0"/>
    <w:rsid w:val="008977B4"/>
    <w:rsid w:val="008A114B"/>
    <w:rsid w:val="008A2BE2"/>
    <w:rsid w:val="008A2D8D"/>
    <w:rsid w:val="008A4144"/>
    <w:rsid w:val="008A4AA2"/>
    <w:rsid w:val="008A51F2"/>
    <w:rsid w:val="008A5558"/>
    <w:rsid w:val="008A67DA"/>
    <w:rsid w:val="008A7BB8"/>
    <w:rsid w:val="008B0499"/>
    <w:rsid w:val="008B2132"/>
    <w:rsid w:val="008B5863"/>
    <w:rsid w:val="008B5A2C"/>
    <w:rsid w:val="008B7C9C"/>
    <w:rsid w:val="008C178F"/>
    <w:rsid w:val="008C3B62"/>
    <w:rsid w:val="008C4D84"/>
    <w:rsid w:val="008C6D75"/>
    <w:rsid w:val="008D296E"/>
    <w:rsid w:val="008D3DBB"/>
    <w:rsid w:val="008D3DCB"/>
    <w:rsid w:val="008D3E05"/>
    <w:rsid w:val="008D45C8"/>
    <w:rsid w:val="008D4B5A"/>
    <w:rsid w:val="008D4B76"/>
    <w:rsid w:val="008D58C2"/>
    <w:rsid w:val="008D638E"/>
    <w:rsid w:val="008D69E9"/>
    <w:rsid w:val="008E13F9"/>
    <w:rsid w:val="008E3555"/>
    <w:rsid w:val="008E3624"/>
    <w:rsid w:val="008E37E3"/>
    <w:rsid w:val="008E3B09"/>
    <w:rsid w:val="008E43D4"/>
    <w:rsid w:val="008E53FB"/>
    <w:rsid w:val="008E6A5E"/>
    <w:rsid w:val="008E7D0C"/>
    <w:rsid w:val="008E7EE7"/>
    <w:rsid w:val="008F5CFB"/>
    <w:rsid w:val="00902F98"/>
    <w:rsid w:val="00903467"/>
    <w:rsid w:val="00904066"/>
    <w:rsid w:val="009047F0"/>
    <w:rsid w:val="00904A8B"/>
    <w:rsid w:val="009054E0"/>
    <w:rsid w:val="009057A7"/>
    <w:rsid w:val="00905BD4"/>
    <w:rsid w:val="009068F5"/>
    <w:rsid w:val="00907D30"/>
    <w:rsid w:val="009125F0"/>
    <w:rsid w:val="00913507"/>
    <w:rsid w:val="00914FA4"/>
    <w:rsid w:val="009155C2"/>
    <w:rsid w:val="00916DEB"/>
    <w:rsid w:val="009200DD"/>
    <w:rsid w:val="00921385"/>
    <w:rsid w:val="0092185D"/>
    <w:rsid w:val="00923B25"/>
    <w:rsid w:val="0092502D"/>
    <w:rsid w:val="00926CDE"/>
    <w:rsid w:val="0092726E"/>
    <w:rsid w:val="00933192"/>
    <w:rsid w:val="00934107"/>
    <w:rsid w:val="00934F11"/>
    <w:rsid w:val="00935425"/>
    <w:rsid w:val="009367A8"/>
    <w:rsid w:val="00937C11"/>
    <w:rsid w:val="009408FE"/>
    <w:rsid w:val="009413C2"/>
    <w:rsid w:val="00941C73"/>
    <w:rsid w:val="00941C7A"/>
    <w:rsid w:val="00941D02"/>
    <w:rsid w:val="00942CE5"/>
    <w:rsid w:val="00943959"/>
    <w:rsid w:val="00945FDB"/>
    <w:rsid w:val="00946C91"/>
    <w:rsid w:val="00947F83"/>
    <w:rsid w:val="00953174"/>
    <w:rsid w:val="009533F0"/>
    <w:rsid w:val="0095453F"/>
    <w:rsid w:val="009549CA"/>
    <w:rsid w:val="009557D5"/>
    <w:rsid w:val="00957AD1"/>
    <w:rsid w:val="00957BF4"/>
    <w:rsid w:val="009611C0"/>
    <w:rsid w:val="0096383F"/>
    <w:rsid w:val="009646B8"/>
    <w:rsid w:val="0096657E"/>
    <w:rsid w:val="00967899"/>
    <w:rsid w:val="00971727"/>
    <w:rsid w:val="00971A8A"/>
    <w:rsid w:val="00972003"/>
    <w:rsid w:val="00972B9B"/>
    <w:rsid w:val="009739AA"/>
    <w:rsid w:val="00975439"/>
    <w:rsid w:val="009757A8"/>
    <w:rsid w:val="00976215"/>
    <w:rsid w:val="009772ED"/>
    <w:rsid w:val="00980ADF"/>
    <w:rsid w:val="00981695"/>
    <w:rsid w:val="009828AB"/>
    <w:rsid w:val="00983AC6"/>
    <w:rsid w:val="0098410F"/>
    <w:rsid w:val="00984677"/>
    <w:rsid w:val="00984EA9"/>
    <w:rsid w:val="00985505"/>
    <w:rsid w:val="00985A12"/>
    <w:rsid w:val="00985A96"/>
    <w:rsid w:val="00985CE7"/>
    <w:rsid w:val="009864AA"/>
    <w:rsid w:val="00986AE2"/>
    <w:rsid w:val="00987543"/>
    <w:rsid w:val="009877AD"/>
    <w:rsid w:val="00990160"/>
    <w:rsid w:val="009913DC"/>
    <w:rsid w:val="00992516"/>
    <w:rsid w:val="00993049"/>
    <w:rsid w:val="00994A3D"/>
    <w:rsid w:val="009964A6"/>
    <w:rsid w:val="009969D9"/>
    <w:rsid w:val="00996D67"/>
    <w:rsid w:val="009A02D2"/>
    <w:rsid w:val="009A1028"/>
    <w:rsid w:val="009A4F3A"/>
    <w:rsid w:val="009B10DB"/>
    <w:rsid w:val="009B3D61"/>
    <w:rsid w:val="009B4EF6"/>
    <w:rsid w:val="009B72EB"/>
    <w:rsid w:val="009C16B5"/>
    <w:rsid w:val="009C183A"/>
    <w:rsid w:val="009C569F"/>
    <w:rsid w:val="009C609A"/>
    <w:rsid w:val="009C6955"/>
    <w:rsid w:val="009D4095"/>
    <w:rsid w:val="009D623C"/>
    <w:rsid w:val="009D6DD0"/>
    <w:rsid w:val="009D7C67"/>
    <w:rsid w:val="009E0FB6"/>
    <w:rsid w:val="009E1D64"/>
    <w:rsid w:val="009E1DF2"/>
    <w:rsid w:val="009E3EC2"/>
    <w:rsid w:val="009E3F25"/>
    <w:rsid w:val="009E4120"/>
    <w:rsid w:val="009E4712"/>
    <w:rsid w:val="009F162D"/>
    <w:rsid w:val="009F5489"/>
    <w:rsid w:val="009F5B44"/>
    <w:rsid w:val="009F724B"/>
    <w:rsid w:val="009F7C72"/>
    <w:rsid w:val="00A00E32"/>
    <w:rsid w:val="00A043B1"/>
    <w:rsid w:val="00A04888"/>
    <w:rsid w:val="00A06274"/>
    <w:rsid w:val="00A06F85"/>
    <w:rsid w:val="00A0711B"/>
    <w:rsid w:val="00A1292D"/>
    <w:rsid w:val="00A14452"/>
    <w:rsid w:val="00A15AFE"/>
    <w:rsid w:val="00A17CCB"/>
    <w:rsid w:val="00A228ED"/>
    <w:rsid w:val="00A24429"/>
    <w:rsid w:val="00A27B3C"/>
    <w:rsid w:val="00A3374B"/>
    <w:rsid w:val="00A3388D"/>
    <w:rsid w:val="00A346A5"/>
    <w:rsid w:val="00A34A2A"/>
    <w:rsid w:val="00A35EAD"/>
    <w:rsid w:val="00A366A3"/>
    <w:rsid w:val="00A378A8"/>
    <w:rsid w:val="00A42BD5"/>
    <w:rsid w:val="00A45F69"/>
    <w:rsid w:val="00A47BBB"/>
    <w:rsid w:val="00A516D1"/>
    <w:rsid w:val="00A51CCB"/>
    <w:rsid w:val="00A52F65"/>
    <w:rsid w:val="00A60259"/>
    <w:rsid w:val="00A6087F"/>
    <w:rsid w:val="00A62B1B"/>
    <w:rsid w:val="00A63BB3"/>
    <w:rsid w:val="00A64D05"/>
    <w:rsid w:val="00A657D2"/>
    <w:rsid w:val="00A671C1"/>
    <w:rsid w:val="00A67537"/>
    <w:rsid w:val="00A6758E"/>
    <w:rsid w:val="00A717A3"/>
    <w:rsid w:val="00A718F7"/>
    <w:rsid w:val="00A72BCC"/>
    <w:rsid w:val="00A748EA"/>
    <w:rsid w:val="00A75943"/>
    <w:rsid w:val="00A808DC"/>
    <w:rsid w:val="00A8155E"/>
    <w:rsid w:val="00A82D55"/>
    <w:rsid w:val="00A83CF0"/>
    <w:rsid w:val="00A84052"/>
    <w:rsid w:val="00A8774F"/>
    <w:rsid w:val="00A91C1D"/>
    <w:rsid w:val="00A927CE"/>
    <w:rsid w:val="00A92EE9"/>
    <w:rsid w:val="00A9450C"/>
    <w:rsid w:val="00A95816"/>
    <w:rsid w:val="00A95A11"/>
    <w:rsid w:val="00A97341"/>
    <w:rsid w:val="00A97E18"/>
    <w:rsid w:val="00AA13CA"/>
    <w:rsid w:val="00AA204F"/>
    <w:rsid w:val="00AA4176"/>
    <w:rsid w:val="00AA603B"/>
    <w:rsid w:val="00AA764E"/>
    <w:rsid w:val="00AA770C"/>
    <w:rsid w:val="00AA7CA6"/>
    <w:rsid w:val="00AB15FF"/>
    <w:rsid w:val="00AB2BE2"/>
    <w:rsid w:val="00AB419C"/>
    <w:rsid w:val="00AB42AA"/>
    <w:rsid w:val="00AB522B"/>
    <w:rsid w:val="00AB5382"/>
    <w:rsid w:val="00AB7B70"/>
    <w:rsid w:val="00AC0068"/>
    <w:rsid w:val="00AC12A3"/>
    <w:rsid w:val="00AC1C18"/>
    <w:rsid w:val="00AC2B9E"/>
    <w:rsid w:val="00AC308B"/>
    <w:rsid w:val="00AC4160"/>
    <w:rsid w:val="00AC4587"/>
    <w:rsid w:val="00AC4C92"/>
    <w:rsid w:val="00AC58F8"/>
    <w:rsid w:val="00AC6DF3"/>
    <w:rsid w:val="00AC792F"/>
    <w:rsid w:val="00AC7A7B"/>
    <w:rsid w:val="00AD117C"/>
    <w:rsid w:val="00AD20D4"/>
    <w:rsid w:val="00AD2895"/>
    <w:rsid w:val="00AD4E21"/>
    <w:rsid w:val="00AD6A42"/>
    <w:rsid w:val="00AE00C1"/>
    <w:rsid w:val="00AE00D9"/>
    <w:rsid w:val="00AE0BA0"/>
    <w:rsid w:val="00AE0EDD"/>
    <w:rsid w:val="00AE10B6"/>
    <w:rsid w:val="00AE2B34"/>
    <w:rsid w:val="00AE6996"/>
    <w:rsid w:val="00AE769F"/>
    <w:rsid w:val="00AF0387"/>
    <w:rsid w:val="00AF219F"/>
    <w:rsid w:val="00AF2AEB"/>
    <w:rsid w:val="00AF44DA"/>
    <w:rsid w:val="00B0014E"/>
    <w:rsid w:val="00B00CB1"/>
    <w:rsid w:val="00B02923"/>
    <w:rsid w:val="00B02D87"/>
    <w:rsid w:val="00B04BDA"/>
    <w:rsid w:val="00B0508D"/>
    <w:rsid w:val="00B05CD7"/>
    <w:rsid w:val="00B068C7"/>
    <w:rsid w:val="00B10068"/>
    <w:rsid w:val="00B12386"/>
    <w:rsid w:val="00B12B1D"/>
    <w:rsid w:val="00B13B5D"/>
    <w:rsid w:val="00B14E13"/>
    <w:rsid w:val="00B1596B"/>
    <w:rsid w:val="00B16006"/>
    <w:rsid w:val="00B16474"/>
    <w:rsid w:val="00B168B0"/>
    <w:rsid w:val="00B16D42"/>
    <w:rsid w:val="00B17872"/>
    <w:rsid w:val="00B204F9"/>
    <w:rsid w:val="00B21271"/>
    <w:rsid w:val="00B24044"/>
    <w:rsid w:val="00B24BF3"/>
    <w:rsid w:val="00B25647"/>
    <w:rsid w:val="00B26414"/>
    <w:rsid w:val="00B26994"/>
    <w:rsid w:val="00B318DD"/>
    <w:rsid w:val="00B32418"/>
    <w:rsid w:val="00B34232"/>
    <w:rsid w:val="00B35046"/>
    <w:rsid w:val="00B37F8F"/>
    <w:rsid w:val="00B40313"/>
    <w:rsid w:val="00B40C8B"/>
    <w:rsid w:val="00B41543"/>
    <w:rsid w:val="00B41A9D"/>
    <w:rsid w:val="00B430DD"/>
    <w:rsid w:val="00B4399E"/>
    <w:rsid w:val="00B445CB"/>
    <w:rsid w:val="00B45014"/>
    <w:rsid w:val="00B458EC"/>
    <w:rsid w:val="00B4706C"/>
    <w:rsid w:val="00B47F62"/>
    <w:rsid w:val="00B50383"/>
    <w:rsid w:val="00B50DAD"/>
    <w:rsid w:val="00B51770"/>
    <w:rsid w:val="00B524BB"/>
    <w:rsid w:val="00B524F7"/>
    <w:rsid w:val="00B53133"/>
    <w:rsid w:val="00B53FE4"/>
    <w:rsid w:val="00B54520"/>
    <w:rsid w:val="00B54A7C"/>
    <w:rsid w:val="00B5553A"/>
    <w:rsid w:val="00B57861"/>
    <w:rsid w:val="00B60E7F"/>
    <w:rsid w:val="00B62629"/>
    <w:rsid w:val="00B64E6E"/>
    <w:rsid w:val="00B65525"/>
    <w:rsid w:val="00B6552B"/>
    <w:rsid w:val="00B6592D"/>
    <w:rsid w:val="00B669B7"/>
    <w:rsid w:val="00B7027D"/>
    <w:rsid w:val="00B7332D"/>
    <w:rsid w:val="00B746B4"/>
    <w:rsid w:val="00B7553F"/>
    <w:rsid w:val="00B7599E"/>
    <w:rsid w:val="00B766FF"/>
    <w:rsid w:val="00B77B05"/>
    <w:rsid w:val="00B813A3"/>
    <w:rsid w:val="00B8200B"/>
    <w:rsid w:val="00B8247C"/>
    <w:rsid w:val="00B82878"/>
    <w:rsid w:val="00B82B43"/>
    <w:rsid w:val="00B82E0C"/>
    <w:rsid w:val="00B84591"/>
    <w:rsid w:val="00B85664"/>
    <w:rsid w:val="00B908F3"/>
    <w:rsid w:val="00B910EF"/>
    <w:rsid w:val="00B915C1"/>
    <w:rsid w:val="00B92614"/>
    <w:rsid w:val="00B926FA"/>
    <w:rsid w:val="00B93F95"/>
    <w:rsid w:val="00B944AE"/>
    <w:rsid w:val="00B94AE6"/>
    <w:rsid w:val="00B94B15"/>
    <w:rsid w:val="00B94EB1"/>
    <w:rsid w:val="00B9574A"/>
    <w:rsid w:val="00B95E88"/>
    <w:rsid w:val="00BA0BEB"/>
    <w:rsid w:val="00BA1EED"/>
    <w:rsid w:val="00BA43C9"/>
    <w:rsid w:val="00BA5569"/>
    <w:rsid w:val="00BA651E"/>
    <w:rsid w:val="00BB0609"/>
    <w:rsid w:val="00BB0DB2"/>
    <w:rsid w:val="00BB15AD"/>
    <w:rsid w:val="00BB1968"/>
    <w:rsid w:val="00BB5203"/>
    <w:rsid w:val="00BB7CC7"/>
    <w:rsid w:val="00BC1B88"/>
    <w:rsid w:val="00BC30D8"/>
    <w:rsid w:val="00BC437C"/>
    <w:rsid w:val="00BC44C6"/>
    <w:rsid w:val="00BC6976"/>
    <w:rsid w:val="00BC6E9E"/>
    <w:rsid w:val="00BC7CD4"/>
    <w:rsid w:val="00BD1C06"/>
    <w:rsid w:val="00BD1C49"/>
    <w:rsid w:val="00BD30D7"/>
    <w:rsid w:val="00BD457C"/>
    <w:rsid w:val="00BD6897"/>
    <w:rsid w:val="00BE02AC"/>
    <w:rsid w:val="00BE05ED"/>
    <w:rsid w:val="00BE2137"/>
    <w:rsid w:val="00BE2695"/>
    <w:rsid w:val="00BE3639"/>
    <w:rsid w:val="00BE5795"/>
    <w:rsid w:val="00BE5832"/>
    <w:rsid w:val="00BE749E"/>
    <w:rsid w:val="00BF0F64"/>
    <w:rsid w:val="00BF11DA"/>
    <w:rsid w:val="00BF1DBC"/>
    <w:rsid w:val="00BF402D"/>
    <w:rsid w:val="00BF46D6"/>
    <w:rsid w:val="00BF4C8B"/>
    <w:rsid w:val="00BF72EF"/>
    <w:rsid w:val="00C0160C"/>
    <w:rsid w:val="00C01B98"/>
    <w:rsid w:val="00C04658"/>
    <w:rsid w:val="00C058FB"/>
    <w:rsid w:val="00C05B88"/>
    <w:rsid w:val="00C12736"/>
    <w:rsid w:val="00C12DA9"/>
    <w:rsid w:val="00C138B8"/>
    <w:rsid w:val="00C13C09"/>
    <w:rsid w:val="00C14256"/>
    <w:rsid w:val="00C1441C"/>
    <w:rsid w:val="00C14D44"/>
    <w:rsid w:val="00C15408"/>
    <w:rsid w:val="00C15772"/>
    <w:rsid w:val="00C16CED"/>
    <w:rsid w:val="00C179B2"/>
    <w:rsid w:val="00C211C7"/>
    <w:rsid w:val="00C21AC1"/>
    <w:rsid w:val="00C21F63"/>
    <w:rsid w:val="00C22557"/>
    <w:rsid w:val="00C23305"/>
    <w:rsid w:val="00C249BC"/>
    <w:rsid w:val="00C266FE"/>
    <w:rsid w:val="00C2736E"/>
    <w:rsid w:val="00C314EA"/>
    <w:rsid w:val="00C348A4"/>
    <w:rsid w:val="00C3599B"/>
    <w:rsid w:val="00C406E9"/>
    <w:rsid w:val="00C40AE4"/>
    <w:rsid w:val="00C439DB"/>
    <w:rsid w:val="00C44A71"/>
    <w:rsid w:val="00C4519F"/>
    <w:rsid w:val="00C47A5B"/>
    <w:rsid w:val="00C53B15"/>
    <w:rsid w:val="00C55948"/>
    <w:rsid w:val="00C62664"/>
    <w:rsid w:val="00C64BE7"/>
    <w:rsid w:val="00C64F01"/>
    <w:rsid w:val="00C65A35"/>
    <w:rsid w:val="00C6620E"/>
    <w:rsid w:val="00C66AFD"/>
    <w:rsid w:val="00C67EFA"/>
    <w:rsid w:val="00C7222C"/>
    <w:rsid w:val="00C725BB"/>
    <w:rsid w:val="00C73A49"/>
    <w:rsid w:val="00C73CC1"/>
    <w:rsid w:val="00C740C4"/>
    <w:rsid w:val="00C748DC"/>
    <w:rsid w:val="00C7698C"/>
    <w:rsid w:val="00C81B80"/>
    <w:rsid w:val="00C81C31"/>
    <w:rsid w:val="00C8281D"/>
    <w:rsid w:val="00C83A38"/>
    <w:rsid w:val="00C83BAE"/>
    <w:rsid w:val="00C83DD2"/>
    <w:rsid w:val="00C83E01"/>
    <w:rsid w:val="00C85D32"/>
    <w:rsid w:val="00C8779E"/>
    <w:rsid w:val="00C87BA6"/>
    <w:rsid w:val="00C912AC"/>
    <w:rsid w:val="00C9219D"/>
    <w:rsid w:val="00C92771"/>
    <w:rsid w:val="00C9393A"/>
    <w:rsid w:val="00C95996"/>
    <w:rsid w:val="00C95E5C"/>
    <w:rsid w:val="00C96266"/>
    <w:rsid w:val="00CA0F90"/>
    <w:rsid w:val="00CA14DB"/>
    <w:rsid w:val="00CA178B"/>
    <w:rsid w:val="00CA3770"/>
    <w:rsid w:val="00CA3E95"/>
    <w:rsid w:val="00CA523B"/>
    <w:rsid w:val="00CA5807"/>
    <w:rsid w:val="00CB0599"/>
    <w:rsid w:val="00CB1FD6"/>
    <w:rsid w:val="00CB4007"/>
    <w:rsid w:val="00CB4097"/>
    <w:rsid w:val="00CB6A0E"/>
    <w:rsid w:val="00CB7728"/>
    <w:rsid w:val="00CB7E96"/>
    <w:rsid w:val="00CC04A3"/>
    <w:rsid w:val="00CC0562"/>
    <w:rsid w:val="00CC0C09"/>
    <w:rsid w:val="00CC29A9"/>
    <w:rsid w:val="00CC30DB"/>
    <w:rsid w:val="00CC4787"/>
    <w:rsid w:val="00CC4DEE"/>
    <w:rsid w:val="00CC7AEE"/>
    <w:rsid w:val="00CD27B5"/>
    <w:rsid w:val="00CD2B0B"/>
    <w:rsid w:val="00CD2B82"/>
    <w:rsid w:val="00CD4C77"/>
    <w:rsid w:val="00CD4E10"/>
    <w:rsid w:val="00CD7974"/>
    <w:rsid w:val="00CE26C9"/>
    <w:rsid w:val="00CE49E9"/>
    <w:rsid w:val="00CE74F8"/>
    <w:rsid w:val="00CE77A2"/>
    <w:rsid w:val="00CF0FF8"/>
    <w:rsid w:val="00CF1D31"/>
    <w:rsid w:val="00CF2A69"/>
    <w:rsid w:val="00CF3C84"/>
    <w:rsid w:val="00CF447B"/>
    <w:rsid w:val="00CF4825"/>
    <w:rsid w:val="00D00129"/>
    <w:rsid w:val="00D01ABF"/>
    <w:rsid w:val="00D04DD9"/>
    <w:rsid w:val="00D102CD"/>
    <w:rsid w:val="00D1052F"/>
    <w:rsid w:val="00D117D2"/>
    <w:rsid w:val="00D12525"/>
    <w:rsid w:val="00D129E4"/>
    <w:rsid w:val="00D12C1A"/>
    <w:rsid w:val="00D1317E"/>
    <w:rsid w:val="00D132FF"/>
    <w:rsid w:val="00D13656"/>
    <w:rsid w:val="00D13D1E"/>
    <w:rsid w:val="00D150C1"/>
    <w:rsid w:val="00D1780A"/>
    <w:rsid w:val="00D17C53"/>
    <w:rsid w:val="00D2166B"/>
    <w:rsid w:val="00D24C9A"/>
    <w:rsid w:val="00D259F2"/>
    <w:rsid w:val="00D26405"/>
    <w:rsid w:val="00D31893"/>
    <w:rsid w:val="00D31C87"/>
    <w:rsid w:val="00D32C3D"/>
    <w:rsid w:val="00D3353C"/>
    <w:rsid w:val="00D33C02"/>
    <w:rsid w:val="00D33CC0"/>
    <w:rsid w:val="00D33E1F"/>
    <w:rsid w:val="00D345AF"/>
    <w:rsid w:val="00D4018B"/>
    <w:rsid w:val="00D404D6"/>
    <w:rsid w:val="00D426FC"/>
    <w:rsid w:val="00D428E9"/>
    <w:rsid w:val="00D433FF"/>
    <w:rsid w:val="00D43829"/>
    <w:rsid w:val="00D44534"/>
    <w:rsid w:val="00D468F8"/>
    <w:rsid w:val="00D50F41"/>
    <w:rsid w:val="00D51033"/>
    <w:rsid w:val="00D523B1"/>
    <w:rsid w:val="00D52C09"/>
    <w:rsid w:val="00D53562"/>
    <w:rsid w:val="00D544AB"/>
    <w:rsid w:val="00D55264"/>
    <w:rsid w:val="00D56B1C"/>
    <w:rsid w:val="00D56D98"/>
    <w:rsid w:val="00D57539"/>
    <w:rsid w:val="00D57829"/>
    <w:rsid w:val="00D60DC3"/>
    <w:rsid w:val="00D662C4"/>
    <w:rsid w:val="00D66674"/>
    <w:rsid w:val="00D66D89"/>
    <w:rsid w:val="00D66DF5"/>
    <w:rsid w:val="00D675F4"/>
    <w:rsid w:val="00D70D84"/>
    <w:rsid w:val="00D724B8"/>
    <w:rsid w:val="00D728F5"/>
    <w:rsid w:val="00D754CD"/>
    <w:rsid w:val="00D754D5"/>
    <w:rsid w:val="00D804CB"/>
    <w:rsid w:val="00D823E2"/>
    <w:rsid w:val="00D82593"/>
    <w:rsid w:val="00D82D8F"/>
    <w:rsid w:val="00D86E59"/>
    <w:rsid w:val="00D86E65"/>
    <w:rsid w:val="00D938FC"/>
    <w:rsid w:val="00D95171"/>
    <w:rsid w:val="00D97CA3"/>
    <w:rsid w:val="00DA0A45"/>
    <w:rsid w:val="00DA16F7"/>
    <w:rsid w:val="00DA226B"/>
    <w:rsid w:val="00DA2942"/>
    <w:rsid w:val="00DA366D"/>
    <w:rsid w:val="00DA5447"/>
    <w:rsid w:val="00DA64A7"/>
    <w:rsid w:val="00DA66A4"/>
    <w:rsid w:val="00DA7309"/>
    <w:rsid w:val="00DB0104"/>
    <w:rsid w:val="00DB054E"/>
    <w:rsid w:val="00DB0EAF"/>
    <w:rsid w:val="00DB1606"/>
    <w:rsid w:val="00DB2078"/>
    <w:rsid w:val="00DB2193"/>
    <w:rsid w:val="00DB220B"/>
    <w:rsid w:val="00DB65FD"/>
    <w:rsid w:val="00DB7225"/>
    <w:rsid w:val="00DB76AA"/>
    <w:rsid w:val="00DC03C0"/>
    <w:rsid w:val="00DC13E0"/>
    <w:rsid w:val="00DC2BF3"/>
    <w:rsid w:val="00DC2F6D"/>
    <w:rsid w:val="00DC4ED1"/>
    <w:rsid w:val="00DC4F0A"/>
    <w:rsid w:val="00DC5E97"/>
    <w:rsid w:val="00DC7696"/>
    <w:rsid w:val="00DC7B46"/>
    <w:rsid w:val="00DD0440"/>
    <w:rsid w:val="00DD17D6"/>
    <w:rsid w:val="00DD3DEF"/>
    <w:rsid w:val="00DD4D3E"/>
    <w:rsid w:val="00DD72C8"/>
    <w:rsid w:val="00DE1309"/>
    <w:rsid w:val="00DE193E"/>
    <w:rsid w:val="00DE1A1F"/>
    <w:rsid w:val="00DE1AA9"/>
    <w:rsid w:val="00DE241A"/>
    <w:rsid w:val="00DE27AC"/>
    <w:rsid w:val="00DE33A8"/>
    <w:rsid w:val="00DE43BB"/>
    <w:rsid w:val="00DE5269"/>
    <w:rsid w:val="00DE5E42"/>
    <w:rsid w:val="00DE7818"/>
    <w:rsid w:val="00DF03EB"/>
    <w:rsid w:val="00DF0674"/>
    <w:rsid w:val="00DF14DF"/>
    <w:rsid w:val="00DF15E7"/>
    <w:rsid w:val="00DF2EE7"/>
    <w:rsid w:val="00DF2FF1"/>
    <w:rsid w:val="00DF40BA"/>
    <w:rsid w:val="00DF443E"/>
    <w:rsid w:val="00DF5DC8"/>
    <w:rsid w:val="00DF6847"/>
    <w:rsid w:val="00E002B1"/>
    <w:rsid w:val="00E0073A"/>
    <w:rsid w:val="00E039E8"/>
    <w:rsid w:val="00E0458D"/>
    <w:rsid w:val="00E04B4F"/>
    <w:rsid w:val="00E052E3"/>
    <w:rsid w:val="00E06CA1"/>
    <w:rsid w:val="00E06F90"/>
    <w:rsid w:val="00E1145E"/>
    <w:rsid w:val="00E123BB"/>
    <w:rsid w:val="00E1488C"/>
    <w:rsid w:val="00E15816"/>
    <w:rsid w:val="00E15E73"/>
    <w:rsid w:val="00E206BF"/>
    <w:rsid w:val="00E224FE"/>
    <w:rsid w:val="00E22E98"/>
    <w:rsid w:val="00E23573"/>
    <w:rsid w:val="00E24540"/>
    <w:rsid w:val="00E24706"/>
    <w:rsid w:val="00E24BA0"/>
    <w:rsid w:val="00E25FE4"/>
    <w:rsid w:val="00E26089"/>
    <w:rsid w:val="00E26B67"/>
    <w:rsid w:val="00E276D0"/>
    <w:rsid w:val="00E31B2B"/>
    <w:rsid w:val="00E31C6E"/>
    <w:rsid w:val="00E33048"/>
    <w:rsid w:val="00E35B1E"/>
    <w:rsid w:val="00E35BAE"/>
    <w:rsid w:val="00E36B08"/>
    <w:rsid w:val="00E4033F"/>
    <w:rsid w:val="00E42B72"/>
    <w:rsid w:val="00E43E92"/>
    <w:rsid w:val="00E44365"/>
    <w:rsid w:val="00E44F31"/>
    <w:rsid w:val="00E45CE0"/>
    <w:rsid w:val="00E477B1"/>
    <w:rsid w:val="00E51B76"/>
    <w:rsid w:val="00E5209D"/>
    <w:rsid w:val="00E52C6A"/>
    <w:rsid w:val="00E53E1F"/>
    <w:rsid w:val="00E56321"/>
    <w:rsid w:val="00E57ECC"/>
    <w:rsid w:val="00E60C35"/>
    <w:rsid w:val="00E63D68"/>
    <w:rsid w:val="00E67383"/>
    <w:rsid w:val="00E7043B"/>
    <w:rsid w:val="00E721D4"/>
    <w:rsid w:val="00E761DA"/>
    <w:rsid w:val="00E77081"/>
    <w:rsid w:val="00E7742C"/>
    <w:rsid w:val="00E80429"/>
    <w:rsid w:val="00E80761"/>
    <w:rsid w:val="00E80FBA"/>
    <w:rsid w:val="00E81EF1"/>
    <w:rsid w:val="00E81F05"/>
    <w:rsid w:val="00E838D7"/>
    <w:rsid w:val="00E83BF9"/>
    <w:rsid w:val="00E84096"/>
    <w:rsid w:val="00E84189"/>
    <w:rsid w:val="00E84FCF"/>
    <w:rsid w:val="00E85899"/>
    <w:rsid w:val="00E873AD"/>
    <w:rsid w:val="00E8765B"/>
    <w:rsid w:val="00E90307"/>
    <w:rsid w:val="00E91F81"/>
    <w:rsid w:val="00E93B18"/>
    <w:rsid w:val="00E93E8B"/>
    <w:rsid w:val="00E94510"/>
    <w:rsid w:val="00E949D2"/>
    <w:rsid w:val="00E9728B"/>
    <w:rsid w:val="00E972DF"/>
    <w:rsid w:val="00EA0300"/>
    <w:rsid w:val="00EA03D7"/>
    <w:rsid w:val="00EA39D1"/>
    <w:rsid w:val="00EA4751"/>
    <w:rsid w:val="00EA5048"/>
    <w:rsid w:val="00EA7286"/>
    <w:rsid w:val="00EA73B5"/>
    <w:rsid w:val="00EB2049"/>
    <w:rsid w:val="00EB5F9B"/>
    <w:rsid w:val="00EB6A93"/>
    <w:rsid w:val="00EB6DAE"/>
    <w:rsid w:val="00EC16E2"/>
    <w:rsid w:val="00EC1C6C"/>
    <w:rsid w:val="00EC2DDE"/>
    <w:rsid w:val="00EC5F27"/>
    <w:rsid w:val="00EC65D0"/>
    <w:rsid w:val="00EC6E86"/>
    <w:rsid w:val="00ED0D9A"/>
    <w:rsid w:val="00ED1687"/>
    <w:rsid w:val="00ED2FE4"/>
    <w:rsid w:val="00ED31D4"/>
    <w:rsid w:val="00ED406B"/>
    <w:rsid w:val="00ED5257"/>
    <w:rsid w:val="00ED671F"/>
    <w:rsid w:val="00EE09F3"/>
    <w:rsid w:val="00EE4BFF"/>
    <w:rsid w:val="00EE52AC"/>
    <w:rsid w:val="00EE58F2"/>
    <w:rsid w:val="00EE6A76"/>
    <w:rsid w:val="00EF324B"/>
    <w:rsid w:val="00EF3677"/>
    <w:rsid w:val="00EF41B4"/>
    <w:rsid w:val="00EF5C46"/>
    <w:rsid w:val="00EF687D"/>
    <w:rsid w:val="00EF6FEF"/>
    <w:rsid w:val="00EF70E8"/>
    <w:rsid w:val="00F0001F"/>
    <w:rsid w:val="00F003D1"/>
    <w:rsid w:val="00F00679"/>
    <w:rsid w:val="00F02246"/>
    <w:rsid w:val="00F02B21"/>
    <w:rsid w:val="00F03CEA"/>
    <w:rsid w:val="00F04305"/>
    <w:rsid w:val="00F04919"/>
    <w:rsid w:val="00F0739A"/>
    <w:rsid w:val="00F07778"/>
    <w:rsid w:val="00F11EB8"/>
    <w:rsid w:val="00F125B7"/>
    <w:rsid w:val="00F12E26"/>
    <w:rsid w:val="00F144B9"/>
    <w:rsid w:val="00F15966"/>
    <w:rsid w:val="00F15DE5"/>
    <w:rsid w:val="00F16BBA"/>
    <w:rsid w:val="00F176E1"/>
    <w:rsid w:val="00F17878"/>
    <w:rsid w:val="00F201DF"/>
    <w:rsid w:val="00F204AF"/>
    <w:rsid w:val="00F20EC4"/>
    <w:rsid w:val="00F22FAC"/>
    <w:rsid w:val="00F2317F"/>
    <w:rsid w:val="00F248BA"/>
    <w:rsid w:val="00F24B00"/>
    <w:rsid w:val="00F25894"/>
    <w:rsid w:val="00F26971"/>
    <w:rsid w:val="00F26F29"/>
    <w:rsid w:val="00F3129F"/>
    <w:rsid w:val="00F34165"/>
    <w:rsid w:val="00F34F2A"/>
    <w:rsid w:val="00F364C5"/>
    <w:rsid w:val="00F36E65"/>
    <w:rsid w:val="00F371BA"/>
    <w:rsid w:val="00F401BF"/>
    <w:rsid w:val="00F42C33"/>
    <w:rsid w:val="00F42DDB"/>
    <w:rsid w:val="00F43CD8"/>
    <w:rsid w:val="00F450E2"/>
    <w:rsid w:val="00F47E42"/>
    <w:rsid w:val="00F509C4"/>
    <w:rsid w:val="00F51550"/>
    <w:rsid w:val="00F53143"/>
    <w:rsid w:val="00F53CCA"/>
    <w:rsid w:val="00F5785E"/>
    <w:rsid w:val="00F61415"/>
    <w:rsid w:val="00F62DDC"/>
    <w:rsid w:val="00F63461"/>
    <w:rsid w:val="00F63A3B"/>
    <w:rsid w:val="00F658F7"/>
    <w:rsid w:val="00F66E1C"/>
    <w:rsid w:val="00F70CBF"/>
    <w:rsid w:val="00F7124F"/>
    <w:rsid w:val="00F72845"/>
    <w:rsid w:val="00F741F2"/>
    <w:rsid w:val="00F75C2C"/>
    <w:rsid w:val="00F82858"/>
    <w:rsid w:val="00F82FA1"/>
    <w:rsid w:val="00F83250"/>
    <w:rsid w:val="00F832F7"/>
    <w:rsid w:val="00F84934"/>
    <w:rsid w:val="00F85790"/>
    <w:rsid w:val="00F9056D"/>
    <w:rsid w:val="00F90D91"/>
    <w:rsid w:val="00F92FC7"/>
    <w:rsid w:val="00F97ECC"/>
    <w:rsid w:val="00FA4E62"/>
    <w:rsid w:val="00FB11ED"/>
    <w:rsid w:val="00FB14C4"/>
    <w:rsid w:val="00FB7AE1"/>
    <w:rsid w:val="00FC00BE"/>
    <w:rsid w:val="00FC30B6"/>
    <w:rsid w:val="00FC37F3"/>
    <w:rsid w:val="00FC448F"/>
    <w:rsid w:val="00FC55DF"/>
    <w:rsid w:val="00FC6479"/>
    <w:rsid w:val="00FC7BA1"/>
    <w:rsid w:val="00FD166C"/>
    <w:rsid w:val="00FD2A73"/>
    <w:rsid w:val="00FD637D"/>
    <w:rsid w:val="00FD68C6"/>
    <w:rsid w:val="00FE01A4"/>
    <w:rsid w:val="00FE0908"/>
    <w:rsid w:val="00FE1886"/>
    <w:rsid w:val="00FE2FC9"/>
    <w:rsid w:val="00FE347E"/>
    <w:rsid w:val="00FE4A8E"/>
    <w:rsid w:val="00FE6E2C"/>
    <w:rsid w:val="00FF046D"/>
    <w:rsid w:val="00FF10BC"/>
    <w:rsid w:val="00FF23AA"/>
    <w:rsid w:val="00FF2C95"/>
    <w:rsid w:val="00FF30DB"/>
    <w:rsid w:val="00FF317E"/>
    <w:rsid w:val="00FF3365"/>
    <w:rsid w:val="00FF4FD7"/>
    <w:rsid w:val="00FF676E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 fill="f" fillcolor="white">
      <v:fill color="white" on="f"/>
      <v:stroke weight="1pt"/>
      <v:textbox inset="5.85pt,.7pt,5.85pt,.7pt"/>
      <o:colormru v:ext="edit" colors="#ddd"/>
    </o:shapedefaults>
    <o:shapelayout v:ext="edit">
      <o:idmap v:ext="edit" data="1"/>
    </o:shapelayout>
  </w:shapeDefaults>
  <w:decimalSymbol w:val="."/>
  <w:listSeparator w:val=","/>
  <w14:docId w14:val="6B6308FC"/>
  <w15:docId w15:val="{B025AC62-50D7-4289-BC85-B630B129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djustRightInd w:val="0"/>
      <w:spacing w:line="288" w:lineRule="exact"/>
      <w:jc w:val="both"/>
      <w:textAlignment w:val="baseline"/>
    </w:pPr>
    <w:rPr>
      <w:spacing w:val="-9"/>
    </w:rPr>
  </w:style>
  <w:style w:type="paragraph" w:styleId="1">
    <w:name w:val="heading 1"/>
    <w:basedOn w:val="a1"/>
    <w:next w:val="a2"/>
    <w:qFormat/>
    <w:pPr>
      <w:keepNext/>
      <w:pageBreakBefore/>
      <w:numPr>
        <w:numId w:val="1"/>
      </w:numPr>
      <w:tabs>
        <w:tab w:val="left" w:pos="910"/>
      </w:tabs>
      <w:spacing w:after="120"/>
      <w:outlineLvl w:val="0"/>
    </w:pPr>
    <w:rPr>
      <w:rFonts w:ascii="ＭＳ ゴシック" w:eastAsia="ＭＳ ゴシック" w:hAnsi="Arial"/>
      <w:b/>
      <w:kern w:val="24"/>
      <w:sz w:val="24"/>
    </w:rPr>
  </w:style>
  <w:style w:type="paragraph" w:styleId="21">
    <w:name w:val="heading 2"/>
    <w:basedOn w:val="a1"/>
    <w:next w:val="a3"/>
    <w:rsid w:val="00C66AFD"/>
    <w:pPr>
      <w:keepNext/>
      <w:numPr>
        <w:ilvl w:val="1"/>
        <w:numId w:val="1"/>
      </w:numPr>
      <w:autoSpaceDE w:val="0"/>
      <w:autoSpaceDN w:val="0"/>
      <w:spacing w:after="120"/>
      <w:textAlignment w:val="bottom"/>
      <w:outlineLvl w:val="1"/>
    </w:pPr>
    <w:rPr>
      <w:rFonts w:ascii="ＭＳ ゴシック" w:eastAsia="Meiryo UI" w:hAnsi="Arial"/>
      <w:sz w:val="22"/>
    </w:rPr>
  </w:style>
  <w:style w:type="paragraph" w:styleId="31">
    <w:name w:val="heading 3"/>
    <w:basedOn w:val="a1"/>
    <w:next w:val="a4"/>
    <w:qFormat/>
    <w:pPr>
      <w:keepNext/>
      <w:numPr>
        <w:ilvl w:val="2"/>
        <w:numId w:val="1"/>
      </w:numPr>
      <w:autoSpaceDE w:val="0"/>
      <w:autoSpaceDN w:val="0"/>
      <w:textAlignment w:val="bottom"/>
      <w:outlineLvl w:val="2"/>
    </w:pPr>
    <w:rPr>
      <w:rFonts w:ascii="Arial" w:eastAsia="ＭＳ ゴシック" w:hAnsi="Arial"/>
    </w:rPr>
  </w:style>
  <w:style w:type="paragraph" w:styleId="41">
    <w:name w:val="heading 4"/>
    <w:basedOn w:val="a1"/>
    <w:next w:val="a5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1">
    <w:name w:val="heading 5"/>
    <w:basedOn w:val="a1"/>
    <w:next w:val="a5"/>
    <w:qFormat/>
    <w:pPr>
      <w:keepNext/>
      <w:numPr>
        <w:ilvl w:val="4"/>
        <w:numId w:val="1"/>
      </w:numPr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5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1"/>
    <w:next w:val="a5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1"/>
    <w:next w:val="a5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1"/>
    <w:next w:val="a5"/>
    <w:qFormat/>
    <w:pPr>
      <w:keepNext/>
      <w:numPr>
        <w:ilvl w:val="8"/>
        <w:numId w:val="1"/>
      </w:num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2">
    <w:name w:val="本文．章"/>
    <w:pPr>
      <w:widowControl w:val="0"/>
      <w:adjustRightInd w:val="0"/>
      <w:spacing w:line="240" w:lineRule="atLeast"/>
      <w:ind w:left="227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3">
    <w:name w:val="本文.節"/>
    <w:basedOn w:val="a1"/>
    <w:pPr>
      <w:ind w:left="454" w:firstLine="227"/>
    </w:pPr>
    <w:rPr>
      <w:rFonts w:ascii="ＭＳ 明朝" w:eastAsia="ＭＳ 明朝"/>
    </w:rPr>
  </w:style>
  <w:style w:type="paragraph" w:customStyle="1" w:styleId="a4">
    <w:name w:val="本文.項"/>
    <w:basedOn w:val="a3"/>
    <w:pPr>
      <w:ind w:left="1134"/>
    </w:pPr>
  </w:style>
  <w:style w:type="paragraph" w:styleId="a5">
    <w:name w:val="Normal Indent"/>
    <w:basedOn w:val="a1"/>
    <w:pPr>
      <w:ind w:left="851"/>
    </w:pPr>
  </w:style>
  <w:style w:type="paragraph" w:styleId="a9">
    <w:name w:val="head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paragraph" w:styleId="aa">
    <w:name w:val="footer"/>
    <w:basedOn w:val="a1"/>
    <w:pPr>
      <w:tabs>
        <w:tab w:val="center" w:pos="4252"/>
        <w:tab w:val="right" w:pos="8504"/>
      </w:tabs>
      <w:spacing w:line="360" w:lineRule="auto"/>
    </w:pPr>
    <w:rPr>
      <w:spacing w:val="0"/>
      <w:sz w:val="18"/>
    </w:rPr>
  </w:style>
  <w:style w:type="character" w:styleId="ab">
    <w:name w:val="page number"/>
    <w:basedOn w:val="a6"/>
  </w:style>
  <w:style w:type="paragraph" w:customStyle="1" w:styleId="ac">
    <w:name w:val="前書き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ＭＳ 明朝" w:eastAsia="ＭＳ 明朝"/>
      <w:sz w:val="36"/>
    </w:rPr>
  </w:style>
  <w:style w:type="paragraph" w:customStyle="1" w:styleId="ad">
    <w:name w:val="前書き本文"/>
    <w:pPr>
      <w:widowControl w:val="0"/>
      <w:adjustRightInd w:val="0"/>
      <w:spacing w:line="240" w:lineRule="atLeast"/>
      <w:ind w:firstLine="227"/>
      <w:textAlignment w:val="baseline"/>
    </w:pPr>
    <w:rPr>
      <w:rFonts w:ascii="Mincho"/>
      <w:sz w:val="21"/>
    </w:rPr>
  </w:style>
  <w:style w:type="paragraph" w:styleId="32">
    <w:name w:val="toc 3"/>
    <w:basedOn w:val="a1"/>
    <w:next w:val="a1"/>
    <w:uiPriority w:val="39"/>
    <w:pPr>
      <w:ind w:left="400"/>
      <w:jc w:val="left"/>
    </w:pPr>
    <w:rPr>
      <w:i/>
      <w:iCs/>
      <w:szCs w:val="24"/>
    </w:rPr>
  </w:style>
  <w:style w:type="paragraph" w:styleId="22">
    <w:name w:val="toc 2"/>
    <w:basedOn w:val="a1"/>
    <w:next w:val="a1"/>
    <w:uiPriority w:val="39"/>
    <w:pPr>
      <w:ind w:left="200"/>
      <w:jc w:val="left"/>
    </w:pPr>
    <w:rPr>
      <w:smallCaps/>
      <w:szCs w:val="24"/>
    </w:rPr>
  </w:style>
  <w:style w:type="paragraph" w:styleId="10">
    <w:name w:val="toc 1"/>
    <w:basedOn w:val="a1"/>
    <w:next w:val="a1"/>
    <w:uiPriority w:val="39"/>
    <w:pPr>
      <w:spacing w:before="120" w:after="120"/>
      <w:jc w:val="left"/>
    </w:pPr>
    <w:rPr>
      <w:b/>
      <w:bCs/>
      <w:caps/>
      <w:szCs w:val="24"/>
    </w:rPr>
  </w:style>
  <w:style w:type="paragraph" w:customStyle="1" w:styleId="ae">
    <w:name w:val="目次見出し"/>
    <w:pPr>
      <w:pageBreakBefore/>
      <w:widowControl w:val="0"/>
      <w:adjustRightInd w:val="0"/>
      <w:spacing w:before="240" w:after="240" w:line="360" w:lineRule="atLeast"/>
      <w:jc w:val="center"/>
      <w:textAlignment w:val="baseline"/>
    </w:pPr>
    <w:rPr>
      <w:rFonts w:ascii="標準明朝" w:eastAsia="標準明朝"/>
      <w:sz w:val="36"/>
    </w:rPr>
  </w:style>
  <w:style w:type="paragraph" w:styleId="42">
    <w:name w:val="toc 4"/>
    <w:basedOn w:val="a1"/>
    <w:next w:val="a1"/>
    <w:semiHidden/>
    <w:pPr>
      <w:ind w:left="600"/>
      <w:jc w:val="left"/>
    </w:pPr>
    <w:rPr>
      <w:szCs w:val="21"/>
    </w:rPr>
  </w:style>
  <w:style w:type="paragraph" w:styleId="52">
    <w:name w:val="toc 5"/>
    <w:basedOn w:val="a1"/>
    <w:next w:val="a1"/>
    <w:semiHidden/>
    <w:pPr>
      <w:ind w:left="800"/>
      <w:jc w:val="left"/>
    </w:pPr>
    <w:rPr>
      <w:szCs w:val="21"/>
    </w:rPr>
  </w:style>
  <w:style w:type="paragraph" w:styleId="60">
    <w:name w:val="toc 6"/>
    <w:basedOn w:val="a1"/>
    <w:next w:val="a1"/>
    <w:semiHidden/>
    <w:pPr>
      <w:ind w:left="1000"/>
      <w:jc w:val="left"/>
    </w:pPr>
    <w:rPr>
      <w:szCs w:val="21"/>
    </w:rPr>
  </w:style>
  <w:style w:type="paragraph" w:styleId="70">
    <w:name w:val="toc 7"/>
    <w:basedOn w:val="a1"/>
    <w:next w:val="a1"/>
    <w:semiHidden/>
    <w:pPr>
      <w:ind w:left="1200"/>
      <w:jc w:val="left"/>
    </w:pPr>
    <w:rPr>
      <w:szCs w:val="21"/>
    </w:rPr>
  </w:style>
  <w:style w:type="paragraph" w:styleId="80">
    <w:name w:val="toc 8"/>
    <w:basedOn w:val="a1"/>
    <w:next w:val="a1"/>
    <w:semiHidden/>
    <w:pPr>
      <w:ind w:left="1400"/>
      <w:jc w:val="left"/>
    </w:pPr>
    <w:rPr>
      <w:szCs w:val="21"/>
    </w:rPr>
  </w:style>
  <w:style w:type="paragraph" w:styleId="90">
    <w:name w:val="toc 9"/>
    <w:basedOn w:val="a1"/>
    <w:next w:val="a1"/>
    <w:semiHidden/>
    <w:pPr>
      <w:ind w:left="1600"/>
      <w:jc w:val="left"/>
    </w:pPr>
    <w:rPr>
      <w:szCs w:val="21"/>
    </w:rPr>
  </w:style>
  <w:style w:type="paragraph" w:customStyle="1" w:styleId="af">
    <w:name w:val="本文.節.説明"/>
    <w:basedOn w:val="a3"/>
    <w:pPr>
      <w:tabs>
        <w:tab w:val="left" w:leader="middleDot" w:pos="3094"/>
      </w:tabs>
      <w:ind w:left="907"/>
    </w:pPr>
  </w:style>
  <w:style w:type="paragraph" w:customStyle="1" w:styleId="af0">
    <w:name w:val="箇条"/>
    <w:basedOn w:val="a2"/>
    <w:pPr>
      <w:ind w:left="681" w:hanging="227"/>
    </w:pPr>
  </w:style>
  <w:style w:type="paragraph" w:customStyle="1" w:styleId="af1">
    <w:name w:val="本文．節"/>
    <w:pPr>
      <w:widowControl w:val="0"/>
      <w:adjustRightInd w:val="0"/>
      <w:spacing w:line="240" w:lineRule="atLeast"/>
      <w:ind w:left="454" w:firstLine="170"/>
      <w:jc w:val="both"/>
      <w:textAlignment w:val="baseline"/>
    </w:pPr>
    <w:rPr>
      <w:rFonts w:ascii="ＭＳ 明朝" w:eastAsia="ＭＳ 明朝"/>
      <w:sz w:val="21"/>
    </w:rPr>
  </w:style>
  <w:style w:type="paragraph" w:customStyle="1" w:styleId="af2">
    <w:name w:val="本文．項"/>
    <w:pPr>
      <w:widowControl w:val="0"/>
      <w:adjustRightInd w:val="0"/>
      <w:spacing w:line="240" w:lineRule="atLeast"/>
      <w:ind w:left="680" w:firstLine="170"/>
      <w:jc w:val="both"/>
      <w:textAlignment w:val="baseline"/>
    </w:pPr>
    <w:rPr>
      <w:rFonts w:ascii="ＭＳ 明朝" w:eastAsia="ＭＳ 明朝"/>
      <w:sz w:val="21"/>
    </w:rPr>
  </w:style>
  <w:style w:type="paragraph" w:styleId="af3">
    <w:name w:val="Date"/>
    <w:basedOn w:val="a1"/>
    <w:next w:val="a1"/>
    <w:pPr>
      <w:jc w:val="right"/>
    </w:pPr>
    <w:rPr>
      <w:smallCaps/>
      <w:noProof/>
    </w:rPr>
  </w:style>
  <w:style w:type="paragraph" w:customStyle="1" w:styleId="af4">
    <w:name w:val="本文.項.説明"/>
    <w:basedOn w:val="a4"/>
    <w:pPr>
      <w:ind w:left="1588"/>
    </w:pPr>
  </w:style>
  <w:style w:type="paragraph" w:customStyle="1" w:styleId="af5">
    <w:name w:val="見出し１本文"/>
    <w:basedOn w:val="a1"/>
    <w:pPr>
      <w:spacing w:line="200" w:lineRule="atLeast"/>
      <w:ind w:left="567" w:firstLine="227"/>
    </w:pPr>
    <w:rPr>
      <w:rFonts w:ascii="Times New Roman" w:eastAsia="ＭＳ ゴシック"/>
      <w:spacing w:val="0"/>
    </w:rPr>
  </w:style>
  <w:style w:type="paragraph" w:customStyle="1" w:styleId="af6">
    <w:name w:val="見出し４本文"/>
    <w:basedOn w:val="41"/>
    <w:pPr>
      <w:spacing w:line="200" w:lineRule="atLeast"/>
      <w:ind w:left="2268" w:firstLine="227"/>
      <w:outlineLvl w:val="9"/>
    </w:pPr>
    <w:rPr>
      <w:rFonts w:ascii="Times New Roman" w:eastAsia="ＭＳ ゴシック"/>
      <w:b w:val="0"/>
      <w:spacing w:val="0"/>
    </w:rPr>
  </w:style>
  <w:style w:type="paragraph" w:customStyle="1" w:styleId="af7">
    <w:name w:val="操作項目"/>
    <w:basedOn w:val="af6"/>
    <w:pPr>
      <w:ind w:left="3005" w:hanging="737"/>
    </w:pPr>
  </w:style>
  <w:style w:type="paragraph" w:customStyle="1" w:styleId="af8">
    <w:name w:val="レビジョン番号"/>
    <w:basedOn w:val="a1"/>
    <w:pPr>
      <w:spacing w:line="100" w:lineRule="atLeast"/>
    </w:pPr>
    <w:rPr>
      <w:rFonts w:ascii="Times New Roman" w:eastAsia="ＭＳ ゴシック"/>
      <w:b/>
      <w:spacing w:val="0"/>
    </w:rPr>
  </w:style>
  <w:style w:type="paragraph" w:styleId="11">
    <w:name w:val="index 1"/>
    <w:basedOn w:val="a1"/>
    <w:next w:val="a1"/>
    <w:autoRedefine/>
    <w:semiHidden/>
    <w:rPr>
      <w:b/>
      <w:bCs/>
      <w:szCs w:val="26"/>
      <w:u w:val="single"/>
    </w:rPr>
  </w:style>
  <w:style w:type="paragraph" w:styleId="23">
    <w:name w:val="index 2"/>
    <w:basedOn w:val="a1"/>
    <w:next w:val="a1"/>
    <w:autoRedefine/>
    <w:semiHidden/>
    <w:pPr>
      <w:ind w:left="400" w:hanging="200"/>
    </w:pPr>
  </w:style>
  <w:style w:type="paragraph" w:styleId="33">
    <w:name w:val="index 3"/>
    <w:basedOn w:val="a1"/>
    <w:next w:val="a1"/>
    <w:autoRedefine/>
    <w:semiHidden/>
    <w:pPr>
      <w:ind w:left="600" w:hanging="200"/>
    </w:pPr>
  </w:style>
  <w:style w:type="paragraph" w:styleId="43">
    <w:name w:val="index 4"/>
    <w:basedOn w:val="a1"/>
    <w:next w:val="a1"/>
    <w:autoRedefine/>
    <w:semiHidden/>
    <w:pPr>
      <w:ind w:left="800" w:hanging="200"/>
    </w:pPr>
  </w:style>
  <w:style w:type="paragraph" w:styleId="53">
    <w:name w:val="index 5"/>
    <w:basedOn w:val="a1"/>
    <w:next w:val="a1"/>
    <w:autoRedefine/>
    <w:semiHidden/>
    <w:pPr>
      <w:ind w:left="1000" w:hanging="200"/>
    </w:pPr>
  </w:style>
  <w:style w:type="paragraph" w:styleId="61">
    <w:name w:val="index 6"/>
    <w:basedOn w:val="a1"/>
    <w:next w:val="a1"/>
    <w:autoRedefine/>
    <w:semiHidden/>
    <w:pPr>
      <w:ind w:left="1200" w:hanging="200"/>
    </w:pPr>
  </w:style>
  <w:style w:type="paragraph" w:styleId="71">
    <w:name w:val="index 7"/>
    <w:basedOn w:val="a1"/>
    <w:next w:val="a1"/>
    <w:autoRedefine/>
    <w:semiHidden/>
    <w:pPr>
      <w:ind w:left="1400" w:hanging="200"/>
    </w:pPr>
  </w:style>
  <w:style w:type="paragraph" w:styleId="81">
    <w:name w:val="index 8"/>
    <w:basedOn w:val="a1"/>
    <w:next w:val="a1"/>
    <w:autoRedefine/>
    <w:semiHidden/>
    <w:pPr>
      <w:ind w:left="1600" w:hanging="200"/>
    </w:pPr>
  </w:style>
  <w:style w:type="paragraph" w:styleId="91">
    <w:name w:val="index 9"/>
    <w:basedOn w:val="a1"/>
    <w:next w:val="a1"/>
    <w:autoRedefine/>
    <w:semiHidden/>
    <w:pPr>
      <w:ind w:left="1800" w:hanging="200"/>
    </w:pPr>
  </w:style>
  <w:style w:type="paragraph" w:styleId="af9">
    <w:name w:val="index heading"/>
    <w:basedOn w:val="a1"/>
    <w:next w:val="11"/>
    <w:semiHidden/>
  </w:style>
  <w:style w:type="paragraph" w:styleId="afa">
    <w:name w:val="annotation text"/>
    <w:basedOn w:val="a1"/>
    <w:semiHidden/>
    <w:pPr>
      <w:jc w:val="left"/>
    </w:pPr>
  </w:style>
  <w:style w:type="paragraph" w:styleId="afb">
    <w:name w:val="Block Text"/>
    <w:basedOn w:val="a1"/>
    <w:pPr>
      <w:ind w:left="1440" w:right="1440"/>
    </w:pPr>
  </w:style>
  <w:style w:type="paragraph" w:styleId="afc">
    <w:name w:val="macro"/>
    <w:semiHidden/>
    <w:pPr>
      <w:widowControl w:val="0"/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/>
      <w:spacing w:val="-9"/>
      <w:sz w:val="18"/>
    </w:rPr>
  </w:style>
  <w:style w:type="paragraph" w:styleId="afd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/>
      <w:sz w:val="24"/>
    </w:rPr>
  </w:style>
  <w:style w:type="paragraph" w:styleId="afe">
    <w:name w:val="Salutation"/>
    <w:basedOn w:val="a1"/>
    <w:next w:val="a1"/>
  </w:style>
  <w:style w:type="paragraph" w:styleId="aff">
    <w:name w:val="envelope address"/>
    <w:basedOn w:val="a1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/>
      <w:sz w:val="24"/>
    </w:rPr>
  </w:style>
  <w:style w:type="paragraph" w:styleId="aff0">
    <w:name w:val="List"/>
    <w:basedOn w:val="a1"/>
    <w:pPr>
      <w:ind w:left="425" w:hanging="425"/>
    </w:pPr>
  </w:style>
  <w:style w:type="paragraph" w:styleId="24">
    <w:name w:val="List 2"/>
    <w:basedOn w:val="a1"/>
    <w:pPr>
      <w:ind w:left="851" w:hanging="425"/>
    </w:pPr>
  </w:style>
  <w:style w:type="paragraph" w:styleId="34">
    <w:name w:val="List 3"/>
    <w:basedOn w:val="a1"/>
    <w:pPr>
      <w:ind w:left="1276" w:hanging="425"/>
    </w:pPr>
  </w:style>
  <w:style w:type="paragraph" w:styleId="44">
    <w:name w:val="List 4"/>
    <w:basedOn w:val="a1"/>
    <w:pPr>
      <w:ind w:left="1701" w:hanging="425"/>
    </w:pPr>
  </w:style>
  <w:style w:type="paragraph" w:styleId="54">
    <w:name w:val="List 5"/>
    <w:basedOn w:val="a1"/>
    <w:pPr>
      <w:ind w:left="2126" w:hanging="425"/>
    </w:pPr>
  </w:style>
  <w:style w:type="paragraph" w:styleId="a0">
    <w:name w:val="List Bullet"/>
    <w:basedOn w:val="a1"/>
    <w:autoRedefine/>
    <w:pPr>
      <w:numPr>
        <w:numId w:val="2"/>
      </w:numPr>
    </w:pPr>
  </w:style>
  <w:style w:type="paragraph" w:styleId="20">
    <w:name w:val="List Bullet 2"/>
    <w:basedOn w:val="a1"/>
    <w:autoRedefine/>
    <w:pPr>
      <w:numPr>
        <w:numId w:val="3"/>
      </w:numPr>
    </w:pPr>
  </w:style>
  <w:style w:type="paragraph" w:styleId="30">
    <w:name w:val="List Bullet 3"/>
    <w:basedOn w:val="a1"/>
    <w:autoRedefine/>
    <w:pPr>
      <w:numPr>
        <w:numId w:val="4"/>
      </w:numPr>
    </w:pPr>
  </w:style>
  <w:style w:type="paragraph" w:styleId="40">
    <w:name w:val="List Bullet 4"/>
    <w:basedOn w:val="a1"/>
    <w:autoRedefine/>
    <w:pPr>
      <w:numPr>
        <w:numId w:val="5"/>
      </w:numPr>
    </w:pPr>
  </w:style>
  <w:style w:type="paragraph" w:styleId="50">
    <w:name w:val="List Bullet 5"/>
    <w:basedOn w:val="a1"/>
    <w:autoRedefine/>
    <w:pPr>
      <w:numPr>
        <w:numId w:val="6"/>
      </w:numPr>
    </w:pPr>
  </w:style>
  <w:style w:type="paragraph" w:styleId="aff1">
    <w:name w:val="List Continue"/>
    <w:basedOn w:val="a1"/>
    <w:pPr>
      <w:spacing w:after="180"/>
      <w:ind w:left="425"/>
    </w:pPr>
  </w:style>
  <w:style w:type="paragraph" w:styleId="25">
    <w:name w:val="List Continue 2"/>
    <w:basedOn w:val="a1"/>
    <w:pPr>
      <w:spacing w:after="180"/>
      <w:ind w:left="850"/>
    </w:pPr>
  </w:style>
  <w:style w:type="paragraph" w:styleId="35">
    <w:name w:val="List Continue 3"/>
    <w:basedOn w:val="a1"/>
    <w:pPr>
      <w:spacing w:after="180"/>
      <w:ind w:left="1275"/>
    </w:pPr>
  </w:style>
  <w:style w:type="paragraph" w:styleId="45">
    <w:name w:val="List Continue 4"/>
    <w:basedOn w:val="a1"/>
    <w:pPr>
      <w:spacing w:after="180"/>
      <w:ind w:left="1700"/>
    </w:pPr>
  </w:style>
  <w:style w:type="paragraph" w:styleId="55">
    <w:name w:val="List Continue 5"/>
    <w:basedOn w:val="a1"/>
    <w:pPr>
      <w:spacing w:after="180"/>
      <w:ind w:left="2125"/>
    </w:pPr>
  </w:style>
  <w:style w:type="paragraph" w:styleId="aff2">
    <w:name w:val="Note Heading"/>
    <w:basedOn w:val="a1"/>
    <w:next w:val="a1"/>
    <w:pPr>
      <w:jc w:val="center"/>
    </w:pPr>
  </w:style>
  <w:style w:type="paragraph" w:styleId="aff3">
    <w:name w:val="footnote text"/>
    <w:basedOn w:val="a1"/>
    <w:semiHidden/>
    <w:pPr>
      <w:snapToGrid w:val="0"/>
      <w:jc w:val="left"/>
    </w:pPr>
  </w:style>
  <w:style w:type="paragraph" w:styleId="aff4">
    <w:name w:val="Closing"/>
    <w:basedOn w:val="a1"/>
    <w:next w:val="a1"/>
    <w:pPr>
      <w:jc w:val="right"/>
    </w:pPr>
  </w:style>
  <w:style w:type="paragraph" w:styleId="aff5">
    <w:name w:val="Document Map"/>
    <w:basedOn w:val="a1"/>
    <w:semiHidden/>
    <w:pPr>
      <w:shd w:val="clear" w:color="auto" w:fill="000080"/>
    </w:pPr>
    <w:rPr>
      <w:rFonts w:ascii="Arial" w:eastAsia="ＭＳ ゴシック" w:hAnsi="Arial"/>
    </w:rPr>
  </w:style>
  <w:style w:type="paragraph" w:styleId="aff6">
    <w:name w:val="envelope return"/>
    <w:basedOn w:val="a1"/>
    <w:pPr>
      <w:snapToGrid w:val="0"/>
    </w:pPr>
    <w:rPr>
      <w:rFonts w:ascii="Arial" w:hAnsi="Arial"/>
    </w:rPr>
  </w:style>
  <w:style w:type="paragraph" w:styleId="aff7">
    <w:name w:val="table of authorities"/>
    <w:basedOn w:val="a1"/>
    <w:next w:val="a1"/>
    <w:semiHidden/>
    <w:pPr>
      <w:ind w:left="200" w:hanging="200"/>
    </w:pPr>
  </w:style>
  <w:style w:type="paragraph" w:styleId="aff8">
    <w:name w:val="toa heading"/>
    <w:basedOn w:val="a1"/>
    <w:next w:val="a1"/>
    <w:semiHidden/>
    <w:pPr>
      <w:spacing w:before="180"/>
    </w:pPr>
    <w:rPr>
      <w:rFonts w:ascii="Arial" w:eastAsia="ＭＳ ゴシック" w:hAnsi="Arial"/>
      <w:sz w:val="24"/>
    </w:rPr>
  </w:style>
  <w:style w:type="paragraph" w:styleId="aff9">
    <w:name w:val="Signature"/>
    <w:basedOn w:val="a1"/>
    <w:pPr>
      <w:jc w:val="right"/>
    </w:pPr>
  </w:style>
  <w:style w:type="paragraph" w:styleId="affa">
    <w:name w:val="Plain Text"/>
    <w:basedOn w:val="a1"/>
    <w:rPr>
      <w:rFonts w:ascii="ＭＳ 明朝" w:eastAsia="ＭＳ 明朝" w:hAnsi="Courier New"/>
      <w:sz w:val="21"/>
    </w:rPr>
  </w:style>
  <w:style w:type="paragraph" w:styleId="affb">
    <w:name w:val="caption"/>
    <w:basedOn w:val="a1"/>
    <w:next w:val="a1"/>
    <w:qFormat/>
    <w:pPr>
      <w:spacing w:before="120" w:after="240"/>
    </w:pPr>
    <w:rPr>
      <w:b/>
    </w:rPr>
  </w:style>
  <w:style w:type="paragraph" w:styleId="affc">
    <w:name w:val="table of figures"/>
    <w:basedOn w:val="a1"/>
    <w:next w:val="a1"/>
    <w:uiPriority w:val="99"/>
    <w:pPr>
      <w:ind w:left="850" w:hanging="425"/>
    </w:pPr>
  </w:style>
  <w:style w:type="paragraph" w:styleId="a">
    <w:name w:val="List Number"/>
    <w:basedOn w:val="a1"/>
    <w:pPr>
      <w:numPr>
        <w:numId w:val="7"/>
      </w:numPr>
    </w:pPr>
  </w:style>
  <w:style w:type="paragraph" w:styleId="2">
    <w:name w:val="List Number 2"/>
    <w:basedOn w:val="a1"/>
    <w:pPr>
      <w:numPr>
        <w:numId w:val="8"/>
      </w:numPr>
    </w:pPr>
  </w:style>
  <w:style w:type="paragraph" w:styleId="3">
    <w:name w:val="List Number 3"/>
    <w:basedOn w:val="a1"/>
    <w:pPr>
      <w:numPr>
        <w:numId w:val="9"/>
      </w:numPr>
    </w:pPr>
  </w:style>
  <w:style w:type="paragraph" w:styleId="4">
    <w:name w:val="List Number 4"/>
    <w:basedOn w:val="a1"/>
    <w:pPr>
      <w:numPr>
        <w:numId w:val="10"/>
      </w:numPr>
    </w:pPr>
  </w:style>
  <w:style w:type="paragraph" w:styleId="5">
    <w:name w:val="List Number 5"/>
    <w:basedOn w:val="a1"/>
    <w:pPr>
      <w:numPr>
        <w:numId w:val="11"/>
      </w:numPr>
    </w:pPr>
  </w:style>
  <w:style w:type="paragraph" w:styleId="affd">
    <w:name w:val="Title"/>
    <w:basedOn w:val="a1"/>
    <w:qFormat/>
    <w:pPr>
      <w:spacing w:before="240" w:after="120"/>
      <w:jc w:val="center"/>
      <w:outlineLvl w:val="0"/>
    </w:pPr>
    <w:rPr>
      <w:rFonts w:ascii="Arial" w:eastAsia="ＭＳ ゴシック" w:hAnsi="Arial"/>
      <w:sz w:val="32"/>
    </w:rPr>
  </w:style>
  <w:style w:type="paragraph" w:styleId="affe">
    <w:name w:val="Subtitle"/>
    <w:basedOn w:val="a1"/>
    <w:qFormat/>
    <w:pPr>
      <w:jc w:val="center"/>
      <w:outlineLvl w:val="1"/>
    </w:pPr>
    <w:rPr>
      <w:rFonts w:ascii="Arial" w:eastAsia="ＭＳ ゴシック" w:hAnsi="Arial"/>
      <w:sz w:val="24"/>
    </w:rPr>
  </w:style>
  <w:style w:type="paragraph" w:styleId="afff">
    <w:name w:val="endnote text"/>
    <w:basedOn w:val="a1"/>
    <w:semiHidden/>
    <w:pPr>
      <w:snapToGrid w:val="0"/>
      <w:jc w:val="left"/>
    </w:pPr>
  </w:style>
  <w:style w:type="paragraph" w:styleId="afff0">
    <w:name w:val="Body Text"/>
    <w:basedOn w:val="a1"/>
  </w:style>
  <w:style w:type="paragraph" w:styleId="26">
    <w:name w:val="Body Text 2"/>
    <w:basedOn w:val="a1"/>
    <w:pPr>
      <w:spacing w:line="480" w:lineRule="auto"/>
    </w:pPr>
  </w:style>
  <w:style w:type="paragraph" w:styleId="36">
    <w:name w:val="Body Text 3"/>
    <w:basedOn w:val="a1"/>
    <w:rPr>
      <w:sz w:val="16"/>
    </w:rPr>
  </w:style>
  <w:style w:type="paragraph" w:styleId="afff1">
    <w:name w:val="Body Text Indent"/>
    <w:basedOn w:val="a1"/>
    <w:pPr>
      <w:ind w:left="851"/>
    </w:pPr>
  </w:style>
  <w:style w:type="paragraph" w:styleId="27">
    <w:name w:val="Body Text Indent 2"/>
    <w:basedOn w:val="a1"/>
    <w:pPr>
      <w:spacing w:line="480" w:lineRule="auto"/>
      <w:ind w:left="851"/>
    </w:pPr>
  </w:style>
  <w:style w:type="paragraph" w:styleId="37">
    <w:name w:val="Body Text Indent 3"/>
    <w:basedOn w:val="a1"/>
    <w:pPr>
      <w:ind w:left="851"/>
    </w:pPr>
    <w:rPr>
      <w:sz w:val="16"/>
    </w:rPr>
  </w:style>
  <w:style w:type="paragraph" w:styleId="afff2">
    <w:name w:val="Body Text First Indent"/>
    <w:basedOn w:val="afff0"/>
    <w:pPr>
      <w:ind w:firstLine="210"/>
    </w:pPr>
  </w:style>
  <w:style w:type="paragraph" w:styleId="28">
    <w:name w:val="Body Text First Indent 2"/>
    <w:basedOn w:val="afff1"/>
    <w:pPr>
      <w:ind w:firstLine="210"/>
    </w:pPr>
  </w:style>
  <w:style w:type="character" w:styleId="afff3">
    <w:name w:val="Hyperlink"/>
    <w:uiPriority w:val="99"/>
    <w:rPr>
      <w:color w:val="0000FF"/>
      <w:u w:val="single"/>
    </w:rPr>
  </w:style>
  <w:style w:type="character" w:styleId="afff4">
    <w:name w:val="FollowedHyperlink"/>
    <w:rPr>
      <w:color w:val="800080"/>
      <w:u w:val="single"/>
    </w:rPr>
  </w:style>
  <w:style w:type="paragraph" w:customStyle="1" w:styleId="Ver6">
    <w:name w:val="一太郎Ver6"/>
    <w:pPr>
      <w:widowControl w:val="0"/>
      <w:autoSpaceDE w:val="0"/>
      <w:autoSpaceDN w:val="0"/>
      <w:adjustRightInd w:val="0"/>
      <w:spacing w:line="275" w:lineRule="atLeast"/>
      <w:textAlignment w:val="baseline"/>
    </w:pPr>
    <w:rPr>
      <w:rFonts w:ascii="Mincho"/>
      <w:spacing w:val="5"/>
    </w:rPr>
  </w:style>
  <w:style w:type="character" w:styleId="afff5">
    <w:name w:val="footnote reference"/>
    <w:semiHidden/>
    <w:rPr>
      <w:vertAlign w:val="superscript"/>
    </w:rPr>
  </w:style>
  <w:style w:type="paragraph" w:customStyle="1" w:styleId="xl27">
    <w:name w:val="xl27"/>
    <w:basedOn w:val="a1"/>
    <w:rsid w:val="00F144B9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auto"/>
    </w:pPr>
    <w:rPr>
      <w:rFonts w:ascii="ＭＳ Ｐゴシック" w:eastAsia="ＭＳ Ｐゴシック" w:hAnsi="ＭＳ Ｐゴシック" w:hint="eastAsia"/>
      <w:spacing w:val="0"/>
      <w:sz w:val="18"/>
      <w:szCs w:val="18"/>
    </w:rPr>
  </w:style>
  <w:style w:type="table" w:styleId="afff6">
    <w:name w:val="Table Grid"/>
    <w:basedOn w:val="a7"/>
    <w:rsid w:val="003B6B44"/>
    <w:pPr>
      <w:widowControl w:val="0"/>
      <w:adjustRightInd w:val="0"/>
      <w:spacing w:line="288" w:lineRule="exac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unhideWhenUsed/>
    <w:rsid w:val="000707E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pacing w:val="0"/>
      <w:sz w:val="24"/>
      <w:szCs w:val="24"/>
    </w:rPr>
  </w:style>
  <w:style w:type="paragraph" w:styleId="afff7">
    <w:name w:val="Balloon Text"/>
    <w:basedOn w:val="a1"/>
    <w:link w:val="afff8"/>
    <w:rsid w:val="00D662C4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8">
    <w:name w:val="吹き出し (文字)"/>
    <w:link w:val="afff7"/>
    <w:rsid w:val="00D662C4"/>
    <w:rPr>
      <w:rFonts w:ascii="Arial" w:eastAsia="ＭＳ ゴシック" w:hAnsi="Arial" w:cs="Times New Roman"/>
      <w:spacing w:val="-9"/>
      <w:sz w:val="18"/>
      <w:szCs w:val="18"/>
    </w:rPr>
  </w:style>
  <w:style w:type="paragraph" w:styleId="afff9">
    <w:name w:val="List Paragraph"/>
    <w:basedOn w:val="a1"/>
    <w:uiPriority w:val="34"/>
    <w:qFormat/>
    <w:rsid w:val="00CE77A2"/>
    <w:pPr>
      <w:ind w:leftChars="400" w:left="840"/>
    </w:pPr>
  </w:style>
  <w:style w:type="paragraph" w:customStyle="1" w:styleId="afffa">
    <w:name w:val="規格用紙標準"/>
    <w:basedOn w:val="a1"/>
    <w:rsid w:val="005C7F15"/>
    <w:pPr>
      <w:spacing w:line="284" w:lineRule="atLeast"/>
      <w:ind w:leftChars="400" w:left="400"/>
    </w:pPr>
    <w:rPr>
      <w:rFonts w:eastAsia="ＭＳ 明朝"/>
      <w:spacing w:val="0"/>
      <w:sz w:val="18"/>
    </w:rPr>
  </w:style>
  <w:style w:type="character" w:customStyle="1" w:styleId="12">
    <w:name w:val="未解決のメンション1"/>
    <w:basedOn w:val="a6"/>
    <w:uiPriority w:val="99"/>
    <w:semiHidden/>
    <w:unhideWhenUsed/>
    <w:rsid w:val="00E11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5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DOC5.DOT</Template>
  <TotalTime>291</TotalTime>
  <Pages>15</Pages>
  <Words>3648</Words>
  <Characters>4641</Characters>
  <Application>Microsoft Office Word</Application>
  <DocSecurity>2</DocSecurity>
  <Lines>38</Lines>
  <Paragraphs>16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8273</CharactersWithSpaces>
  <SharedDoc>false</SharedDoc>
  <HLinks>
    <vt:vector size="126" baseType="variant">
      <vt:variant>
        <vt:i4>1310780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_Toc529355571</vt:lpwstr>
      </vt:variant>
      <vt:variant>
        <vt:i4>1310780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_Toc529355570</vt:lpwstr>
      </vt:variant>
      <vt:variant>
        <vt:i4>1376316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_Toc529355569</vt:lpwstr>
      </vt:variant>
      <vt:variant>
        <vt:i4>1376316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_Toc529355568</vt:lpwstr>
      </vt:variant>
      <vt:variant>
        <vt:i4>1376316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_Toc529355567</vt:lpwstr>
      </vt:variant>
      <vt:variant>
        <vt:i4>1376316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_Toc529355566</vt:lpwstr>
      </vt:variant>
      <vt:variant>
        <vt:i4>1376316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_Toc529355565</vt:lpwstr>
      </vt:variant>
      <vt:variant>
        <vt:i4>1376316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_Toc529355564</vt:lpwstr>
      </vt:variant>
      <vt:variant>
        <vt:i4>1376316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_Toc529355563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_Toc529355499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_Toc529355498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_Toc529355497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_Toc529355496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_Toc529355495</vt:lpwstr>
      </vt:variant>
      <vt:variant>
        <vt:i4>1703997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_Toc529355494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_Toc529355493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_Toc529355492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_Toc529355491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_Toc529355490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_Toc529355489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_Toc529355488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kbsoft</dc:creator>
  <cp:lastModifiedBy>KBS163</cp:lastModifiedBy>
  <cp:revision>34</cp:revision>
  <cp:lastPrinted>2018-11-06T01:17:00Z</cp:lastPrinted>
  <dcterms:created xsi:type="dcterms:W3CDTF">2020-07-13T23:01:00Z</dcterms:created>
  <dcterms:modified xsi:type="dcterms:W3CDTF">2020-07-31T01:32:00Z</dcterms:modified>
</cp:coreProperties>
</file>